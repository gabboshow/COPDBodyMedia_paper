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226E99" w14:textId="77777777" w:rsidR="00F9313D" w:rsidRPr="004D5DA0" w:rsidRDefault="00F9313D" w:rsidP="00F9313D">
      <w:pPr>
        <w:spacing w:after="0" w:line="480" w:lineRule="auto"/>
        <w:jc w:val="center"/>
        <w:rPr>
          <w:rFonts w:ascii="Times New Roman" w:hAnsi="Times New Roman"/>
          <w:b/>
          <w:sz w:val="36"/>
          <w:szCs w:val="36"/>
        </w:rPr>
      </w:pPr>
      <w:r w:rsidRPr="004D5DA0">
        <w:rPr>
          <w:rFonts w:ascii="Times New Roman" w:hAnsi="Times New Roman"/>
          <w:b/>
          <w:sz w:val="36"/>
          <w:szCs w:val="36"/>
        </w:rPr>
        <w:t>Physical activity patterns and clusters in 1001 patients with COPD</w:t>
      </w:r>
    </w:p>
    <w:p w14:paraId="27F9C42B" w14:textId="77777777" w:rsidR="00F9313D" w:rsidRPr="000A521A" w:rsidRDefault="00F9313D" w:rsidP="00F9313D">
      <w:pPr>
        <w:spacing w:after="0" w:line="480" w:lineRule="auto"/>
        <w:rPr>
          <w:rFonts w:ascii="Times New Roman" w:hAnsi="Times New Roman"/>
          <w:sz w:val="24"/>
          <w:szCs w:val="24"/>
        </w:rPr>
      </w:pPr>
    </w:p>
    <w:p w14:paraId="33E75E45"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Rafael Mesquita</w:t>
      </w:r>
      <w:r>
        <w:rPr>
          <w:rFonts w:ascii="Times New Roman" w:hAnsi="Times New Roman"/>
          <w:sz w:val="24"/>
          <w:szCs w:val="24"/>
          <w:vertAlign w:val="superscript"/>
        </w:rPr>
        <w:t>1,2</w:t>
      </w:r>
      <w:r w:rsidRPr="0007223A">
        <w:rPr>
          <w:rFonts w:ascii="Times New Roman" w:hAnsi="Times New Roman"/>
          <w:sz w:val="24"/>
          <w:szCs w:val="24"/>
          <w:vertAlign w:val="superscript"/>
        </w:rPr>
        <w:t>¶</w:t>
      </w:r>
      <w:r>
        <w:rPr>
          <w:rFonts w:ascii="Times New Roman" w:hAnsi="Times New Roman"/>
          <w:sz w:val="24"/>
          <w:szCs w:val="24"/>
          <w:vertAlign w:val="superscript"/>
        </w:rPr>
        <w:t>*</w:t>
      </w:r>
      <w:r w:rsidRPr="000A521A">
        <w:rPr>
          <w:rFonts w:ascii="Times New Roman" w:hAnsi="Times New Roman"/>
          <w:sz w:val="24"/>
          <w:szCs w:val="24"/>
        </w:rPr>
        <w:t>, Gabriele Spina</w:t>
      </w:r>
      <w:r>
        <w:rPr>
          <w:rFonts w:ascii="Times New Roman" w:hAnsi="Times New Roman"/>
          <w:sz w:val="24"/>
          <w:szCs w:val="24"/>
          <w:vertAlign w:val="superscript"/>
        </w:rPr>
        <w:t>3,4</w:t>
      </w:r>
      <w:r w:rsidRPr="0007223A">
        <w:rPr>
          <w:rFonts w:ascii="Times New Roman" w:hAnsi="Times New Roman"/>
          <w:sz w:val="24"/>
          <w:szCs w:val="24"/>
          <w:vertAlign w:val="superscript"/>
        </w:rPr>
        <w:t>¶</w:t>
      </w:r>
      <w:r w:rsidRPr="000A521A">
        <w:rPr>
          <w:rFonts w:ascii="Times New Roman" w:hAnsi="Times New Roman"/>
          <w:sz w:val="24"/>
          <w:szCs w:val="24"/>
        </w:rPr>
        <w:t>, Fabio Pitta</w:t>
      </w:r>
      <w:r w:rsidRPr="000A521A">
        <w:rPr>
          <w:rFonts w:ascii="Times New Roman" w:hAnsi="Times New Roman"/>
          <w:sz w:val="24"/>
          <w:szCs w:val="24"/>
          <w:vertAlign w:val="superscript"/>
        </w:rPr>
        <w:t>5</w:t>
      </w:r>
      <w:r w:rsidRPr="000A521A">
        <w:rPr>
          <w:rFonts w:ascii="Times New Roman" w:hAnsi="Times New Roman"/>
          <w:sz w:val="24"/>
          <w:szCs w:val="24"/>
        </w:rPr>
        <w:t>, David Donaire-Gonzalez</w:t>
      </w:r>
      <w:r w:rsidRPr="000A521A">
        <w:rPr>
          <w:rFonts w:ascii="Times New Roman" w:hAnsi="Times New Roman"/>
          <w:sz w:val="24"/>
          <w:szCs w:val="24"/>
          <w:vertAlign w:val="superscript"/>
        </w:rPr>
        <w:t>6,7</w:t>
      </w:r>
      <w:r w:rsidRPr="000A521A">
        <w:rPr>
          <w:rFonts w:ascii="Times New Roman" w:hAnsi="Times New Roman"/>
          <w:sz w:val="24"/>
          <w:szCs w:val="24"/>
        </w:rPr>
        <w:t>, Brenda M. Deering</w:t>
      </w:r>
      <w:r w:rsidRPr="000A521A">
        <w:rPr>
          <w:rFonts w:ascii="Times New Roman" w:hAnsi="Times New Roman"/>
          <w:sz w:val="24"/>
          <w:szCs w:val="24"/>
          <w:vertAlign w:val="superscript"/>
        </w:rPr>
        <w:t>8</w:t>
      </w:r>
      <w:r w:rsidRPr="000A521A">
        <w:rPr>
          <w:rFonts w:ascii="Times New Roman" w:hAnsi="Times New Roman"/>
          <w:sz w:val="24"/>
          <w:szCs w:val="24"/>
        </w:rPr>
        <w:t xml:space="preserve">, </w:t>
      </w:r>
      <w:proofErr w:type="spellStart"/>
      <w:r w:rsidRPr="000A521A">
        <w:rPr>
          <w:rFonts w:ascii="Times New Roman" w:hAnsi="Times New Roman"/>
          <w:sz w:val="24"/>
          <w:szCs w:val="24"/>
        </w:rPr>
        <w:t>Mehul</w:t>
      </w:r>
      <w:proofErr w:type="spellEnd"/>
      <w:r w:rsidRPr="000A521A">
        <w:rPr>
          <w:rFonts w:ascii="Times New Roman" w:hAnsi="Times New Roman"/>
          <w:sz w:val="24"/>
          <w:szCs w:val="24"/>
        </w:rPr>
        <w:t xml:space="preserve"> S. Patel</w:t>
      </w:r>
      <w:r w:rsidRPr="000A521A">
        <w:rPr>
          <w:rFonts w:ascii="Times New Roman" w:hAnsi="Times New Roman"/>
          <w:sz w:val="24"/>
          <w:szCs w:val="24"/>
          <w:vertAlign w:val="superscript"/>
        </w:rPr>
        <w:t>9</w:t>
      </w:r>
      <w:r w:rsidRPr="000A521A">
        <w:rPr>
          <w:rFonts w:ascii="Times New Roman" w:hAnsi="Times New Roman"/>
          <w:sz w:val="24"/>
          <w:szCs w:val="24"/>
        </w:rPr>
        <w:t>, Katy E. Mitchell</w:t>
      </w:r>
      <w:r w:rsidRPr="000A521A">
        <w:rPr>
          <w:rFonts w:ascii="Times New Roman" w:hAnsi="Times New Roman"/>
          <w:sz w:val="24"/>
          <w:szCs w:val="24"/>
          <w:vertAlign w:val="superscript"/>
        </w:rPr>
        <w:t>10</w:t>
      </w:r>
      <w:r w:rsidRPr="000A521A">
        <w:rPr>
          <w:rFonts w:ascii="Times New Roman" w:hAnsi="Times New Roman"/>
          <w:sz w:val="24"/>
          <w:szCs w:val="24"/>
        </w:rPr>
        <w:t>, Jennifer Alison</w:t>
      </w:r>
      <w:r w:rsidRPr="000A521A">
        <w:rPr>
          <w:rFonts w:ascii="Times New Roman" w:hAnsi="Times New Roman"/>
          <w:sz w:val="24"/>
          <w:szCs w:val="24"/>
          <w:vertAlign w:val="superscript"/>
        </w:rPr>
        <w:t>11,12</w:t>
      </w:r>
      <w:r w:rsidRPr="000A521A">
        <w:rPr>
          <w:rFonts w:ascii="Times New Roman" w:hAnsi="Times New Roman"/>
          <w:sz w:val="24"/>
          <w:szCs w:val="24"/>
        </w:rPr>
        <w:t xml:space="preserve">, </w:t>
      </w:r>
      <w:proofErr w:type="spellStart"/>
      <w:r w:rsidRPr="000A521A">
        <w:rPr>
          <w:rFonts w:ascii="Times New Roman" w:hAnsi="Times New Roman"/>
          <w:sz w:val="24"/>
          <w:szCs w:val="24"/>
        </w:rPr>
        <w:t>Arnoldus</w:t>
      </w:r>
      <w:proofErr w:type="spellEnd"/>
      <w:r w:rsidRPr="000A521A">
        <w:rPr>
          <w:rFonts w:ascii="Times New Roman" w:hAnsi="Times New Roman"/>
          <w:sz w:val="24"/>
          <w:szCs w:val="24"/>
        </w:rPr>
        <w:t xml:space="preserve"> J. R. van Gestel</w:t>
      </w:r>
      <w:r w:rsidRPr="000A521A">
        <w:rPr>
          <w:rFonts w:ascii="Times New Roman" w:hAnsi="Times New Roman"/>
          <w:sz w:val="24"/>
          <w:szCs w:val="24"/>
          <w:vertAlign w:val="superscript"/>
        </w:rPr>
        <w:t>13</w:t>
      </w:r>
      <w:r w:rsidRPr="000A521A">
        <w:rPr>
          <w:rFonts w:ascii="Times New Roman" w:hAnsi="Times New Roman"/>
          <w:sz w:val="24"/>
          <w:szCs w:val="24"/>
        </w:rPr>
        <w:t>, Stefanie Zogg</w:t>
      </w:r>
      <w:r w:rsidRPr="000A521A">
        <w:rPr>
          <w:rFonts w:ascii="Times New Roman" w:hAnsi="Times New Roman"/>
          <w:sz w:val="24"/>
          <w:szCs w:val="24"/>
          <w:vertAlign w:val="superscript"/>
        </w:rPr>
        <w:t>14</w:t>
      </w:r>
      <w:r w:rsidRPr="000A521A">
        <w:rPr>
          <w:rFonts w:ascii="Times New Roman" w:hAnsi="Times New Roman"/>
          <w:sz w:val="24"/>
          <w:szCs w:val="24"/>
        </w:rPr>
        <w:t>, Philippe Gagnon</w:t>
      </w:r>
      <w:r w:rsidRPr="000A521A">
        <w:rPr>
          <w:rFonts w:ascii="Times New Roman" w:hAnsi="Times New Roman"/>
          <w:sz w:val="24"/>
          <w:szCs w:val="24"/>
          <w:vertAlign w:val="superscript"/>
        </w:rPr>
        <w:t>15</w:t>
      </w:r>
      <w:r w:rsidRPr="000A521A">
        <w:rPr>
          <w:rFonts w:ascii="Times New Roman" w:hAnsi="Times New Roman"/>
          <w:sz w:val="24"/>
          <w:szCs w:val="24"/>
        </w:rPr>
        <w:t>, Beatriz Abascal-Bolado</w:t>
      </w:r>
      <w:r w:rsidRPr="000A521A">
        <w:rPr>
          <w:rFonts w:ascii="Times New Roman" w:hAnsi="Times New Roman"/>
          <w:sz w:val="24"/>
          <w:szCs w:val="24"/>
          <w:vertAlign w:val="superscript"/>
        </w:rPr>
        <w:t>16,17</w:t>
      </w:r>
      <w:r w:rsidRPr="000A521A">
        <w:rPr>
          <w:rFonts w:ascii="Times New Roman" w:hAnsi="Times New Roman"/>
          <w:sz w:val="24"/>
          <w:szCs w:val="24"/>
        </w:rPr>
        <w:t>, Barbara Vagaggini</w:t>
      </w:r>
      <w:r w:rsidRPr="000A521A">
        <w:rPr>
          <w:rFonts w:ascii="Times New Roman" w:hAnsi="Times New Roman"/>
          <w:sz w:val="24"/>
          <w:szCs w:val="24"/>
          <w:vertAlign w:val="superscript"/>
        </w:rPr>
        <w:t>18</w:t>
      </w:r>
      <w:r w:rsidRPr="000A521A">
        <w:rPr>
          <w:rFonts w:ascii="Times New Roman" w:hAnsi="Times New Roman"/>
          <w:sz w:val="24"/>
          <w:szCs w:val="24"/>
        </w:rPr>
        <w:t>, Judith Garcia-Aymerich</w:t>
      </w:r>
      <w:r w:rsidRPr="000A521A">
        <w:rPr>
          <w:rFonts w:ascii="Times New Roman" w:hAnsi="Times New Roman"/>
          <w:sz w:val="24"/>
          <w:szCs w:val="24"/>
          <w:vertAlign w:val="superscript"/>
        </w:rPr>
        <w:t>6,7,19</w:t>
      </w:r>
      <w:r w:rsidRPr="000A521A">
        <w:rPr>
          <w:rFonts w:ascii="Times New Roman" w:hAnsi="Times New Roman"/>
          <w:sz w:val="24"/>
          <w:szCs w:val="24"/>
        </w:rPr>
        <w:t>, Sue C. Jenkins</w:t>
      </w:r>
      <w:r w:rsidRPr="000A521A">
        <w:rPr>
          <w:rFonts w:ascii="Times New Roman" w:hAnsi="Times New Roman"/>
          <w:sz w:val="24"/>
          <w:szCs w:val="24"/>
          <w:vertAlign w:val="superscript"/>
        </w:rPr>
        <w:t>20</w:t>
      </w:r>
      <w:r w:rsidRPr="000A521A">
        <w:rPr>
          <w:rFonts w:ascii="Times New Roman" w:hAnsi="Times New Roman"/>
          <w:sz w:val="24"/>
          <w:szCs w:val="24"/>
        </w:rPr>
        <w:t>, Elisabeth A. P. M. Romme</w:t>
      </w:r>
      <w:r w:rsidRPr="000A521A">
        <w:rPr>
          <w:rFonts w:ascii="Times New Roman" w:hAnsi="Times New Roman"/>
          <w:sz w:val="24"/>
          <w:szCs w:val="24"/>
          <w:vertAlign w:val="superscript"/>
        </w:rPr>
        <w:t>21</w:t>
      </w:r>
      <w:r w:rsidRPr="000A521A">
        <w:rPr>
          <w:rFonts w:ascii="Times New Roman" w:hAnsi="Times New Roman"/>
          <w:sz w:val="24"/>
          <w:szCs w:val="24"/>
        </w:rPr>
        <w:t>, Samantha S. C. Kon</w:t>
      </w:r>
      <w:r w:rsidRPr="000A521A">
        <w:rPr>
          <w:rFonts w:ascii="Times New Roman" w:hAnsi="Times New Roman"/>
          <w:sz w:val="24"/>
          <w:szCs w:val="24"/>
          <w:vertAlign w:val="superscript"/>
        </w:rPr>
        <w:t>9</w:t>
      </w:r>
      <w:r w:rsidRPr="000A521A">
        <w:rPr>
          <w:rFonts w:ascii="Times New Roman" w:hAnsi="Times New Roman"/>
          <w:sz w:val="24"/>
          <w:szCs w:val="24"/>
        </w:rPr>
        <w:t>, Paul S. Albert</w:t>
      </w:r>
      <w:r w:rsidRPr="000A521A">
        <w:rPr>
          <w:rFonts w:ascii="Times New Roman" w:hAnsi="Times New Roman"/>
          <w:sz w:val="24"/>
          <w:szCs w:val="24"/>
          <w:vertAlign w:val="superscript"/>
        </w:rPr>
        <w:t>22</w:t>
      </w:r>
      <w:r w:rsidRPr="000A521A">
        <w:rPr>
          <w:rFonts w:ascii="Times New Roman" w:hAnsi="Times New Roman"/>
          <w:sz w:val="24"/>
          <w:szCs w:val="24"/>
        </w:rPr>
        <w:t>, Benjamin Waschki</w:t>
      </w:r>
      <w:r w:rsidRPr="000A521A">
        <w:rPr>
          <w:rFonts w:ascii="Times New Roman" w:hAnsi="Times New Roman"/>
          <w:sz w:val="24"/>
          <w:szCs w:val="24"/>
          <w:vertAlign w:val="superscript"/>
        </w:rPr>
        <w:t>23</w:t>
      </w:r>
      <w:r w:rsidRPr="000A521A">
        <w:rPr>
          <w:rFonts w:ascii="Times New Roman" w:hAnsi="Times New Roman"/>
          <w:sz w:val="24"/>
          <w:szCs w:val="24"/>
        </w:rPr>
        <w:t>, Dinesh Shrikrishna</w:t>
      </w:r>
      <w:r w:rsidRPr="000A521A">
        <w:rPr>
          <w:rFonts w:ascii="Times New Roman" w:hAnsi="Times New Roman"/>
          <w:sz w:val="24"/>
          <w:szCs w:val="24"/>
          <w:vertAlign w:val="superscript"/>
        </w:rPr>
        <w:t>9,24</w:t>
      </w:r>
      <w:r w:rsidRPr="000A521A">
        <w:rPr>
          <w:rFonts w:ascii="Times New Roman" w:hAnsi="Times New Roman"/>
          <w:sz w:val="24"/>
          <w:szCs w:val="24"/>
        </w:rPr>
        <w:t>, Sally J. Singh</w:t>
      </w:r>
      <w:r w:rsidRPr="000A521A">
        <w:rPr>
          <w:rFonts w:ascii="Times New Roman" w:hAnsi="Times New Roman"/>
          <w:sz w:val="24"/>
          <w:szCs w:val="24"/>
          <w:vertAlign w:val="superscript"/>
        </w:rPr>
        <w:t>10</w:t>
      </w:r>
      <w:r w:rsidRPr="000A521A">
        <w:rPr>
          <w:rFonts w:ascii="Times New Roman" w:hAnsi="Times New Roman"/>
          <w:sz w:val="24"/>
          <w:szCs w:val="24"/>
        </w:rPr>
        <w:t>, Nicholas S. Hopkinson</w:t>
      </w:r>
      <w:r w:rsidRPr="000A521A">
        <w:rPr>
          <w:rFonts w:ascii="Times New Roman" w:hAnsi="Times New Roman"/>
          <w:sz w:val="24"/>
          <w:szCs w:val="24"/>
          <w:vertAlign w:val="superscript"/>
        </w:rPr>
        <w:t>9</w:t>
      </w:r>
      <w:r w:rsidRPr="000A521A">
        <w:rPr>
          <w:rFonts w:ascii="Times New Roman" w:hAnsi="Times New Roman"/>
          <w:sz w:val="24"/>
          <w:szCs w:val="24"/>
        </w:rPr>
        <w:t>, David Miedinger</w:t>
      </w:r>
      <w:r w:rsidRPr="000A521A">
        <w:rPr>
          <w:rFonts w:ascii="Times New Roman" w:hAnsi="Times New Roman"/>
          <w:sz w:val="24"/>
          <w:szCs w:val="24"/>
          <w:vertAlign w:val="superscript"/>
        </w:rPr>
        <w:t>14</w:t>
      </w:r>
      <w:r w:rsidRPr="000A521A">
        <w:rPr>
          <w:rFonts w:ascii="Times New Roman" w:hAnsi="Times New Roman"/>
          <w:sz w:val="24"/>
          <w:szCs w:val="24"/>
        </w:rPr>
        <w:t>, Roberto P. Benzo</w:t>
      </w:r>
      <w:r w:rsidRPr="000A521A">
        <w:rPr>
          <w:rFonts w:ascii="Times New Roman" w:hAnsi="Times New Roman"/>
          <w:sz w:val="24"/>
          <w:szCs w:val="24"/>
          <w:vertAlign w:val="superscript"/>
        </w:rPr>
        <w:t>17</w:t>
      </w:r>
      <w:r w:rsidRPr="000A521A">
        <w:rPr>
          <w:rFonts w:ascii="Times New Roman" w:hAnsi="Times New Roman"/>
          <w:sz w:val="24"/>
          <w:szCs w:val="24"/>
        </w:rPr>
        <w:t>, François Maltais</w:t>
      </w:r>
      <w:r w:rsidRPr="000A521A">
        <w:rPr>
          <w:rFonts w:ascii="Times New Roman" w:hAnsi="Times New Roman"/>
          <w:sz w:val="24"/>
          <w:szCs w:val="24"/>
          <w:vertAlign w:val="superscript"/>
        </w:rPr>
        <w:t>15</w:t>
      </w:r>
      <w:r w:rsidRPr="000A521A">
        <w:rPr>
          <w:rFonts w:ascii="Times New Roman" w:hAnsi="Times New Roman"/>
          <w:sz w:val="24"/>
          <w:szCs w:val="24"/>
        </w:rPr>
        <w:t xml:space="preserve">, </w:t>
      </w:r>
      <w:proofErr w:type="spellStart"/>
      <w:r w:rsidRPr="000A521A">
        <w:rPr>
          <w:rFonts w:ascii="Times New Roman" w:hAnsi="Times New Roman"/>
          <w:sz w:val="24"/>
          <w:szCs w:val="24"/>
        </w:rPr>
        <w:t>Pierluigi</w:t>
      </w:r>
      <w:proofErr w:type="spellEnd"/>
      <w:r w:rsidRPr="000A521A">
        <w:rPr>
          <w:rFonts w:ascii="Times New Roman" w:hAnsi="Times New Roman"/>
          <w:sz w:val="24"/>
          <w:szCs w:val="24"/>
        </w:rPr>
        <w:t xml:space="preserve"> Paggiaro</w:t>
      </w:r>
      <w:r w:rsidRPr="000A521A">
        <w:rPr>
          <w:rFonts w:ascii="Times New Roman" w:hAnsi="Times New Roman"/>
          <w:sz w:val="24"/>
          <w:szCs w:val="24"/>
          <w:vertAlign w:val="superscript"/>
        </w:rPr>
        <w:t>18</w:t>
      </w:r>
      <w:r w:rsidRPr="000A521A">
        <w:rPr>
          <w:rFonts w:ascii="Times New Roman" w:hAnsi="Times New Roman"/>
          <w:sz w:val="24"/>
          <w:szCs w:val="24"/>
        </w:rPr>
        <w:t>, Zoe J. McKeough</w:t>
      </w:r>
      <w:r w:rsidRPr="000A521A">
        <w:rPr>
          <w:rFonts w:ascii="Times New Roman" w:hAnsi="Times New Roman"/>
          <w:sz w:val="24"/>
          <w:szCs w:val="24"/>
          <w:vertAlign w:val="superscript"/>
        </w:rPr>
        <w:t>11</w:t>
      </w:r>
      <w:r w:rsidRPr="000A521A">
        <w:rPr>
          <w:rFonts w:ascii="Times New Roman" w:hAnsi="Times New Roman"/>
          <w:sz w:val="24"/>
          <w:szCs w:val="24"/>
        </w:rPr>
        <w:t>, Michael I. Polkey</w:t>
      </w:r>
      <w:r w:rsidRPr="000A521A">
        <w:rPr>
          <w:rFonts w:ascii="Times New Roman" w:hAnsi="Times New Roman"/>
          <w:sz w:val="24"/>
          <w:szCs w:val="24"/>
          <w:vertAlign w:val="superscript"/>
        </w:rPr>
        <w:t>9</w:t>
      </w:r>
      <w:r w:rsidRPr="000A521A">
        <w:rPr>
          <w:rFonts w:ascii="Times New Roman" w:hAnsi="Times New Roman"/>
          <w:sz w:val="24"/>
          <w:szCs w:val="24"/>
        </w:rPr>
        <w:t>, Kylie Hill</w:t>
      </w:r>
      <w:r w:rsidRPr="000A521A">
        <w:rPr>
          <w:rFonts w:ascii="Times New Roman" w:hAnsi="Times New Roman"/>
          <w:sz w:val="24"/>
          <w:szCs w:val="24"/>
          <w:vertAlign w:val="superscript"/>
        </w:rPr>
        <w:t>20</w:t>
      </w:r>
      <w:r w:rsidRPr="000A521A">
        <w:rPr>
          <w:rFonts w:ascii="Times New Roman" w:hAnsi="Times New Roman"/>
          <w:sz w:val="24"/>
          <w:szCs w:val="24"/>
        </w:rPr>
        <w:t>, William D-C. Man</w:t>
      </w:r>
      <w:r w:rsidRPr="000A521A">
        <w:rPr>
          <w:rFonts w:ascii="Times New Roman" w:hAnsi="Times New Roman"/>
          <w:sz w:val="24"/>
          <w:szCs w:val="24"/>
          <w:vertAlign w:val="superscript"/>
        </w:rPr>
        <w:t>9</w:t>
      </w:r>
      <w:r w:rsidRPr="000A521A">
        <w:rPr>
          <w:rFonts w:ascii="Times New Roman" w:hAnsi="Times New Roman"/>
          <w:sz w:val="24"/>
          <w:szCs w:val="24"/>
        </w:rPr>
        <w:t>, Christian F. Clarenbach</w:t>
      </w:r>
      <w:r w:rsidRPr="000A521A">
        <w:rPr>
          <w:rFonts w:ascii="Times New Roman" w:hAnsi="Times New Roman"/>
          <w:sz w:val="24"/>
          <w:szCs w:val="24"/>
          <w:vertAlign w:val="superscript"/>
        </w:rPr>
        <w:t>13</w:t>
      </w:r>
      <w:r w:rsidRPr="000A521A">
        <w:rPr>
          <w:rFonts w:ascii="Times New Roman" w:hAnsi="Times New Roman"/>
          <w:sz w:val="24"/>
          <w:szCs w:val="24"/>
        </w:rPr>
        <w:t xml:space="preserve">, </w:t>
      </w:r>
      <w:proofErr w:type="spellStart"/>
      <w:r w:rsidRPr="000A521A">
        <w:rPr>
          <w:rFonts w:ascii="Times New Roman" w:hAnsi="Times New Roman"/>
          <w:sz w:val="24"/>
          <w:szCs w:val="24"/>
        </w:rPr>
        <w:t>Nidia</w:t>
      </w:r>
      <w:proofErr w:type="spellEnd"/>
      <w:r w:rsidRPr="000A521A">
        <w:rPr>
          <w:rFonts w:ascii="Times New Roman" w:hAnsi="Times New Roman"/>
          <w:sz w:val="24"/>
          <w:szCs w:val="24"/>
        </w:rPr>
        <w:t xml:space="preserve"> A. Hernandes</w:t>
      </w:r>
      <w:r w:rsidRPr="000A521A">
        <w:rPr>
          <w:rFonts w:ascii="Times New Roman" w:hAnsi="Times New Roman"/>
          <w:sz w:val="24"/>
          <w:szCs w:val="24"/>
          <w:vertAlign w:val="superscript"/>
        </w:rPr>
        <w:t>5</w:t>
      </w:r>
      <w:r w:rsidRPr="000A521A">
        <w:rPr>
          <w:rFonts w:ascii="Times New Roman" w:hAnsi="Times New Roman"/>
          <w:sz w:val="24"/>
          <w:szCs w:val="24"/>
        </w:rPr>
        <w:t>, Daniela Savi</w:t>
      </w:r>
      <w:r w:rsidRPr="000A521A">
        <w:rPr>
          <w:rFonts w:ascii="Times New Roman" w:hAnsi="Times New Roman"/>
          <w:sz w:val="24"/>
          <w:szCs w:val="24"/>
          <w:vertAlign w:val="superscript"/>
        </w:rPr>
        <w:t>25</w:t>
      </w:r>
      <w:r w:rsidRPr="000A521A">
        <w:rPr>
          <w:rFonts w:ascii="Times New Roman" w:hAnsi="Times New Roman"/>
          <w:sz w:val="24"/>
          <w:szCs w:val="24"/>
        </w:rPr>
        <w:t>, Sally Wootton</w:t>
      </w:r>
      <w:r w:rsidRPr="000A521A">
        <w:rPr>
          <w:rFonts w:ascii="Times New Roman" w:hAnsi="Times New Roman"/>
          <w:sz w:val="24"/>
          <w:szCs w:val="24"/>
          <w:vertAlign w:val="superscript"/>
        </w:rPr>
        <w:t>11</w:t>
      </w:r>
      <w:r w:rsidRPr="000A521A">
        <w:rPr>
          <w:rFonts w:ascii="Times New Roman" w:hAnsi="Times New Roman"/>
          <w:sz w:val="24"/>
          <w:szCs w:val="24"/>
        </w:rPr>
        <w:t>, Karina C. Furlanetto</w:t>
      </w:r>
      <w:r w:rsidRPr="000A521A">
        <w:rPr>
          <w:rFonts w:ascii="Times New Roman" w:hAnsi="Times New Roman"/>
          <w:sz w:val="24"/>
          <w:szCs w:val="24"/>
          <w:vertAlign w:val="superscript"/>
        </w:rPr>
        <w:t>5</w:t>
      </w:r>
      <w:r w:rsidRPr="000A521A">
        <w:rPr>
          <w:rFonts w:ascii="Times New Roman" w:hAnsi="Times New Roman"/>
          <w:sz w:val="24"/>
          <w:szCs w:val="24"/>
        </w:rPr>
        <w:t>, Li W. Cindy Ng</w:t>
      </w:r>
      <w:r w:rsidRPr="000A521A">
        <w:rPr>
          <w:rFonts w:ascii="Times New Roman" w:hAnsi="Times New Roman"/>
          <w:sz w:val="24"/>
          <w:szCs w:val="24"/>
          <w:vertAlign w:val="superscript"/>
        </w:rPr>
        <w:t>20</w:t>
      </w:r>
      <w:r w:rsidRPr="000A521A">
        <w:rPr>
          <w:rFonts w:ascii="Times New Roman" w:hAnsi="Times New Roman"/>
          <w:sz w:val="24"/>
          <w:szCs w:val="24"/>
        </w:rPr>
        <w:t>, Anouk W. Vaes</w:t>
      </w:r>
      <w:r w:rsidRPr="000A521A">
        <w:rPr>
          <w:rFonts w:ascii="Times New Roman" w:hAnsi="Times New Roman"/>
          <w:sz w:val="24"/>
          <w:szCs w:val="24"/>
          <w:vertAlign w:val="superscript"/>
        </w:rPr>
        <w:t>1</w:t>
      </w:r>
      <w:r w:rsidRPr="000A521A">
        <w:rPr>
          <w:rFonts w:ascii="Times New Roman" w:hAnsi="Times New Roman"/>
          <w:sz w:val="24"/>
          <w:szCs w:val="24"/>
        </w:rPr>
        <w:t>, Christine Jenkins</w:t>
      </w:r>
      <w:r w:rsidRPr="000A521A">
        <w:rPr>
          <w:rFonts w:ascii="Times New Roman" w:hAnsi="Times New Roman"/>
          <w:sz w:val="24"/>
          <w:szCs w:val="24"/>
          <w:vertAlign w:val="superscript"/>
        </w:rPr>
        <w:t>26</w:t>
      </w:r>
      <w:r w:rsidRPr="000A521A">
        <w:rPr>
          <w:rFonts w:ascii="Times New Roman" w:hAnsi="Times New Roman"/>
          <w:sz w:val="24"/>
          <w:szCs w:val="24"/>
        </w:rPr>
        <w:t>, Peter R. Eastwood</w:t>
      </w:r>
      <w:r w:rsidRPr="000A521A">
        <w:rPr>
          <w:rFonts w:ascii="Times New Roman" w:hAnsi="Times New Roman"/>
          <w:sz w:val="24"/>
          <w:szCs w:val="24"/>
          <w:vertAlign w:val="superscript"/>
        </w:rPr>
        <w:t>27</w:t>
      </w:r>
      <w:r w:rsidRPr="000A521A">
        <w:rPr>
          <w:rFonts w:ascii="Times New Roman" w:hAnsi="Times New Roman"/>
          <w:sz w:val="24"/>
          <w:szCs w:val="24"/>
        </w:rPr>
        <w:t>, Diana Jarreta</w:t>
      </w:r>
      <w:r w:rsidRPr="000A521A">
        <w:rPr>
          <w:rFonts w:ascii="Times New Roman" w:hAnsi="Times New Roman"/>
          <w:sz w:val="24"/>
          <w:szCs w:val="24"/>
          <w:vertAlign w:val="superscript"/>
        </w:rPr>
        <w:t>28</w:t>
      </w:r>
      <w:r w:rsidRPr="000A521A">
        <w:rPr>
          <w:rFonts w:ascii="Times New Roman" w:hAnsi="Times New Roman"/>
          <w:sz w:val="24"/>
          <w:szCs w:val="24"/>
        </w:rPr>
        <w:t>, Anne Kirsten</w:t>
      </w:r>
      <w:r w:rsidRPr="000A521A">
        <w:rPr>
          <w:rFonts w:ascii="Times New Roman" w:hAnsi="Times New Roman"/>
          <w:sz w:val="24"/>
          <w:szCs w:val="24"/>
          <w:vertAlign w:val="superscript"/>
        </w:rPr>
        <w:t>23</w:t>
      </w:r>
      <w:r w:rsidRPr="000A521A">
        <w:rPr>
          <w:rFonts w:ascii="Times New Roman" w:hAnsi="Times New Roman"/>
          <w:sz w:val="24"/>
          <w:szCs w:val="24"/>
        </w:rPr>
        <w:t>, Dina Brooks</w:t>
      </w:r>
      <w:r w:rsidRPr="000A521A">
        <w:rPr>
          <w:rFonts w:ascii="Times New Roman" w:hAnsi="Times New Roman"/>
          <w:sz w:val="24"/>
          <w:szCs w:val="24"/>
          <w:vertAlign w:val="superscript"/>
        </w:rPr>
        <w:t>29</w:t>
      </w:r>
      <w:r w:rsidRPr="000A521A">
        <w:rPr>
          <w:rFonts w:ascii="Times New Roman" w:hAnsi="Times New Roman"/>
          <w:sz w:val="24"/>
          <w:szCs w:val="24"/>
        </w:rPr>
        <w:t>, David R. Hillman</w:t>
      </w:r>
      <w:r w:rsidRPr="000A521A">
        <w:rPr>
          <w:rFonts w:ascii="Times New Roman" w:hAnsi="Times New Roman"/>
          <w:sz w:val="24"/>
          <w:szCs w:val="24"/>
          <w:vertAlign w:val="superscript"/>
        </w:rPr>
        <w:t>27</w:t>
      </w:r>
      <w:r w:rsidRPr="000A521A">
        <w:rPr>
          <w:rFonts w:ascii="Times New Roman" w:hAnsi="Times New Roman"/>
          <w:sz w:val="24"/>
          <w:szCs w:val="24"/>
        </w:rPr>
        <w:t xml:space="preserve">, </w:t>
      </w:r>
      <w:proofErr w:type="spellStart"/>
      <w:r w:rsidRPr="000A521A">
        <w:rPr>
          <w:rFonts w:ascii="Times New Roman" w:hAnsi="Times New Roman"/>
          <w:sz w:val="24"/>
          <w:szCs w:val="24"/>
        </w:rPr>
        <w:t>Thaís</w:t>
      </w:r>
      <w:proofErr w:type="spellEnd"/>
      <w:r w:rsidRPr="000A521A">
        <w:rPr>
          <w:rFonts w:ascii="Times New Roman" w:hAnsi="Times New Roman"/>
          <w:sz w:val="24"/>
          <w:szCs w:val="24"/>
        </w:rPr>
        <w:t xml:space="preserve"> Sant’Anna</w:t>
      </w:r>
      <w:r w:rsidRPr="000A521A">
        <w:rPr>
          <w:rFonts w:ascii="Times New Roman" w:hAnsi="Times New Roman"/>
          <w:sz w:val="24"/>
          <w:szCs w:val="24"/>
          <w:vertAlign w:val="superscript"/>
        </w:rPr>
        <w:t>5</w:t>
      </w:r>
      <w:r w:rsidRPr="000A521A">
        <w:rPr>
          <w:rFonts w:ascii="Times New Roman" w:hAnsi="Times New Roman"/>
          <w:sz w:val="24"/>
          <w:szCs w:val="24"/>
        </w:rPr>
        <w:t>, Kenneth Meijer</w:t>
      </w:r>
      <w:r w:rsidRPr="000A521A">
        <w:rPr>
          <w:rFonts w:ascii="Times New Roman" w:hAnsi="Times New Roman"/>
          <w:sz w:val="24"/>
          <w:szCs w:val="24"/>
          <w:vertAlign w:val="superscript"/>
        </w:rPr>
        <w:t>30</w:t>
      </w:r>
      <w:r w:rsidRPr="000A521A">
        <w:rPr>
          <w:rFonts w:ascii="Times New Roman" w:hAnsi="Times New Roman"/>
          <w:sz w:val="24"/>
          <w:szCs w:val="24"/>
        </w:rPr>
        <w:t>, Selina Dürr</w:t>
      </w:r>
      <w:r w:rsidRPr="000A521A">
        <w:rPr>
          <w:rFonts w:ascii="Times New Roman" w:hAnsi="Times New Roman"/>
          <w:sz w:val="24"/>
          <w:szCs w:val="24"/>
          <w:vertAlign w:val="superscript"/>
        </w:rPr>
        <w:t>14</w:t>
      </w:r>
      <w:r w:rsidRPr="000A521A">
        <w:rPr>
          <w:rFonts w:ascii="Times New Roman" w:hAnsi="Times New Roman"/>
          <w:sz w:val="24"/>
          <w:szCs w:val="24"/>
        </w:rPr>
        <w:t>, Erica P. A. Rutten</w:t>
      </w:r>
      <w:r w:rsidRPr="000A521A">
        <w:rPr>
          <w:rFonts w:ascii="Times New Roman" w:hAnsi="Times New Roman"/>
          <w:sz w:val="24"/>
          <w:szCs w:val="24"/>
          <w:vertAlign w:val="superscript"/>
        </w:rPr>
        <w:t>1</w:t>
      </w:r>
      <w:r w:rsidRPr="000A521A">
        <w:rPr>
          <w:rFonts w:ascii="Times New Roman" w:hAnsi="Times New Roman"/>
          <w:sz w:val="24"/>
          <w:szCs w:val="24"/>
        </w:rPr>
        <w:t>, Malcolm Kohler</w:t>
      </w:r>
      <w:r w:rsidRPr="000A521A">
        <w:rPr>
          <w:rFonts w:ascii="Times New Roman" w:hAnsi="Times New Roman"/>
          <w:sz w:val="24"/>
          <w:szCs w:val="24"/>
          <w:vertAlign w:val="superscript"/>
        </w:rPr>
        <w:t>13</w:t>
      </w:r>
      <w:r w:rsidRPr="000A521A">
        <w:rPr>
          <w:rFonts w:ascii="Times New Roman" w:hAnsi="Times New Roman"/>
          <w:sz w:val="24"/>
          <w:szCs w:val="24"/>
        </w:rPr>
        <w:t>, Vanessa S. Probst</w:t>
      </w:r>
      <w:r w:rsidRPr="000A521A">
        <w:rPr>
          <w:rFonts w:ascii="Times New Roman" w:hAnsi="Times New Roman"/>
          <w:sz w:val="24"/>
          <w:szCs w:val="24"/>
          <w:vertAlign w:val="superscript"/>
        </w:rPr>
        <w:t>5,31</w:t>
      </w:r>
      <w:r w:rsidRPr="000A521A">
        <w:rPr>
          <w:rFonts w:ascii="Times New Roman" w:hAnsi="Times New Roman"/>
          <w:sz w:val="24"/>
          <w:szCs w:val="24"/>
        </w:rPr>
        <w:t>, Ruth Tal-Singer</w:t>
      </w:r>
      <w:r w:rsidRPr="000A521A">
        <w:rPr>
          <w:rFonts w:ascii="Times New Roman" w:hAnsi="Times New Roman"/>
          <w:sz w:val="24"/>
          <w:szCs w:val="24"/>
          <w:vertAlign w:val="superscript"/>
        </w:rPr>
        <w:t>32</w:t>
      </w:r>
      <w:r w:rsidRPr="000A521A">
        <w:rPr>
          <w:rFonts w:ascii="Times New Roman" w:hAnsi="Times New Roman"/>
          <w:sz w:val="24"/>
          <w:szCs w:val="24"/>
        </w:rPr>
        <w:t>, Esther Garcia Gil</w:t>
      </w:r>
      <w:r w:rsidRPr="000A521A">
        <w:rPr>
          <w:rFonts w:ascii="Times New Roman" w:hAnsi="Times New Roman"/>
          <w:sz w:val="24"/>
          <w:szCs w:val="24"/>
          <w:vertAlign w:val="superscript"/>
        </w:rPr>
        <w:t>28</w:t>
      </w:r>
      <w:r w:rsidRPr="000A521A">
        <w:rPr>
          <w:rFonts w:ascii="Times New Roman" w:hAnsi="Times New Roman"/>
          <w:sz w:val="24"/>
          <w:szCs w:val="24"/>
        </w:rPr>
        <w:t>, Albertus C. den Brinker</w:t>
      </w:r>
      <w:r w:rsidRPr="000A521A">
        <w:rPr>
          <w:rFonts w:ascii="Times New Roman" w:hAnsi="Times New Roman"/>
          <w:sz w:val="24"/>
          <w:szCs w:val="24"/>
          <w:vertAlign w:val="superscript"/>
        </w:rPr>
        <w:t>4</w:t>
      </w:r>
      <w:r w:rsidRPr="000A521A">
        <w:rPr>
          <w:rFonts w:ascii="Times New Roman" w:hAnsi="Times New Roman"/>
          <w:sz w:val="24"/>
          <w:szCs w:val="24"/>
        </w:rPr>
        <w:t xml:space="preserve">, </w:t>
      </w:r>
      <w:proofErr w:type="spellStart"/>
      <w:r w:rsidRPr="000A521A">
        <w:rPr>
          <w:rFonts w:ascii="Times New Roman" w:hAnsi="Times New Roman"/>
          <w:sz w:val="24"/>
          <w:szCs w:val="24"/>
        </w:rPr>
        <w:t>Jörg</w:t>
      </w:r>
      <w:proofErr w:type="spellEnd"/>
      <w:r w:rsidRPr="000A521A">
        <w:rPr>
          <w:rFonts w:ascii="Times New Roman" w:hAnsi="Times New Roman"/>
          <w:sz w:val="24"/>
          <w:szCs w:val="24"/>
        </w:rPr>
        <w:t xml:space="preserve"> D. Leuppi</w:t>
      </w:r>
      <w:r w:rsidRPr="000A521A">
        <w:rPr>
          <w:rFonts w:ascii="Times New Roman" w:hAnsi="Times New Roman"/>
          <w:sz w:val="24"/>
          <w:szCs w:val="24"/>
          <w:vertAlign w:val="superscript"/>
        </w:rPr>
        <w:t>14</w:t>
      </w:r>
      <w:r w:rsidRPr="000A521A">
        <w:rPr>
          <w:rFonts w:ascii="Times New Roman" w:hAnsi="Times New Roman"/>
          <w:sz w:val="24"/>
          <w:szCs w:val="24"/>
        </w:rPr>
        <w:t>, Peter M. A. Calverley</w:t>
      </w:r>
      <w:r w:rsidRPr="000A521A">
        <w:rPr>
          <w:rFonts w:ascii="Times New Roman" w:hAnsi="Times New Roman"/>
          <w:sz w:val="24"/>
          <w:szCs w:val="24"/>
          <w:vertAlign w:val="superscript"/>
        </w:rPr>
        <w:t>22</w:t>
      </w:r>
      <w:r w:rsidRPr="000A521A">
        <w:rPr>
          <w:rFonts w:ascii="Times New Roman" w:hAnsi="Times New Roman"/>
          <w:sz w:val="24"/>
          <w:szCs w:val="24"/>
        </w:rPr>
        <w:t>, Frank W. J. M. Smeenk</w:t>
      </w:r>
      <w:r w:rsidRPr="000A521A">
        <w:rPr>
          <w:rFonts w:ascii="Times New Roman" w:hAnsi="Times New Roman"/>
          <w:sz w:val="24"/>
          <w:szCs w:val="24"/>
          <w:vertAlign w:val="superscript"/>
        </w:rPr>
        <w:t>21</w:t>
      </w:r>
      <w:r w:rsidRPr="000A521A">
        <w:rPr>
          <w:rFonts w:ascii="Times New Roman" w:hAnsi="Times New Roman"/>
          <w:sz w:val="24"/>
          <w:szCs w:val="24"/>
        </w:rPr>
        <w:t>, Richard W. Costello</w:t>
      </w:r>
      <w:r w:rsidRPr="000A521A">
        <w:rPr>
          <w:rFonts w:ascii="Times New Roman" w:hAnsi="Times New Roman"/>
          <w:sz w:val="24"/>
          <w:szCs w:val="24"/>
          <w:vertAlign w:val="superscript"/>
        </w:rPr>
        <w:t>8</w:t>
      </w:r>
      <w:r w:rsidRPr="000A521A">
        <w:rPr>
          <w:rFonts w:ascii="Times New Roman" w:hAnsi="Times New Roman"/>
          <w:sz w:val="24"/>
          <w:szCs w:val="24"/>
        </w:rPr>
        <w:t>, Marco Gramm</w:t>
      </w:r>
      <w:r w:rsidRPr="000A521A">
        <w:rPr>
          <w:rFonts w:ascii="Times New Roman" w:hAnsi="Times New Roman"/>
          <w:sz w:val="24"/>
          <w:szCs w:val="24"/>
          <w:vertAlign w:val="superscript"/>
        </w:rPr>
        <w:t>23</w:t>
      </w:r>
      <w:r w:rsidRPr="000A521A">
        <w:rPr>
          <w:rFonts w:ascii="Times New Roman" w:hAnsi="Times New Roman"/>
          <w:sz w:val="24"/>
          <w:szCs w:val="24"/>
        </w:rPr>
        <w:t>, Roger Goldstein</w:t>
      </w:r>
      <w:r w:rsidRPr="000A521A">
        <w:rPr>
          <w:rFonts w:ascii="Times New Roman" w:hAnsi="Times New Roman"/>
          <w:sz w:val="24"/>
          <w:szCs w:val="24"/>
          <w:vertAlign w:val="superscript"/>
        </w:rPr>
        <w:t>29</w:t>
      </w:r>
      <w:r w:rsidRPr="000A521A">
        <w:rPr>
          <w:rFonts w:ascii="Times New Roman" w:hAnsi="Times New Roman"/>
          <w:sz w:val="24"/>
          <w:szCs w:val="24"/>
        </w:rPr>
        <w:t>, Miriam T. J. Groenen</w:t>
      </w:r>
      <w:r w:rsidRPr="000A521A">
        <w:rPr>
          <w:rFonts w:ascii="Times New Roman" w:hAnsi="Times New Roman"/>
          <w:sz w:val="24"/>
          <w:szCs w:val="24"/>
          <w:vertAlign w:val="superscript"/>
        </w:rPr>
        <w:t>1</w:t>
      </w:r>
      <w:r w:rsidRPr="000A521A">
        <w:rPr>
          <w:rFonts w:ascii="Times New Roman" w:hAnsi="Times New Roman"/>
          <w:sz w:val="24"/>
          <w:szCs w:val="24"/>
        </w:rPr>
        <w:t xml:space="preserve">, </w:t>
      </w:r>
      <w:proofErr w:type="spellStart"/>
      <w:r w:rsidRPr="000A521A">
        <w:rPr>
          <w:rFonts w:ascii="Times New Roman" w:hAnsi="Times New Roman"/>
          <w:sz w:val="24"/>
          <w:szCs w:val="24"/>
        </w:rPr>
        <w:t>Helgo</w:t>
      </w:r>
      <w:proofErr w:type="spellEnd"/>
      <w:r w:rsidRPr="000A521A">
        <w:rPr>
          <w:rFonts w:ascii="Times New Roman" w:hAnsi="Times New Roman"/>
          <w:sz w:val="24"/>
          <w:szCs w:val="24"/>
        </w:rPr>
        <w:t xml:space="preserve"> Magnussen</w:t>
      </w:r>
      <w:r w:rsidRPr="000A521A">
        <w:rPr>
          <w:rFonts w:ascii="Times New Roman" w:hAnsi="Times New Roman"/>
          <w:sz w:val="24"/>
          <w:szCs w:val="24"/>
          <w:vertAlign w:val="superscript"/>
        </w:rPr>
        <w:t>23</w:t>
      </w:r>
      <w:r w:rsidRPr="000A521A">
        <w:rPr>
          <w:rFonts w:ascii="Times New Roman" w:hAnsi="Times New Roman"/>
          <w:sz w:val="24"/>
          <w:szCs w:val="24"/>
        </w:rPr>
        <w:t xml:space="preserve">, </w:t>
      </w:r>
      <w:proofErr w:type="spellStart"/>
      <w:r w:rsidRPr="000A521A">
        <w:rPr>
          <w:rFonts w:ascii="Times New Roman" w:hAnsi="Times New Roman"/>
          <w:sz w:val="24"/>
          <w:szCs w:val="24"/>
        </w:rPr>
        <w:t>Emiel</w:t>
      </w:r>
      <w:proofErr w:type="spellEnd"/>
      <w:r w:rsidRPr="000A521A">
        <w:rPr>
          <w:rFonts w:ascii="Times New Roman" w:hAnsi="Times New Roman"/>
          <w:sz w:val="24"/>
          <w:szCs w:val="24"/>
        </w:rPr>
        <w:t xml:space="preserve"> F. M. Wouters</w:t>
      </w:r>
      <w:r w:rsidRPr="000A521A">
        <w:rPr>
          <w:rFonts w:ascii="Times New Roman" w:hAnsi="Times New Roman"/>
          <w:sz w:val="24"/>
          <w:szCs w:val="24"/>
          <w:vertAlign w:val="superscript"/>
        </w:rPr>
        <w:t>1,2</w:t>
      </w:r>
      <w:r w:rsidRPr="000A521A">
        <w:rPr>
          <w:rFonts w:ascii="Times New Roman" w:hAnsi="Times New Roman"/>
          <w:sz w:val="24"/>
          <w:szCs w:val="24"/>
        </w:rPr>
        <w:t>, Richard L. ZuWallack</w:t>
      </w:r>
      <w:r w:rsidRPr="000A521A">
        <w:rPr>
          <w:rFonts w:ascii="Times New Roman" w:hAnsi="Times New Roman"/>
          <w:sz w:val="24"/>
          <w:szCs w:val="24"/>
          <w:vertAlign w:val="superscript"/>
        </w:rPr>
        <w:t>33</w:t>
      </w:r>
      <w:r w:rsidRPr="000A521A">
        <w:rPr>
          <w:rFonts w:ascii="Times New Roman" w:hAnsi="Times New Roman"/>
          <w:sz w:val="24"/>
          <w:szCs w:val="24"/>
        </w:rPr>
        <w:t>, Oliver Amft</w:t>
      </w:r>
      <w:r w:rsidRPr="000A521A">
        <w:rPr>
          <w:rFonts w:ascii="Times New Roman" w:hAnsi="Times New Roman"/>
          <w:sz w:val="24"/>
          <w:szCs w:val="24"/>
          <w:vertAlign w:val="superscript"/>
        </w:rPr>
        <w:t>3,34</w:t>
      </w:r>
      <w:r w:rsidRPr="0007223A">
        <w:rPr>
          <w:rFonts w:ascii="Times New Roman" w:hAnsi="Times New Roman"/>
          <w:sz w:val="24"/>
          <w:szCs w:val="24"/>
          <w:vertAlign w:val="superscript"/>
        </w:rPr>
        <w:t>&amp;</w:t>
      </w:r>
      <w:r w:rsidRPr="000A521A">
        <w:rPr>
          <w:rFonts w:ascii="Times New Roman" w:hAnsi="Times New Roman"/>
          <w:sz w:val="24"/>
          <w:szCs w:val="24"/>
        </w:rPr>
        <w:t>, Henrik Watz</w:t>
      </w:r>
      <w:r w:rsidRPr="000A521A">
        <w:rPr>
          <w:rFonts w:ascii="Times New Roman" w:hAnsi="Times New Roman"/>
          <w:sz w:val="24"/>
          <w:szCs w:val="24"/>
          <w:vertAlign w:val="superscript"/>
        </w:rPr>
        <w:t>23</w:t>
      </w:r>
      <w:r w:rsidRPr="0007223A">
        <w:rPr>
          <w:rFonts w:ascii="Times New Roman" w:hAnsi="Times New Roman"/>
          <w:sz w:val="24"/>
          <w:szCs w:val="24"/>
          <w:vertAlign w:val="superscript"/>
        </w:rPr>
        <w:t>&amp;</w:t>
      </w:r>
      <w:r w:rsidRPr="000A521A">
        <w:rPr>
          <w:rFonts w:ascii="Times New Roman" w:hAnsi="Times New Roman"/>
          <w:sz w:val="24"/>
          <w:szCs w:val="24"/>
        </w:rPr>
        <w:t>, Martijn A. Spruit</w:t>
      </w:r>
      <w:r w:rsidRPr="000A521A">
        <w:rPr>
          <w:rFonts w:ascii="Times New Roman" w:hAnsi="Times New Roman"/>
          <w:sz w:val="24"/>
          <w:szCs w:val="24"/>
          <w:vertAlign w:val="superscript"/>
        </w:rPr>
        <w:t>1,35</w:t>
      </w:r>
      <w:r w:rsidRPr="0007223A">
        <w:rPr>
          <w:rFonts w:ascii="Times New Roman" w:hAnsi="Times New Roman"/>
          <w:sz w:val="24"/>
          <w:szCs w:val="24"/>
          <w:vertAlign w:val="superscript"/>
        </w:rPr>
        <w:t>&amp;</w:t>
      </w:r>
      <w:r w:rsidRPr="000A521A">
        <w:rPr>
          <w:rFonts w:ascii="Times New Roman" w:hAnsi="Times New Roman"/>
          <w:sz w:val="24"/>
          <w:szCs w:val="24"/>
        </w:rPr>
        <w:t>.</w:t>
      </w:r>
    </w:p>
    <w:p w14:paraId="4E183CD4" w14:textId="77777777" w:rsidR="00F9313D" w:rsidRDefault="00F9313D" w:rsidP="00F9313D">
      <w:pPr>
        <w:spacing w:after="0" w:line="480" w:lineRule="auto"/>
        <w:jc w:val="both"/>
        <w:rPr>
          <w:rFonts w:ascii="Times New Roman" w:hAnsi="Times New Roman"/>
          <w:sz w:val="24"/>
          <w:szCs w:val="24"/>
        </w:rPr>
      </w:pPr>
    </w:p>
    <w:p w14:paraId="12E280F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w:t>
      </w:r>
      <w:r w:rsidRPr="000A521A">
        <w:rPr>
          <w:rFonts w:ascii="Times New Roman" w:hAnsi="Times New Roman"/>
          <w:sz w:val="24"/>
          <w:szCs w:val="24"/>
        </w:rPr>
        <w:t xml:space="preserve">Department of Research &amp; Education,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of expertise for chronic organ failure + (CIRO+), Horn, The Netherlands.</w:t>
      </w:r>
      <w:proofErr w:type="gramEnd"/>
    </w:p>
    <w:p w14:paraId="167A1F15"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w:t>
      </w:r>
      <w:r w:rsidRPr="000A521A">
        <w:rPr>
          <w:rFonts w:ascii="Times New Roman" w:hAnsi="Times New Roman"/>
          <w:sz w:val="24"/>
          <w:szCs w:val="24"/>
        </w:rPr>
        <w:t xml:space="preserve">Department of Respiratory Medicine, Maastricht University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(MUMC+), Maastricht,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66072791"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3</w:t>
      </w:r>
      <w:r w:rsidRPr="000A521A">
        <w:rPr>
          <w:rFonts w:ascii="Times New Roman" w:hAnsi="Times New Roman"/>
          <w:sz w:val="24"/>
          <w:szCs w:val="24"/>
        </w:rPr>
        <w:t xml:space="preserve">Department of Signal Processing Systems, </w:t>
      </w:r>
      <w:proofErr w:type="spellStart"/>
      <w:r w:rsidRPr="000A521A">
        <w:rPr>
          <w:rFonts w:ascii="Times New Roman" w:hAnsi="Times New Roman"/>
          <w:sz w:val="24"/>
          <w:szCs w:val="24"/>
        </w:rPr>
        <w:t>Technische</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Universiteit</w:t>
      </w:r>
      <w:proofErr w:type="spellEnd"/>
      <w:r w:rsidRPr="000A521A">
        <w:rPr>
          <w:rFonts w:ascii="Times New Roman" w:hAnsi="Times New Roman"/>
          <w:sz w:val="24"/>
          <w:szCs w:val="24"/>
        </w:rPr>
        <w:t xml:space="preserve"> Eindhoven,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3B85D5B2" w14:textId="083BDE82"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4</w:t>
      </w:r>
      <w:r w:rsidRPr="000A521A">
        <w:rPr>
          <w:rFonts w:ascii="Times New Roman" w:hAnsi="Times New Roman"/>
          <w:sz w:val="24"/>
          <w:szCs w:val="24"/>
        </w:rPr>
        <w:t xml:space="preserve">Smart </w:t>
      </w:r>
      <w:del w:id="0" w:author="Philips" w:date="2015-11-13T15:09:00Z">
        <w:r w:rsidRPr="000A521A" w:rsidDel="007D7481">
          <w:rPr>
            <w:rFonts w:ascii="Times New Roman" w:hAnsi="Times New Roman"/>
            <w:sz w:val="24"/>
            <w:szCs w:val="24"/>
          </w:rPr>
          <w:delText>Sensing and Analysis</w:delText>
        </w:r>
      </w:del>
      <w:ins w:id="1" w:author="Philips" w:date="2015-11-13T15:09:00Z">
        <w:r w:rsidR="007D7481">
          <w:rPr>
            <w:rFonts w:ascii="Times New Roman" w:hAnsi="Times New Roman"/>
            <w:sz w:val="24"/>
            <w:szCs w:val="24"/>
          </w:rPr>
          <w:t>Professional Spaces</w:t>
        </w:r>
      </w:ins>
      <w:r w:rsidRPr="000A521A">
        <w:rPr>
          <w:rFonts w:ascii="Times New Roman" w:hAnsi="Times New Roman"/>
          <w:sz w:val="24"/>
          <w:szCs w:val="24"/>
        </w:rPr>
        <w:t xml:space="preserve"> Group, Philips Research,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1863D65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5</w:t>
      </w:r>
      <w:r w:rsidRPr="000A521A">
        <w:rPr>
          <w:rFonts w:ascii="Times New Roman" w:hAnsi="Times New Roman"/>
          <w:sz w:val="24"/>
          <w:szCs w:val="24"/>
        </w:rPr>
        <w:t>Laboratory of Research in Respiratory Physiotherapy, Department of Physiotherapy, State University of Londrina (UEL), Londrina, Brazil.</w:t>
      </w:r>
      <w:proofErr w:type="gramEnd"/>
    </w:p>
    <w:p w14:paraId="4922CF27"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6</w:t>
      </w:r>
      <w:r w:rsidRPr="000A521A">
        <w:rPr>
          <w:rFonts w:ascii="Times New Roman" w:hAnsi="Times New Roman"/>
          <w:sz w:val="24"/>
          <w:szCs w:val="24"/>
        </w:rPr>
        <w:t>Centre for Research in Environmental Epidemiology (CREAL), Barcelona, Spain.</w:t>
      </w:r>
      <w:proofErr w:type="gramEnd"/>
    </w:p>
    <w:p w14:paraId="5771D53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7</w:t>
      </w:r>
      <w:r w:rsidRPr="000A521A">
        <w:rPr>
          <w:rFonts w:ascii="Times New Roman" w:hAnsi="Times New Roman"/>
          <w:sz w:val="24"/>
          <w:szCs w:val="24"/>
        </w:rPr>
        <w:t xml:space="preserve">CIBER </w:t>
      </w:r>
      <w:proofErr w:type="spellStart"/>
      <w:r w:rsidRPr="000A521A">
        <w:rPr>
          <w:rFonts w:ascii="Times New Roman" w:hAnsi="Times New Roman"/>
          <w:sz w:val="24"/>
          <w:szCs w:val="24"/>
        </w:rPr>
        <w:t>Epidemiología</w:t>
      </w:r>
      <w:proofErr w:type="spellEnd"/>
      <w:r w:rsidRPr="000A521A">
        <w:rPr>
          <w:rFonts w:ascii="Times New Roman" w:hAnsi="Times New Roman"/>
          <w:sz w:val="24"/>
          <w:szCs w:val="24"/>
        </w:rPr>
        <w:t xml:space="preserve"> y </w:t>
      </w:r>
      <w:proofErr w:type="spellStart"/>
      <w:r w:rsidRPr="000A521A">
        <w:rPr>
          <w:rFonts w:ascii="Times New Roman" w:hAnsi="Times New Roman"/>
          <w:sz w:val="24"/>
          <w:szCs w:val="24"/>
        </w:rPr>
        <w:t>Salud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Pública</w:t>
      </w:r>
      <w:proofErr w:type="spellEnd"/>
      <w:r w:rsidRPr="000A521A">
        <w:rPr>
          <w:rFonts w:ascii="Times New Roman" w:hAnsi="Times New Roman"/>
          <w:sz w:val="24"/>
          <w:szCs w:val="24"/>
        </w:rPr>
        <w:t xml:space="preserve"> (CIBERESP), Barcelona, Spain.</w:t>
      </w:r>
      <w:proofErr w:type="gramEnd"/>
    </w:p>
    <w:p w14:paraId="450CCAB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8</w:t>
      </w:r>
      <w:r w:rsidRPr="000A521A">
        <w:rPr>
          <w:rFonts w:ascii="Times New Roman" w:hAnsi="Times New Roman"/>
          <w:sz w:val="24"/>
          <w:szCs w:val="24"/>
        </w:rPr>
        <w:t>Department of Respiratory Medicine, Beaumont Hospital, Dublin, Ireland.</w:t>
      </w:r>
      <w:proofErr w:type="gramEnd"/>
    </w:p>
    <w:p w14:paraId="16C88E84"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9</w:t>
      </w:r>
      <w:r w:rsidRPr="000A521A">
        <w:rPr>
          <w:rFonts w:ascii="Times New Roman" w:hAnsi="Times New Roman"/>
          <w:sz w:val="24"/>
          <w:szCs w:val="24"/>
        </w:rPr>
        <w:t xml:space="preserve">NIHR Respiratory Biomedical Research Unit, Royal Brompton &amp; </w:t>
      </w:r>
      <w:proofErr w:type="spellStart"/>
      <w:r w:rsidRPr="000A521A">
        <w:rPr>
          <w:rFonts w:ascii="Times New Roman" w:hAnsi="Times New Roman"/>
          <w:sz w:val="24"/>
          <w:szCs w:val="24"/>
        </w:rPr>
        <w:t>Harefield</w:t>
      </w:r>
      <w:proofErr w:type="spellEnd"/>
      <w:r w:rsidRPr="000A521A">
        <w:rPr>
          <w:rFonts w:ascii="Times New Roman" w:hAnsi="Times New Roman"/>
          <w:sz w:val="24"/>
          <w:szCs w:val="24"/>
        </w:rPr>
        <w:t xml:space="preserve"> NHS Foundation Trust and Imperial College, London, United Kingdom.</w:t>
      </w:r>
      <w:proofErr w:type="gramEnd"/>
    </w:p>
    <w:p w14:paraId="271029DB"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10</w:t>
      </w:r>
      <w:r w:rsidRPr="000A521A">
        <w:rPr>
          <w:rFonts w:ascii="Times New Roman" w:hAnsi="Times New Roman"/>
          <w:sz w:val="24"/>
          <w:szCs w:val="24"/>
        </w:rPr>
        <w:t>NIHR EM CLAHRC - Centre for Exercise and Rehabilitation Science, University Hospitals, Leicester, United Kingdom.</w:t>
      </w:r>
    </w:p>
    <w:p w14:paraId="3222907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11</w:t>
      </w:r>
      <w:r w:rsidRPr="000A521A">
        <w:rPr>
          <w:rFonts w:ascii="Times New Roman" w:hAnsi="Times New Roman"/>
          <w:sz w:val="24"/>
          <w:szCs w:val="24"/>
        </w:rPr>
        <w:t xml:space="preserve">Clinical and Rehabilitation Sciences,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Sydney, NSW, Australia.</w:t>
      </w:r>
    </w:p>
    <w:p w14:paraId="730D4A98"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12</w:t>
      </w:r>
      <w:r w:rsidRPr="000A521A">
        <w:rPr>
          <w:rFonts w:ascii="Times New Roman" w:hAnsi="Times New Roman"/>
          <w:sz w:val="24"/>
          <w:szCs w:val="24"/>
        </w:rPr>
        <w:t>Physiotherapy Department, Royal Prince Alfred Hospital, Sydney, NSW, Australia.</w:t>
      </w:r>
      <w:proofErr w:type="gramEnd"/>
    </w:p>
    <w:p w14:paraId="5FF3A4D9"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13</w:t>
      </w:r>
      <w:r w:rsidRPr="000A521A">
        <w:rPr>
          <w:rFonts w:ascii="Times New Roman" w:hAnsi="Times New Roman"/>
          <w:sz w:val="24"/>
          <w:szCs w:val="24"/>
        </w:rPr>
        <w:t>Pulmonary Division, University Hospital of Zurich, Zurich, Switzerland.</w:t>
      </w:r>
      <w:proofErr w:type="gramEnd"/>
    </w:p>
    <w:p w14:paraId="21080DF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14</w:t>
      </w:r>
      <w:r w:rsidRPr="000A521A">
        <w:rPr>
          <w:rFonts w:ascii="Times New Roman" w:hAnsi="Times New Roman"/>
          <w:sz w:val="24"/>
          <w:szCs w:val="24"/>
        </w:rPr>
        <w:t xml:space="preserve">Medical University Clinic, Cantonal Hospital </w:t>
      </w:r>
      <w:proofErr w:type="spellStart"/>
      <w:r w:rsidRPr="000A521A">
        <w:rPr>
          <w:rFonts w:ascii="Times New Roman" w:hAnsi="Times New Roman"/>
          <w:sz w:val="24"/>
          <w:szCs w:val="24"/>
        </w:rPr>
        <w:t>Baselland</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Liestal</w:t>
      </w:r>
      <w:proofErr w:type="spellEnd"/>
      <w:r w:rsidRPr="000A521A">
        <w:rPr>
          <w:rFonts w:ascii="Times New Roman" w:hAnsi="Times New Roman"/>
          <w:sz w:val="24"/>
          <w:szCs w:val="24"/>
        </w:rPr>
        <w:t xml:space="preserve"> and Medical Faculty, University of Basel, Basel, Switzerland.</w:t>
      </w:r>
      <w:proofErr w:type="gramEnd"/>
    </w:p>
    <w:p w14:paraId="4D0BD315" w14:textId="77777777" w:rsidR="00F9313D" w:rsidRPr="000A521A" w:rsidRDefault="00F9313D" w:rsidP="00F9313D">
      <w:pPr>
        <w:spacing w:after="0" w:line="480" w:lineRule="auto"/>
        <w:rPr>
          <w:rFonts w:ascii="Times New Roman" w:hAnsi="Times New Roman"/>
          <w:sz w:val="24"/>
          <w:szCs w:val="24"/>
          <w:lang w:val="nl-NL"/>
        </w:rPr>
      </w:pPr>
      <w:r w:rsidRPr="000A521A">
        <w:rPr>
          <w:rFonts w:ascii="Times New Roman" w:hAnsi="Times New Roman"/>
          <w:sz w:val="24"/>
          <w:szCs w:val="24"/>
          <w:vertAlign w:val="superscript"/>
          <w:lang w:val="nl-NL"/>
        </w:rPr>
        <w:t>15</w:t>
      </w:r>
      <w:r w:rsidRPr="000A521A">
        <w:rPr>
          <w:rFonts w:ascii="Times New Roman" w:hAnsi="Times New Roman"/>
          <w:sz w:val="24"/>
          <w:szCs w:val="24"/>
          <w:lang w:val="nl-NL"/>
        </w:rPr>
        <w:t>Centre de recherche, Institut Universitaire de cardiologie et de pneumologie de Québec, 2725 Chemin Ste-Foy Québec, Université Laval, Québec G1V 4G5, Canada.</w:t>
      </w:r>
    </w:p>
    <w:p w14:paraId="59ADA21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16</w:t>
      </w:r>
      <w:r w:rsidRPr="000A521A">
        <w:rPr>
          <w:rFonts w:ascii="Times New Roman" w:hAnsi="Times New Roman"/>
          <w:sz w:val="24"/>
          <w:szCs w:val="24"/>
        </w:rPr>
        <w:t xml:space="preserve">Division of Pulmonary, Hospital U. </w:t>
      </w:r>
      <w:proofErr w:type="spellStart"/>
      <w:r w:rsidRPr="000A521A">
        <w:rPr>
          <w:rFonts w:ascii="Times New Roman" w:hAnsi="Times New Roman"/>
          <w:sz w:val="24"/>
          <w:szCs w:val="24"/>
        </w:rPr>
        <w:t>Marqués</w:t>
      </w:r>
      <w:proofErr w:type="spellEnd"/>
      <w:r w:rsidRPr="000A521A">
        <w:rPr>
          <w:rFonts w:ascii="Times New Roman" w:hAnsi="Times New Roman"/>
          <w:sz w:val="24"/>
          <w:szCs w:val="24"/>
        </w:rPr>
        <w:t xml:space="preserve"> de </w:t>
      </w:r>
      <w:proofErr w:type="spellStart"/>
      <w:r w:rsidRPr="000A521A">
        <w:rPr>
          <w:rFonts w:ascii="Times New Roman" w:hAnsi="Times New Roman"/>
          <w:sz w:val="24"/>
          <w:szCs w:val="24"/>
        </w:rPr>
        <w:t>Valdecilla</w:t>
      </w:r>
      <w:proofErr w:type="spellEnd"/>
      <w:r w:rsidRPr="000A521A">
        <w:rPr>
          <w:rFonts w:ascii="Times New Roman" w:hAnsi="Times New Roman"/>
          <w:sz w:val="24"/>
          <w:szCs w:val="24"/>
        </w:rPr>
        <w:t>, IFIMAV, Santander, Spain.</w:t>
      </w:r>
      <w:proofErr w:type="gramEnd"/>
    </w:p>
    <w:p w14:paraId="753162C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17</w:t>
      </w:r>
      <w:r w:rsidRPr="000A521A">
        <w:rPr>
          <w:rFonts w:ascii="Times New Roman" w:hAnsi="Times New Roman"/>
          <w:sz w:val="24"/>
          <w:szCs w:val="24"/>
        </w:rPr>
        <w:t>Mindful Breathing Laboratory, Mayo Clinic, Rochester, MN, United States of America.</w:t>
      </w:r>
      <w:proofErr w:type="gramEnd"/>
    </w:p>
    <w:p w14:paraId="02A6DB70"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18</w:t>
      </w:r>
      <w:r w:rsidRPr="000A521A">
        <w:rPr>
          <w:rFonts w:ascii="Times New Roman" w:hAnsi="Times New Roman"/>
          <w:sz w:val="24"/>
          <w:szCs w:val="24"/>
        </w:rPr>
        <w:t>Cardio-Thoracic and Vascular Department, University of Pisa, Pisa, Italy.</w:t>
      </w:r>
      <w:proofErr w:type="gramEnd"/>
    </w:p>
    <w:p w14:paraId="563D104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19</w:t>
      </w:r>
      <w:r w:rsidRPr="000A521A">
        <w:rPr>
          <w:rFonts w:ascii="Times New Roman" w:hAnsi="Times New Roman"/>
          <w:sz w:val="24"/>
          <w:szCs w:val="24"/>
        </w:rPr>
        <w:t xml:space="preserve">Universitat </w:t>
      </w:r>
      <w:proofErr w:type="spellStart"/>
      <w:r w:rsidRPr="000A521A">
        <w:rPr>
          <w:rFonts w:ascii="Times New Roman" w:hAnsi="Times New Roman"/>
          <w:sz w:val="24"/>
          <w:szCs w:val="24"/>
        </w:rPr>
        <w:t>Pompeu</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Fabra</w:t>
      </w:r>
      <w:proofErr w:type="spellEnd"/>
      <w:r w:rsidRPr="000A521A">
        <w:rPr>
          <w:rFonts w:ascii="Times New Roman" w:hAnsi="Times New Roman"/>
          <w:sz w:val="24"/>
          <w:szCs w:val="24"/>
        </w:rPr>
        <w:t xml:space="preserve"> (UPF), Barcelona, Spain.</w:t>
      </w:r>
      <w:proofErr w:type="gramEnd"/>
    </w:p>
    <w:p w14:paraId="7FA59322"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20</w:t>
      </w:r>
      <w:r w:rsidRPr="000A521A">
        <w:rPr>
          <w:rFonts w:ascii="Times New Roman" w:hAnsi="Times New Roman"/>
          <w:sz w:val="24"/>
          <w:szCs w:val="24"/>
        </w:rPr>
        <w:t>School of Physiotherapy and Exercise Science, Curtin University, Perth, WA, Australia.</w:t>
      </w:r>
      <w:proofErr w:type="gramEnd"/>
    </w:p>
    <w:p w14:paraId="0E0A8A6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lastRenderedPageBreak/>
        <w:t>21</w:t>
      </w:r>
      <w:r w:rsidRPr="000A521A">
        <w:rPr>
          <w:rFonts w:ascii="Times New Roman" w:hAnsi="Times New Roman"/>
          <w:sz w:val="24"/>
          <w:szCs w:val="24"/>
        </w:rPr>
        <w:t xml:space="preserve">Department of Respiratory Medicine, Catharina Hospital, Eindhoven,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Netherlands.</w:t>
      </w:r>
    </w:p>
    <w:p w14:paraId="456D0981"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22</w:t>
      </w:r>
      <w:r w:rsidRPr="000A521A">
        <w:rPr>
          <w:rFonts w:ascii="Times New Roman" w:hAnsi="Times New Roman"/>
          <w:sz w:val="24"/>
          <w:szCs w:val="24"/>
        </w:rPr>
        <w:t>School of Ageing and Chronic Disease, University Hospital Aintree, Liverpool, United Kingdom.</w:t>
      </w:r>
      <w:proofErr w:type="gramEnd"/>
    </w:p>
    <w:p w14:paraId="03128384"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23</w:t>
      </w:r>
      <w:r w:rsidRPr="000A521A">
        <w:rPr>
          <w:rFonts w:ascii="Times New Roman" w:hAnsi="Times New Roman"/>
          <w:sz w:val="24"/>
          <w:szCs w:val="24"/>
        </w:rPr>
        <w:t xml:space="preserve">Pulmonary Research Institute at </w:t>
      </w:r>
      <w:proofErr w:type="spellStart"/>
      <w:r w:rsidRPr="000A521A">
        <w:rPr>
          <w:rFonts w:ascii="Times New Roman" w:hAnsi="Times New Roman"/>
          <w:sz w:val="24"/>
          <w:szCs w:val="24"/>
        </w:rPr>
        <w:t>LungClinic</w:t>
      </w:r>
      <w:proofErr w:type="spellEnd"/>
      <w:r w:rsidRPr="000A521A">
        <w:rPr>
          <w:rFonts w:ascii="Times New Roman" w:hAnsi="Times New Roman"/>
          <w:sz w:val="24"/>
          <w:szCs w:val="24"/>
        </w:rPr>
        <w:t xml:space="preserve">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xml:space="preserve">, Airway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North, Member of the German Centre for Lung Research, </w:t>
      </w:r>
      <w:proofErr w:type="spellStart"/>
      <w:r w:rsidRPr="000A521A">
        <w:rPr>
          <w:rFonts w:ascii="Times New Roman" w:hAnsi="Times New Roman"/>
          <w:sz w:val="24"/>
          <w:szCs w:val="24"/>
        </w:rPr>
        <w:t>Grosshansdorf</w:t>
      </w:r>
      <w:proofErr w:type="spellEnd"/>
      <w:r w:rsidRPr="000A521A">
        <w:rPr>
          <w:rFonts w:ascii="Times New Roman" w:hAnsi="Times New Roman"/>
          <w:sz w:val="24"/>
          <w:szCs w:val="24"/>
        </w:rPr>
        <w:t>, Germany.</w:t>
      </w:r>
    </w:p>
    <w:p w14:paraId="784C16C6"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24</w:t>
      </w:r>
      <w:r w:rsidRPr="000A521A">
        <w:rPr>
          <w:rFonts w:ascii="Times New Roman" w:hAnsi="Times New Roman"/>
          <w:sz w:val="24"/>
          <w:szCs w:val="24"/>
        </w:rPr>
        <w:t>Musgrove Park Hospital, Taunton and Somerset NHS Foundation Trust, Somerset, United Kingdom.</w:t>
      </w:r>
      <w:proofErr w:type="gramEnd"/>
    </w:p>
    <w:p w14:paraId="1A12902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25</w:t>
      </w:r>
      <w:r w:rsidRPr="000A521A">
        <w:rPr>
          <w:rFonts w:ascii="Times New Roman" w:hAnsi="Times New Roman"/>
          <w:sz w:val="24"/>
          <w:szCs w:val="24"/>
        </w:rPr>
        <w:t xml:space="preserve">Department of </w:t>
      </w:r>
      <w:proofErr w:type="spellStart"/>
      <w:r w:rsidRPr="000A521A">
        <w:rPr>
          <w:rFonts w:ascii="Times New Roman" w:hAnsi="Times New Roman"/>
          <w:sz w:val="24"/>
          <w:szCs w:val="24"/>
        </w:rPr>
        <w:t>Pediatrics</w:t>
      </w:r>
      <w:proofErr w:type="spellEnd"/>
      <w:r w:rsidRPr="000A521A">
        <w:rPr>
          <w:rFonts w:ascii="Times New Roman" w:hAnsi="Times New Roman"/>
          <w:sz w:val="24"/>
          <w:szCs w:val="24"/>
        </w:rPr>
        <w:t xml:space="preserve"> and </w:t>
      </w:r>
      <w:proofErr w:type="spellStart"/>
      <w:r w:rsidRPr="000A521A">
        <w:rPr>
          <w:rFonts w:ascii="Times New Roman" w:hAnsi="Times New Roman"/>
          <w:sz w:val="24"/>
          <w:szCs w:val="24"/>
        </w:rPr>
        <w:t>Pediatric</w:t>
      </w:r>
      <w:proofErr w:type="spellEnd"/>
      <w:r w:rsidRPr="000A521A">
        <w:rPr>
          <w:rFonts w:ascii="Times New Roman" w:hAnsi="Times New Roman"/>
          <w:sz w:val="24"/>
          <w:szCs w:val="24"/>
        </w:rPr>
        <w:t xml:space="preserve"> Neurology, Cystic Fibrosis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Sapienza University of Rome, Rome, Italy.</w:t>
      </w:r>
    </w:p>
    <w:p w14:paraId="55304FFA"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26</w:t>
      </w:r>
      <w:r w:rsidRPr="000A521A">
        <w:rPr>
          <w:rFonts w:ascii="Times New Roman" w:hAnsi="Times New Roman"/>
          <w:sz w:val="24"/>
          <w:szCs w:val="24"/>
        </w:rPr>
        <w:t xml:space="preserve">Woolcock Institute of Medical Research, </w:t>
      </w:r>
      <w:proofErr w:type="gramStart"/>
      <w:r w:rsidRPr="000A521A">
        <w:rPr>
          <w:rFonts w:ascii="Times New Roman" w:hAnsi="Times New Roman"/>
          <w:sz w:val="24"/>
          <w:szCs w:val="24"/>
        </w:rPr>
        <w:t>The</w:t>
      </w:r>
      <w:proofErr w:type="gramEnd"/>
      <w:r w:rsidRPr="000A521A">
        <w:rPr>
          <w:rFonts w:ascii="Times New Roman" w:hAnsi="Times New Roman"/>
          <w:sz w:val="24"/>
          <w:szCs w:val="24"/>
        </w:rPr>
        <w:t xml:space="preserve"> University of Sydney, </w:t>
      </w:r>
      <w:proofErr w:type="spellStart"/>
      <w:r w:rsidRPr="000A521A">
        <w:rPr>
          <w:rFonts w:ascii="Times New Roman" w:hAnsi="Times New Roman"/>
          <w:sz w:val="24"/>
          <w:szCs w:val="24"/>
        </w:rPr>
        <w:t>Camperdown</w:t>
      </w:r>
      <w:proofErr w:type="spellEnd"/>
      <w:r w:rsidRPr="000A521A">
        <w:rPr>
          <w:rFonts w:ascii="Times New Roman" w:hAnsi="Times New Roman"/>
          <w:sz w:val="24"/>
          <w:szCs w:val="24"/>
        </w:rPr>
        <w:t>, NSW, Australia.</w:t>
      </w:r>
    </w:p>
    <w:p w14:paraId="39790BA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27</w:t>
      </w:r>
      <w:r w:rsidRPr="000A521A">
        <w:rPr>
          <w:rFonts w:ascii="Times New Roman" w:hAnsi="Times New Roman"/>
          <w:sz w:val="24"/>
          <w:szCs w:val="24"/>
        </w:rPr>
        <w:t>Department of Pulmonary Physiology, Sir Charles Gairdner Hospital, Perth, WA, Australia.</w:t>
      </w:r>
      <w:proofErr w:type="gramEnd"/>
    </w:p>
    <w:p w14:paraId="73C1CE3A"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28</w:t>
      </w:r>
      <w:r w:rsidRPr="000A521A">
        <w:rPr>
          <w:rFonts w:ascii="Times New Roman" w:hAnsi="Times New Roman"/>
          <w:sz w:val="24"/>
          <w:szCs w:val="24"/>
        </w:rPr>
        <w:t>AstraZeneca, Barcelona, Spain.</w:t>
      </w:r>
      <w:proofErr w:type="gramEnd"/>
    </w:p>
    <w:p w14:paraId="6D1173DD"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29</w:t>
      </w:r>
      <w:r w:rsidRPr="000A521A">
        <w:rPr>
          <w:rFonts w:ascii="Times New Roman" w:hAnsi="Times New Roman"/>
          <w:sz w:val="24"/>
          <w:szCs w:val="24"/>
        </w:rPr>
        <w:t>Respiratory Medicine, West Park Healthcare Centre and Faculty of Medicine, University of Toronto, Toronto, Canada.</w:t>
      </w:r>
      <w:proofErr w:type="gramEnd"/>
    </w:p>
    <w:p w14:paraId="5196DB99"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30</w:t>
      </w:r>
      <w:r w:rsidRPr="000A521A">
        <w:rPr>
          <w:rFonts w:ascii="Times New Roman" w:hAnsi="Times New Roman"/>
          <w:sz w:val="24"/>
          <w:szCs w:val="24"/>
        </w:rPr>
        <w:t>Department of Human Movement Science, Faculty of Health, Medicine and Life Sciences, Maastricht University, Maastricht, The Netherlands.</w:t>
      </w:r>
    </w:p>
    <w:p w14:paraId="23734F3B"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31</w:t>
      </w:r>
      <w:r w:rsidRPr="000A521A">
        <w:rPr>
          <w:rFonts w:ascii="Times New Roman" w:hAnsi="Times New Roman"/>
          <w:sz w:val="24"/>
          <w:szCs w:val="24"/>
        </w:rPr>
        <w:t>Center for Research in Health Sciences, University North of Paraná (UNOPAR), Londrina, Brazil.</w:t>
      </w:r>
      <w:proofErr w:type="gramEnd"/>
    </w:p>
    <w:p w14:paraId="19B34B53"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32</w:t>
      </w:r>
      <w:r w:rsidRPr="000A521A">
        <w:rPr>
          <w:rFonts w:ascii="Times New Roman" w:hAnsi="Times New Roman"/>
          <w:sz w:val="24"/>
          <w:szCs w:val="24"/>
        </w:rPr>
        <w:t>GlaxoSmithKline R&amp;D, King of Prussia, PA, United States of America.</w:t>
      </w:r>
      <w:proofErr w:type="gramEnd"/>
    </w:p>
    <w:p w14:paraId="0E5D6E2C"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33</w:t>
      </w:r>
      <w:r w:rsidRPr="000A521A">
        <w:rPr>
          <w:rFonts w:ascii="Times New Roman" w:hAnsi="Times New Roman"/>
          <w:sz w:val="24"/>
          <w:szCs w:val="24"/>
        </w:rPr>
        <w:t xml:space="preserve">Department of Pulmonary and Critical Care, Saint Francis Hospital and Medical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Hartford, CT, United States of America.</w:t>
      </w:r>
    </w:p>
    <w:p w14:paraId="3158383F" w14:textId="77777777" w:rsidR="00F9313D" w:rsidRPr="000A521A" w:rsidRDefault="00F9313D" w:rsidP="00F9313D">
      <w:pPr>
        <w:spacing w:after="0" w:line="480" w:lineRule="auto"/>
        <w:rPr>
          <w:rFonts w:ascii="Times New Roman" w:hAnsi="Times New Roman"/>
          <w:sz w:val="24"/>
          <w:szCs w:val="24"/>
        </w:rPr>
      </w:pPr>
      <w:proofErr w:type="gramStart"/>
      <w:r w:rsidRPr="000A521A">
        <w:rPr>
          <w:rFonts w:ascii="Times New Roman" w:hAnsi="Times New Roman"/>
          <w:sz w:val="24"/>
          <w:szCs w:val="24"/>
          <w:vertAlign w:val="superscript"/>
        </w:rPr>
        <w:t>34</w:t>
      </w:r>
      <w:r w:rsidRPr="000A521A">
        <w:rPr>
          <w:rFonts w:ascii="Times New Roman" w:hAnsi="Times New Roman"/>
          <w:sz w:val="24"/>
          <w:szCs w:val="24"/>
        </w:rPr>
        <w:t>ACTLab group, Chair of Sensor Technology, University Passau, Passau, Germany.</w:t>
      </w:r>
      <w:proofErr w:type="gramEnd"/>
    </w:p>
    <w:p w14:paraId="20728D73" w14:textId="77777777" w:rsidR="00F9313D" w:rsidRPr="000A521A" w:rsidRDefault="00F9313D" w:rsidP="00F9313D">
      <w:pPr>
        <w:spacing w:after="0" w:line="480" w:lineRule="auto"/>
        <w:rPr>
          <w:rFonts w:ascii="Times New Roman" w:hAnsi="Times New Roman"/>
          <w:sz w:val="24"/>
          <w:szCs w:val="24"/>
        </w:rPr>
      </w:pPr>
      <w:r w:rsidRPr="000A521A">
        <w:rPr>
          <w:rFonts w:ascii="Times New Roman" w:hAnsi="Times New Roman"/>
          <w:sz w:val="24"/>
          <w:szCs w:val="24"/>
          <w:vertAlign w:val="superscript"/>
        </w:rPr>
        <w:t>35</w:t>
      </w:r>
      <w:r w:rsidRPr="000A521A">
        <w:rPr>
          <w:rFonts w:ascii="Times New Roman" w:hAnsi="Times New Roman"/>
          <w:sz w:val="24"/>
          <w:szCs w:val="24"/>
        </w:rPr>
        <w:t xml:space="preserve">REVAL - Rehabilitation Research </w:t>
      </w:r>
      <w:proofErr w:type="spellStart"/>
      <w:r w:rsidRPr="000A521A">
        <w:rPr>
          <w:rFonts w:ascii="Times New Roman" w:hAnsi="Times New Roman"/>
          <w:sz w:val="24"/>
          <w:szCs w:val="24"/>
        </w:rPr>
        <w:t>Center</w:t>
      </w:r>
      <w:proofErr w:type="spellEnd"/>
      <w:r w:rsidRPr="000A521A">
        <w:rPr>
          <w:rFonts w:ascii="Times New Roman" w:hAnsi="Times New Roman"/>
          <w:sz w:val="24"/>
          <w:szCs w:val="24"/>
        </w:rPr>
        <w:t xml:space="preserve">, BIOMED - Biomedical Research Institute, Faculty of Medicine and Life Sciences, Hasselt University, </w:t>
      </w:r>
      <w:proofErr w:type="spellStart"/>
      <w:r w:rsidRPr="000A521A">
        <w:rPr>
          <w:rFonts w:ascii="Times New Roman" w:hAnsi="Times New Roman"/>
          <w:sz w:val="24"/>
          <w:szCs w:val="24"/>
        </w:rPr>
        <w:t>Diepenbeek</w:t>
      </w:r>
      <w:proofErr w:type="spellEnd"/>
      <w:r w:rsidRPr="000A521A">
        <w:rPr>
          <w:rFonts w:ascii="Times New Roman" w:hAnsi="Times New Roman"/>
          <w:sz w:val="24"/>
          <w:szCs w:val="24"/>
        </w:rPr>
        <w:t>, Belgium.</w:t>
      </w:r>
    </w:p>
    <w:p w14:paraId="65A92FF8" w14:textId="77777777" w:rsidR="00F9313D" w:rsidRDefault="00F9313D" w:rsidP="00F9313D">
      <w:pPr>
        <w:spacing w:after="0" w:line="480" w:lineRule="auto"/>
        <w:rPr>
          <w:rFonts w:ascii="Times New Roman" w:hAnsi="Times New Roman"/>
          <w:b/>
          <w:sz w:val="24"/>
          <w:szCs w:val="24"/>
        </w:rPr>
      </w:pPr>
    </w:p>
    <w:p w14:paraId="26A229F7" w14:textId="77777777" w:rsidR="00F9313D" w:rsidRDefault="00F9313D" w:rsidP="00F9313D">
      <w:pPr>
        <w:spacing w:after="0" w:line="480" w:lineRule="auto"/>
        <w:jc w:val="both"/>
        <w:rPr>
          <w:rFonts w:ascii="Times New Roman" w:hAnsi="Times New Roman"/>
          <w:sz w:val="24"/>
          <w:szCs w:val="24"/>
        </w:rPr>
      </w:pPr>
      <w:r w:rsidRPr="0056525F">
        <w:rPr>
          <w:rFonts w:ascii="Times New Roman" w:hAnsi="Times New Roman"/>
          <w:sz w:val="24"/>
          <w:szCs w:val="24"/>
          <w:vertAlign w:val="superscript"/>
        </w:rPr>
        <w:t>*</w:t>
      </w:r>
      <w:r>
        <w:rPr>
          <w:rFonts w:ascii="Times New Roman" w:hAnsi="Times New Roman"/>
          <w:sz w:val="24"/>
          <w:szCs w:val="24"/>
        </w:rPr>
        <w:t xml:space="preserve"> </w:t>
      </w:r>
      <w:r w:rsidRPr="0056525F">
        <w:rPr>
          <w:rFonts w:ascii="Times New Roman" w:hAnsi="Times New Roman"/>
          <w:sz w:val="24"/>
          <w:szCs w:val="24"/>
        </w:rPr>
        <w:t>Corresponding author</w:t>
      </w:r>
    </w:p>
    <w:p w14:paraId="3630BFA6" w14:textId="77777777" w:rsidR="00F9313D" w:rsidRDefault="00F9313D" w:rsidP="00F9313D">
      <w:pPr>
        <w:spacing w:after="0" w:line="480" w:lineRule="auto"/>
        <w:jc w:val="both"/>
        <w:rPr>
          <w:rFonts w:ascii="Times New Roman" w:hAnsi="Times New Roman"/>
          <w:sz w:val="24"/>
          <w:szCs w:val="24"/>
        </w:rPr>
      </w:pPr>
      <w:r w:rsidRPr="000A521A">
        <w:rPr>
          <w:rFonts w:ascii="Times New Roman" w:hAnsi="Times New Roman"/>
          <w:sz w:val="24"/>
          <w:szCs w:val="24"/>
        </w:rPr>
        <w:t>E</w:t>
      </w:r>
      <w:r>
        <w:rPr>
          <w:rFonts w:ascii="Times New Roman" w:hAnsi="Times New Roman"/>
          <w:sz w:val="24"/>
          <w:szCs w:val="24"/>
        </w:rPr>
        <w:t>-</w:t>
      </w:r>
      <w:r w:rsidRPr="000A521A">
        <w:rPr>
          <w:rFonts w:ascii="Times New Roman" w:hAnsi="Times New Roman"/>
          <w:sz w:val="24"/>
          <w:szCs w:val="24"/>
        </w:rPr>
        <w:t xml:space="preserve">mail: </w:t>
      </w:r>
      <w:r w:rsidRPr="0056525F">
        <w:rPr>
          <w:rFonts w:ascii="Times New Roman" w:hAnsi="Times New Roman"/>
          <w:sz w:val="24"/>
          <w:szCs w:val="24"/>
        </w:rPr>
        <w:t>rafaelmesquita14@ymail.com</w:t>
      </w:r>
      <w:r>
        <w:rPr>
          <w:rFonts w:ascii="Times New Roman" w:hAnsi="Times New Roman"/>
          <w:sz w:val="24"/>
          <w:szCs w:val="24"/>
        </w:rPr>
        <w:t xml:space="preserve"> (RM)</w:t>
      </w:r>
    </w:p>
    <w:p w14:paraId="073511C2" w14:textId="77777777" w:rsidR="00F9313D" w:rsidRPr="000A521A" w:rsidRDefault="00F9313D" w:rsidP="00F9313D">
      <w:pPr>
        <w:spacing w:after="0" w:line="480" w:lineRule="auto"/>
        <w:jc w:val="both"/>
        <w:rPr>
          <w:rFonts w:ascii="Times New Roman" w:hAnsi="Times New Roman"/>
          <w:sz w:val="24"/>
          <w:szCs w:val="24"/>
        </w:rPr>
      </w:pPr>
    </w:p>
    <w:p w14:paraId="19F6F9C6" w14:textId="77777777" w:rsidR="00F9313D" w:rsidRPr="000A521A" w:rsidRDefault="00F9313D" w:rsidP="00F9313D">
      <w:pPr>
        <w:spacing w:after="0" w:line="480" w:lineRule="auto"/>
        <w:rPr>
          <w:rFonts w:ascii="Times New Roman" w:hAnsi="Times New Roman"/>
          <w:sz w:val="24"/>
          <w:szCs w:val="24"/>
        </w:rPr>
      </w:pPr>
      <w:r w:rsidRPr="0007223A">
        <w:rPr>
          <w:rFonts w:ascii="Times New Roman" w:hAnsi="Times New Roman"/>
          <w:sz w:val="24"/>
          <w:szCs w:val="24"/>
          <w:vertAlign w:val="superscript"/>
        </w:rPr>
        <w:t>¶</w:t>
      </w:r>
      <w:r w:rsidRPr="0007223A">
        <w:rPr>
          <w:rFonts w:ascii="Times New Roman" w:hAnsi="Times New Roman"/>
          <w:sz w:val="24"/>
          <w:szCs w:val="24"/>
        </w:rPr>
        <w:t>These authors contributed equally to this work.</w:t>
      </w:r>
    </w:p>
    <w:p w14:paraId="210B1CD2" w14:textId="36CBCD4B" w:rsidR="00F9313D" w:rsidRPr="003E4769" w:rsidRDefault="00F9313D" w:rsidP="003E4769">
      <w:pPr>
        <w:spacing w:after="0" w:line="480" w:lineRule="auto"/>
        <w:rPr>
          <w:rFonts w:ascii="Times New Roman" w:hAnsi="Times New Roman"/>
          <w:sz w:val="24"/>
          <w:szCs w:val="24"/>
        </w:rPr>
      </w:pPr>
      <w:r w:rsidRPr="0007223A">
        <w:rPr>
          <w:rFonts w:ascii="Times New Roman" w:hAnsi="Times New Roman"/>
          <w:sz w:val="24"/>
          <w:szCs w:val="24"/>
          <w:vertAlign w:val="superscript"/>
        </w:rPr>
        <w:t>&amp;</w:t>
      </w:r>
      <w:r w:rsidRPr="000A521A">
        <w:rPr>
          <w:rFonts w:ascii="Times New Roman" w:hAnsi="Times New Roman"/>
          <w:sz w:val="24"/>
          <w:szCs w:val="24"/>
        </w:rPr>
        <w:t>Joint senior authors</w:t>
      </w:r>
      <w:r>
        <w:rPr>
          <w:rFonts w:ascii="Times New Roman" w:hAnsi="Times New Roman"/>
          <w:sz w:val="24"/>
          <w:szCs w:val="24"/>
        </w:rPr>
        <w:t>.</w:t>
      </w:r>
      <w:r>
        <w:rPr>
          <w:rFonts w:ascii="Times New Roman" w:hAnsi="Times New Roman"/>
          <w:b/>
          <w:sz w:val="24"/>
          <w:szCs w:val="24"/>
        </w:rPr>
        <w:br w:type="page"/>
      </w:r>
    </w:p>
    <w:p w14:paraId="09B26EDE" w14:textId="225AC08D" w:rsidR="00587536" w:rsidRPr="00A21DA3" w:rsidRDefault="00A21DA3" w:rsidP="007C2766">
      <w:pPr>
        <w:spacing w:after="0" w:line="480" w:lineRule="auto"/>
        <w:rPr>
          <w:rFonts w:ascii="Times New Roman" w:hAnsi="Times New Roman"/>
          <w:b/>
          <w:sz w:val="36"/>
          <w:szCs w:val="36"/>
        </w:rPr>
      </w:pPr>
      <w:r w:rsidRPr="003D22B9">
        <w:rPr>
          <w:rFonts w:ascii="Times New Roman" w:hAnsi="Times New Roman"/>
          <w:b/>
          <w:sz w:val="36"/>
          <w:szCs w:val="36"/>
        </w:rPr>
        <w:lastRenderedPageBreak/>
        <w:t>Abstract</w:t>
      </w:r>
    </w:p>
    <w:p w14:paraId="73A1893D"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Background</w:t>
      </w:r>
    </w:p>
    <w:p w14:paraId="1A5EBC46" w14:textId="5E72EC40" w:rsidR="008333FF" w:rsidRDefault="008333FF" w:rsidP="008333FF">
      <w:pPr>
        <w:spacing w:after="0" w:line="480" w:lineRule="auto"/>
        <w:rPr>
          <w:rFonts w:ascii="Times New Roman" w:hAnsi="Times New Roman"/>
          <w:sz w:val="24"/>
          <w:szCs w:val="24"/>
        </w:rPr>
      </w:pPr>
      <w:r w:rsidRPr="001B29A6">
        <w:rPr>
          <w:rFonts w:ascii="Times New Roman" w:hAnsi="Times New Roman"/>
          <w:sz w:val="24"/>
          <w:szCs w:val="24"/>
        </w:rPr>
        <w:t xml:space="preserve">Physical activity levels in </w:t>
      </w:r>
      <w:r w:rsidRPr="007A14EC">
        <w:rPr>
          <w:rFonts w:ascii="Times New Roman" w:hAnsi="Times New Roman"/>
          <w:sz w:val="24"/>
          <w:szCs w:val="24"/>
        </w:rPr>
        <w:t xml:space="preserve">chronic obstructive pulmonary disease (COPD) </w:t>
      </w:r>
      <w:r>
        <w:rPr>
          <w:rFonts w:ascii="Times New Roman" w:hAnsi="Times New Roman"/>
          <w:sz w:val="24"/>
          <w:szCs w:val="24"/>
        </w:rPr>
        <w:t>have been</w:t>
      </w:r>
      <w:r w:rsidR="006520EE">
        <w:rPr>
          <w:rFonts w:ascii="Times New Roman" w:hAnsi="Times New Roman"/>
          <w:sz w:val="24"/>
          <w:szCs w:val="24"/>
        </w:rPr>
        <w:t xml:space="preserve"> mostly presented as</w:t>
      </w:r>
      <w:r w:rsidR="009639A4">
        <w:rPr>
          <w:rFonts w:ascii="Times New Roman" w:hAnsi="Times New Roman"/>
          <w:sz w:val="24"/>
          <w:szCs w:val="24"/>
        </w:rPr>
        <w:t xml:space="preserve"> an</w:t>
      </w:r>
      <w:r w:rsidR="00C64B64">
        <w:rPr>
          <w:rFonts w:ascii="Times New Roman" w:hAnsi="Times New Roman"/>
          <w:sz w:val="24"/>
          <w:szCs w:val="24"/>
        </w:rPr>
        <w:t xml:space="preserve"> </w:t>
      </w:r>
      <w:r w:rsidRPr="001B29A6">
        <w:rPr>
          <w:rFonts w:ascii="Times New Roman" w:hAnsi="Times New Roman"/>
          <w:sz w:val="24"/>
          <w:szCs w:val="24"/>
        </w:rPr>
        <w:t>average of multiple measurement days</w:t>
      </w:r>
      <w:r>
        <w:rPr>
          <w:rFonts w:ascii="Times New Roman" w:hAnsi="Times New Roman"/>
          <w:sz w:val="24"/>
          <w:szCs w:val="24"/>
        </w:rPr>
        <w:t xml:space="preserve">. </w:t>
      </w:r>
      <w:commentRangeStart w:id="2"/>
      <w:r>
        <w:rPr>
          <w:rFonts w:ascii="Times New Roman" w:hAnsi="Times New Roman"/>
          <w:sz w:val="24"/>
          <w:szCs w:val="24"/>
        </w:rPr>
        <w:t>However,</w:t>
      </w:r>
      <w:r w:rsidRPr="001B29A6">
        <w:rPr>
          <w:rFonts w:ascii="Times New Roman" w:hAnsi="Times New Roman"/>
          <w:sz w:val="24"/>
          <w:szCs w:val="24"/>
        </w:rPr>
        <w:t xml:space="preserve"> physical activity is a multi-dimensional construct which should be described by relevant constructs and me</w:t>
      </w:r>
      <w:r>
        <w:rPr>
          <w:rFonts w:ascii="Times New Roman" w:hAnsi="Times New Roman"/>
          <w:sz w:val="24"/>
          <w:szCs w:val="24"/>
        </w:rPr>
        <w:t>asures.</w:t>
      </w:r>
      <w:commentRangeEnd w:id="2"/>
      <w:r w:rsidR="00C22627">
        <w:rPr>
          <w:rStyle w:val="CommentReference"/>
        </w:rPr>
        <w:commentReference w:id="2"/>
      </w:r>
    </w:p>
    <w:p w14:paraId="641911ED" w14:textId="33BE7A91" w:rsidR="00347E99" w:rsidRPr="00347E99" w:rsidRDefault="00347E99" w:rsidP="007A14EC">
      <w:pPr>
        <w:spacing w:after="0" w:line="480" w:lineRule="auto"/>
        <w:rPr>
          <w:rFonts w:ascii="Times New Roman" w:hAnsi="Times New Roman"/>
          <w:sz w:val="24"/>
          <w:szCs w:val="24"/>
        </w:rPr>
      </w:pPr>
      <w:r w:rsidRPr="00347E99">
        <w:rPr>
          <w:rFonts w:ascii="Times New Roman" w:hAnsi="Times New Roman"/>
          <w:sz w:val="24"/>
          <w:szCs w:val="24"/>
        </w:rPr>
        <w:t>We described physical activity measures and hourly patterns in patients with COPD after stratification for generic and COPD-specific characteristics; and we identified clusters of patients based on physical activity measures.</w:t>
      </w:r>
    </w:p>
    <w:p w14:paraId="051282E0"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Methods</w:t>
      </w:r>
    </w:p>
    <w:p w14:paraId="30D1ADEE" w14:textId="1B71F548" w:rsidR="00347E99" w:rsidRPr="00347E99" w:rsidRDefault="00347E99" w:rsidP="007E4B08">
      <w:pPr>
        <w:spacing w:after="0" w:line="480" w:lineRule="auto"/>
        <w:rPr>
          <w:rFonts w:ascii="Times New Roman" w:hAnsi="Times New Roman"/>
          <w:sz w:val="24"/>
          <w:szCs w:val="24"/>
        </w:rPr>
      </w:pPr>
      <w:r w:rsidRPr="00347E99">
        <w:rPr>
          <w:rFonts w:ascii="Times New Roman" w:hAnsi="Times New Roman"/>
          <w:sz w:val="24"/>
          <w:szCs w:val="24"/>
        </w:rPr>
        <w:t xml:space="preserve">1001 patients with COPD </w:t>
      </w:r>
      <w:r w:rsidR="007E4B08">
        <w:rPr>
          <w:rFonts w:ascii="Times New Roman" w:hAnsi="Times New Roman"/>
          <w:sz w:val="24"/>
          <w:szCs w:val="24"/>
        </w:rPr>
        <w:t>(</w:t>
      </w:r>
      <w:r w:rsidR="007E4B08" w:rsidRPr="007E4B08">
        <w:rPr>
          <w:rFonts w:ascii="Times New Roman" w:hAnsi="Times New Roman"/>
          <w:sz w:val="24"/>
          <w:szCs w:val="24"/>
        </w:rPr>
        <w:t>65% men; age, 67 years; FEV</w:t>
      </w:r>
      <w:r w:rsidR="007E4B08" w:rsidRPr="007E4B08">
        <w:rPr>
          <w:rFonts w:ascii="Times New Roman" w:hAnsi="Times New Roman"/>
          <w:sz w:val="24"/>
          <w:szCs w:val="24"/>
          <w:vertAlign w:val="subscript"/>
        </w:rPr>
        <w:t>1</w:t>
      </w:r>
      <w:r w:rsidR="007E4B08" w:rsidRPr="007E4B08">
        <w:rPr>
          <w:rFonts w:ascii="Times New Roman" w:hAnsi="Times New Roman"/>
          <w:sz w:val="24"/>
          <w:szCs w:val="24"/>
        </w:rPr>
        <w:t xml:space="preserve">, 49% predicted) </w:t>
      </w:r>
      <w:r w:rsidR="007A14EC" w:rsidRPr="007A14EC">
        <w:rPr>
          <w:rFonts w:ascii="Times New Roman" w:hAnsi="Times New Roman"/>
          <w:sz w:val="24"/>
          <w:szCs w:val="24"/>
        </w:rPr>
        <w:t>were studied cross-</w:t>
      </w:r>
      <w:proofErr w:type="spellStart"/>
      <w:r w:rsidR="007A14EC" w:rsidRPr="007A14EC">
        <w:rPr>
          <w:rFonts w:ascii="Times New Roman" w:hAnsi="Times New Roman"/>
          <w:sz w:val="24"/>
          <w:szCs w:val="24"/>
        </w:rPr>
        <w:t>sectionally</w:t>
      </w:r>
      <w:proofErr w:type="spellEnd"/>
      <w:r w:rsidR="007A14EC">
        <w:rPr>
          <w:rFonts w:ascii="Times New Roman" w:hAnsi="Times New Roman"/>
          <w:sz w:val="24"/>
          <w:szCs w:val="24"/>
        </w:rPr>
        <w:t>. D</w:t>
      </w:r>
      <w:r w:rsidRPr="00347E99">
        <w:rPr>
          <w:rFonts w:ascii="Times New Roman" w:hAnsi="Times New Roman"/>
          <w:sz w:val="24"/>
          <w:szCs w:val="24"/>
        </w:rPr>
        <w:t xml:space="preserve">aily physical activity measures and hourly patterns (i.e., </w:t>
      </w:r>
      <w:r w:rsidR="007C26D4">
        <w:rPr>
          <w:rFonts w:ascii="Times New Roman" w:hAnsi="Times New Roman"/>
          <w:sz w:val="24"/>
          <w:szCs w:val="24"/>
        </w:rPr>
        <w:t xml:space="preserve">a </w:t>
      </w:r>
      <w:r w:rsidRPr="00347E99">
        <w:rPr>
          <w:rFonts w:ascii="Times New Roman" w:hAnsi="Times New Roman"/>
          <w:sz w:val="24"/>
          <w:szCs w:val="24"/>
        </w:rPr>
        <w:t xml:space="preserve">graphic representation of the mean intensity </w:t>
      </w:r>
      <w:r w:rsidR="00876FE2">
        <w:rPr>
          <w:rFonts w:ascii="Times New Roman" w:hAnsi="Times New Roman"/>
          <w:sz w:val="24"/>
          <w:szCs w:val="24"/>
        </w:rPr>
        <w:t xml:space="preserve">of activity </w:t>
      </w:r>
      <w:r w:rsidRPr="00347E99">
        <w:rPr>
          <w:rFonts w:ascii="Times New Roman" w:hAnsi="Times New Roman"/>
          <w:sz w:val="24"/>
          <w:szCs w:val="24"/>
        </w:rPr>
        <w:t xml:space="preserve">per hour during </w:t>
      </w:r>
      <w:r w:rsidR="00876FE2">
        <w:rPr>
          <w:rFonts w:ascii="Times New Roman" w:hAnsi="Times New Roman"/>
          <w:sz w:val="24"/>
          <w:szCs w:val="24"/>
        </w:rPr>
        <w:t xml:space="preserve">the course of </w:t>
      </w:r>
      <w:r w:rsidRPr="00347E99">
        <w:rPr>
          <w:rFonts w:ascii="Times New Roman" w:hAnsi="Times New Roman"/>
          <w:sz w:val="24"/>
          <w:szCs w:val="24"/>
        </w:rPr>
        <w:t>a day) were analysed based on data from a multi-sensor armband. Principal component analysis (PCA) and cluster analysis were applied to physical activity data to identify clusters of patients with COPD.</w:t>
      </w:r>
    </w:p>
    <w:p w14:paraId="341441A6"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Results</w:t>
      </w:r>
    </w:p>
    <w:p w14:paraId="770A59ED" w14:textId="554AA4C6" w:rsidR="00347E99" w:rsidRPr="00347E99" w:rsidRDefault="00DF17BD" w:rsidP="00DF17BD">
      <w:pPr>
        <w:spacing w:after="0" w:line="480" w:lineRule="auto"/>
        <w:rPr>
          <w:rFonts w:ascii="Times New Roman" w:hAnsi="Times New Roman"/>
          <w:sz w:val="24"/>
          <w:szCs w:val="24"/>
        </w:rPr>
      </w:pPr>
      <w:r w:rsidRPr="00DF17BD">
        <w:rPr>
          <w:rFonts w:ascii="Times New Roman" w:hAnsi="Times New Roman"/>
          <w:sz w:val="24"/>
          <w:szCs w:val="24"/>
        </w:rPr>
        <w:t>Age, body mass index (BMI), dyspn</w:t>
      </w:r>
      <w:r>
        <w:rPr>
          <w:rFonts w:ascii="Times New Roman" w:hAnsi="Times New Roman"/>
          <w:sz w:val="24"/>
          <w:szCs w:val="24"/>
        </w:rPr>
        <w:t>o</w:t>
      </w:r>
      <w:r w:rsidRPr="00DF17BD">
        <w:rPr>
          <w:rFonts w:ascii="Times New Roman" w:hAnsi="Times New Roman"/>
          <w:sz w:val="24"/>
          <w:szCs w:val="24"/>
        </w:rPr>
        <w:t>ea grade</w:t>
      </w:r>
      <w:r w:rsidR="007E4C48">
        <w:rPr>
          <w:rFonts w:ascii="Times New Roman" w:hAnsi="Times New Roman"/>
          <w:sz w:val="24"/>
          <w:szCs w:val="24"/>
        </w:rPr>
        <w:t>,</w:t>
      </w:r>
      <w:r w:rsidRPr="00DF17BD">
        <w:rPr>
          <w:rFonts w:ascii="Times New Roman" w:hAnsi="Times New Roman"/>
          <w:sz w:val="24"/>
          <w:szCs w:val="24"/>
        </w:rPr>
        <w:t xml:space="preserve"> ADO index (including age, dyspn</w:t>
      </w:r>
      <w:r>
        <w:rPr>
          <w:rFonts w:ascii="Times New Roman" w:hAnsi="Times New Roman"/>
          <w:sz w:val="24"/>
          <w:szCs w:val="24"/>
        </w:rPr>
        <w:t>o</w:t>
      </w:r>
      <w:r w:rsidRPr="00DF17BD">
        <w:rPr>
          <w:rFonts w:ascii="Times New Roman" w:hAnsi="Times New Roman"/>
          <w:sz w:val="24"/>
          <w:szCs w:val="24"/>
        </w:rPr>
        <w:t>ea, and airflow obstruction)</w:t>
      </w:r>
      <w:r w:rsidR="007E4C48">
        <w:rPr>
          <w:rFonts w:ascii="Times New Roman" w:hAnsi="Times New Roman"/>
          <w:sz w:val="24"/>
          <w:szCs w:val="24"/>
        </w:rPr>
        <w:t>,</w:t>
      </w:r>
      <w:r w:rsidRPr="00DF17BD">
        <w:rPr>
          <w:rFonts w:ascii="Times New Roman" w:hAnsi="Times New Roman"/>
          <w:sz w:val="24"/>
          <w:szCs w:val="24"/>
        </w:rPr>
        <w:t xml:space="preserve"> </w:t>
      </w:r>
      <w:r w:rsidR="007E4C48">
        <w:rPr>
          <w:rFonts w:ascii="Times New Roman" w:hAnsi="Times New Roman"/>
          <w:sz w:val="24"/>
          <w:szCs w:val="24"/>
        </w:rPr>
        <w:t>s</w:t>
      </w:r>
      <w:r w:rsidR="007E4C48" w:rsidRPr="007E4C48">
        <w:rPr>
          <w:rFonts w:ascii="Times New Roman" w:hAnsi="Times New Roman"/>
          <w:sz w:val="24"/>
          <w:szCs w:val="24"/>
        </w:rPr>
        <w:t>ex, long-term oxygen therapy</w:t>
      </w:r>
      <w:r w:rsidR="003074F6">
        <w:rPr>
          <w:rFonts w:ascii="Times New Roman" w:hAnsi="Times New Roman"/>
          <w:sz w:val="24"/>
          <w:szCs w:val="24"/>
        </w:rPr>
        <w:t xml:space="preserve"> use</w:t>
      </w:r>
      <w:r w:rsidR="007E4C48" w:rsidRPr="007E4C48">
        <w:rPr>
          <w:rFonts w:ascii="Times New Roman" w:hAnsi="Times New Roman"/>
          <w:sz w:val="24"/>
          <w:szCs w:val="24"/>
        </w:rPr>
        <w:t xml:space="preserve">, </w:t>
      </w:r>
      <w:r w:rsidR="003074F6">
        <w:rPr>
          <w:rFonts w:ascii="Times New Roman" w:hAnsi="Times New Roman"/>
          <w:sz w:val="24"/>
          <w:szCs w:val="24"/>
        </w:rPr>
        <w:t xml:space="preserve">lung </w:t>
      </w:r>
      <w:r w:rsidR="007E4C48" w:rsidRPr="007E4C48">
        <w:rPr>
          <w:rFonts w:ascii="Times New Roman" w:hAnsi="Times New Roman"/>
          <w:sz w:val="24"/>
          <w:szCs w:val="24"/>
        </w:rPr>
        <w:t xml:space="preserve">diffusion capacity, </w:t>
      </w:r>
      <w:r w:rsidR="006520EE">
        <w:rPr>
          <w:rFonts w:ascii="Times New Roman" w:hAnsi="Times New Roman"/>
          <w:sz w:val="24"/>
          <w:szCs w:val="24"/>
        </w:rPr>
        <w:t xml:space="preserve">and </w:t>
      </w:r>
      <w:r w:rsidR="007E4C48" w:rsidRPr="007E4C48">
        <w:rPr>
          <w:rFonts w:ascii="Times New Roman" w:hAnsi="Times New Roman"/>
          <w:sz w:val="24"/>
          <w:szCs w:val="24"/>
        </w:rPr>
        <w:t xml:space="preserve">GOLD </w:t>
      </w:r>
      <w:r w:rsidR="006520EE">
        <w:rPr>
          <w:rFonts w:ascii="Times New Roman" w:hAnsi="Times New Roman"/>
          <w:sz w:val="24"/>
          <w:szCs w:val="24"/>
        </w:rPr>
        <w:t>classification</w:t>
      </w:r>
      <w:r w:rsidR="007E4C48">
        <w:rPr>
          <w:rFonts w:ascii="Times New Roman" w:hAnsi="Times New Roman"/>
          <w:sz w:val="24"/>
          <w:szCs w:val="24"/>
        </w:rPr>
        <w:t xml:space="preserve"> </w:t>
      </w:r>
      <w:r w:rsidR="00347E99" w:rsidRPr="00347E99">
        <w:rPr>
          <w:rFonts w:ascii="Times New Roman" w:hAnsi="Times New Roman"/>
          <w:sz w:val="24"/>
          <w:szCs w:val="24"/>
        </w:rPr>
        <w:t>were associated with physical activity measures</w:t>
      </w:r>
      <w:r w:rsidR="007E4C48" w:rsidRPr="00347E99">
        <w:rPr>
          <w:rFonts w:ascii="Times New Roman" w:hAnsi="Times New Roman"/>
          <w:sz w:val="24"/>
          <w:szCs w:val="24"/>
        </w:rPr>
        <w:t xml:space="preserve"> in patients with COPD</w:t>
      </w:r>
      <w:r w:rsidR="00E71BF1">
        <w:rPr>
          <w:rFonts w:ascii="Times New Roman" w:hAnsi="Times New Roman"/>
          <w:sz w:val="24"/>
          <w:szCs w:val="24"/>
        </w:rPr>
        <w:t xml:space="preserve"> </w:t>
      </w:r>
      <w:r w:rsidR="00E71BF1" w:rsidRPr="00347E99">
        <w:rPr>
          <w:rFonts w:ascii="Times New Roman" w:hAnsi="Times New Roman"/>
          <w:sz w:val="24"/>
          <w:szCs w:val="24"/>
        </w:rPr>
        <w:t>(</w:t>
      </w:r>
      <w:r w:rsidR="00E71BF1" w:rsidRPr="003D22B9">
        <w:rPr>
          <w:rFonts w:ascii="Times New Roman" w:hAnsi="Times New Roman"/>
          <w:i/>
          <w:sz w:val="24"/>
          <w:szCs w:val="24"/>
        </w:rPr>
        <w:t>P</w:t>
      </w:r>
      <w:r w:rsidR="00E71BF1" w:rsidRPr="00347E99">
        <w:rPr>
          <w:rFonts w:ascii="Times New Roman" w:hAnsi="Times New Roman"/>
          <w:sz w:val="24"/>
          <w:szCs w:val="24"/>
        </w:rPr>
        <w:t>&lt;0.05 for all)</w:t>
      </w:r>
      <w:r w:rsidR="007E4C48">
        <w:rPr>
          <w:rFonts w:ascii="Times New Roman" w:hAnsi="Times New Roman"/>
          <w:sz w:val="24"/>
          <w:szCs w:val="24"/>
        </w:rPr>
        <w:t>, but only the first four</w:t>
      </w:r>
      <w:r w:rsidR="00A138AA">
        <w:rPr>
          <w:rFonts w:ascii="Times New Roman" w:hAnsi="Times New Roman"/>
          <w:sz w:val="24"/>
          <w:szCs w:val="24"/>
        </w:rPr>
        <w:t xml:space="preserve"> were</w:t>
      </w:r>
      <w:r w:rsidR="007E4C48">
        <w:rPr>
          <w:rFonts w:ascii="Times New Roman" w:hAnsi="Times New Roman"/>
          <w:sz w:val="24"/>
          <w:szCs w:val="24"/>
        </w:rPr>
        <w:t xml:space="preserve"> associated with</w:t>
      </w:r>
      <w:r w:rsidR="00347E99" w:rsidRPr="00347E99">
        <w:rPr>
          <w:rFonts w:ascii="Times New Roman" w:hAnsi="Times New Roman"/>
          <w:sz w:val="24"/>
          <w:szCs w:val="24"/>
        </w:rPr>
        <w:t xml:space="preserve"> hourly patterns. Five clusters were identified based on 3 PCA components, which accounted for 60% of variance. Importantly, cluster 1 </w:t>
      </w:r>
      <w:r w:rsidR="009D4FFE">
        <w:rPr>
          <w:rFonts w:ascii="Times New Roman" w:hAnsi="Times New Roman"/>
          <w:sz w:val="24"/>
          <w:szCs w:val="24"/>
        </w:rPr>
        <w:t xml:space="preserve">(i.e., </w:t>
      </w:r>
      <w:r w:rsidR="00C070BC">
        <w:rPr>
          <w:rFonts w:ascii="Times New Roman" w:hAnsi="Times New Roman"/>
          <w:sz w:val="24"/>
          <w:szCs w:val="24"/>
        </w:rPr>
        <w:t xml:space="preserve">the </w:t>
      </w:r>
      <w:r w:rsidR="009D4FFE">
        <w:rPr>
          <w:rFonts w:ascii="Times New Roman" w:hAnsi="Times New Roman"/>
          <w:sz w:val="24"/>
          <w:szCs w:val="24"/>
        </w:rPr>
        <w:t>most inactive</w:t>
      </w:r>
      <w:r w:rsidR="003074F6">
        <w:rPr>
          <w:rFonts w:ascii="Times New Roman" w:hAnsi="Times New Roman"/>
          <w:sz w:val="24"/>
          <w:szCs w:val="24"/>
        </w:rPr>
        <w:t xml:space="preserve"> patients</w:t>
      </w:r>
      <w:r w:rsidR="009D4FFE">
        <w:rPr>
          <w:rFonts w:ascii="Times New Roman" w:hAnsi="Times New Roman"/>
          <w:sz w:val="24"/>
          <w:szCs w:val="24"/>
        </w:rPr>
        <w:t xml:space="preserve">) </w:t>
      </w:r>
      <w:r w:rsidR="00347E99" w:rsidRPr="00347E99">
        <w:rPr>
          <w:rFonts w:ascii="Times New Roman" w:hAnsi="Times New Roman"/>
          <w:sz w:val="24"/>
          <w:szCs w:val="24"/>
        </w:rPr>
        <w:t>was characterized by higher BMI, lower FEV</w:t>
      </w:r>
      <w:r w:rsidR="00347E99" w:rsidRPr="00347E99">
        <w:rPr>
          <w:rFonts w:ascii="Times New Roman" w:hAnsi="Times New Roman"/>
          <w:sz w:val="24"/>
          <w:szCs w:val="24"/>
          <w:vertAlign w:val="subscript"/>
        </w:rPr>
        <w:t>1</w:t>
      </w:r>
      <w:r w:rsidR="00347E99" w:rsidRPr="00347E99">
        <w:rPr>
          <w:rFonts w:ascii="Times New Roman" w:hAnsi="Times New Roman"/>
          <w:sz w:val="24"/>
          <w:szCs w:val="24"/>
        </w:rPr>
        <w:t>, worse dyspnoea and higher ADO index compared to other clusters (</w:t>
      </w:r>
      <w:r w:rsidR="00347E99" w:rsidRPr="003D22B9">
        <w:rPr>
          <w:rFonts w:ascii="Times New Roman" w:hAnsi="Times New Roman"/>
          <w:i/>
          <w:sz w:val="24"/>
          <w:szCs w:val="24"/>
        </w:rPr>
        <w:t>P</w:t>
      </w:r>
      <w:r w:rsidR="00347E99" w:rsidRPr="00347E99">
        <w:rPr>
          <w:rFonts w:ascii="Times New Roman" w:hAnsi="Times New Roman"/>
          <w:sz w:val="24"/>
          <w:szCs w:val="24"/>
        </w:rPr>
        <w:t>&lt;0.05 for all).</w:t>
      </w:r>
    </w:p>
    <w:p w14:paraId="46EF74B5" w14:textId="77777777" w:rsidR="00347E99" w:rsidRPr="00347E99" w:rsidRDefault="00347E99" w:rsidP="00347E99">
      <w:pPr>
        <w:spacing w:after="0" w:line="480" w:lineRule="auto"/>
        <w:rPr>
          <w:rFonts w:ascii="Times New Roman" w:hAnsi="Times New Roman"/>
          <w:b/>
          <w:sz w:val="24"/>
          <w:szCs w:val="24"/>
        </w:rPr>
      </w:pPr>
      <w:r w:rsidRPr="00347E99">
        <w:rPr>
          <w:rFonts w:ascii="Times New Roman" w:hAnsi="Times New Roman"/>
          <w:b/>
          <w:sz w:val="24"/>
          <w:szCs w:val="24"/>
        </w:rPr>
        <w:t>Conclusions</w:t>
      </w:r>
    </w:p>
    <w:p w14:paraId="6880BC88" w14:textId="12204269" w:rsidR="00B8500E" w:rsidRDefault="00347E99" w:rsidP="007C2766">
      <w:pPr>
        <w:spacing w:after="0" w:line="480" w:lineRule="auto"/>
        <w:rPr>
          <w:rFonts w:ascii="Times New Roman" w:hAnsi="Times New Roman"/>
          <w:sz w:val="24"/>
          <w:szCs w:val="24"/>
        </w:rPr>
      </w:pPr>
      <w:r w:rsidRPr="00347E99">
        <w:rPr>
          <w:rFonts w:ascii="Times New Roman" w:hAnsi="Times New Roman"/>
          <w:sz w:val="24"/>
          <w:szCs w:val="24"/>
        </w:rPr>
        <w:lastRenderedPageBreak/>
        <w:t xml:space="preserve">Daily physical activity measures and hourly patterns are heterogeneous in COPD. </w:t>
      </w:r>
      <w:r w:rsidR="003074F6">
        <w:rPr>
          <w:rFonts w:ascii="Times New Roman" w:hAnsi="Times New Roman"/>
          <w:sz w:val="24"/>
          <w:szCs w:val="24"/>
        </w:rPr>
        <w:t>C</w:t>
      </w:r>
      <w:r w:rsidRPr="00347E99">
        <w:rPr>
          <w:rFonts w:ascii="Times New Roman" w:hAnsi="Times New Roman"/>
          <w:sz w:val="24"/>
          <w:szCs w:val="24"/>
        </w:rPr>
        <w:t xml:space="preserve">lusters of patients were identified </w:t>
      </w:r>
      <w:r w:rsidR="003074F6">
        <w:rPr>
          <w:rFonts w:ascii="Times New Roman" w:hAnsi="Times New Roman"/>
          <w:sz w:val="24"/>
          <w:szCs w:val="24"/>
        </w:rPr>
        <w:t>solely</w:t>
      </w:r>
      <w:r w:rsidR="00C64B64">
        <w:rPr>
          <w:rFonts w:ascii="Times New Roman" w:hAnsi="Times New Roman"/>
          <w:sz w:val="24"/>
          <w:szCs w:val="24"/>
        </w:rPr>
        <w:t xml:space="preserve"> </w:t>
      </w:r>
      <w:r w:rsidRPr="00347E99">
        <w:rPr>
          <w:rFonts w:ascii="Times New Roman" w:hAnsi="Times New Roman"/>
          <w:sz w:val="24"/>
          <w:szCs w:val="24"/>
        </w:rPr>
        <w:t xml:space="preserve">based on physical activity data. These findings may be useful </w:t>
      </w:r>
      <w:r w:rsidR="003074F6">
        <w:rPr>
          <w:rFonts w:ascii="Times New Roman" w:hAnsi="Times New Roman"/>
          <w:sz w:val="24"/>
          <w:szCs w:val="24"/>
        </w:rPr>
        <w:t>to develop</w:t>
      </w:r>
      <w:r w:rsidR="00C64B64">
        <w:rPr>
          <w:rFonts w:ascii="Times New Roman" w:hAnsi="Times New Roman"/>
          <w:sz w:val="24"/>
          <w:szCs w:val="24"/>
        </w:rPr>
        <w:t xml:space="preserve"> </w:t>
      </w:r>
      <w:r w:rsidRPr="00347E99">
        <w:rPr>
          <w:rFonts w:ascii="Times New Roman" w:hAnsi="Times New Roman"/>
          <w:sz w:val="24"/>
          <w:szCs w:val="24"/>
        </w:rPr>
        <w:t>interventions aiming to promote physical activity in COPD.</w:t>
      </w:r>
    </w:p>
    <w:p w14:paraId="25FC43C9" w14:textId="77777777" w:rsidR="00A83E62" w:rsidRDefault="00A83E62">
      <w:pPr>
        <w:spacing w:after="0" w:line="240" w:lineRule="auto"/>
        <w:rPr>
          <w:rFonts w:ascii="Times New Roman" w:hAnsi="Times New Roman"/>
          <w:b/>
          <w:sz w:val="36"/>
          <w:szCs w:val="36"/>
        </w:rPr>
      </w:pPr>
      <w:r>
        <w:rPr>
          <w:rFonts w:ascii="Times New Roman" w:hAnsi="Times New Roman"/>
          <w:b/>
          <w:sz w:val="36"/>
          <w:szCs w:val="36"/>
        </w:rPr>
        <w:br w:type="page"/>
      </w:r>
    </w:p>
    <w:p w14:paraId="0EF68627" w14:textId="5593E670" w:rsidR="009D1E5F" w:rsidRPr="00A21DA3" w:rsidRDefault="00A21DA3" w:rsidP="007C2766">
      <w:pPr>
        <w:spacing w:after="0" w:line="480" w:lineRule="auto"/>
        <w:rPr>
          <w:rFonts w:ascii="Times New Roman" w:hAnsi="Times New Roman"/>
          <w:b/>
          <w:sz w:val="36"/>
          <w:szCs w:val="36"/>
        </w:rPr>
      </w:pPr>
      <w:r w:rsidRPr="00A21DA3">
        <w:rPr>
          <w:rFonts w:ascii="Times New Roman" w:hAnsi="Times New Roman"/>
          <w:b/>
          <w:sz w:val="36"/>
          <w:szCs w:val="36"/>
        </w:rPr>
        <w:lastRenderedPageBreak/>
        <w:t>Introduction</w:t>
      </w:r>
    </w:p>
    <w:p w14:paraId="2B7B853A" w14:textId="1ABD23FA" w:rsidR="00DF326D" w:rsidRPr="00815C59" w:rsidRDefault="00DF326D" w:rsidP="007C2766">
      <w:pPr>
        <w:spacing w:after="0" w:line="480" w:lineRule="auto"/>
        <w:ind w:firstLine="708"/>
        <w:rPr>
          <w:rFonts w:ascii="Times New Roman" w:hAnsi="Times New Roman"/>
          <w:sz w:val="24"/>
          <w:szCs w:val="24"/>
          <w:lang w:val="en-US"/>
        </w:rPr>
      </w:pPr>
      <w:r w:rsidRPr="00815C59">
        <w:rPr>
          <w:rFonts w:ascii="Times New Roman" w:hAnsi="Times New Roman"/>
          <w:sz w:val="24"/>
          <w:szCs w:val="24"/>
          <w:lang w:val="en-US"/>
        </w:rPr>
        <w:t>P</w:t>
      </w:r>
      <w:r w:rsidR="009D1E5F" w:rsidRPr="00815C59">
        <w:rPr>
          <w:rFonts w:ascii="Times New Roman" w:hAnsi="Times New Roman"/>
          <w:sz w:val="24"/>
          <w:szCs w:val="24"/>
          <w:lang w:val="en-US"/>
        </w:rPr>
        <w:t xml:space="preserve">hysical activity </w:t>
      </w:r>
      <w:r w:rsidRPr="00815C59">
        <w:rPr>
          <w:rFonts w:ascii="Times New Roman" w:hAnsi="Times New Roman"/>
          <w:sz w:val="24"/>
          <w:szCs w:val="24"/>
          <w:lang w:val="en-US"/>
        </w:rPr>
        <w:t xml:space="preserve">levels in patients with </w:t>
      </w:r>
      <w:r w:rsidR="00DD1665" w:rsidRPr="007A14EC">
        <w:rPr>
          <w:rFonts w:ascii="Times New Roman" w:hAnsi="Times New Roman"/>
          <w:sz w:val="24"/>
          <w:szCs w:val="24"/>
        </w:rPr>
        <w:t xml:space="preserve">chronic obstructive pulmonary disease </w:t>
      </w:r>
      <w:r w:rsidR="00DD1665">
        <w:rPr>
          <w:rFonts w:ascii="Times New Roman" w:hAnsi="Times New Roman"/>
          <w:sz w:val="24"/>
          <w:szCs w:val="24"/>
        </w:rPr>
        <w:t>(</w:t>
      </w:r>
      <w:r w:rsidRPr="00815C59">
        <w:rPr>
          <w:rFonts w:ascii="Times New Roman" w:hAnsi="Times New Roman"/>
          <w:sz w:val="24"/>
          <w:szCs w:val="24"/>
          <w:lang w:val="en-US"/>
        </w:rPr>
        <w:t>COPD</w:t>
      </w:r>
      <w:r w:rsidR="00DD1665">
        <w:rPr>
          <w:rFonts w:ascii="Times New Roman" w:hAnsi="Times New Roman"/>
          <w:sz w:val="24"/>
          <w:szCs w:val="24"/>
          <w:lang w:val="en-US"/>
        </w:rPr>
        <w:t>)</w:t>
      </w:r>
      <w:r w:rsidRPr="00815C59">
        <w:rPr>
          <w:rFonts w:ascii="Times New Roman" w:hAnsi="Times New Roman"/>
          <w:sz w:val="24"/>
          <w:szCs w:val="24"/>
          <w:lang w:val="en-US"/>
        </w:rPr>
        <w:t xml:space="preserve"> are mostly presented as a total amount or as an average of multiple measurement days</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 </w:instrText>
      </w:r>
      <w:r w:rsidR="0059128D">
        <w:rPr>
          <w:rFonts w:ascii="Times New Roman" w:hAnsi="Times New Roman"/>
          <w:sz w:val="24"/>
          <w:szCs w:val="24"/>
          <w:lang w:val="en-US"/>
        </w:rPr>
        <w:fldChar w:fldCharType="begin">
          <w:fldData xml:space="preserve">PEVuZE5vdGU+PENpdGU+PEF1dGhvcj5XYXR6PC9BdXRob3I+PFllYXI+MjAwOTwvWWVhcj48UmVj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</w:fldData>
        </w:fldChar>
      </w:r>
      <w:r w:rsidR="0059128D">
        <w:rPr>
          <w:rFonts w:ascii="Times New Roman" w:hAnsi="Times New Roman"/>
          <w:sz w:val="24"/>
          <w:szCs w:val="24"/>
          <w:lang w:val="en-US"/>
        </w:rPr>
        <w:instrText xml:space="preserve"> ADDIN EN.CITE.DATA </w:instrText>
      </w:r>
      <w:r w:rsidR="0059128D">
        <w:rPr>
          <w:rFonts w:ascii="Times New Roman" w:hAnsi="Times New Roman"/>
          <w:sz w:val="24"/>
          <w:szCs w:val="24"/>
          <w:lang w:val="en-US"/>
        </w:rPr>
      </w:r>
      <w:r w:rsidR="0059128D">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[1-6]</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commentRangeStart w:id="3"/>
      <w:r w:rsidRPr="00815C59">
        <w:rPr>
          <w:rFonts w:ascii="Times New Roman" w:hAnsi="Times New Roman"/>
          <w:sz w:val="24"/>
          <w:szCs w:val="24"/>
          <w:lang w:val="en-US"/>
        </w:rPr>
        <w:t>Nevertheless, p</w:t>
      </w:r>
      <w:r w:rsidR="009D1E5F" w:rsidRPr="00815C59">
        <w:rPr>
          <w:rFonts w:ascii="Times New Roman" w:hAnsi="Times New Roman"/>
          <w:sz w:val="24"/>
          <w:szCs w:val="24"/>
          <w:lang w:val="en-US"/>
        </w:rPr>
        <w:t xml:space="preserve">hysical activity is a multi-dimensional construct which should be described by relevant constructs and measures </w:t>
      </w:r>
      <w:r w:rsidR="009D1E5F"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&lt;EndNote&gt;&lt;Cite&gt;&lt;Author&gt;Bussmann&lt;/Author&gt;&lt;Year&gt;2013&lt;/Year&gt;&lt;RecNum&gt;246&lt;/RecNum&gt;&lt;DisplayText&gt;[7]&lt;/DisplayText&gt;&lt;record&gt;&lt;rec-number&gt;246&lt;/rec-number&gt;&lt;foreign-keys&gt;&lt;key app="EN" db-id="tfsfsfxt0r2et2ezrvi5eafx5dz0ae9wxsst" timestamp="0"&gt;246&lt;/key&gt;&lt;/foreign-keys&gt;&lt;ref-type name="Journal Article"&gt;17&lt;/ref-type&gt;&lt;contributors&gt;&lt;authors&gt;&lt;author&gt;Bussmann, J. B.&lt;/author&gt;&lt;author&gt;van den Berg-Emons, R. J.&lt;/author&gt;&lt;/authors&gt;&lt;/contributors&gt;&lt;auth-address&gt;Department of Rehabilitation Medicine, Erasmus MC University Medical Center Rotterdam Rotterdam, Netherlands.&lt;/auth-address&gt;&lt;titles&gt;&lt;title&gt;To total amount of activity..... and beyond: perspectives on measuring physical behavior&lt;/title&gt;&lt;secondary-title&gt;Front Psychol&lt;/secondary-title&gt;&lt;/titles&gt;&lt;pages&gt;463&lt;/pages&gt;&lt;volume&gt;4&lt;/volume&gt;&lt;edition&gt;2013/07/26&lt;/edition&gt;&lt;dates&gt;&lt;year&gt;2013&lt;/year&gt;&lt;/dates&gt;&lt;isbn&gt;1664-1078 (Electronic)&lt;/isbn&gt;&lt;accession-num&gt;23885248&lt;/accession-num&gt;&lt;urls&gt;&lt;related-urls&gt;&lt;url&gt;http://www.ncbi.nlm.nih.gov/entrez/query.fcgi?cmd=Retrieve&amp;amp;db=PubMed&amp;amp;dopt=Citation&amp;amp;list_uids=23885248&lt;/url&gt;&lt;/related-urls&gt;&lt;/urls&gt;&lt;electronic-resource-num&gt;10.3389/fpsyg.2013.00463&lt;/electronic-resource-num&gt;&lt;language&gt;eng&lt;/language&gt;&lt;/record&gt;&lt;/Cite&gt;&lt;/EndNote&gt;</w:instrText>
      </w:r>
      <w:r w:rsidR="009D1E5F"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w:t>
      </w:r>
      <w:commentRangeEnd w:id="3"/>
      <w:r w:rsidR="00F23227">
        <w:rPr>
          <w:rStyle w:val="CommentReference"/>
        </w:rPr>
        <w:commentReference w:id="3"/>
      </w:r>
      <w:r w:rsidR="009D1E5F" w:rsidRPr="00815C59">
        <w:rPr>
          <w:rFonts w:ascii="Times New Roman" w:hAnsi="Times New Roman"/>
          <w:sz w:val="24"/>
          <w:szCs w:val="24"/>
          <w:lang w:val="en-US"/>
        </w:rPr>
        <w:t>For example,</w:t>
      </w:r>
      <w:r w:rsidRPr="00815C59">
        <w:rPr>
          <w:rFonts w:ascii="Times New Roman" w:hAnsi="Times New Roman"/>
          <w:sz w:val="24"/>
          <w:szCs w:val="24"/>
          <w:lang w:val="en-US"/>
        </w:rPr>
        <w:t xml:space="preserve"> </w:t>
      </w:r>
      <w:r w:rsidR="009D1E5F" w:rsidRPr="00815C59">
        <w:rPr>
          <w:rFonts w:ascii="Times New Roman" w:hAnsi="Times New Roman"/>
          <w:sz w:val="24"/>
          <w:szCs w:val="24"/>
          <w:lang w:val="en-US"/>
        </w:rPr>
        <w:t xml:space="preserve">patients with COPD </w:t>
      </w:r>
      <w:r w:rsidR="006A3D33" w:rsidRPr="00815C59">
        <w:rPr>
          <w:rFonts w:ascii="Times New Roman" w:hAnsi="Times New Roman"/>
          <w:sz w:val="24"/>
          <w:szCs w:val="24"/>
          <w:lang w:val="en-US"/>
        </w:rPr>
        <w:t xml:space="preserve">have shown to </w:t>
      </w:r>
      <w:r w:rsidR="009D1E5F" w:rsidRPr="00815C59">
        <w:rPr>
          <w:rFonts w:ascii="Times New Roman" w:hAnsi="Times New Roman"/>
          <w:sz w:val="24"/>
          <w:szCs w:val="24"/>
          <w:lang w:val="en-US"/>
        </w:rPr>
        <w:t>perform bouts of moderate-to-vigorous physical activity</w:t>
      </w:r>
      <w:r w:rsidR="006A3D33" w:rsidRPr="00815C59">
        <w:rPr>
          <w:rFonts w:ascii="Times New Roman" w:hAnsi="Times New Roman"/>
          <w:sz w:val="24"/>
          <w:szCs w:val="24"/>
          <w:lang w:val="en-US"/>
        </w:rPr>
        <w:t xml:space="preserve">, but the proportion of time in bouts and the frequency of bouts decreased with increasing </w:t>
      </w:r>
      <w:r w:rsidR="00757DE7">
        <w:rPr>
          <w:rFonts w:ascii="Times New Roman" w:hAnsi="Times New Roman"/>
          <w:sz w:val="24"/>
          <w:szCs w:val="24"/>
          <w:lang w:val="en-US"/>
        </w:rPr>
        <w:t xml:space="preserve">disease </w:t>
      </w:r>
      <w:r w:rsidR="006A3D33" w:rsidRPr="00815C59">
        <w:rPr>
          <w:rFonts w:ascii="Times New Roman" w:hAnsi="Times New Roman"/>
          <w:sz w:val="24"/>
          <w:szCs w:val="24"/>
          <w:lang w:val="en-US"/>
        </w:rPr>
        <w:t>severity</w:t>
      </w:r>
      <w:r w:rsidR="00FE345E">
        <w:rPr>
          <w:rFonts w:ascii="Times New Roman" w:hAnsi="Times New Roman"/>
          <w:sz w:val="24"/>
          <w:szCs w:val="24"/>
          <w:lang w:val="en-US"/>
        </w:rPr>
        <w:t xml:space="preserve"> </w:t>
      </w:r>
      <w:r w:rsidRPr="00815C59">
        <w:rPr>
          <w:rFonts w:ascii="Times New Roman" w:hAnsi="Times New Roman"/>
          <w:sz w:val="24"/>
          <w:szCs w:val="24"/>
          <w:lang w:val="en-US"/>
        </w:rPr>
        <w:fldChar w:fldCharType="begin"/>
      </w:r>
      <w:r w:rsidR="00F3059C">
        <w:rPr>
          <w:rFonts w:ascii="Times New Roman" w:hAnsi="Times New Roman"/>
          <w:sz w:val="24"/>
          <w:szCs w:val="24"/>
          <w:lang w:val="en-US"/>
        </w:rPr>
        <w:instrText xml:space="preserve"> ADDIN EN.CITE &lt;EndNote&gt;&lt;Cite&gt;&lt;Author&gt;Donaire-Gonzalez&lt;/Author&gt;&lt;Year&gt;2013&lt;/Year&gt;&lt;RecNum&gt;232&lt;/RecNum&gt;&lt;DisplayText&gt;[8]&lt;/DisplayText&gt;&lt;record&gt;&lt;rec-number&gt;232&lt;/rec-number&gt;&lt;foreign-keys&gt;&lt;key app="EN" db-id="tfsfsfxt0r2et2ezrvi5eafx5dz0ae9wxsst" timestamp="0"&gt;232&lt;/key&gt;&lt;/foreign-keys&gt;&lt;ref-type name="Journal Article"&gt;17&lt;/ref-type&gt;&lt;contributors&gt;&lt;authors&gt;&lt;author&gt;Donaire-Gonzalez, D.&lt;/author&gt;&lt;author&gt;Gimeno-Santos, E.&lt;/author&gt;&lt;author&gt;Balcells, E.&lt;/author&gt;&lt;author&gt;Rodriguez, D. A.&lt;/author&gt;&lt;author&gt;Farrero, E.&lt;/author&gt;&lt;author&gt;de Batlle, J.&lt;/author&gt;&lt;author&gt;Benet, M.&lt;/author&gt;&lt;author&gt;Ferrer, A.&lt;/author&gt;&lt;author&gt;Barbera, J. A.&lt;/author&gt;&lt;author&gt;Gea, J.&lt;/author&gt;&lt;author&gt;Rodriguez-Roisin, R.&lt;/author&gt;&lt;author&gt;Anto, J. M.&lt;/author&gt;&lt;author&gt;Garcia-Aymerich, J.&lt;/author&gt;&lt;/authors&gt;&lt;/contributors&gt;&lt;auth-address&gt;Barcelona.&lt;/auth-address&gt;&lt;titles&gt;&lt;title&gt;Physical activity in COPD patients: patterns and bouts&lt;/title&gt;&lt;secondary-title&gt;Eur Respir J&lt;/secondary-title&gt;&lt;/titles&gt;&lt;periodical&gt;&lt;full-title&gt;Eur Respir J&lt;/full-title&gt;&lt;abbr-1&gt;The European respiratory journal&lt;/abbr-1&gt;&lt;/periodical&gt;&lt;pages&gt;993-1002&lt;/pages&gt;&lt;volume&gt;42&lt;/volume&gt;&lt;number&gt;4&lt;/number&gt;&lt;edition&gt;2012/12/22&lt;/edition&gt;&lt;dates&gt;&lt;year&gt;2013&lt;/year&gt;&lt;pub-dates&gt;&lt;date&gt;Oct&lt;/date&gt;&lt;/pub-dates&gt;&lt;/dates&gt;&lt;isbn&gt;1399-3003 (Electronic)&amp;#xD;0903-1936 (Linking)&lt;/isbn&gt;&lt;accession-num&gt;23258786&lt;/accession-num&gt;&lt;urls&gt;&lt;related-urls&gt;&lt;url&gt;http://www.ncbi.nlm.nih.gov/entrez/query.fcgi?cmd=Retrieve&amp;amp;db=PubMed&amp;amp;dopt=Citation&amp;amp;list_uids=23258786&lt;/url&gt;&lt;/related-urls&gt;&lt;/urls&gt;&lt;electronic-resource-num&gt;09031936.00101512 [pii]&amp;#xD;10.1183/09031936.00101512&lt;/electronic-resource-num&gt;&lt;language&gt;eng&lt;/language&gt;&lt;/record&gt;&lt;/Cite&gt;&lt;/EndNote&gt;</w:instrText>
      </w:r>
      <w:r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[8]</w:t>
      </w:r>
      <w:r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C64B64">
        <w:rPr>
          <w:rFonts w:ascii="Times New Roman" w:hAnsi="Times New Roman"/>
          <w:sz w:val="24"/>
          <w:szCs w:val="24"/>
          <w:lang w:val="en-US"/>
        </w:rPr>
        <w:t xml:space="preserve"> </w:t>
      </w:r>
      <w:r w:rsidR="00295D3A">
        <w:rPr>
          <w:rFonts w:ascii="Times New Roman" w:hAnsi="Times New Roman"/>
          <w:sz w:val="24"/>
          <w:szCs w:val="24"/>
          <w:lang w:val="en-US"/>
        </w:rPr>
        <w:t>Thus</w:t>
      </w:r>
      <w:r w:rsidR="00C64B64">
        <w:rPr>
          <w:rFonts w:ascii="Times New Roman" w:hAnsi="Times New Roman"/>
          <w:sz w:val="24"/>
          <w:szCs w:val="24"/>
          <w:lang w:val="en-US"/>
        </w:rPr>
        <w:t xml:space="preserve">, a more detailed approach will provide complementary information about </w:t>
      </w:r>
      <w:r w:rsidR="00B50E04">
        <w:rPr>
          <w:rFonts w:ascii="Times New Roman" w:hAnsi="Times New Roman"/>
          <w:sz w:val="24"/>
          <w:szCs w:val="24"/>
          <w:lang w:val="en-US"/>
        </w:rPr>
        <w:t xml:space="preserve">the </w:t>
      </w:r>
      <w:r w:rsidR="00C64B64">
        <w:rPr>
          <w:rFonts w:ascii="Times New Roman" w:hAnsi="Times New Roman"/>
          <w:sz w:val="24"/>
          <w:szCs w:val="24"/>
          <w:lang w:val="en-US"/>
        </w:rPr>
        <w:t xml:space="preserve">physical activity </w:t>
      </w:r>
      <w:r w:rsidR="00E33528">
        <w:rPr>
          <w:rFonts w:ascii="Times New Roman" w:hAnsi="Times New Roman"/>
          <w:sz w:val="24"/>
          <w:szCs w:val="24"/>
          <w:lang w:val="en-US"/>
        </w:rPr>
        <w:t xml:space="preserve">behavior </w:t>
      </w:r>
      <w:r w:rsidR="00B50E04">
        <w:rPr>
          <w:rFonts w:ascii="Times New Roman" w:hAnsi="Times New Roman"/>
          <w:sz w:val="24"/>
          <w:szCs w:val="24"/>
          <w:lang w:val="en-US"/>
        </w:rPr>
        <w:t>of</w:t>
      </w:r>
      <w:r w:rsidR="00E33528">
        <w:rPr>
          <w:rFonts w:ascii="Times New Roman" w:hAnsi="Times New Roman"/>
          <w:sz w:val="24"/>
          <w:szCs w:val="24"/>
          <w:lang w:val="en-US"/>
        </w:rPr>
        <w:t xml:space="preserve"> patients with COPD.</w:t>
      </w:r>
      <w:r w:rsidR="00C64B64">
        <w:rPr>
          <w:rFonts w:ascii="Times New Roman" w:hAnsi="Times New Roman"/>
          <w:sz w:val="24"/>
          <w:szCs w:val="24"/>
          <w:lang w:val="en-US"/>
        </w:rPr>
        <w:t xml:space="preserve"> </w:t>
      </w:r>
    </w:p>
    <w:p w14:paraId="5A218C38" w14:textId="0B113BE8" w:rsidR="009D1E5F" w:rsidRPr="00815C59" w:rsidRDefault="00AF26D1" w:rsidP="00B2725D">
      <w:pPr>
        <w:spacing w:after="0" w:line="480" w:lineRule="auto"/>
        <w:ind w:firstLine="708"/>
        <w:rPr>
          <w:rFonts w:ascii="Times New Roman" w:hAnsi="Times New Roman"/>
          <w:sz w:val="24"/>
          <w:szCs w:val="24"/>
        </w:rPr>
      </w:pPr>
      <w:r>
        <w:rPr>
          <w:rFonts w:ascii="Times New Roman" w:hAnsi="Times New Roman"/>
          <w:sz w:val="24"/>
          <w:szCs w:val="24"/>
          <w:lang w:val="en-US"/>
        </w:rPr>
        <w:t xml:space="preserve">Studies in different </w:t>
      </w:r>
      <w:r w:rsidR="00E33528">
        <w:rPr>
          <w:rFonts w:ascii="Times New Roman" w:hAnsi="Times New Roman"/>
          <w:sz w:val="24"/>
          <w:szCs w:val="24"/>
          <w:lang w:val="en-US"/>
        </w:rPr>
        <w:t xml:space="preserve">patient </w:t>
      </w:r>
      <w:r>
        <w:rPr>
          <w:rFonts w:ascii="Times New Roman" w:hAnsi="Times New Roman"/>
          <w:sz w:val="24"/>
          <w:szCs w:val="24"/>
          <w:lang w:val="en-US"/>
        </w:rPr>
        <w:t>population</w:t>
      </w:r>
      <w:r w:rsidR="00B36829">
        <w:rPr>
          <w:rFonts w:ascii="Times New Roman" w:hAnsi="Times New Roman"/>
          <w:sz w:val="24"/>
          <w:szCs w:val="24"/>
          <w:lang w:val="en-US"/>
        </w:rPr>
        <w:t>s</w:t>
      </w:r>
      <w:r>
        <w:rPr>
          <w:rFonts w:ascii="Times New Roman" w:hAnsi="Times New Roman"/>
          <w:sz w:val="24"/>
          <w:szCs w:val="24"/>
          <w:lang w:val="en-US"/>
        </w:rPr>
        <w:t xml:space="preserve"> </w:t>
      </w:r>
      <w:r w:rsidR="00E33528">
        <w:rPr>
          <w:rFonts w:ascii="Times New Roman" w:hAnsi="Times New Roman"/>
          <w:sz w:val="24"/>
          <w:szCs w:val="24"/>
          <w:lang w:val="en-US"/>
        </w:rPr>
        <w:t>show</w:t>
      </w:r>
      <w:r>
        <w:rPr>
          <w:rFonts w:ascii="Times New Roman" w:hAnsi="Times New Roman"/>
          <w:sz w:val="24"/>
          <w:szCs w:val="24"/>
          <w:lang w:val="en-US"/>
        </w:rPr>
        <w:t xml:space="preserve"> that a</w:t>
      </w:r>
      <w:r w:rsidR="00EE7B9A" w:rsidRPr="00815C59">
        <w:rPr>
          <w:rFonts w:ascii="Times New Roman" w:hAnsi="Times New Roman"/>
          <w:sz w:val="24"/>
          <w:szCs w:val="24"/>
          <w:lang w:val="en-US"/>
        </w:rPr>
        <w:t xml:space="preserve"> more detailed analysis of physical activity can be achieved by plotting physical activity hourly patterns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PEVuZE5vdGU+PENpdGU+PEF1dGhvcj5MZWU8L0F1dGhvcj48WWVhcj4yMDEzPC9ZZWFyPjxSZWNO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EE7B9A" w:rsidRPr="00815C59">
        <w:rPr>
          <w:rFonts w:ascii="Times New Roman" w:hAnsi="Times New Roman"/>
          <w:sz w:val="24"/>
          <w:szCs w:val="24"/>
          <w:lang w:val="en-US"/>
        </w:rPr>
        <w:fldChar w:fldCharType="end"/>
      </w:r>
      <w:r w:rsidR="00EE7B9A" w:rsidRPr="00815C59">
        <w:rPr>
          <w:rFonts w:ascii="Times New Roman" w:hAnsi="Times New Roman"/>
          <w:sz w:val="24"/>
          <w:szCs w:val="24"/>
          <w:lang w:val="en-US"/>
        </w:rPr>
        <w:t xml:space="preserve"> and by applying cluster analysis to physical activity measures</w:t>
      </w:r>
      <w:r w:rsidR="00FE345E">
        <w:rPr>
          <w:rFonts w:ascii="Times New Roman" w:hAnsi="Times New Roman"/>
          <w:sz w:val="24"/>
          <w:szCs w:val="24"/>
          <w:lang w:val="en-US"/>
        </w:rPr>
        <w:t xml:space="preserve"> </w:t>
      </w:r>
      <w:r w:rsidR="00EE7B9A" w:rsidRPr="00815C59">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 </w:instrText>
      </w:r>
      <w:r w:rsidR="00F3059C">
        <w:rPr>
          <w:rFonts w:ascii="Times New Roman" w:hAnsi="Times New Roman"/>
          <w:sz w:val="24"/>
          <w:szCs w:val="24"/>
          <w:lang w:val="en-US"/>
        </w:rPr>
        <w:fldChar w:fldCharType="begin">
          <w:fldData xml:space="preserve">PEVuZE5vdGU+PENpdGU+PEF1dGhvcj5MZWU8L0F1dGhvcj48WWVhcj4yMDEzPC9ZZWFyPjxSZWNO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</w:fldData>
        </w:fldChar>
      </w:r>
      <w:r w:rsidR="00F3059C">
        <w:rPr>
          <w:rFonts w:ascii="Times New Roman" w:hAnsi="Times New Roman"/>
          <w:sz w:val="24"/>
          <w:szCs w:val="24"/>
          <w:lang w:val="en-US"/>
        </w:rPr>
        <w:instrText xml:space="preserve"> ADDIN EN.CITE.DATA </w:instrText>
      </w:r>
      <w:r w:rsidR="00F3059C">
        <w:rPr>
          <w:rFonts w:ascii="Times New Roman" w:hAnsi="Times New Roman"/>
          <w:sz w:val="24"/>
          <w:szCs w:val="24"/>
          <w:lang w:val="en-US"/>
        </w:rPr>
      </w:r>
      <w:r w:rsidR="00F3059C">
        <w:rPr>
          <w:rFonts w:ascii="Times New Roman" w:hAnsi="Times New Roman"/>
          <w:sz w:val="24"/>
          <w:szCs w:val="24"/>
          <w:lang w:val="en-US"/>
        </w:rPr>
        <w:fldChar w:fldCharType="end"/>
      </w:r>
      <w:r w:rsidR="00EE7B9A" w:rsidRPr="00815C59">
        <w:rPr>
          <w:rFonts w:ascii="Times New Roman" w:hAnsi="Times New Roman"/>
          <w:sz w:val="24"/>
          <w:szCs w:val="24"/>
          <w:lang w:val="en-US"/>
        </w:rPr>
      </w:r>
      <w:r w:rsidR="00EE7B9A" w:rsidRPr="00815C59">
        <w:rPr>
          <w:rFonts w:ascii="Times New Roman" w:hAnsi="Times New Roman"/>
          <w:sz w:val="24"/>
          <w:szCs w:val="24"/>
          <w:lang w:val="en-US"/>
        </w:rPr>
        <w:fldChar w:fldCharType="separate"/>
      </w:r>
      <w:r w:rsidR="00F3059C">
        <w:rPr>
          <w:rFonts w:ascii="Times New Roman" w:hAnsi="Times New Roman"/>
          <w:noProof/>
          <w:sz w:val="24"/>
          <w:szCs w:val="24"/>
          <w:lang w:val="en-US"/>
        </w:rPr>
        <w:t>[9, 11, 12]</w:t>
      </w:r>
      <w:r w:rsidR="00EE7B9A"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EE7B9A" w:rsidRPr="00815C59">
        <w:rPr>
          <w:rFonts w:ascii="Times New Roman" w:hAnsi="Times New Roman"/>
          <w:sz w:val="24"/>
          <w:szCs w:val="24"/>
          <w:lang w:val="en-US"/>
        </w:rPr>
        <w:t xml:space="preserve"> P</w:t>
      </w:r>
      <w:r w:rsidR="009D1E5F" w:rsidRPr="00815C59">
        <w:rPr>
          <w:rFonts w:ascii="Times New Roman" w:hAnsi="Times New Roman"/>
          <w:sz w:val="24"/>
          <w:szCs w:val="24"/>
          <w:lang w:val="en-US"/>
        </w:rPr>
        <w:t xml:space="preserve">hysical activity hourly patterns provide </w:t>
      </w:r>
      <w:r w:rsidR="00B50E04">
        <w:rPr>
          <w:rFonts w:ascii="Times New Roman" w:hAnsi="Times New Roman"/>
          <w:sz w:val="24"/>
          <w:szCs w:val="24"/>
          <w:lang w:val="en-US"/>
        </w:rPr>
        <w:t xml:space="preserve">a </w:t>
      </w:r>
      <w:r w:rsidR="009D1E5F" w:rsidRPr="00815C59">
        <w:rPr>
          <w:rFonts w:ascii="Times New Roman" w:hAnsi="Times New Roman"/>
          <w:sz w:val="24"/>
          <w:szCs w:val="24"/>
          <w:lang w:val="en-US"/>
        </w:rPr>
        <w:t>graphic representation of the temporal trends of physical activity intensities over the course of a day</w:t>
      </w:r>
      <w:r w:rsidR="00FE345E">
        <w:rPr>
          <w:rFonts w:ascii="Times New Roman" w:hAnsi="Times New Roman"/>
          <w:sz w:val="24"/>
          <w:szCs w:val="24"/>
          <w:lang w:val="en-US"/>
        </w:rPr>
        <w:t xml:space="preserve"> </w:t>
      </w:r>
      <w:r w:rsidR="009D1E5F" w:rsidRPr="00815C59">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 </w:instrText>
      </w:r>
      <w:r w:rsidR="005F4C15">
        <w:rPr>
          <w:rFonts w:ascii="Times New Roman" w:hAnsi="Times New Roman"/>
          <w:sz w:val="24"/>
          <w:szCs w:val="24"/>
          <w:lang w:val="en-US"/>
        </w:rPr>
        <w:fldChar w:fldCharType="begin">
          <w:fldData xml:space="preserve">PEVuZE5vdGU+PENpdGU+PEF1dGhvcj5CdXNzbWFubjwvQXV0aG9yPjxZZWFyPjIwMTM8L1llYXI+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==
</w:fldData>
        </w:fldChar>
      </w:r>
      <w:r w:rsidR="005F4C15">
        <w:rPr>
          <w:rFonts w:ascii="Times New Roman" w:hAnsi="Times New Roman"/>
          <w:sz w:val="24"/>
          <w:szCs w:val="24"/>
          <w:lang w:val="en-US"/>
        </w:rPr>
        <w:instrText xml:space="preserve"> ADDIN EN.CITE.DATA </w:instrText>
      </w:r>
      <w:r w:rsidR="005F4C15">
        <w:rPr>
          <w:rFonts w:ascii="Times New Roman" w:hAnsi="Times New Roman"/>
          <w:sz w:val="24"/>
          <w:szCs w:val="24"/>
          <w:lang w:val="en-US"/>
        </w:rPr>
      </w:r>
      <w:r w:rsidR="005F4C15">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5F4C15">
        <w:rPr>
          <w:rFonts w:ascii="Times New Roman" w:hAnsi="Times New Roman"/>
          <w:noProof/>
          <w:sz w:val="24"/>
          <w:szCs w:val="24"/>
          <w:lang w:val="en-US"/>
        </w:rPr>
        <w:t>[7, 9, 10]</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These data </w:t>
      </w:r>
      <w:r w:rsidR="00A22BF6">
        <w:rPr>
          <w:rFonts w:ascii="Times New Roman" w:hAnsi="Times New Roman"/>
          <w:sz w:val="24"/>
          <w:szCs w:val="24"/>
          <w:lang w:val="en-US"/>
        </w:rPr>
        <w:t>have been sho</w:t>
      </w:r>
      <w:r w:rsidR="00B50E04">
        <w:rPr>
          <w:rFonts w:ascii="Times New Roman" w:hAnsi="Times New Roman"/>
          <w:sz w:val="24"/>
          <w:szCs w:val="24"/>
          <w:lang w:val="en-US"/>
        </w:rPr>
        <w:t>w to provide useful information</w:t>
      </w:r>
      <w:r w:rsidR="00FE345E">
        <w:rPr>
          <w:rFonts w:ascii="Times New Roman" w:hAnsi="Times New Roman"/>
          <w:sz w:val="24"/>
          <w:szCs w:val="24"/>
          <w:lang w:val="en-US"/>
        </w:rPr>
        <w:t>.</w:t>
      </w:r>
      <w:r w:rsidR="00CF4973">
        <w:rPr>
          <w:rFonts w:ascii="Times New Roman" w:hAnsi="Times New Roman"/>
          <w:sz w:val="24"/>
          <w:szCs w:val="24"/>
          <w:lang w:val="en-US"/>
        </w:rPr>
        <w:t xml:space="preserve"> </w:t>
      </w:r>
      <w:r w:rsidR="00A22BF6">
        <w:rPr>
          <w:rFonts w:ascii="Times New Roman" w:hAnsi="Times New Roman"/>
          <w:sz w:val="24"/>
          <w:szCs w:val="24"/>
          <w:lang w:val="en-US"/>
        </w:rPr>
        <w:t>I</w:t>
      </w:r>
      <w:r w:rsidR="00A22BF6" w:rsidRPr="00696094">
        <w:rPr>
          <w:rFonts w:ascii="Times New Roman" w:hAnsi="Times New Roman"/>
          <w:sz w:val="24"/>
          <w:szCs w:val="24"/>
          <w:lang w:val="en-US"/>
        </w:rPr>
        <w:t>n patients with Parkinson’s disease</w:t>
      </w:r>
      <w:r w:rsidR="00A22BF6">
        <w:rPr>
          <w:rFonts w:ascii="Times New Roman" w:hAnsi="Times New Roman"/>
          <w:sz w:val="24"/>
          <w:szCs w:val="24"/>
          <w:lang w:val="en-US"/>
        </w:rPr>
        <w:t>,</w:t>
      </w:r>
      <w:r w:rsidR="00252958" w:rsidRPr="00696094">
        <w:rPr>
          <w:rFonts w:ascii="Times New Roman" w:hAnsi="Times New Roman"/>
          <w:sz w:val="24"/>
          <w:szCs w:val="24"/>
          <w:lang w:val="en-US"/>
        </w:rPr>
        <w:t xml:space="preserve"> </w:t>
      </w:r>
      <w:r w:rsidR="00696094" w:rsidRPr="00696094">
        <w:rPr>
          <w:rFonts w:ascii="Times New Roman" w:hAnsi="Times New Roman"/>
          <w:sz w:val="24"/>
          <w:szCs w:val="24"/>
          <w:lang w:val="en-US"/>
        </w:rPr>
        <w:t xml:space="preserve">Rochester et al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&lt;EndNote&gt;&lt;Cite&gt;&lt;Author&gt;Rochester&lt;/Author&gt;&lt;Year&gt;2006&lt;/Year&gt;&lt;RecNum&gt;497&lt;/RecNum&gt;&lt;DisplayText&gt;[13]&lt;/DisplayText&gt;&lt;record&gt;&lt;rec-number&gt;497&lt;/rec-number&gt;&lt;foreign-keys&gt;&lt;key app="EN" db-id="tfsfsfxt0r2et2ezrvi5eafx5dz0ae9wxsst" timestamp="1446804366"&gt;497&lt;/key&gt;&lt;/foreign-keys&gt;&lt;ref-type name="Journal Article"&gt;17&lt;/ref-type&gt;&lt;contributors&gt;&lt;authors&gt;&lt;author&gt;Rochester, L.&lt;/author&gt;&lt;author&gt;Jones, D.&lt;/author&gt;&lt;author&gt;Hetherington, V.&lt;/author&gt;&lt;author&gt;Nieuwboer, A.&lt;/author&gt;&lt;author&gt;Willems, A. M.&lt;/author&gt;&lt;author&gt;Kwakkel, G.&lt;/author&gt;&lt;author&gt;van Wegen, E.&lt;/author&gt;&lt;/authors&gt;&lt;/contributors&gt;&lt;auth-address&gt;School of Health, Community and Education Studies, Northumbria University, Newcastle upon Tyne, UK. Lynn.Rochester@northumbria.ac.uk&lt;/auth-address&gt;&lt;titles&gt;&lt;title&gt;Gait and gait-related activities and fatigue in Parkinson&amp;apos;s disease: what is the relationship?&lt;/title&gt;&lt;secondary-title&gt;Disabil Rehabil&lt;/secondary-title&gt;&lt;alt-title&gt;Disability and rehabilitation&lt;/alt-title&gt;&lt;/titles&gt;&lt;periodical&gt;&lt;full-title&gt;Disabil Rehabil&lt;/full-title&gt;&lt;abbr-1&gt;Disability and rehabilitation&lt;/abbr-1&gt;&lt;/periodical&gt;&lt;alt-periodical&gt;&lt;full-title&gt;Disabil Rehabil&lt;/full-title&gt;&lt;abbr-1&gt;Disability and rehabilitation&lt;/abbr-1&gt;&lt;/alt-periodical&gt;&lt;pages&gt;1365-71&lt;/pages&gt;&lt;volume&gt;28&lt;/volume&gt;&lt;number&gt;22&lt;/number&gt;&lt;keywords&gt;&lt;keyword&gt;Fatigue/*physiopathology&lt;/keyword&gt;&lt;keyword&gt;Female&lt;/keyword&gt;&lt;keyword&gt;Gait/*physiology&lt;/keyword&gt;&lt;keyword&gt;Humans&lt;/keyword&gt;&lt;keyword&gt;Male&lt;/keyword&gt;&lt;keyword&gt;Middle Aged&lt;/keyword&gt;&lt;keyword&gt;Monitoring, Physiologic/instrumentation&lt;/keyword&gt;&lt;keyword&gt;Parkinson Disease/*physiopathology&lt;/keyword&gt;&lt;keyword&gt;Walking/*physiology&lt;/keyword&gt;&lt;/keywords&gt;&lt;dates&gt;&lt;year&gt;2006&lt;/year&gt;&lt;pub-dates&gt;&lt;date&gt;Nov 30&lt;/date&gt;&lt;/pub-dates&gt;&lt;/dates&gt;&lt;isbn&gt;0963-8288 (Print)&amp;#xD;0963-8288 (Linking)&lt;/isbn&gt;&lt;accession-num&gt;17071567&lt;/accession-num&gt;&lt;urls&gt;&lt;related-urls&gt;&lt;url&gt;http://www.ncbi.nlm.nih.gov/pubmed/17071567&lt;/url&gt;&lt;/related-urls&gt;&lt;/urls&gt;&lt;electronic-resource-num&gt;10.1080/09638280600638034&lt;/electronic-resource-num&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[13]</w:t>
      </w:r>
      <w:r w:rsidR="00696094">
        <w:rPr>
          <w:rFonts w:ascii="Times New Roman" w:hAnsi="Times New Roman"/>
          <w:sz w:val="24"/>
          <w:szCs w:val="24"/>
          <w:lang w:val="en-US"/>
        </w:rPr>
        <w:fldChar w:fldCharType="end"/>
      </w:r>
      <w:r w:rsidR="00696094" w:rsidRPr="00696094">
        <w:rPr>
          <w:rFonts w:ascii="Times New Roman" w:hAnsi="Times New Roman"/>
          <w:sz w:val="24"/>
          <w:szCs w:val="24"/>
          <w:lang w:val="en-US"/>
        </w:rPr>
        <w:t xml:space="preserve"> observed a delayed morning start and </w:t>
      </w:r>
      <w:r w:rsidR="00E6461B">
        <w:rPr>
          <w:rFonts w:ascii="Times New Roman" w:hAnsi="Times New Roman"/>
          <w:sz w:val="24"/>
          <w:szCs w:val="24"/>
          <w:lang w:val="en-US"/>
        </w:rPr>
        <w:t xml:space="preserve">a </w:t>
      </w:r>
      <w:r w:rsidR="00696094" w:rsidRPr="00696094">
        <w:rPr>
          <w:rFonts w:ascii="Times New Roman" w:hAnsi="Times New Roman"/>
          <w:sz w:val="24"/>
          <w:szCs w:val="24"/>
          <w:lang w:val="en-US"/>
        </w:rPr>
        <w:t>reduced peak of activity</w:t>
      </w:r>
      <w:r w:rsidR="00CF4973">
        <w:rPr>
          <w:rFonts w:ascii="Times New Roman" w:hAnsi="Times New Roman"/>
          <w:sz w:val="24"/>
          <w:szCs w:val="24"/>
          <w:lang w:val="en-US"/>
        </w:rPr>
        <w:t>, while</w:t>
      </w:r>
      <w:r w:rsidR="00696094" w:rsidRPr="00696094">
        <w:rPr>
          <w:rFonts w:ascii="Times New Roman" w:hAnsi="Times New Roman"/>
          <w:sz w:val="24"/>
          <w:szCs w:val="24"/>
          <w:lang w:val="en-US"/>
        </w:rPr>
        <w:t xml:space="preserve"> </w:t>
      </w:r>
      <w:proofErr w:type="spellStart"/>
      <w:r w:rsidR="00696094" w:rsidRPr="00696094">
        <w:rPr>
          <w:rFonts w:ascii="Times New Roman" w:hAnsi="Times New Roman"/>
          <w:sz w:val="24"/>
          <w:szCs w:val="24"/>
          <w:lang w:val="en-US"/>
        </w:rPr>
        <w:t>Evering</w:t>
      </w:r>
      <w:proofErr w:type="spellEnd"/>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and coworkers </w:t>
      </w:r>
      <w:r w:rsidR="00696094">
        <w:rPr>
          <w:rFonts w:ascii="Times New Roman" w:hAnsi="Times New Roman"/>
          <w:sz w:val="24"/>
          <w:szCs w:val="24"/>
          <w:lang w:val="en-US"/>
        </w:rPr>
        <w:fldChar w:fldCharType="begin"/>
      </w:r>
      <w:r w:rsidR="00252958">
        <w:rPr>
          <w:rFonts w:ascii="Times New Roman" w:hAnsi="Times New Roman"/>
          <w:sz w:val="24"/>
          <w:szCs w:val="24"/>
          <w:lang w:val="en-US"/>
        </w:rPr>
        <w:instrText xml:space="preserve"> ADDIN EN.CITE &lt;EndNote&gt;&lt;Cite&gt;&lt;Author&gt;Evering&lt;/Author&gt;&lt;Year&gt;2011&lt;/Year&gt;&lt;RecNum&gt;337&lt;/RecNum&gt;&lt;DisplayText&gt;[14]&lt;/DisplayText&gt;&lt;record&gt;&lt;rec-number&gt;337&lt;/rec-number&gt;&lt;foreign-keys&gt;&lt;key app="EN" db-id="tfsfsfxt0r2et2ezrvi5eafx5dz0ae9wxsst" timestamp="0"&gt;337&lt;/key&gt;&lt;/foreign-keys&gt;&lt;ref-type name="Journal Article"&gt;17&lt;/ref-type&gt;&lt;contributors&gt;&lt;authors&gt;&lt;author&gt;Evering, R. M.&lt;/author&gt;&lt;author&gt;Tonis, T. M.&lt;/author&gt;&lt;author&gt;Vollenbroek-Hutten, M. M.&lt;/author&gt;&lt;/authors&gt;&lt;/contributors&gt;&lt;auth-address&gt;Roessingh Research and Development, Post Box 310, 7500 AH Enschede, The Netherlands. r.evering@rrd.nl&lt;/auth-address&gt;&lt;titles&gt;&lt;title&gt;Deviations in daily physical activity patterns in patients with the chronic fatigue syndrome: a case control study&lt;/title&gt;&lt;secondary-title&gt;J Psychosom Res&lt;/secondary-title&gt;&lt;/titles&gt;&lt;periodical&gt;&lt;full-title&gt;J Psychosom Res&lt;/full-title&gt;&lt;abbr-1&gt;Journal of psychosomatic research&lt;/abbr-1&gt;&lt;/periodical&gt;&lt;pages&gt;129-35&lt;/pages&gt;&lt;volume&gt;71&lt;/volume&gt;&lt;number&gt;3&lt;/number&gt;&lt;edition&gt;2011/08/17&lt;/edition&gt;&lt;keywords&gt;&lt;keyword&gt;Activities of Daily Living/*psychology&lt;/keyword&gt;&lt;keyword&gt;Adult&lt;/keyword&gt;&lt;keyword&gt;Case-Control Studies&lt;/keyword&gt;&lt;keyword&gt;*Cognition&lt;/keyword&gt;&lt;keyword&gt;Cross-Sectional Studies&lt;/keyword&gt;&lt;keyword&gt;Fatigue Syndrome, Chronic/*psychology/*rehabilitation&lt;/keyword&gt;&lt;keyword&gt;Female&lt;/keyword&gt;&lt;keyword&gt;Humans&lt;/keyword&gt;&lt;keyword&gt;Male&lt;/keyword&gt;&lt;keyword&gt;*Motor Activity&lt;/keyword&gt;&lt;keyword&gt;Pain Measurement&lt;/keyword&gt;&lt;keyword&gt;Severity of Illness Index&lt;/keyword&gt;&lt;keyword&gt;Time Factors&lt;/keyword&gt;&lt;/keywords&gt;&lt;dates&gt;&lt;year&gt;2011&lt;/year&gt;&lt;pub-dates&gt;&lt;date&gt;Sep&lt;/date&gt;&lt;/pub-dates&gt;&lt;/dates&gt;&lt;isbn&gt;1879-1360 (Electronic)&amp;#xD;0022-3999 (Linking)&lt;/isbn&gt;&lt;accession-num&gt;21843746&lt;/accession-num&gt;&lt;urls&gt;&lt;related-urls&gt;&lt;url&gt;http://www.ncbi.nlm.nih.gov/entrez/query.fcgi?cmd=Retrieve&amp;amp;db=PubMed&amp;amp;dopt=Citation&amp;amp;list_uids=21843746&lt;/url&gt;&lt;/related-urls&gt;&lt;/urls&gt;&lt;electronic-resource-num&gt;S0022-3999(11)00117-6 [pii]&amp;#xD;10.1016/j.jpsychores.2011.04.004&lt;/electronic-resource-num&gt;&lt;language&gt;eng&lt;/language&gt;&lt;/record&gt;&lt;/Cite&gt;&lt;/EndNote&gt;</w:instrText>
      </w:r>
      <w:r w:rsidR="00696094">
        <w:rPr>
          <w:rFonts w:ascii="Times New Roman" w:hAnsi="Times New Roman"/>
          <w:sz w:val="24"/>
          <w:szCs w:val="24"/>
          <w:lang w:val="en-US"/>
        </w:rPr>
        <w:fldChar w:fldCharType="separate"/>
      </w:r>
      <w:r w:rsidR="00252958">
        <w:rPr>
          <w:rFonts w:ascii="Times New Roman" w:hAnsi="Times New Roman"/>
          <w:noProof/>
          <w:sz w:val="24"/>
          <w:szCs w:val="24"/>
          <w:lang w:val="en-US"/>
        </w:rPr>
        <w:t>[14]</w:t>
      </w:r>
      <w:r w:rsidR="00696094">
        <w:rPr>
          <w:rFonts w:ascii="Times New Roman" w:hAnsi="Times New Roman"/>
          <w:sz w:val="24"/>
          <w:szCs w:val="24"/>
          <w:lang w:val="en-US"/>
        </w:rPr>
        <w:fldChar w:fldCharType="end"/>
      </w:r>
      <w:r w:rsidR="00696094" w:rsidRPr="00696094">
        <w:rPr>
          <w:rFonts w:ascii="Times New Roman" w:hAnsi="Times New Roman"/>
          <w:sz w:val="24"/>
          <w:szCs w:val="24"/>
          <w:lang w:val="en-US"/>
        </w:rPr>
        <w:t xml:space="preserve"> </w:t>
      </w:r>
      <w:r w:rsidR="00EC7D4A">
        <w:rPr>
          <w:rFonts w:ascii="Times New Roman" w:hAnsi="Times New Roman"/>
          <w:sz w:val="24"/>
          <w:szCs w:val="24"/>
          <w:lang w:val="en-US"/>
        </w:rPr>
        <w:t xml:space="preserve">observed </w:t>
      </w:r>
      <w:r w:rsidR="00ED0536">
        <w:rPr>
          <w:rFonts w:ascii="Times New Roman" w:hAnsi="Times New Roman"/>
          <w:sz w:val="24"/>
          <w:szCs w:val="24"/>
          <w:lang w:val="en-US"/>
        </w:rPr>
        <w:t xml:space="preserve">a </w:t>
      </w:r>
      <w:r w:rsidR="00ED0536" w:rsidRPr="00696094">
        <w:rPr>
          <w:rFonts w:ascii="Times New Roman" w:hAnsi="Times New Roman"/>
          <w:sz w:val="24"/>
          <w:szCs w:val="24"/>
          <w:lang w:val="en-US"/>
        </w:rPr>
        <w:t xml:space="preserve">less physically active </w:t>
      </w:r>
      <w:r w:rsidR="00ED0536">
        <w:rPr>
          <w:rFonts w:ascii="Times New Roman" w:hAnsi="Times New Roman"/>
          <w:sz w:val="24"/>
          <w:szCs w:val="24"/>
          <w:lang w:val="en-US"/>
        </w:rPr>
        <w:t xml:space="preserve">pattern </w:t>
      </w:r>
      <w:r w:rsidR="00ED0536" w:rsidRPr="00696094">
        <w:rPr>
          <w:rFonts w:ascii="Times New Roman" w:hAnsi="Times New Roman"/>
          <w:sz w:val="24"/>
          <w:szCs w:val="24"/>
          <w:lang w:val="en-US"/>
        </w:rPr>
        <w:t xml:space="preserve">in the afternoon and evening </w:t>
      </w:r>
      <w:r w:rsidR="00ED0536">
        <w:rPr>
          <w:rFonts w:ascii="Times New Roman" w:hAnsi="Times New Roman"/>
          <w:sz w:val="24"/>
          <w:szCs w:val="24"/>
          <w:lang w:val="en-US"/>
        </w:rPr>
        <w:t xml:space="preserve">in </w:t>
      </w:r>
      <w:r w:rsidR="00696094" w:rsidRPr="00696094">
        <w:rPr>
          <w:rFonts w:ascii="Times New Roman" w:hAnsi="Times New Roman"/>
          <w:sz w:val="24"/>
          <w:szCs w:val="24"/>
          <w:lang w:val="en-US"/>
        </w:rPr>
        <w:t>patient</w:t>
      </w:r>
      <w:r w:rsidR="00EC7D4A">
        <w:rPr>
          <w:rFonts w:ascii="Times New Roman" w:hAnsi="Times New Roman"/>
          <w:sz w:val="24"/>
          <w:szCs w:val="24"/>
          <w:lang w:val="en-US"/>
        </w:rPr>
        <w:t>s with chronic fatigue syndrome</w:t>
      </w:r>
      <w:r w:rsidR="00B63813">
        <w:rPr>
          <w:rFonts w:ascii="Times New Roman" w:hAnsi="Times New Roman"/>
          <w:sz w:val="24"/>
          <w:szCs w:val="24"/>
          <w:lang w:val="en-US"/>
        </w:rPr>
        <w:t xml:space="preserve"> in compare to controls</w:t>
      </w:r>
      <w:r w:rsidR="00696094" w:rsidRPr="00696094">
        <w:rPr>
          <w:rFonts w:ascii="Times New Roman" w:hAnsi="Times New Roman"/>
          <w:sz w:val="24"/>
          <w:szCs w:val="24"/>
          <w:lang w:val="en-US"/>
        </w:rPr>
        <w:t xml:space="preserve">. </w:t>
      </w:r>
      <w:r w:rsidR="00696094">
        <w:rPr>
          <w:rFonts w:ascii="Times New Roman" w:hAnsi="Times New Roman"/>
          <w:sz w:val="24"/>
          <w:szCs w:val="24"/>
          <w:lang w:val="en-US"/>
        </w:rPr>
        <w:t xml:space="preserve"> </w:t>
      </w:r>
      <w:r w:rsidR="00DB65C6">
        <w:rPr>
          <w:rFonts w:ascii="Times New Roman" w:hAnsi="Times New Roman"/>
          <w:sz w:val="24"/>
          <w:szCs w:val="24"/>
          <w:lang w:val="en-US"/>
        </w:rPr>
        <w:t>In turn, c</w:t>
      </w:r>
      <w:r w:rsidR="009D1E5F" w:rsidRPr="00815C59">
        <w:rPr>
          <w:rFonts w:ascii="Times New Roman" w:hAnsi="Times New Roman"/>
          <w:sz w:val="24"/>
          <w:szCs w:val="24"/>
          <w:lang w:val="en-US"/>
        </w:rPr>
        <w:t xml:space="preserve">luster analysis </w:t>
      </w:r>
      <w:r w:rsidR="008E729A">
        <w:rPr>
          <w:rFonts w:ascii="Times New Roman" w:hAnsi="Times New Roman"/>
          <w:sz w:val="24"/>
          <w:szCs w:val="24"/>
          <w:lang w:val="en-US"/>
        </w:rPr>
        <w:fldChar w:fldCharType="begin"/>
      </w:r>
      <w:r w:rsidR="00696094">
        <w:rPr>
          <w:rFonts w:ascii="Times New Roman" w:hAnsi="Times New Roman"/>
          <w:sz w:val="24"/>
          <w:szCs w:val="24"/>
          <w:lang w:val="en-US"/>
        </w:rPr>
        <w:instrText xml:space="preserve"> ADDIN EN.CITE &lt;EndNote&gt;&lt;Cite&gt;&lt;Author&gt;Wardlaw&lt;/Author&gt;&lt;Year&gt;2005&lt;/Year&gt;&lt;RecNum&gt;237&lt;/RecNum&gt;&lt;DisplayText&gt;[15]&lt;/DisplayText&gt;&lt;record&gt;&lt;rec-number&gt;237&lt;/rec-number&gt;&lt;foreign-keys&gt;&lt;key app="EN" db-id="tfsfsfxt0r2et2ezrvi5eafx5dz0ae9wxsst" timestamp="0"&gt;237&lt;/key&gt;&lt;/foreign-keys&gt;&lt;ref-type name="Journal Article"&gt;17&lt;/ref-type&gt;&lt;contributors&gt;&lt;authors&gt;&lt;author&gt;Wardlaw, A. J.&lt;/author&gt;&lt;author&gt;Silverman, M.&lt;/author&gt;&lt;author&gt;Siva, R.&lt;/author&gt;&lt;author&gt;Pavord, I. D.&lt;/author&gt;&lt;author&gt;Green, R.&lt;/author&gt;&lt;/authors&gt;&lt;/contributors&gt;&lt;auth-address&gt;Department of Respiratory Medicine, Department of Infection Immunity and Inflammation and Institute for Lung Health, Leicester, UK. aw24@le.ac.uk&lt;/auth-address&gt;&lt;titles&gt;&lt;title&gt;Multi-dimensional phenotyping: towards a new taxonomy for airway disease&lt;/title&gt;&lt;secondary-title&gt;Clin Exp Allergy&lt;/secondary-title&gt;&lt;/titles&gt;&lt;pages&gt;1254-62&lt;/pages&gt;&lt;volume&gt;35&lt;/volume&gt;&lt;number&gt;10&lt;/number&gt;&lt;edition&gt;2005/10/22&lt;/edition&gt;&lt;keywords&gt;&lt;keyword&gt;Animals&lt;/keyword&gt;&lt;keyword&gt;Asthma/classification&lt;/keyword&gt;&lt;keyword&gt;Cluster Analysis&lt;/keyword&gt;&lt;keyword&gt;Disease Models, Animal&lt;/keyword&gt;&lt;keyword&gt;Female&lt;/keyword&gt;&lt;keyword&gt;Humans&lt;/keyword&gt;&lt;keyword&gt;Male&lt;/keyword&gt;&lt;keyword&gt;Phenotype&lt;/keyword&gt;&lt;keyword&gt;Pulmonary Disease, Chronic Obstructive/classification&lt;/keyword&gt;&lt;keyword&gt;Respiration Disorders/*classification/drug therapy/physiopathology&lt;/keyword&gt;&lt;/keywords&gt;&lt;dates&gt;&lt;year&gt;2005&lt;/year&gt;&lt;pub-dates&gt;&lt;date&gt;Oct&lt;/date&gt;&lt;/pub-dates&gt;&lt;/dates&gt;&lt;isbn&gt;0954-7894 (Print)&amp;#xD;0954-7894 (Linking)&lt;/isbn&gt;&lt;accession-num&gt;16238783&lt;/accession-num&gt;&lt;urls&gt;&lt;related-urls&gt;&lt;url&gt;http://www.ncbi.nlm.nih.gov/entrez/query.fcgi?cmd=Retrieve&amp;amp;db=PubMed&amp;amp;dopt=Citation&amp;amp;list_uids=16238783&lt;/url&gt;&lt;/related-urls&gt;&lt;/urls&gt;&lt;electronic-resource-num&gt;CEA2344 [pii]&amp;#xD;10.1111/j.1365-2222.2005.02344.x&lt;/electronic-resource-num&gt;&lt;language&gt;eng&lt;/language&gt;&lt;/record&gt;&lt;/Cite&gt;&lt;/EndNote&gt;</w:instrText>
      </w:r>
      <w:r w:rsidR="008E729A">
        <w:rPr>
          <w:rFonts w:ascii="Times New Roman" w:hAnsi="Times New Roman"/>
          <w:sz w:val="24"/>
          <w:szCs w:val="24"/>
          <w:lang w:val="en-US"/>
        </w:rPr>
        <w:fldChar w:fldCharType="separate"/>
      </w:r>
      <w:r w:rsidR="00696094">
        <w:rPr>
          <w:rFonts w:ascii="Times New Roman" w:hAnsi="Times New Roman"/>
          <w:noProof/>
          <w:sz w:val="24"/>
          <w:szCs w:val="24"/>
          <w:lang w:val="en-US"/>
        </w:rPr>
        <w:t>[15]</w:t>
      </w:r>
      <w:r w:rsidR="008E729A">
        <w:rPr>
          <w:rFonts w:ascii="Times New Roman" w:hAnsi="Times New Roman"/>
          <w:sz w:val="24"/>
          <w:szCs w:val="24"/>
          <w:lang w:val="en-US"/>
        </w:rPr>
        <w:fldChar w:fldCharType="end"/>
      </w:r>
      <w:r w:rsidR="008E729A">
        <w:rPr>
          <w:rFonts w:ascii="Times New Roman" w:hAnsi="Times New Roman"/>
          <w:sz w:val="24"/>
          <w:szCs w:val="24"/>
          <w:lang w:val="en-US"/>
        </w:rPr>
        <w:t xml:space="preserve"> </w:t>
      </w:r>
      <w:commentRangeStart w:id="4"/>
      <w:r w:rsidR="006C7FE8">
        <w:rPr>
          <w:rFonts w:ascii="Times New Roman" w:hAnsi="Times New Roman"/>
          <w:sz w:val="24"/>
          <w:szCs w:val="24"/>
          <w:lang w:val="en-US"/>
        </w:rPr>
        <w:t>could be</w:t>
      </w:r>
      <w:commentRangeEnd w:id="4"/>
      <w:r w:rsidR="00A32E34">
        <w:rPr>
          <w:rStyle w:val="CommentReference"/>
        </w:rPr>
        <w:commentReference w:id="4"/>
      </w:r>
      <w:r w:rsidR="009D1E5F" w:rsidRPr="00815C59">
        <w:rPr>
          <w:rFonts w:ascii="Times New Roman" w:hAnsi="Times New Roman"/>
          <w:sz w:val="24"/>
          <w:szCs w:val="24"/>
          <w:lang w:val="en-US"/>
        </w:rPr>
        <w:t xml:space="preserve"> useful to identify </w:t>
      </w:r>
      <w:r w:rsidR="009D1E5F" w:rsidRPr="0075144C">
        <w:rPr>
          <w:rFonts w:ascii="Times New Roman" w:hAnsi="Times New Roman"/>
          <w:sz w:val="24"/>
          <w:szCs w:val="24"/>
        </w:rPr>
        <w:t>subgroups</w:t>
      </w:r>
      <w:r w:rsidR="009D1E5F" w:rsidRPr="00815C59">
        <w:rPr>
          <w:rFonts w:ascii="Times New Roman" w:hAnsi="Times New Roman"/>
          <w:sz w:val="24"/>
          <w:szCs w:val="24"/>
          <w:lang w:val="en-US"/>
        </w:rPr>
        <w:t xml:space="preserve"> of patients with distinct physical activity characteristics</w:t>
      </w:r>
      <w:r w:rsidR="00FE345E">
        <w:rPr>
          <w:rFonts w:ascii="Times New Roman" w:hAnsi="Times New Roman"/>
          <w:sz w:val="24"/>
          <w:szCs w:val="24"/>
          <w:lang w:val="en-US"/>
        </w:rPr>
        <w:t>.</w:t>
      </w:r>
      <w:r w:rsidR="00DF326D" w:rsidRPr="00815C59">
        <w:rPr>
          <w:rFonts w:ascii="Times New Roman" w:hAnsi="Times New Roman"/>
          <w:sz w:val="24"/>
          <w:szCs w:val="24"/>
          <w:lang w:val="en-US"/>
        </w:rPr>
        <w:t xml:space="preserve"> </w:t>
      </w:r>
      <w:r w:rsidR="00A22BF6">
        <w:rPr>
          <w:rFonts w:ascii="Times New Roman" w:hAnsi="Times New Roman"/>
          <w:sz w:val="24"/>
          <w:szCs w:val="24"/>
          <w:lang w:val="en-US"/>
        </w:rPr>
        <w:t>I</w:t>
      </w:r>
      <w:r w:rsidR="00694174">
        <w:rPr>
          <w:rFonts w:ascii="Times New Roman" w:hAnsi="Times New Roman"/>
          <w:sz w:val="24"/>
          <w:szCs w:val="24"/>
          <w:lang w:val="en-US"/>
        </w:rPr>
        <w:t>n</w:t>
      </w:r>
      <w:r w:rsidR="00694174" w:rsidRPr="00694174">
        <w:rPr>
          <w:rFonts w:ascii="Times New Roman" w:hAnsi="Times New Roman"/>
          <w:sz w:val="24"/>
          <w:szCs w:val="24"/>
          <w:lang w:val="en-US"/>
        </w:rPr>
        <w:t xml:space="preserve"> middle-aged Chinese adults, Lee et al </w:t>
      </w:r>
      <w:r w:rsidR="00694174">
        <w:rPr>
          <w:rFonts w:ascii="Times New Roman" w:hAnsi="Times New Roman"/>
          <w:sz w:val="24"/>
          <w:szCs w:val="24"/>
          <w:lang w:val="en-US"/>
        </w:rPr>
        <w:fldChar w:fldCharType="begin"/>
      </w:r>
      <w:r w:rsidR="00694174">
        <w:rPr>
          <w:rFonts w:ascii="Times New Roman" w:hAnsi="Times New Roman"/>
          <w:sz w:val="24"/>
          <w:szCs w:val="24"/>
          <w:lang w:val="en-US"/>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694174">
        <w:rPr>
          <w:rFonts w:ascii="Times New Roman" w:hAnsi="Times New Roman"/>
          <w:sz w:val="24"/>
          <w:szCs w:val="24"/>
          <w:lang w:val="en-US"/>
        </w:rPr>
        <w:fldChar w:fldCharType="separate"/>
      </w:r>
      <w:r w:rsidR="00694174">
        <w:rPr>
          <w:rFonts w:ascii="Times New Roman" w:hAnsi="Times New Roman"/>
          <w:noProof/>
          <w:sz w:val="24"/>
          <w:szCs w:val="24"/>
          <w:lang w:val="en-US"/>
        </w:rPr>
        <w:t>[9]</w:t>
      </w:r>
      <w:r w:rsidR="00694174">
        <w:rPr>
          <w:rFonts w:ascii="Times New Roman" w:hAnsi="Times New Roman"/>
          <w:sz w:val="24"/>
          <w:szCs w:val="24"/>
          <w:lang w:val="en-US"/>
        </w:rPr>
        <w:fldChar w:fldCharType="end"/>
      </w:r>
      <w:r w:rsidR="00694174" w:rsidRPr="00694174">
        <w:rPr>
          <w:rFonts w:ascii="Times New Roman" w:hAnsi="Times New Roman"/>
          <w:sz w:val="24"/>
          <w:szCs w:val="24"/>
          <w:lang w:val="en-US"/>
        </w:rPr>
        <w:t xml:space="preserve"> </w:t>
      </w:r>
      <w:r w:rsidR="00862E06">
        <w:rPr>
          <w:rFonts w:ascii="Times New Roman" w:hAnsi="Times New Roman"/>
          <w:sz w:val="24"/>
          <w:szCs w:val="24"/>
          <w:lang w:val="en-US"/>
        </w:rPr>
        <w:t xml:space="preserve">were able to identify </w:t>
      </w:r>
      <w:r w:rsidR="009007DE">
        <w:rPr>
          <w:rFonts w:ascii="Times New Roman" w:hAnsi="Times New Roman"/>
          <w:sz w:val="24"/>
          <w:szCs w:val="24"/>
          <w:lang w:val="en-US"/>
        </w:rPr>
        <w:t xml:space="preserve">two clusters, one more active than the other. </w:t>
      </w:r>
      <w:r w:rsidR="00F17843">
        <w:rPr>
          <w:rFonts w:ascii="Times New Roman" w:hAnsi="Times New Roman"/>
          <w:sz w:val="24"/>
          <w:szCs w:val="24"/>
          <w:lang w:val="en-US"/>
        </w:rPr>
        <w:t>Male subjects in t</w:t>
      </w:r>
      <w:r w:rsidR="00694174" w:rsidRPr="00694174">
        <w:rPr>
          <w:rFonts w:ascii="Times New Roman" w:hAnsi="Times New Roman"/>
          <w:sz w:val="24"/>
          <w:szCs w:val="24"/>
          <w:lang w:val="en-US"/>
        </w:rPr>
        <w:t xml:space="preserve">he least active cluster </w:t>
      </w:r>
      <w:r w:rsidR="009007DE">
        <w:rPr>
          <w:rFonts w:ascii="Times New Roman" w:hAnsi="Times New Roman"/>
          <w:sz w:val="24"/>
          <w:szCs w:val="24"/>
          <w:lang w:val="en-US"/>
        </w:rPr>
        <w:t>had</w:t>
      </w:r>
      <w:r w:rsidR="00694174" w:rsidRPr="00694174">
        <w:rPr>
          <w:rFonts w:ascii="Times New Roman" w:hAnsi="Times New Roman"/>
          <w:sz w:val="24"/>
          <w:szCs w:val="24"/>
          <w:lang w:val="en-US"/>
        </w:rPr>
        <w:t xml:space="preserve"> higher body fat percentage and older age </w:t>
      </w:r>
      <w:r w:rsidR="00F17843">
        <w:rPr>
          <w:rFonts w:ascii="Times New Roman" w:hAnsi="Times New Roman"/>
          <w:sz w:val="24"/>
          <w:szCs w:val="24"/>
          <w:lang w:val="en-US"/>
        </w:rPr>
        <w:t xml:space="preserve">than those in </w:t>
      </w:r>
      <w:r w:rsidR="00694174" w:rsidRPr="00694174">
        <w:rPr>
          <w:rFonts w:ascii="Times New Roman" w:hAnsi="Times New Roman"/>
          <w:sz w:val="24"/>
          <w:szCs w:val="24"/>
          <w:lang w:val="en-US"/>
        </w:rPr>
        <w:t>the active group.</w:t>
      </w:r>
      <w:r w:rsidR="009007DE">
        <w:rPr>
          <w:rFonts w:ascii="Times New Roman" w:hAnsi="Times New Roman"/>
          <w:sz w:val="24"/>
          <w:szCs w:val="24"/>
          <w:lang w:val="en-US"/>
        </w:rPr>
        <w:t xml:space="preserve"> </w:t>
      </w:r>
      <w:r w:rsidR="00DF326D" w:rsidRPr="00815C59">
        <w:rPr>
          <w:rFonts w:ascii="Times New Roman" w:hAnsi="Times New Roman"/>
          <w:sz w:val="24"/>
          <w:szCs w:val="24"/>
          <w:lang w:val="en-US"/>
        </w:rPr>
        <w:t xml:space="preserve">These detailed analyses </w:t>
      </w:r>
      <w:commentRangeStart w:id="5"/>
      <w:r w:rsidR="005D7FE1">
        <w:rPr>
          <w:rFonts w:ascii="Times New Roman" w:hAnsi="Times New Roman"/>
          <w:sz w:val="24"/>
          <w:szCs w:val="24"/>
          <w:lang w:val="en-US"/>
        </w:rPr>
        <w:t>could then</w:t>
      </w:r>
      <w:commentRangeEnd w:id="5"/>
      <w:r w:rsidR="00CE6DED">
        <w:rPr>
          <w:rStyle w:val="CommentReference"/>
        </w:rPr>
        <w:commentReference w:id="5"/>
      </w:r>
      <w:r w:rsidR="00FF72CF" w:rsidRPr="00815C59">
        <w:rPr>
          <w:rFonts w:ascii="Times New Roman" w:hAnsi="Times New Roman"/>
          <w:sz w:val="24"/>
          <w:szCs w:val="24"/>
        </w:rPr>
        <w:t>lead to new insights regarding subgroups of patients with COPD with specific physical activity patterns</w:t>
      </w:r>
      <w:r w:rsidR="00177D0B" w:rsidRPr="00815C59">
        <w:rPr>
          <w:rFonts w:ascii="Times New Roman" w:hAnsi="Times New Roman"/>
          <w:sz w:val="24"/>
          <w:szCs w:val="24"/>
        </w:rPr>
        <w:t>, which</w:t>
      </w:r>
      <w:r w:rsidR="00FF72CF" w:rsidRPr="00815C59">
        <w:rPr>
          <w:rFonts w:ascii="Times New Roman" w:hAnsi="Times New Roman"/>
          <w:sz w:val="24"/>
          <w:szCs w:val="24"/>
        </w:rPr>
        <w:t xml:space="preserve"> may be used in further investigations and intervention strategies</w:t>
      </w:r>
      <w:r w:rsidR="00FE345E">
        <w:rPr>
          <w:rFonts w:ascii="Times New Roman" w:hAnsi="Times New Roman"/>
          <w:sz w:val="24"/>
          <w:szCs w:val="24"/>
        </w:rPr>
        <w:t xml:space="preserve"> </w:t>
      </w:r>
      <w:r w:rsidR="009D1E5F" w:rsidRPr="00815C59">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 </w:instrText>
      </w:r>
      <w:r w:rsidR="00696094">
        <w:rPr>
          <w:rFonts w:ascii="Times New Roman" w:hAnsi="Times New Roman"/>
          <w:sz w:val="24"/>
          <w:szCs w:val="24"/>
          <w:lang w:val="en-US"/>
        </w:rPr>
        <w:fldChar w:fldCharType="begin">
          <w:fldData xml:space="preserve">PEVuZE5vdGU+PENpdGU+PEF1dGhvcj5FZ2FuPC9BdXRob3I+PFllYXI+MjAxMjwvWWVhcj48UmVj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</w:fldData>
        </w:fldChar>
      </w:r>
      <w:r w:rsidR="00696094">
        <w:rPr>
          <w:rFonts w:ascii="Times New Roman" w:hAnsi="Times New Roman"/>
          <w:sz w:val="24"/>
          <w:szCs w:val="24"/>
          <w:lang w:val="en-US"/>
        </w:rPr>
        <w:instrText xml:space="preserve"> ADDIN EN.CITE.DATA </w:instrText>
      </w:r>
      <w:r w:rsidR="00696094">
        <w:rPr>
          <w:rFonts w:ascii="Times New Roman" w:hAnsi="Times New Roman"/>
          <w:sz w:val="24"/>
          <w:szCs w:val="24"/>
          <w:lang w:val="en-US"/>
        </w:rPr>
      </w:r>
      <w:r w:rsidR="00696094">
        <w:rPr>
          <w:rFonts w:ascii="Times New Roman" w:hAnsi="Times New Roman"/>
          <w:sz w:val="24"/>
          <w:szCs w:val="24"/>
          <w:lang w:val="en-US"/>
        </w:rPr>
        <w:fldChar w:fldCharType="end"/>
      </w:r>
      <w:r w:rsidR="009D1E5F" w:rsidRPr="00815C59">
        <w:rPr>
          <w:rFonts w:ascii="Times New Roman" w:hAnsi="Times New Roman"/>
          <w:sz w:val="24"/>
          <w:szCs w:val="24"/>
          <w:lang w:val="en-US"/>
        </w:rPr>
      </w:r>
      <w:r w:rsidR="009D1E5F" w:rsidRPr="00815C59">
        <w:rPr>
          <w:rFonts w:ascii="Times New Roman" w:hAnsi="Times New Roman"/>
          <w:sz w:val="24"/>
          <w:szCs w:val="24"/>
          <w:lang w:val="en-US"/>
        </w:rPr>
        <w:fldChar w:fldCharType="separate"/>
      </w:r>
      <w:r w:rsidR="00696094">
        <w:rPr>
          <w:rFonts w:ascii="Times New Roman" w:hAnsi="Times New Roman"/>
          <w:noProof/>
          <w:sz w:val="24"/>
          <w:szCs w:val="24"/>
          <w:lang w:val="en-US"/>
        </w:rPr>
        <w:t>[6, 16, 17]</w:t>
      </w:r>
      <w:r w:rsidR="009D1E5F" w:rsidRPr="00815C59">
        <w:rPr>
          <w:rFonts w:ascii="Times New Roman" w:hAnsi="Times New Roman"/>
          <w:sz w:val="24"/>
          <w:szCs w:val="24"/>
          <w:lang w:val="en-US"/>
        </w:rPr>
        <w:fldChar w:fldCharType="end"/>
      </w:r>
      <w:r w:rsidR="00FE345E">
        <w:rPr>
          <w:rFonts w:ascii="Times New Roman" w:hAnsi="Times New Roman"/>
          <w:sz w:val="24"/>
          <w:szCs w:val="24"/>
          <w:lang w:val="en-US"/>
        </w:rPr>
        <w:t>.</w:t>
      </w:r>
      <w:r w:rsidR="009D1E5F" w:rsidRPr="00815C59">
        <w:rPr>
          <w:rFonts w:ascii="Times New Roman" w:hAnsi="Times New Roman"/>
          <w:sz w:val="24"/>
          <w:szCs w:val="24"/>
          <w:lang w:val="en-US"/>
        </w:rPr>
        <w:t xml:space="preserve"> Indeed, </w:t>
      </w:r>
      <w:r w:rsidR="00620253">
        <w:rPr>
          <w:rFonts w:ascii="Times New Roman" w:hAnsi="Times New Roman"/>
          <w:sz w:val="24"/>
          <w:szCs w:val="24"/>
          <w:lang w:val="en-US"/>
        </w:rPr>
        <w:t xml:space="preserve">greater and/or more sustainable </w:t>
      </w:r>
      <w:r w:rsidR="00620253">
        <w:rPr>
          <w:rFonts w:ascii="Times New Roman" w:hAnsi="Times New Roman"/>
          <w:sz w:val="24"/>
          <w:szCs w:val="24"/>
          <w:lang w:val="en-US"/>
        </w:rPr>
        <w:lastRenderedPageBreak/>
        <w:t xml:space="preserve">results </w:t>
      </w:r>
      <w:r w:rsidR="00A81A06">
        <w:rPr>
          <w:rFonts w:ascii="Times New Roman" w:hAnsi="Times New Roman"/>
          <w:sz w:val="24"/>
          <w:szCs w:val="24"/>
          <w:lang w:val="en-US"/>
        </w:rPr>
        <w:t>may</w:t>
      </w:r>
      <w:r w:rsidR="00620253">
        <w:rPr>
          <w:rFonts w:ascii="Times New Roman" w:hAnsi="Times New Roman"/>
          <w:sz w:val="24"/>
          <w:szCs w:val="24"/>
          <w:lang w:val="en-US"/>
        </w:rPr>
        <w:t xml:space="preserve"> be achieved if </w:t>
      </w:r>
      <w:r w:rsidR="00EE5737" w:rsidRPr="00815C59">
        <w:rPr>
          <w:rFonts w:ascii="Times New Roman" w:hAnsi="Times New Roman"/>
          <w:sz w:val="24"/>
          <w:szCs w:val="24"/>
          <w:lang w:val="en-US"/>
        </w:rPr>
        <w:t>the focus shift</w:t>
      </w:r>
      <w:r w:rsidR="00A81A06">
        <w:rPr>
          <w:rFonts w:ascii="Times New Roman" w:hAnsi="Times New Roman"/>
          <w:sz w:val="24"/>
          <w:szCs w:val="24"/>
          <w:lang w:val="en-US"/>
        </w:rPr>
        <w:t>s</w:t>
      </w:r>
      <w:r w:rsidR="00EE5737" w:rsidRPr="00815C59">
        <w:rPr>
          <w:rFonts w:ascii="Times New Roman" w:hAnsi="Times New Roman"/>
          <w:sz w:val="24"/>
          <w:szCs w:val="24"/>
          <w:lang w:val="en-US"/>
        </w:rPr>
        <w:t xml:space="preserve"> from</w:t>
      </w:r>
      <w:r w:rsidR="00A81A06">
        <w:rPr>
          <w:rFonts w:ascii="Times New Roman" w:hAnsi="Times New Roman"/>
          <w:sz w:val="24"/>
          <w:szCs w:val="24"/>
          <w:lang w:val="en-US"/>
        </w:rPr>
        <w:t xml:space="preserve"> an increase in</w:t>
      </w:r>
      <w:r w:rsidR="00EE5737" w:rsidRPr="00815C59">
        <w:rPr>
          <w:rFonts w:ascii="Times New Roman" w:hAnsi="Times New Roman"/>
          <w:sz w:val="24"/>
          <w:szCs w:val="24"/>
          <w:lang w:val="en-US"/>
        </w:rPr>
        <w:t xml:space="preserve"> moderate-to-vigorous activities towards </w:t>
      </w:r>
      <w:r w:rsidR="00A81A06">
        <w:rPr>
          <w:rFonts w:ascii="Times New Roman" w:hAnsi="Times New Roman"/>
          <w:sz w:val="24"/>
          <w:szCs w:val="24"/>
          <w:lang w:val="en-US"/>
        </w:rPr>
        <w:t xml:space="preserve">a reduction in </w:t>
      </w:r>
      <w:r w:rsidR="00FF72CF" w:rsidRPr="00815C59">
        <w:rPr>
          <w:rFonts w:ascii="Times New Roman" w:hAnsi="Times New Roman"/>
          <w:sz w:val="24"/>
          <w:szCs w:val="24"/>
          <w:lang w:val="en"/>
        </w:rPr>
        <w:t xml:space="preserve">sedentary time </w:t>
      </w:r>
      <w:r w:rsidR="00F2736E" w:rsidRPr="00815C59">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 </w:instrText>
      </w:r>
      <w:r w:rsidR="00696094">
        <w:rPr>
          <w:rFonts w:ascii="Times New Roman" w:hAnsi="Times New Roman"/>
          <w:sz w:val="24"/>
          <w:szCs w:val="24"/>
          <w:lang w:val="en"/>
        </w:rPr>
        <w:fldChar w:fldCharType="begin">
          <w:fldData xml:space="preserve">PEVuZE5vdGU+PENpdGU+PEF1dGhvcj5TcGFybGluZzwvQXV0aG9yPjxZZWFyPjIwMTU8L1llYXI+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ZWxvbmEsIFNwYWluIFBoeXNpY2FsIEFjdGl2aXR5IGFuZCBTcG9ydHMgU2NpZW5jZXMgRGVwYXJ0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</w:fldData>
        </w:fldChar>
      </w:r>
      <w:r w:rsidR="00696094">
        <w:rPr>
          <w:rFonts w:ascii="Times New Roman" w:hAnsi="Times New Roman"/>
          <w:sz w:val="24"/>
          <w:szCs w:val="24"/>
          <w:lang w:val="en"/>
        </w:rPr>
        <w:instrText xml:space="preserve"> ADDIN EN.CITE.DATA </w:instrText>
      </w:r>
      <w:r w:rsidR="00696094">
        <w:rPr>
          <w:rFonts w:ascii="Times New Roman" w:hAnsi="Times New Roman"/>
          <w:sz w:val="24"/>
          <w:szCs w:val="24"/>
          <w:lang w:val="en"/>
        </w:rPr>
      </w:r>
      <w:r w:rsidR="00696094">
        <w:rPr>
          <w:rFonts w:ascii="Times New Roman" w:hAnsi="Times New Roman"/>
          <w:sz w:val="24"/>
          <w:szCs w:val="24"/>
          <w:lang w:val="en"/>
        </w:rPr>
        <w:fldChar w:fldCharType="end"/>
      </w:r>
      <w:r w:rsidR="00F2736E" w:rsidRPr="00815C59">
        <w:rPr>
          <w:rFonts w:ascii="Times New Roman" w:hAnsi="Times New Roman"/>
          <w:sz w:val="24"/>
          <w:szCs w:val="24"/>
          <w:lang w:val="en"/>
        </w:rPr>
      </w:r>
      <w:r w:rsidR="00F2736E" w:rsidRPr="00815C59">
        <w:rPr>
          <w:rFonts w:ascii="Times New Roman" w:hAnsi="Times New Roman"/>
          <w:sz w:val="24"/>
          <w:szCs w:val="24"/>
          <w:lang w:val="en"/>
        </w:rPr>
        <w:fldChar w:fldCharType="separate"/>
      </w:r>
      <w:r w:rsidR="00696094">
        <w:rPr>
          <w:rFonts w:ascii="Times New Roman" w:hAnsi="Times New Roman"/>
          <w:noProof/>
          <w:sz w:val="24"/>
          <w:szCs w:val="24"/>
          <w:lang w:val="en"/>
        </w:rPr>
        <w:t>[18-20]</w:t>
      </w:r>
      <w:r w:rsidR="00F2736E" w:rsidRPr="00815C59">
        <w:rPr>
          <w:rFonts w:ascii="Times New Roman" w:hAnsi="Times New Roman"/>
          <w:sz w:val="24"/>
          <w:szCs w:val="24"/>
          <w:lang w:val="en"/>
        </w:rPr>
        <w:fldChar w:fldCharType="end"/>
      </w:r>
      <w:r w:rsidR="00FE345E">
        <w:rPr>
          <w:rFonts w:ascii="Times New Roman" w:hAnsi="Times New Roman"/>
          <w:sz w:val="24"/>
          <w:szCs w:val="24"/>
          <w:lang w:val="en"/>
        </w:rPr>
        <w:t>.</w:t>
      </w:r>
    </w:p>
    <w:p w14:paraId="3B1F9663" w14:textId="5C803CAF" w:rsidR="0080097A" w:rsidRPr="00815C59" w:rsidRDefault="00FD168A"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Therefore, </w:t>
      </w:r>
      <w:r w:rsidR="00087036" w:rsidRPr="00815C59">
        <w:rPr>
          <w:rFonts w:ascii="Times New Roman" w:hAnsi="Times New Roman"/>
          <w:sz w:val="24"/>
          <w:szCs w:val="24"/>
        </w:rPr>
        <w:t xml:space="preserve">the contributions provided by this work are: </w:t>
      </w:r>
      <w:r w:rsidR="005277B2" w:rsidRPr="00815C59">
        <w:rPr>
          <w:rFonts w:ascii="Times New Roman" w:hAnsi="Times New Roman"/>
          <w:sz w:val="24"/>
          <w:szCs w:val="24"/>
        </w:rPr>
        <w:t xml:space="preserve">to </w:t>
      </w:r>
      <w:r w:rsidR="003C75A2" w:rsidRPr="00815C59">
        <w:rPr>
          <w:rFonts w:ascii="Times New Roman" w:hAnsi="Times New Roman"/>
          <w:sz w:val="24"/>
          <w:szCs w:val="24"/>
        </w:rPr>
        <w:t xml:space="preserve">describe </w:t>
      </w:r>
      <w:r w:rsidR="00353E1F" w:rsidRPr="00815C59">
        <w:rPr>
          <w:rFonts w:ascii="Times New Roman" w:hAnsi="Times New Roman"/>
          <w:sz w:val="24"/>
          <w:szCs w:val="24"/>
        </w:rPr>
        <w:t>physical activity</w:t>
      </w:r>
      <w:r w:rsidR="00071A3E" w:rsidRPr="00815C59">
        <w:rPr>
          <w:rFonts w:ascii="Times New Roman" w:hAnsi="Times New Roman"/>
          <w:sz w:val="24"/>
          <w:szCs w:val="24"/>
        </w:rPr>
        <w:t xml:space="preserve"> </w:t>
      </w:r>
      <w:r w:rsidR="00C14A3A" w:rsidRPr="00815C59">
        <w:rPr>
          <w:rFonts w:ascii="Times New Roman" w:hAnsi="Times New Roman"/>
          <w:sz w:val="24"/>
          <w:szCs w:val="24"/>
        </w:rPr>
        <w:t>measures</w:t>
      </w:r>
      <w:r w:rsidR="00293F97" w:rsidRPr="00815C59">
        <w:rPr>
          <w:rFonts w:ascii="Times New Roman" w:hAnsi="Times New Roman"/>
          <w:sz w:val="24"/>
          <w:szCs w:val="24"/>
        </w:rPr>
        <w:t xml:space="preserve"> and </w:t>
      </w:r>
      <w:r w:rsidR="00353E1F" w:rsidRPr="00815C59">
        <w:rPr>
          <w:rFonts w:ascii="Times New Roman" w:hAnsi="Times New Roman"/>
          <w:sz w:val="24"/>
          <w:szCs w:val="24"/>
        </w:rPr>
        <w:t>physical activity</w:t>
      </w:r>
      <w:r w:rsidR="005277B2" w:rsidRPr="00815C59">
        <w:rPr>
          <w:rFonts w:ascii="Times New Roman" w:hAnsi="Times New Roman"/>
          <w:sz w:val="24"/>
          <w:szCs w:val="24"/>
        </w:rPr>
        <w:t xml:space="preserve"> </w:t>
      </w:r>
      <w:r w:rsidR="00F41D55" w:rsidRPr="00815C59">
        <w:rPr>
          <w:rFonts w:ascii="Times New Roman" w:hAnsi="Times New Roman"/>
          <w:sz w:val="24"/>
          <w:szCs w:val="24"/>
        </w:rPr>
        <w:t xml:space="preserve">hourly </w:t>
      </w:r>
      <w:r w:rsidR="00293F97" w:rsidRPr="00815C59">
        <w:rPr>
          <w:rFonts w:ascii="Times New Roman" w:hAnsi="Times New Roman"/>
          <w:sz w:val="24"/>
          <w:szCs w:val="24"/>
        </w:rPr>
        <w:t xml:space="preserve">patterns </w:t>
      </w:r>
      <w:r w:rsidR="003C75A2" w:rsidRPr="00815C59">
        <w:rPr>
          <w:rFonts w:ascii="Times New Roman" w:hAnsi="Times New Roman"/>
          <w:sz w:val="24"/>
          <w:szCs w:val="24"/>
        </w:rPr>
        <w:t xml:space="preserve">in patients with </w:t>
      </w:r>
      <w:r w:rsidR="00B63752" w:rsidRPr="00815C59">
        <w:rPr>
          <w:rFonts w:ascii="Times New Roman" w:hAnsi="Times New Roman"/>
          <w:sz w:val="24"/>
          <w:szCs w:val="24"/>
        </w:rPr>
        <w:t>COPD after stratif</w:t>
      </w:r>
      <w:r w:rsidR="00DF61CA" w:rsidRPr="00815C59">
        <w:rPr>
          <w:rFonts w:ascii="Times New Roman" w:hAnsi="Times New Roman"/>
          <w:sz w:val="24"/>
          <w:szCs w:val="24"/>
        </w:rPr>
        <w:t xml:space="preserve">ication </w:t>
      </w:r>
      <w:r w:rsidR="00B63752" w:rsidRPr="00815C59">
        <w:rPr>
          <w:rFonts w:ascii="Times New Roman" w:hAnsi="Times New Roman"/>
          <w:sz w:val="24"/>
          <w:szCs w:val="24"/>
        </w:rPr>
        <w:t xml:space="preserve">for </w:t>
      </w:r>
      <w:r w:rsidR="00791938" w:rsidRPr="00815C59">
        <w:rPr>
          <w:rFonts w:ascii="Times New Roman" w:hAnsi="Times New Roman"/>
          <w:sz w:val="24"/>
          <w:szCs w:val="24"/>
        </w:rPr>
        <w:t xml:space="preserve">generic and </w:t>
      </w:r>
      <w:r w:rsidR="005277B2" w:rsidRPr="00815C59">
        <w:rPr>
          <w:rFonts w:ascii="Times New Roman" w:hAnsi="Times New Roman"/>
          <w:sz w:val="24"/>
          <w:szCs w:val="24"/>
        </w:rPr>
        <w:t xml:space="preserve">COPD-specific </w:t>
      </w:r>
      <w:r w:rsidR="004D18EE" w:rsidRPr="00815C59">
        <w:rPr>
          <w:rFonts w:ascii="Times New Roman" w:hAnsi="Times New Roman"/>
          <w:sz w:val="24"/>
          <w:szCs w:val="24"/>
        </w:rPr>
        <w:t>characteristics</w:t>
      </w:r>
      <w:r w:rsidR="005277B2" w:rsidRPr="00815C59">
        <w:rPr>
          <w:rFonts w:ascii="Times New Roman" w:hAnsi="Times New Roman"/>
          <w:sz w:val="24"/>
          <w:szCs w:val="24"/>
        </w:rPr>
        <w:t>;</w:t>
      </w:r>
      <w:r w:rsidR="00097A26" w:rsidRPr="00815C59">
        <w:rPr>
          <w:rFonts w:ascii="Times New Roman" w:hAnsi="Times New Roman"/>
          <w:sz w:val="24"/>
          <w:szCs w:val="24"/>
        </w:rPr>
        <w:t xml:space="preserve"> and </w:t>
      </w:r>
      <w:r w:rsidR="005277B2" w:rsidRPr="00815C59">
        <w:rPr>
          <w:rFonts w:ascii="Times New Roman" w:hAnsi="Times New Roman"/>
          <w:sz w:val="24"/>
          <w:szCs w:val="24"/>
        </w:rPr>
        <w:t xml:space="preserve">to </w:t>
      </w:r>
      <w:r w:rsidR="00707512" w:rsidRPr="00815C59">
        <w:rPr>
          <w:rFonts w:ascii="Times New Roman" w:hAnsi="Times New Roman"/>
          <w:sz w:val="24"/>
          <w:szCs w:val="24"/>
        </w:rPr>
        <w:t>identify</w:t>
      </w:r>
      <w:r w:rsidR="0038084F" w:rsidRPr="00815C59">
        <w:rPr>
          <w:rFonts w:ascii="Times New Roman" w:hAnsi="Times New Roman"/>
          <w:sz w:val="24"/>
          <w:szCs w:val="24"/>
        </w:rPr>
        <w:t xml:space="preserve"> cluster</w:t>
      </w:r>
      <w:r w:rsidR="003C75A2" w:rsidRPr="00815C59">
        <w:rPr>
          <w:rFonts w:ascii="Times New Roman" w:hAnsi="Times New Roman"/>
          <w:sz w:val="24"/>
          <w:szCs w:val="24"/>
        </w:rPr>
        <w:t xml:space="preserve">s of </w:t>
      </w:r>
      <w:r w:rsidR="000F3E9A" w:rsidRPr="00815C59">
        <w:rPr>
          <w:rFonts w:ascii="Times New Roman" w:hAnsi="Times New Roman"/>
          <w:sz w:val="24"/>
          <w:szCs w:val="24"/>
        </w:rPr>
        <w:t>p</w:t>
      </w:r>
      <w:r w:rsidR="003C75A2" w:rsidRPr="00815C59">
        <w:rPr>
          <w:rFonts w:ascii="Times New Roman" w:hAnsi="Times New Roman"/>
          <w:sz w:val="24"/>
          <w:szCs w:val="24"/>
        </w:rPr>
        <w:t>atients with COPD</w:t>
      </w:r>
      <w:r w:rsidR="000F3E9A" w:rsidRPr="00815C59">
        <w:rPr>
          <w:rFonts w:ascii="Times New Roman" w:hAnsi="Times New Roman"/>
          <w:sz w:val="24"/>
          <w:szCs w:val="24"/>
        </w:rPr>
        <w:t xml:space="preserve"> based on </w:t>
      </w:r>
      <w:r w:rsidR="00353E1F" w:rsidRPr="00815C59">
        <w:rPr>
          <w:rFonts w:ascii="Times New Roman" w:hAnsi="Times New Roman"/>
          <w:sz w:val="24"/>
          <w:szCs w:val="24"/>
        </w:rPr>
        <w:t>physical activity</w:t>
      </w:r>
      <w:r w:rsidR="00C562BA" w:rsidRPr="00815C59">
        <w:rPr>
          <w:rFonts w:ascii="Times New Roman" w:hAnsi="Times New Roman"/>
          <w:sz w:val="24"/>
          <w:szCs w:val="24"/>
        </w:rPr>
        <w:t xml:space="preserve"> </w:t>
      </w:r>
      <w:r w:rsidR="00C14A3A" w:rsidRPr="00815C59">
        <w:rPr>
          <w:rFonts w:ascii="Times New Roman" w:hAnsi="Times New Roman"/>
          <w:sz w:val="24"/>
          <w:szCs w:val="24"/>
        </w:rPr>
        <w:t>measure</w:t>
      </w:r>
      <w:r w:rsidR="003F10C8" w:rsidRPr="00815C59">
        <w:rPr>
          <w:rFonts w:ascii="Times New Roman" w:hAnsi="Times New Roman"/>
          <w:sz w:val="24"/>
          <w:szCs w:val="24"/>
        </w:rPr>
        <w:t>s</w:t>
      </w:r>
      <w:r w:rsidR="00092678" w:rsidRPr="00815C59">
        <w:rPr>
          <w:rFonts w:ascii="Times New Roman" w:hAnsi="Times New Roman"/>
          <w:sz w:val="24"/>
          <w:szCs w:val="24"/>
        </w:rPr>
        <w:t>.</w:t>
      </w:r>
    </w:p>
    <w:p w14:paraId="45B03217" w14:textId="77777777" w:rsidR="00634B9F" w:rsidRPr="00815C59" w:rsidRDefault="00634B9F" w:rsidP="007C2766">
      <w:pPr>
        <w:spacing w:after="0" w:line="480" w:lineRule="auto"/>
        <w:ind w:firstLine="708"/>
        <w:rPr>
          <w:rFonts w:ascii="Times New Roman" w:hAnsi="Times New Roman"/>
          <w:sz w:val="24"/>
          <w:szCs w:val="24"/>
        </w:rPr>
      </w:pPr>
    </w:p>
    <w:p w14:paraId="7480B9BB" w14:textId="77777777" w:rsidR="00634B9F" w:rsidRPr="00815C59" w:rsidRDefault="00634B9F" w:rsidP="007C2766">
      <w:pPr>
        <w:spacing w:after="0" w:line="480" w:lineRule="auto"/>
        <w:ind w:firstLine="708"/>
        <w:rPr>
          <w:rFonts w:ascii="Times New Roman" w:hAnsi="Times New Roman"/>
          <w:sz w:val="24"/>
          <w:szCs w:val="24"/>
        </w:rPr>
      </w:pPr>
    </w:p>
    <w:p w14:paraId="54908D8D" w14:textId="614FDAC5"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M</w:t>
      </w:r>
      <w:r>
        <w:rPr>
          <w:rFonts w:ascii="Times New Roman" w:hAnsi="Times New Roman"/>
          <w:b/>
          <w:sz w:val="36"/>
          <w:szCs w:val="36"/>
        </w:rPr>
        <w:t>aterials and M</w:t>
      </w:r>
      <w:r w:rsidRPr="009360A5">
        <w:rPr>
          <w:rFonts w:ascii="Times New Roman" w:hAnsi="Times New Roman"/>
          <w:b/>
          <w:sz w:val="36"/>
          <w:szCs w:val="36"/>
        </w:rPr>
        <w:t>ethods</w:t>
      </w:r>
    </w:p>
    <w:p w14:paraId="7A1E29DC" w14:textId="4DF7DEC6" w:rsidR="009668CF" w:rsidRPr="00815C59" w:rsidRDefault="009668CF" w:rsidP="007C2766">
      <w:pPr>
        <w:spacing w:after="0" w:line="480" w:lineRule="auto"/>
        <w:rPr>
          <w:rFonts w:ascii="Times New Roman" w:hAnsi="Times New Roman"/>
          <w:i/>
          <w:sz w:val="24"/>
          <w:szCs w:val="24"/>
        </w:rPr>
      </w:pPr>
      <w:r w:rsidRPr="00815C59">
        <w:rPr>
          <w:rFonts w:ascii="Times New Roman" w:hAnsi="Times New Roman"/>
          <w:i/>
          <w:sz w:val="24"/>
          <w:szCs w:val="24"/>
        </w:rPr>
        <w:t xml:space="preserve">Please, see </w:t>
      </w:r>
      <w:r w:rsidR="00641285">
        <w:rPr>
          <w:rFonts w:ascii="Times New Roman" w:hAnsi="Times New Roman"/>
          <w:i/>
          <w:sz w:val="24"/>
          <w:szCs w:val="24"/>
        </w:rPr>
        <w:t>File S1</w:t>
      </w:r>
      <w:r w:rsidRPr="00815C59">
        <w:rPr>
          <w:rFonts w:ascii="Times New Roman" w:hAnsi="Times New Roman"/>
          <w:i/>
          <w:sz w:val="24"/>
          <w:szCs w:val="24"/>
        </w:rPr>
        <w:t xml:space="preserve"> for all details.</w:t>
      </w:r>
    </w:p>
    <w:p w14:paraId="59A06A62" w14:textId="77777777" w:rsidR="009668CF" w:rsidRPr="00815C59" w:rsidRDefault="009668CF" w:rsidP="007C2766">
      <w:pPr>
        <w:spacing w:after="0" w:line="480" w:lineRule="auto"/>
        <w:rPr>
          <w:rFonts w:ascii="Times New Roman" w:hAnsi="Times New Roman"/>
          <w:b/>
          <w:sz w:val="24"/>
          <w:szCs w:val="24"/>
        </w:rPr>
      </w:pPr>
    </w:p>
    <w:p w14:paraId="489342E6" w14:textId="5FEE91DB" w:rsidR="00075F37" w:rsidRPr="00BD785F" w:rsidRDefault="00BD785F" w:rsidP="007C2766">
      <w:pPr>
        <w:spacing w:after="0" w:line="480" w:lineRule="auto"/>
        <w:rPr>
          <w:rFonts w:ascii="Times New Roman" w:hAnsi="Times New Roman"/>
          <w:b/>
          <w:sz w:val="32"/>
          <w:szCs w:val="32"/>
        </w:rPr>
      </w:pPr>
      <w:r>
        <w:rPr>
          <w:rFonts w:ascii="Times New Roman" w:hAnsi="Times New Roman"/>
          <w:b/>
          <w:sz w:val="32"/>
          <w:szCs w:val="32"/>
        </w:rPr>
        <w:t>Study Design and P</w:t>
      </w:r>
      <w:r w:rsidR="00075F37" w:rsidRPr="00BD785F">
        <w:rPr>
          <w:rFonts w:ascii="Times New Roman" w:hAnsi="Times New Roman"/>
          <w:b/>
          <w:sz w:val="32"/>
          <w:szCs w:val="32"/>
        </w:rPr>
        <w:t>articipants</w:t>
      </w:r>
    </w:p>
    <w:p w14:paraId="547A41E0" w14:textId="7D94CDC5" w:rsidR="001A10CD" w:rsidRPr="00815C59" w:rsidRDefault="00BD7D32"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this </w:t>
      </w:r>
      <w:r w:rsidR="00A81A06">
        <w:rPr>
          <w:rFonts w:ascii="Times New Roman" w:hAnsi="Times New Roman"/>
          <w:sz w:val="24"/>
          <w:szCs w:val="24"/>
        </w:rPr>
        <w:t xml:space="preserve">retrospective, </w:t>
      </w:r>
      <w:r w:rsidR="001A10CD" w:rsidRPr="00815C59">
        <w:rPr>
          <w:rFonts w:ascii="Times New Roman" w:hAnsi="Times New Roman"/>
          <w:sz w:val="24"/>
          <w:szCs w:val="24"/>
        </w:rPr>
        <w:t>multi</w:t>
      </w:r>
      <w:r w:rsidR="006877A8" w:rsidRPr="00815C59">
        <w:rPr>
          <w:rFonts w:ascii="Times New Roman" w:hAnsi="Times New Roman"/>
          <w:sz w:val="24"/>
          <w:szCs w:val="24"/>
        </w:rPr>
        <w:t>cent</w:t>
      </w:r>
      <w:r w:rsidR="003A0A4D" w:rsidRPr="00815C59">
        <w:rPr>
          <w:rFonts w:ascii="Times New Roman" w:hAnsi="Times New Roman"/>
          <w:sz w:val="24"/>
          <w:szCs w:val="24"/>
        </w:rPr>
        <w:t>r</w:t>
      </w:r>
      <w:r w:rsidR="005F798D" w:rsidRPr="00815C59">
        <w:rPr>
          <w:rFonts w:ascii="Times New Roman" w:hAnsi="Times New Roman"/>
          <w:sz w:val="24"/>
          <w:szCs w:val="24"/>
        </w:rPr>
        <w:t>e</w:t>
      </w:r>
      <w:proofErr w:type="gramStart"/>
      <w:r w:rsidR="00197F33" w:rsidRPr="00815C59">
        <w:rPr>
          <w:rFonts w:ascii="Times New Roman" w:hAnsi="Times New Roman"/>
          <w:sz w:val="24"/>
          <w:szCs w:val="24"/>
        </w:rPr>
        <w:t>,</w:t>
      </w:r>
      <w:r w:rsidR="009E6E18" w:rsidRPr="00815C59">
        <w:rPr>
          <w:rFonts w:ascii="Times New Roman" w:hAnsi="Times New Roman"/>
          <w:sz w:val="24"/>
          <w:szCs w:val="24"/>
        </w:rPr>
        <w:t xml:space="preserve"> </w:t>
      </w:r>
      <w:r w:rsidR="0075291A" w:rsidRPr="00815C59">
        <w:rPr>
          <w:rFonts w:ascii="Times New Roman" w:hAnsi="Times New Roman"/>
          <w:sz w:val="24"/>
          <w:szCs w:val="24"/>
        </w:rPr>
        <w:t xml:space="preserve"> </w:t>
      </w:r>
      <w:r w:rsidR="002B2AEF" w:rsidRPr="00815C59">
        <w:rPr>
          <w:rFonts w:ascii="Times New Roman" w:hAnsi="Times New Roman"/>
          <w:sz w:val="24"/>
          <w:szCs w:val="24"/>
        </w:rPr>
        <w:t>cross</w:t>
      </w:r>
      <w:proofErr w:type="gramEnd"/>
      <w:r w:rsidR="002B2AEF" w:rsidRPr="00815C59">
        <w:rPr>
          <w:rFonts w:ascii="Times New Roman" w:hAnsi="Times New Roman"/>
          <w:sz w:val="24"/>
          <w:szCs w:val="24"/>
        </w:rPr>
        <w:t xml:space="preserve">-sectional </w:t>
      </w:r>
      <w:r w:rsidR="001A10CD" w:rsidRPr="00815C59">
        <w:rPr>
          <w:rFonts w:ascii="Times New Roman" w:hAnsi="Times New Roman"/>
          <w:sz w:val="24"/>
          <w:szCs w:val="24"/>
        </w:rPr>
        <w:t>study</w:t>
      </w:r>
      <w:r w:rsidRPr="00815C59">
        <w:rPr>
          <w:rFonts w:ascii="Times New Roman" w:hAnsi="Times New Roman"/>
          <w:sz w:val="24"/>
          <w:szCs w:val="24"/>
        </w:rPr>
        <w:t xml:space="preserve">, </w:t>
      </w:r>
      <w:r w:rsidR="00EA1EA0" w:rsidRPr="00815C59">
        <w:rPr>
          <w:rFonts w:ascii="Times New Roman" w:hAnsi="Times New Roman"/>
          <w:sz w:val="24"/>
          <w:szCs w:val="24"/>
        </w:rPr>
        <w:t xml:space="preserve">objectively assessed </w:t>
      </w:r>
      <w:r w:rsidR="00353E1F" w:rsidRPr="00815C59">
        <w:rPr>
          <w:rFonts w:ascii="Times New Roman" w:hAnsi="Times New Roman"/>
          <w:sz w:val="24"/>
          <w:szCs w:val="24"/>
        </w:rPr>
        <w:t>physical activity</w:t>
      </w:r>
      <w:r w:rsidR="007328DF" w:rsidRPr="00815C59">
        <w:rPr>
          <w:rFonts w:ascii="Times New Roman" w:hAnsi="Times New Roman"/>
          <w:sz w:val="24"/>
          <w:szCs w:val="24"/>
        </w:rPr>
        <w:t xml:space="preserve"> data </w:t>
      </w:r>
      <w:r w:rsidR="001A10CD" w:rsidRPr="00815C59">
        <w:rPr>
          <w:rFonts w:ascii="Times New Roman" w:hAnsi="Times New Roman"/>
          <w:sz w:val="24"/>
          <w:szCs w:val="24"/>
        </w:rPr>
        <w:t xml:space="preserve">from </w:t>
      </w:r>
      <w:r w:rsidR="006602FF" w:rsidRPr="00815C59">
        <w:rPr>
          <w:rFonts w:ascii="Times New Roman" w:hAnsi="Times New Roman"/>
          <w:sz w:val="24"/>
          <w:szCs w:val="24"/>
        </w:rPr>
        <w:t>10 countries (</w:t>
      </w:r>
      <w:r w:rsidR="00437383" w:rsidRPr="00815C59">
        <w:rPr>
          <w:rFonts w:ascii="Times New Roman" w:hAnsi="Times New Roman"/>
          <w:sz w:val="24"/>
          <w:szCs w:val="24"/>
        </w:rPr>
        <w:t>i.e.,</w:t>
      </w:r>
      <w:r w:rsidR="006602FF" w:rsidRPr="00815C59">
        <w:rPr>
          <w:rFonts w:ascii="Times New Roman" w:hAnsi="Times New Roman"/>
          <w:sz w:val="24"/>
          <w:szCs w:val="24"/>
        </w:rPr>
        <w:t xml:space="preserve"> </w:t>
      </w:r>
      <w:r w:rsidR="001E3197" w:rsidRPr="00815C59">
        <w:rPr>
          <w:rFonts w:ascii="Times New Roman" w:hAnsi="Times New Roman"/>
          <w:sz w:val="24"/>
          <w:szCs w:val="24"/>
        </w:rPr>
        <w:t>United Kingdom</w:t>
      </w:r>
      <w:r w:rsidR="00365F5B" w:rsidRPr="00815C59">
        <w:rPr>
          <w:rFonts w:ascii="Times New Roman" w:hAnsi="Times New Roman"/>
          <w:sz w:val="24"/>
          <w:szCs w:val="24"/>
        </w:rPr>
        <w:t xml:space="preserve"> (UK)</w:t>
      </w:r>
      <w:r w:rsidR="001E3197" w:rsidRPr="00815C59">
        <w:rPr>
          <w:rFonts w:ascii="Times New Roman" w:hAnsi="Times New Roman"/>
          <w:sz w:val="24"/>
          <w:szCs w:val="24"/>
        </w:rPr>
        <w:t>, Ireland, the Netherlands, Germany, Switzerland, Italy, Spain, the United States of America</w:t>
      </w:r>
      <w:r w:rsidR="00365F5B" w:rsidRPr="00815C59">
        <w:rPr>
          <w:rFonts w:ascii="Times New Roman" w:hAnsi="Times New Roman"/>
          <w:sz w:val="24"/>
          <w:szCs w:val="24"/>
        </w:rPr>
        <w:t xml:space="preserve"> (USA)</w:t>
      </w:r>
      <w:r w:rsidR="001E3197" w:rsidRPr="00815C59">
        <w:rPr>
          <w:rFonts w:ascii="Times New Roman" w:hAnsi="Times New Roman"/>
          <w:sz w:val="24"/>
          <w:szCs w:val="24"/>
        </w:rPr>
        <w:t>, Brazil</w:t>
      </w:r>
      <w:r w:rsidR="004908CF" w:rsidRPr="00815C59">
        <w:rPr>
          <w:rFonts w:ascii="Times New Roman" w:hAnsi="Times New Roman"/>
          <w:sz w:val="24"/>
          <w:szCs w:val="24"/>
        </w:rPr>
        <w:t>,</w:t>
      </w:r>
      <w:r w:rsidR="001E3197" w:rsidRPr="00815C59">
        <w:rPr>
          <w:rFonts w:ascii="Times New Roman" w:hAnsi="Times New Roman"/>
          <w:sz w:val="24"/>
          <w:szCs w:val="24"/>
        </w:rPr>
        <w:t xml:space="preserve"> and Australia</w:t>
      </w:r>
      <w:r w:rsidR="006602FF" w:rsidRPr="00815C59">
        <w:rPr>
          <w:rFonts w:ascii="Times New Roman" w:hAnsi="Times New Roman"/>
          <w:sz w:val="24"/>
          <w:szCs w:val="24"/>
        </w:rPr>
        <w:t>)</w:t>
      </w:r>
      <w:r w:rsidR="007328DF" w:rsidRPr="00815C59">
        <w:rPr>
          <w:rFonts w:ascii="Times New Roman" w:hAnsi="Times New Roman"/>
          <w:sz w:val="24"/>
          <w:szCs w:val="24"/>
        </w:rPr>
        <w:t xml:space="preserve"> w</w:t>
      </w:r>
      <w:r w:rsidR="00545898" w:rsidRPr="00815C59">
        <w:rPr>
          <w:rFonts w:ascii="Times New Roman" w:hAnsi="Times New Roman"/>
          <w:sz w:val="24"/>
          <w:szCs w:val="24"/>
        </w:rPr>
        <w:t>ere</w:t>
      </w:r>
      <w:r w:rsidR="00EA1EA0" w:rsidRPr="00815C59">
        <w:rPr>
          <w:rFonts w:ascii="Times New Roman" w:hAnsi="Times New Roman"/>
          <w:sz w:val="24"/>
          <w:szCs w:val="24"/>
        </w:rPr>
        <w:t xml:space="preserve"> a</w:t>
      </w:r>
      <w:r w:rsidR="005930D4" w:rsidRPr="00815C59">
        <w:rPr>
          <w:rFonts w:ascii="Times New Roman" w:hAnsi="Times New Roman"/>
          <w:sz w:val="24"/>
          <w:szCs w:val="24"/>
        </w:rPr>
        <w:t>nalys</w:t>
      </w:r>
      <w:r w:rsidR="00EA1EA0" w:rsidRPr="00815C59">
        <w:rPr>
          <w:rFonts w:ascii="Times New Roman" w:hAnsi="Times New Roman"/>
          <w:sz w:val="24"/>
          <w:szCs w:val="24"/>
        </w:rPr>
        <w:t>ed</w:t>
      </w:r>
      <w:r w:rsidR="00545898" w:rsidRPr="00815C59">
        <w:rPr>
          <w:rFonts w:ascii="Times New Roman" w:hAnsi="Times New Roman"/>
          <w:sz w:val="24"/>
          <w:szCs w:val="24"/>
        </w:rPr>
        <w:t xml:space="preserve">. </w:t>
      </w:r>
      <w:r w:rsidR="001E3197" w:rsidRPr="00815C59">
        <w:rPr>
          <w:rFonts w:ascii="Times New Roman" w:hAnsi="Times New Roman"/>
          <w:sz w:val="24"/>
          <w:szCs w:val="24"/>
        </w:rPr>
        <w:t>P</w:t>
      </w:r>
      <w:r w:rsidR="00C226DD" w:rsidRPr="00815C59">
        <w:rPr>
          <w:rFonts w:ascii="Times New Roman" w:hAnsi="Times New Roman"/>
          <w:sz w:val="24"/>
          <w:szCs w:val="24"/>
        </w:rPr>
        <w:t>ublished</w:t>
      </w:r>
      <w:r w:rsidR="00AB14C6" w:rsidRPr="00815C59">
        <w:rPr>
          <w:rFonts w:ascii="Times New Roman" w:hAnsi="Times New Roman"/>
          <w:sz w:val="24"/>
          <w:szCs w:val="24"/>
        </w:rPr>
        <w:t xml:space="preserve"> </w:t>
      </w:r>
      <w:r w:rsidR="00C226DD" w:rsidRPr="00815C59">
        <w:rPr>
          <w:rFonts w:ascii="Times New Roman" w:hAnsi="Times New Roman"/>
          <w:sz w:val="24"/>
          <w:szCs w:val="24"/>
        </w:rPr>
        <w:t xml:space="preserve">and/or unpublished </w:t>
      </w:r>
      <w:r w:rsidR="00353E1F" w:rsidRPr="00815C59">
        <w:rPr>
          <w:rFonts w:ascii="Times New Roman" w:hAnsi="Times New Roman"/>
          <w:sz w:val="24"/>
          <w:szCs w:val="24"/>
        </w:rPr>
        <w:t>physical activity</w:t>
      </w:r>
      <w:r w:rsidR="00C226DD" w:rsidRPr="00815C59">
        <w:rPr>
          <w:rFonts w:ascii="Times New Roman" w:hAnsi="Times New Roman"/>
          <w:sz w:val="24"/>
          <w:szCs w:val="24"/>
        </w:rPr>
        <w:t xml:space="preserve"> data</w:t>
      </w:r>
      <w:r w:rsidR="00102D37" w:rsidRPr="00815C59">
        <w:rPr>
          <w:rFonts w:ascii="Times New Roman" w:hAnsi="Times New Roman"/>
          <w:sz w:val="24"/>
          <w:szCs w:val="24"/>
        </w:rPr>
        <w:t xml:space="preserve"> </w:t>
      </w:r>
      <w:r w:rsidR="004C6C78" w:rsidRPr="00815C59">
        <w:rPr>
          <w:rFonts w:ascii="Times New Roman" w:hAnsi="Times New Roman"/>
          <w:sz w:val="24"/>
          <w:szCs w:val="24"/>
        </w:rPr>
        <w:t xml:space="preserve">from previous studies </w:t>
      </w:r>
      <w:r w:rsidR="009535C4" w:rsidRPr="00815C59">
        <w:rPr>
          <w:rFonts w:ascii="Times New Roman" w:hAnsi="Times New Roman"/>
          <w:sz w:val="24"/>
          <w:szCs w:val="24"/>
        </w:rPr>
        <w:t xml:space="preserve">as </w:t>
      </w:r>
      <w:r w:rsidR="00C226DD" w:rsidRPr="00815C59">
        <w:rPr>
          <w:rFonts w:ascii="Times New Roman" w:hAnsi="Times New Roman"/>
          <w:sz w:val="24"/>
          <w:szCs w:val="24"/>
        </w:rPr>
        <w:t>assessed by the</w:t>
      </w:r>
      <w:r w:rsidR="00880579" w:rsidRPr="00815C59">
        <w:rPr>
          <w:rFonts w:ascii="Times New Roman" w:hAnsi="Times New Roman"/>
          <w:sz w:val="24"/>
          <w:szCs w:val="24"/>
        </w:rPr>
        <w:t xml:space="preserve"> </w:t>
      </w:r>
      <w:r w:rsidR="00C226DD" w:rsidRPr="00815C59">
        <w:rPr>
          <w:rFonts w:ascii="Times New Roman" w:hAnsi="Times New Roman"/>
          <w:sz w:val="24"/>
          <w:szCs w:val="24"/>
        </w:rPr>
        <w:t>SenseWear Arm</w:t>
      </w:r>
      <w:r w:rsidR="00700B44" w:rsidRPr="00815C59">
        <w:rPr>
          <w:rFonts w:ascii="Times New Roman" w:hAnsi="Times New Roman"/>
          <w:sz w:val="24"/>
          <w:szCs w:val="24"/>
        </w:rPr>
        <w:t xml:space="preserve">band </w:t>
      </w:r>
      <w:r w:rsidR="00880579" w:rsidRPr="00815C59">
        <w:rPr>
          <w:rFonts w:ascii="Times New Roman" w:hAnsi="Times New Roman"/>
          <w:sz w:val="24"/>
          <w:szCs w:val="24"/>
        </w:rPr>
        <w:t>or SenseWear Mini Armband</w:t>
      </w:r>
      <w:r w:rsidR="00386572" w:rsidRPr="00815C59">
        <w:rPr>
          <w:rFonts w:ascii="Times New Roman" w:hAnsi="Times New Roman"/>
          <w:sz w:val="24"/>
          <w:szCs w:val="24"/>
        </w:rPr>
        <w:t xml:space="preserve"> </w:t>
      </w:r>
      <w:r w:rsidR="001E3197" w:rsidRPr="00815C59">
        <w:rPr>
          <w:rFonts w:ascii="Times New Roman" w:hAnsi="Times New Roman"/>
          <w:sz w:val="24"/>
          <w:szCs w:val="24"/>
        </w:rPr>
        <w:t>activity monitor</w:t>
      </w:r>
      <w:r w:rsidR="00524B0A" w:rsidRPr="00815C59">
        <w:rPr>
          <w:rFonts w:ascii="Times New Roman" w:hAnsi="Times New Roman"/>
          <w:sz w:val="24"/>
          <w:szCs w:val="24"/>
        </w:rPr>
        <w:t>s</w:t>
      </w:r>
      <w:r w:rsidR="001E3197" w:rsidRPr="00815C59">
        <w:rPr>
          <w:rFonts w:ascii="Times New Roman" w:hAnsi="Times New Roman"/>
          <w:sz w:val="24"/>
          <w:szCs w:val="24"/>
        </w:rPr>
        <w:t xml:space="preserve"> </w:t>
      </w:r>
      <w:r w:rsidR="00700B44" w:rsidRPr="00815C59">
        <w:rPr>
          <w:rFonts w:ascii="Times New Roman" w:hAnsi="Times New Roman"/>
          <w:sz w:val="24"/>
          <w:szCs w:val="24"/>
        </w:rPr>
        <w:t>(</w:t>
      </w:r>
      <w:r w:rsidR="00880579" w:rsidRPr="00815C59">
        <w:rPr>
          <w:rFonts w:ascii="Times New Roman" w:hAnsi="Times New Roman"/>
          <w:sz w:val="24"/>
          <w:szCs w:val="24"/>
        </w:rPr>
        <w:t xml:space="preserve">both from </w:t>
      </w:r>
      <w:r w:rsidR="00700B44" w:rsidRPr="00815C59">
        <w:rPr>
          <w:rFonts w:ascii="Times New Roman" w:hAnsi="Times New Roman"/>
          <w:sz w:val="24"/>
          <w:szCs w:val="24"/>
        </w:rPr>
        <w:t>BodyM</w:t>
      </w:r>
      <w:r w:rsidR="00C226DD" w:rsidRPr="00815C59">
        <w:rPr>
          <w:rFonts w:ascii="Times New Roman" w:hAnsi="Times New Roman"/>
          <w:sz w:val="24"/>
          <w:szCs w:val="24"/>
        </w:rPr>
        <w:t>edia</w:t>
      </w:r>
      <w:r w:rsidR="0073265F" w:rsidRPr="00815C59">
        <w:rPr>
          <w:rFonts w:ascii="Times New Roman" w:hAnsi="Times New Roman"/>
          <w:sz w:val="24"/>
          <w:szCs w:val="24"/>
        </w:rPr>
        <w:t xml:space="preserve"> Inc.</w:t>
      </w:r>
      <w:r w:rsidR="00C226DD" w:rsidRPr="00815C59">
        <w:rPr>
          <w:rFonts w:ascii="Times New Roman" w:hAnsi="Times New Roman"/>
          <w:sz w:val="24"/>
          <w:szCs w:val="24"/>
        </w:rPr>
        <w:t>, Pittsburgh, PA</w:t>
      </w:r>
      <w:r w:rsidR="00E84971" w:rsidRPr="00815C59">
        <w:rPr>
          <w:rFonts w:ascii="Times New Roman" w:hAnsi="Times New Roman"/>
          <w:sz w:val="24"/>
          <w:szCs w:val="24"/>
        </w:rPr>
        <w:t>, USA</w:t>
      </w:r>
      <w:r w:rsidR="00C226DD" w:rsidRPr="00815C59">
        <w:rPr>
          <w:rFonts w:ascii="Times New Roman" w:hAnsi="Times New Roman"/>
          <w:sz w:val="24"/>
          <w:szCs w:val="24"/>
        </w:rPr>
        <w:t>) w</w:t>
      </w:r>
      <w:r w:rsidR="00545898" w:rsidRPr="00815C59">
        <w:rPr>
          <w:rFonts w:ascii="Times New Roman" w:hAnsi="Times New Roman"/>
          <w:sz w:val="24"/>
          <w:szCs w:val="24"/>
        </w:rPr>
        <w:t>ere</w:t>
      </w:r>
      <w:r w:rsidR="00C226DD" w:rsidRPr="00815C59">
        <w:rPr>
          <w:rFonts w:ascii="Times New Roman" w:hAnsi="Times New Roman"/>
          <w:sz w:val="24"/>
          <w:szCs w:val="24"/>
        </w:rPr>
        <w:t xml:space="preserve"> </w:t>
      </w:r>
      <w:r w:rsidR="001E3197" w:rsidRPr="00815C59">
        <w:rPr>
          <w:rFonts w:ascii="Times New Roman" w:hAnsi="Times New Roman"/>
          <w:sz w:val="24"/>
          <w:szCs w:val="24"/>
        </w:rPr>
        <w:t>considered</w:t>
      </w:r>
      <w:r w:rsidR="00C226DD" w:rsidRPr="00815C59">
        <w:rPr>
          <w:rFonts w:ascii="Times New Roman" w:hAnsi="Times New Roman"/>
          <w:sz w:val="24"/>
          <w:szCs w:val="24"/>
        </w:rPr>
        <w:t xml:space="preserve"> for </w:t>
      </w:r>
      <w:r w:rsidR="00DB3269" w:rsidRPr="00815C59">
        <w:rPr>
          <w:rFonts w:ascii="Times New Roman" w:hAnsi="Times New Roman"/>
          <w:sz w:val="24"/>
          <w:szCs w:val="24"/>
        </w:rPr>
        <w:t>analys</w:t>
      </w:r>
      <w:r w:rsidR="00775CFE" w:rsidRPr="00815C59">
        <w:rPr>
          <w:rFonts w:ascii="Times New Roman" w:hAnsi="Times New Roman"/>
          <w:sz w:val="24"/>
          <w:szCs w:val="24"/>
        </w:rPr>
        <w:t>i</w:t>
      </w:r>
      <w:r w:rsidR="009535C4" w:rsidRPr="00815C59">
        <w:rPr>
          <w:rFonts w:ascii="Times New Roman" w:hAnsi="Times New Roman"/>
          <w:sz w:val="24"/>
          <w:szCs w:val="24"/>
        </w:rPr>
        <w:t>s</w:t>
      </w:r>
      <w:r w:rsidR="00C226DD" w:rsidRPr="00815C59">
        <w:rPr>
          <w:rFonts w:ascii="Times New Roman" w:hAnsi="Times New Roman"/>
          <w:sz w:val="24"/>
          <w:szCs w:val="24"/>
        </w:rPr>
        <w:t xml:space="preserve">. </w:t>
      </w:r>
      <w:r w:rsidR="00B51709" w:rsidRPr="00815C59">
        <w:rPr>
          <w:rFonts w:ascii="Times New Roman" w:hAnsi="Times New Roman"/>
          <w:sz w:val="24"/>
          <w:szCs w:val="24"/>
          <w:lang w:val="en-US"/>
        </w:rPr>
        <w:t xml:space="preserve">From </w:t>
      </w:r>
      <w:r w:rsidR="004C6C78" w:rsidRPr="00815C59">
        <w:rPr>
          <w:rFonts w:ascii="Times New Roman" w:hAnsi="Times New Roman"/>
          <w:sz w:val="24"/>
          <w:szCs w:val="24"/>
          <w:lang w:val="en-US"/>
        </w:rPr>
        <w:t>all studies</w:t>
      </w:r>
      <w:r w:rsidR="00B51709" w:rsidRPr="00815C59">
        <w:rPr>
          <w:rFonts w:ascii="Times New Roman" w:hAnsi="Times New Roman"/>
          <w:sz w:val="24"/>
          <w:szCs w:val="24"/>
          <w:lang w:val="en-US"/>
        </w:rPr>
        <w:t xml:space="preserve">, only the baseline data was </w:t>
      </w:r>
      <w:r w:rsidR="00C029A8" w:rsidRPr="00815C59">
        <w:rPr>
          <w:rFonts w:ascii="Times New Roman" w:hAnsi="Times New Roman"/>
          <w:sz w:val="24"/>
          <w:szCs w:val="24"/>
          <w:lang w:val="en-US"/>
        </w:rPr>
        <w:t>used</w:t>
      </w:r>
      <w:r w:rsidR="00B51709" w:rsidRPr="00815C59">
        <w:rPr>
          <w:rFonts w:ascii="Times New Roman" w:hAnsi="Times New Roman"/>
          <w:sz w:val="24"/>
          <w:szCs w:val="24"/>
          <w:lang w:val="en-US"/>
        </w:rPr>
        <w:t xml:space="preserve"> (in studies that included longitudinal analyses), which means that the </w:t>
      </w:r>
      <w:r w:rsidR="00AA2958" w:rsidRPr="00815C59">
        <w:rPr>
          <w:rFonts w:ascii="Times New Roman" w:hAnsi="Times New Roman"/>
          <w:sz w:val="24"/>
          <w:szCs w:val="24"/>
          <w:lang w:val="en-US"/>
        </w:rPr>
        <w:t>subjects</w:t>
      </w:r>
      <w:r w:rsidR="00B51709" w:rsidRPr="00815C59">
        <w:rPr>
          <w:rFonts w:ascii="Times New Roman" w:hAnsi="Times New Roman"/>
          <w:sz w:val="24"/>
          <w:szCs w:val="24"/>
          <w:lang w:val="en-US"/>
        </w:rPr>
        <w:t xml:space="preserve"> included in the current analysis were not undergoing any specific intervention </w:t>
      </w:r>
      <w:r w:rsidR="00B17845">
        <w:rPr>
          <w:rFonts w:ascii="Times New Roman" w:hAnsi="Times New Roman"/>
          <w:sz w:val="24"/>
          <w:szCs w:val="24"/>
          <w:lang w:val="en-US"/>
        </w:rPr>
        <w:t>by</w:t>
      </w:r>
      <w:r w:rsidR="00B51709" w:rsidRPr="00815C59">
        <w:rPr>
          <w:rFonts w:ascii="Times New Roman" w:hAnsi="Times New Roman"/>
          <w:sz w:val="24"/>
          <w:szCs w:val="24"/>
          <w:lang w:val="en-US"/>
        </w:rPr>
        <w:t xml:space="preserve"> the time of assessment. </w:t>
      </w:r>
      <w:r w:rsidR="00B35686" w:rsidRPr="00815C59">
        <w:rPr>
          <w:rFonts w:ascii="Times New Roman" w:hAnsi="Times New Roman"/>
          <w:sz w:val="24"/>
          <w:szCs w:val="24"/>
        </w:rPr>
        <w:t>Subjects were included</w:t>
      </w:r>
      <w:r w:rsidR="00367089" w:rsidRPr="00815C59">
        <w:rPr>
          <w:rFonts w:ascii="Times New Roman" w:hAnsi="Times New Roman"/>
          <w:sz w:val="24"/>
          <w:szCs w:val="24"/>
        </w:rPr>
        <w:t xml:space="preserve"> if they </w:t>
      </w:r>
      <w:r w:rsidR="007A06E1" w:rsidRPr="00815C59">
        <w:rPr>
          <w:rFonts w:ascii="Times New Roman" w:hAnsi="Times New Roman"/>
          <w:sz w:val="24"/>
          <w:szCs w:val="24"/>
        </w:rPr>
        <w:t>had</w:t>
      </w:r>
      <w:r w:rsidR="00367089" w:rsidRPr="00815C59">
        <w:rPr>
          <w:rFonts w:ascii="Times New Roman" w:hAnsi="Times New Roman"/>
          <w:sz w:val="24"/>
          <w:szCs w:val="24"/>
        </w:rPr>
        <w:t xml:space="preserve">: </w:t>
      </w:r>
      <w:r w:rsidR="00F83102" w:rsidRPr="00815C59">
        <w:rPr>
          <w:rFonts w:ascii="Times New Roman" w:hAnsi="Times New Roman"/>
          <w:sz w:val="24"/>
          <w:szCs w:val="24"/>
        </w:rPr>
        <w:t xml:space="preserve">COPD </w:t>
      </w:r>
      <w:r w:rsidR="00835E80" w:rsidRPr="00815C59">
        <w:rPr>
          <w:rFonts w:ascii="Times New Roman" w:hAnsi="Times New Roman"/>
          <w:sz w:val="24"/>
          <w:szCs w:val="24"/>
        </w:rPr>
        <w:t>with a</w:t>
      </w:r>
      <w:r w:rsidR="00F83102" w:rsidRPr="00815C59">
        <w:rPr>
          <w:rFonts w:ascii="Times New Roman" w:hAnsi="Times New Roman"/>
          <w:sz w:val="24"/>
          <w:szCs w:val="24"/>
        </w:rPr>
        <w:t xml:space="preserve"> post</w:t>
      </w:r>
      <w:r w:rsidR="009535C4" w:rsidRPr="00815C59">
        <w:rPr>
          <w:rFonts w:ascii="Times New Roman" w:hAnsi="Times New Roman"/>
          <w:sz w:val="24"/>
          <w:szCs w:val="24"/>
        </w:rPr>
        <w:t>-</w:t>
      </w:r>
      <w:r w:rsidR="00F83102" w:rsidRPr="00815C59">
        <w:rPr>
          <w:rFonts w:ascii="Times New Roman" w:hAnsi="Times New Roman"/>
          <w:sz w:val="24"/>
          <w:szCs w:val="24"/>
        </w:rPr>
        <w:t>bronchodilator forced expiratory volume in the first 1 s</w:t>
      </w:r>
      <w:r w:rsidR="006C1F69" w:rsidRPr="00815C59">
        <w:rPr>
          <w:rFonts w:ascii="Times New Roman" w:hAnsi="Times New Roman"/>
          <w:sz w:val="24"/>
          <w:szCs w:val="24"/>
        </w:rPr>
        <w:t>econd</w:t>
      </w:r>
      <w:r w:rsidR="00F83102" w:rsidRPr="00815C59">
        <w:rPr>
          <w:rFonts w:ascii="Times New Roman" w:hAnsi="Times New Roman"/>
          <w:sz w:val="24"/>
          <w:szCs w:val="24"/>
        </w:rPr>
        <w:t xml:space="preserve"> </w:t>
      </w:r>
      <w:r w:rsidR="00835E80" w:rsidRPr="00815C59">
        <w:rPr>
          <w:rFonts w:ascii="Times New Roman" w:hAnsi="Times New Roman"/>
          <w:sz w:val="24"/>
          <w:szCs w:val="24"/>
        </w:rPr>
        <w:t>(FEV</w:t>
      </w:r>
      <w:r w:rsidR="00835E80" w:rsidRPr="00815C59">
        <w:rPr>
          <w:rFonts w:ascii="Times New Roman" w:hAnsi="Times New Roman"/>
          <w:sz w:val="24"/>
          <w:szCs w:val="24"/>
          <w:vertAlign w:val="subscript"/>
        </w:rPr>
        <w:t>1</w:t>
      </w:r>
      <w:r w:rsidR="00835E80" w:rsidRPr="00815C59">
        <w:rPr>
          <w:rFonts w:ascii="Times New Roman" w:hAnsi="Times New Roman"/>
          <w:sz w:val="24"/>
          <w:szCs w:val="24"/>
        </w:rPr>
        <w:t xml:space="preserve">) / </w:t>
      </w:r>
      <w:r w:rsidR="00386572" w:rsidRPr="00815C59">
        <w:rPr>
          <w:rFonts w:ascii="Times New Roman" w:hAnsi="Times New Roman"/>
          <w:sz w:val="24"/>
          <w:szCs w:val="24"/>
        </w:rPr>
        <w:t>forc</w:t>
      </w:r>
      <w:r w:rsidR="00835E80" w:rsidRPr="00815C59">
        <w:rPr>
          <w:rFonts w:ascii="Times New Roman" w:hAnsi="Times New Roman"/>
          <w:sz w:val="24"/>
          <w:szCs w:val="24"/>
        </w:rPr>
        <w:t>e</w:t>
      </w:r>
      <w:r w:rsidR="00386572" w:rsidRPr="00815C59">
        <w:rPr>
          <w:rFonts w:ascii="Times New Roman" w:hAnsi="Times New Roman"/>
          <w:sz w:val="24"/>
          <w:szCs w:val="24"/>
        </w:rPr>
        <w:t>d</w:t>
      </w:r>
      <w:r w:rsidR="00835E80" w:rsidRPr="00815C59">
        <w:rPr>
          <w:rFonts w:ascii="Times New Roman" w:hAnsi="Times New Roman"/>
          <w:sz w:val="24"/>
          <w:szCs w:val="24"/>
        </w:rPr>
        <w:t xml:space="preserve"> vital </w:t>
      </w:r>
      <w:r w:rsidR="00F83102" w:rsidRPr="00815C59">
        <w:rPr>
          <w:rFonts w:ascii="Times New Roman" w:hAnsi="Times New Roman"/>
          <w:sz w:val="24"/>
          <w:szCs w:val="24"/>
        </w:rPr>
        <w:t xml:space="preserve">capacity </w:t>
      </w:r>
      <w:r w:rsidR="00835E80" w:rsidRPr="00815C59">
        <w:rPr>
          <w:rFonts w:ascii="Times New Roman" w:hAnsi="Times New Roman"/>
          <w:sz w:val="24"/>
          <w:szCs w:val="24"/>
        </w:rPr>
        <w:t xml:space="preserve">(FVC) ratio </w:t>
      </w:r>
      <w:r w:rsidR="00F83102" w:rsidRPr="00815C59">
        <w:rPr>
          <w:rFonts w:ascii="Times New Roman" w:hAnsi="Times New Roman"/>
          <w:sz w:val="24"/>
          <w:szCs w:val="24"/>
        </w:rPr>
        <w:t>&lt;0.7</w:t>
      </w:r>
      <w:r w:rsidR="00EE60B9" w:rsidRPr="00815C59">
        <w:rPr>
          <w:rFonts w:ascii="Times New Roman" w:hAnsi="Times New Roman"/>
          <w:sz w:val="24"/>
          <w:szCs w:val="24"/>
        </w:rPr>
        <w:t>0</w:t>
      </w:r>
      <w:r w:rsidR="00FE345E">
        <w:rPr>
          <w:rFonts w:ascii="Times New Roman" w:hAnsi="Times New Roman"/>
          <w:sz w:val="24"/>
          <w:szCs w:val="24"/>
        </w:rPr>
        <w:t xml:space="preserve"> </w:t>
      </w:r>
      <w:r w:rsidR="00BC4EF2" w:rsidRPr="00815C59">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PEVuZE5vdGU+PENpdGU+PEF1dGhvcj5WZXN0Ym88L0F1dGhvcj48WWVhcj4yMDEzPC9ZZWFyPjxS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BC4EF2" w:rsidRPr="00815C59">
        <w:rPr>
          <w:rFonts w:ascii="Times New Roman" w:hAnsi="Times New Roman"/>
          <w:sz w:val="24"/>
          <w:szCs w:val="24"/>
        </w:rPr>
      </w:r>
      <w:r w:rsidR="00BC4EF2" w:rsidRPr="00815C59">
        <w:rPr>
          <w:rFonts w:ascii="Times New Roman" w:hAnsi="Times New Roman"/>
          <w:sz w:val="24"/>
          <w:szCs w:val="24"/>
        </w:rPr>
        <w:fldChar w:fldCharType="separate"/>
      </w:r>
      <w:r w:rsidR="00696094">
        <w:rPr>
          <w:rFonts w:ascii="Times New Roman" w:hAnsi="Times New Roman"/>
          <w:noProof/>
          <w:sz w:val="24"/>
          <w:szCs w:val="24"/>
        </w:rPr>
        <w:t>[21]</w:t>
      </w:r>
      <w:r w:rsidR="00BC4EF2" w:rsidRPr="00815C59">
        <w:rPr>
          <w:rFonts w:ascii="Times New Roman" w:hAnsi="Times New Roman"/>
          <w:sz w:val="24"/>
          <w:szCs w:val="24"/>
        </w:rPr>
        <w:fldChar w:fldCharType="end"/>
      </w:r>
      <w:r w:rsidR="00FE345E">
        <w:rPr>
          <w:rFonts w:ascii="Times New Roman" w:hAnsi="Times New Roman"/>
          <w:sz w:val="24"/>
          <w:szCs w:val="24"/>
        </w:rPr>
        <w:t>,</w:t>
      </w:r>
      <w:r w:rsidR="00CE4229" w:rsidRPr="00815C59">
        <w:rPr>
          <w:rFonts w:ascii="Times New Roman" w:hAnsi="Times New Roman"/>
          <w:sz w:val="24"/>
          <w:szCs w:val="24"/>
        </w:rPr>
        <w:t xml:space="preserve"> </w:t>
      </w:r>
      <w:r w:rsidR="009668CF" w:rsidRPr="00815C59">
        <w:rPr>
          <w:rFonts w:ascii="Times New Roman" w:hAnsi="Times New Roman"/>
          <w:sz w:val="24"/>
          <w:szCs w:val="24"/>
        </w:rPr>
        <w:t xml:space="preserve">clinical </w:t>
      </w:r>
      <w:r w:rsidR="00903001" w:rsidRPr="00815C59">
        <w:rPr>
          <w:rFonts w:ascii="Times New Roman" w:hAnsi="Times New Roman"/>
          <w:sz w:val="24"/>
          <w:szCs w:val="24"/>
        </w:rPr>
        <w:t>stab</w:t>
      </w:r>
      <w:r w:rsidR="00757A67" w:rsidRPr="00815C59">
        <w:rPr>
          <w:rFonts w:ascii="Times New Roman" w:hAnsi="Times New Roman"/>
          <w:sz w:val="24"/>
          <w:szCs w:val="24"/>
        </w:rPr>
        <w:t>ility</w:t>
      </w:r>
      <w:r w:rsidR="009668CF" w:rsidRPr="00815C59">
        <w:rPr>
          <w:rFonts w:ascii="Times New Roman" w:hAnsi="Times New Roman"/>
          <w:sz w:val="24"/>
          <w:szCs w:val="24"/>
        </w:rPr>
        <w:t xml:space="preserve"> at </w:t>
      </w:r>
      <w:r w:rsidR="00757A67" w:rsidRPr="00815C59">
        <w:rPr>
          <w:rFonts w:ascii="Times New Roman" w:hAnsi="Times New Roman"/>
          <w:sz w:val="24"/>
          <w:szCs w:val="24"/>
        </w:rPr>
        <w:t xml:space="preserve">the </w:t>
      </w:r>
      <w:r w:rsidR="009668CF" w:rsidRPr="00815C59">
        <w:rPr>
          <w:rFonts w:ascii="Times New Roman" w:hAnsi="Times New Roman"/>
          <w:sz w:val="24"/>
          <w:szCs w:val="24"/>
        </w:rPr>
        <w:t>time of physical activity assessment</w:t>
      </w:r>
      <w:r w:rsidR="00377049" w:rsidRPr="00815C59">
        <w:rPr>
          <w:rFonts w:ascii="Times New Roman" w:hAnsi="Times New Roman"/>
          <w:sz w:val="24"/>
          <w:szCs w:val="24"/>
        </w:rPr>
        <w:t>,</w:t>
      </w:r>
      <w:r w:rsidR="00903001" w:rsidRPr="00815C59">
        <w:rPr>
          <w:rFonts w:ascii="Times New Roman" w:hAnsi="Times New Roman"/>
          <w:sz w:val="24"/>
          <w:szCs w:val="24"/>
        </w:rPr>
        <w:t xml:space="preserve"> </w:t>
      </w:r>
      <w:r w:rsidR="001C5FA3" w:rsidRPr="00815C59">
        <w:rPr>
          <w:rFonts w:ascii="Times New Roman" w:hAnsi="Times New Roman"/>
          <w:sz w:val="24"/>
          <w:szCs w:val="24"/>
        </w:rPr>
        <w:t xml:space="preserve">and </w:t>
      </w:r>
      <w:r w:rsidR="008907E7" w:rsidRPr="00815C59">
        <w:rPr>
          <w:rFonts w:ascii="Times New Roman" w:hAnsi="Times New Roman"/>
          <w:sz w:val="24"/>
          <w:szCs w:val="24"/>
        </w:rPr>
        <w:t>complete data for</w:t>
      </w:r>
      <w:r w:rsidR="00CE4229" w:rsidRPr="00815C59">
        <w:rPr>
          <w:rFonts w:ascii="Times New Roman" w:hAnsi="Times New Roman"/>
          <w:sz w:val="24"/>
          <w:szCs w:val="24"/>
        </w:rPr>
        <w:t xml:space="preserve"> </w:t>
      </w:r>
      <w:r w:rsidR="00BE1CEC" w:rsidRPr="00815C59">
        <w:rPr>
          <w:rFonts w:ascii="Times New Roman" w:hAnsi="Times New Roman"/>
          <w:sz w:val="24"/>
          <w:szCs w:val="24"/>
        </w:rPr>
        <w:t xml:space="preserve">age, </w:t>
      </w:r>
      <w:r w:rsidR="009B6167">
        <w:rPr>
          <w:rFonts w:ascii="Times New Roman" w:hAnsi="Times New Roman"/>
          <w:sz w:val="24"/>
          <w:szCs w:val="24"/>
        </w:rPr>
        <w:t>sex</w:t>
      </w:r>
      <w:r w:rsidR="00BE1CEC" w:rsidRPr="00815C59">
        <w:rPr>
          <w:rFonts w:ascii="Times New Roman" w:hAnsi="Times New Roman"/>
          <w:sz w:val="24"/>
          <w:szCs w:val="24"/>
        </w:rPr>
        <w:t xml:space="preserve">, </w:t>
      </w:r>
      <w:r w:rsidR="009450DD">
        <w:rPr>
          <w:rFonts w:ascii="Times New Roman" w:hAnsi="Times New Roman"/>
          <w:sz w:val="24"/>
          <w:szCs w:val="24"/>
        </w:rPr>
        <w:t>body mass index (</w:t>
      </w:r>
      <w:r w:rsidR="00051FFC" w:rsidRPr="00815C59">
        <w:rPr>
          <w:rFonts w:ascii="Times New Roman" w:hAnsi="Times New Roman"/>
          <w:sz w:val="24"/>
          <w:szCs w:val="24"/>
        </w:rPr>
        <w:t>BMI</w:t>
      </w:r>
      <w:r w:rsidR="009450DD">
        <w:rPr>
          <w:rFonts w:ascii="Times New Roman" w:hAnsi="Times New Roman"/>
          <w:sz w:val="24"/>
          <w:szCs w:val="24"/>
        </w:rPr>
        <w:t>)</w:t>
      </w:r>
      <w:r w:rsidR="00E32762" w:rsidRPr="00815C59">
        <w:rPr>
          <w:rFonts w:ascii="Times New Roman" w:hAnsi="Times New Roman"/>
          <w:sz w:val="24"/>
          <w:szCs w:val="24"/>
        </w:rPr>
        <w:t xml:space="preserve"> </w:t>
      </w:r>
      <w:r w:rsidR="00F83102" w:rsidRPr="00815C59">
        <w:rPr>
          <w:rFonts w:ascii="Times New Roman" w:hAnsi="Times New Roman"/>
          <w:sz w:val="24"/>
          <w:szCs w:val="24"/>
        </w:rPr>
        <w:t xml:space="preserve">and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 xml:space="preserve">physical </w:t>
      </w:r>
      <w:r w:rsidR="00353E1F" w:rsidRPr="00815C59">
        <w:rPr>
          <w:rFonts w:ascii="Times New Roman" w:hAnsi="Times New Roman"/>
          <w:sz w:val="24"/>
          <w:szCs w:val="24"/>
        </w:rPr>
        <w:lastRenderedPageBreak/>
        <w:t>activity</w:t>
      </w:r>
      <w:r w:rsidR="00475BB7" w:rsidRPr="00815C59">
        <w:rPr>
          <w:rFonts w:ascii="Times New Roman" w:hAnsi="Times New Roman"/>
          <w:sz w:val="24"/>
          <w:szCs w:val="24"/>
        </w:rPr>
        <w:t xml:space="preserve"> </w:t>
      </w:r>
      <w:r w:rsidR="004052A6" w:rsidRPr="00815C59">
        <w:rPr>
          <w:rFonts w:ascii="Times New Roman" w:hAnsi="Times New Roman"/>
          <w:sz w:val="24"/>
          <w:szCs w:val="24"/>
        </w:rPr>
        <w:t>measures</w:t>
      </w:r>
      <w:r w:rsidR="003731D4" w:rsidRPr="00815C59">
        <w:rPr>
          <w:rFonts w:ascii="Times New Roman" w:hAnsi="Times New Roman"/>
          <w:sz w:val="24"/>
          <w:szCs w:val="24"/>
        </w:rPr>
        <w:t>.</w:t>
      </w:r>
      <w:r w:rsidR="00D02D61" w:rsidRPr="00815C59">
        <w:rPr>
          <w:rFonts w:ascii="Times New Roman" w:hAnsi="Times New Roman"/>
          <w:sz w:val="24"/>
          <w:szCs w:val="24"/>
        </w:rPr>
        <w:t xml:space="preserve"> </w:t>
      </w:r>
      <w:r w:rsidR="00B060EB" w:rsidRPr="00815C59">
        <w:rPr>
          <w:rFonts w:ascii="Times New Roman" w:hAnsi="Times New Roman"/>
          <w:sz w:val="24"/>
          <w:szCs w:val="24"/>
        </w:rPr>
        <w:t xml:space="preserve">Ethics Board approval was obtained from </w:t>
      </w:r>
      <w:r w:rsidR="00D02D61" w:rsidRPr="00815C59">
        <w:rPr>
          <w:rFonts w:ascii="Times New Roman" w:hAnsi="Times New Roman"/>
          <w:sz w:val="24"/>
          <w:szCs w:val="24"/>
        </w:rPr>
        <w:t xml:space="preserve">the local </w:t>
      </w:r>
      <w:r w:rsidR="00475BB7" w:rsidRPr="00815C59">
        <w:rPr>
          <w:rFonts w:ascii="Times New Roman" w:hAnsi="Times New Roman"/>
          <w:sz w:val="24"/>
          <w:szCs w:val="24"/>
        </w:rPr>
        <w:t>ethic</w:t>
      </w:r>
      <w:r w:rsidR="004A59F0" w:rsidRPr="00815C59">
        <w:rPr>
          <w:rFonts w:ascii="Times New Roman" w:hAnsi="Times New Roman"/>
          <w:sz w:val="24"/>
          <w:szCs w:val="24"/>
        </w:rPr>
        <w:t>s</w:t>
      </w:r>
      <w:r w:rsidR="00475BB7" w:rsidRPr="00815C59">
        <w:rPr>
          <w:rFonts w:ascii="Times New Roman" w:hAnsi="Times New Roman"/>
          <w:sz w:val="24"/>
          <w:szCs w:val="24"/>
        </w:rPr>
        <w:t xml:space="preserve"> c</w:t>
      </w:r>
      <w:r w:rsidR="00D02D61" w:rsidRPr="00815C59">
        <w:rPr>
          <w:rFonts w:ascii="Times New Roman" w:hAnsi="Times New Roman"/>
          <w:sz w:val="24"/>
          <w:szCs w:val="24"/>
        </w:rPr>
        <w:t>ommittee</w:t>
      </w:r>
      <w:r w:rsidR="00640C1B" w:rsidRPr="00815C59">
        <w:rPr>
          <w:rFonts w:ascii="Times New Roman" w:hAnsi="Times New Roman"/>
          <w:sz w:val="24"/>
          <w:szCs w:val="24"/>
        </w:rPr>
        <w:t>s</w:t>
      </w:r>
      <w:r w:rsidR="002D1C3B">
        <w:rPr>
          <w:rFonts w:ascii="Times New Roman" w:hAnsi="Times New Roman"/>
          <w:sz w:val="24"/>
          <w:szCs w:val="24"/>
        </w:rPr>
        <w:t xml:space="preserve">/institutional review boards (details </w:t>
      </w:r>
      <w:r w:rsidR="002D1C3B" w:rsidRPr="00A36645">
        <w:rPr>
          <w:rFonts w:ascii="Times New Roman" w:hAnsi="Times New Roman"/>
          <w:sz w:val="24"/>
          <w:szCs w:val="24"/>
        </w:rPr>
        <w:t>of the ethics commi</w:t>
      </w:r>
      <w:r w:rsidR="002D1C3B">
        <w:rPr>
          <w:rFonts w:ascii="Times New Roman" w:hAnsi="Times New Roman"/>
          <w:sz w:val="24"/>
          <w:szCs w:val="24"/>
        </w:rPr>
        <w:t>ttees/institutional review board</w:t>
      </w:r>
      <w:r w:rsidR="002D1C3B" w:rsidRPr="00A36645">
        <w:rPr>
          <w:rFonts w:ascii="Times New Roman" w:hAnsi="Times New Roman"/>
          <w:sz w:val="24"/>
          <w:szCs w:val="24"/>
        </w:rPr>
        <w:t>s</w:t>
      </w:r>
      <w:r w:rsidR="002D1C3B">
        <w:rPr>
          <w:rFonts w:ascii="Times New Roman" w:hAnsi="Times New Roman"/>
          <w:sz w:val="24"/>
          <w:szCs w:val="24"/>
        </w:rPr>
        <w:t xml:space="preserve"> can be found in File S1)</w:t>
      </w:r>
      <w:r w:rsidR="00DB3269" w:rsidRPr="00815C59">
        <w:rPr>
          <w:rFonts w:ascii="Times New Roman" w:hAnsi="Times New Roman"/>
          <w:sz w:val="24"/>
          <w:szCs w:val="24"/>
        </w:rPr>
        <w:t>,</w:t>
      </w:r>
      <w:r w:rsidR="00D02D61" w:rsidRPr="00815C59">
        <w:rPr>
          <w:rFonts w:ascii="Times New Roman" w:hAnsi="Times New Roman"/>
          <w:sz w:val="24"/>
          <w:szCs w:val="24"/>
        </w:rPr>
        <w:t xml:space="preserve"> and written informed consent was </w:t>
      </w:r>
      <w:r w:rsidR="00B060EB" w:rsidRPr="00815C59">
        <w:rPr>
          <w:rFonts w:ascii="Times New Roman" w:hAnsi="Times New Roman"/>
          <w:sz w:val="24"/>
          <w:szCs w:val="24"/>
        </w:rPr>
        <w:t>provided by</w:t>
      </w:r>
      <w:r w:rsidR="00D02D61" w:rsidRPr="00815C59">
        <w:rPr>
          <w:rFonts w:ascii="Times New Roman" w:hAnsi="Times New Roman"/>
          <w:sz w:val="24"/>
          <w:szCs w:val="24"/>
        </w:rPr>
        <w:t xml:space="preserve"> participants</w:t>
      </w:r>
      <w:r w:rsidR="00475BB7" w:rsidRPr="00815C59">
        <w:rPr>
          <w:rFonts w:ascii="Times New Roman" w:hAnsi="Times New Roman"/>
          <w:sz w:val="24"/>
          <w:szCs w:val="24"/>
        </w:rPr>
        <w:t xml:space="preserve">, except for the data from </w:t>
      </w:r>
      <w:r w:rsidR="004C1E8E" w:rsidRPr="00815C59">
        <w:rPr>
          <w:rFonts w:ascii="Times New Roman" w:hAnsi="Times New Roman"/>
          <w:sz w:val="24"/>
          <w:szCs w:val="24"/>
        </w:rPr>
        <w:t>Italy</w:t>
      </w:r>
      <w:r w:rsidR="00475BB7" w:rsidRPr="00815C59">
        <w:rPr>
          <w:rFonts w:ascii="Times New Roman" w:hAnsi="Times New Roman"/>
          <w:sz w:val="24"/>
          <w:szCs w:val="24"/>
        </w:rPr>
        <w:t xml:space="preserve"> (n=</w:t>
      </w:r>
      <w:r w:rsidR="00AB7EFB" w:rsidRPr="00815C59">
        <w:rPr>
          <w:rFonts w:ascii="Times New Roman" w:hAnsi="Times New Roman"/>
          <w:sz w:val="24"/>
          <w:szCs w:val="24"/>
        </w:rPr>
        <w:t>23</w:t>
      </w:r>
      <w:r w:rsidR="00475BB7" w:rsidRPr="00815C59">
        <w:rPr>
          <w:rFonts w:ascii="Times New Roman" w:hAnsi="Times New Roman"/>
          <w:sz w:val="24"/>
          <w:szCs w:val="24"/>
        </w:rPr>
        <w:t>) wh</w:t>
      </w:r>
      <w:r w:rsidR="002F2BAE" w:rsidRPr="00815C59">
        <w:rPr>
          <w:rFonts w:ascii="Times New Roman" w:hAnsi="Times New Roman"/>
          <w:sz w:val="24"/>
          <w:szCs w:val="24"/>
        </w:rPr>
        <w:t>ich w</w:t>
      </w:r>
      <w:r w:rsidR="002C6656" w:rsidRPr="00815C59">
        <w:rPr>
          <w:rFonts w:ascii="Times New Roman" w:hAnsi="Times New Roman"/>
          <w:sz w:val="24"/>
          <w:szCs w:val="24"/>
        </w:rPr>
        <w:t>as</w:t>
      </w:r>
      <w:r w:rsidR="002F2BAE" w:rsidRPr="00815C59">
        <w:rPr>
          <w:rFonts w:ascii="Times New Roman" w:hAnsi="Times New Roman"/>
          <w:sz w:val="24"/>
          <w:szCs w:val="24"/>
        </w:rPr>
        <w:t xml:space="preserve"> </w:t>
      </w:r>
      <w:r w:rsidR="00475BB7" w:rsidRPr="00815C59">
        <w:rPr>
          <w:rFonts w:ascii="Times New Roman" w:hAnsi="Times New Roman"/>
          <w:sz w:val="24"/>
          <w:szCs w:val="24"/>
        </w:rPr>
        <w:t xml:space="preserve">obtained as </w:t>
      </w:r>
      <w:r w:rsidR="00D02D61" w:rsidRPr="00815C59">
        <w:rPr>
          <w:rFonts w:ascii="Times New Roman" w:hAnsi="Times New Roman"/>
          <w:sz w:val="24"/>
          <w:szCs w:val="24"/>
        </w:rPr>
        <w:t xml:space="preserve">part of </w:t>
      </w:r>
      <w:r w:rsidR="00475BB7" w:rsidRPr="00815C59">
        <w:rPr>
          <w:rFonts w:ascii="Times New Roman" w:hAnsi="Times New Roman"/>
          <w:sz w:val="24"/>
          <w:szCs w:val="24"/>
        </w:rPr>
        <w:t>routine</w:t>
      </w:r>
      <w:r w:rsidR="00ED2903" w:rsidRPr="00815C59">
        <w:rPr>
          <w:rFonts w:ascii="Times New Roman" w:hAnsi="Times New Roman"/>
          <w:sz w:val="24"/>
          <w:szCs w:val="24"/>
        </w:rPr>
        <w:t xml:space="preserve"> clinical assessments</w:t>
      </w:r>
      <w:r w:rsidR="00D02D61" w:rsidRPr="00815C59">
        <w:rPr>
          <w:rFonts w:ascii="Times New Roman" w:hAnsi="Times New Roman"/>
          <w:sz w:val="24"/>
          <w:szCs w:val="24"/>
        </w:rPr>
        <w:t>.</w:t>
      </w:r>
      <w:r w:rsidR="0042608C" w:rsidRPr="00815C59">
        <w:rPr>
          <w:rFonts w:ascii="Times New Roman" w:hAnsi="Times New Roman"/>
          <w:sz w:val="24"/>
          <w:szCs w:val="24"/>
        </w:rPr>
        <w:t xml:space="preserve"> The Italian data, however, was de-identified to p</w:t>
      </w:r>
      <w:r w:rsidR="0042608C" w:rsidRPr="00815C59">
        <w:rPr>
          <w:rFonts w:ascii="Times New Roman" w:hAnsi="Times New Roman"/>
          <w:color w:val="000000"/>
          <w:sz w:val="24"/>
          <w:szCs w:val="24"/>
          <w:shd w:val="clear" w:color="auto" w:fill="FFFFFF"/>
        </w:rPr>
        <w:t>rotect patient information confidentiality.</w:t>
      </w:r>
    </w:p>
    <w:p w14:paraId="137E6F4E" w14:textId="77777777" w:rsidR="00634B9F" w:rsidRPr="00815C59" w:rsidRDefault="00634B9F" w:rsidP="007C2766">
      <w:pPr>
        <w:spacing w:after="0" w:line="480" w:lineRule="auto"/>
        <w:rPr>
          <w:rFonts w:ascii="Times New Roman" w:hAnsi="Times New Roman"/>
          <w:b/>
          <w:sz w:val="24"/>
          <w:szCs w:val="24"/>
        </w:rPr>
      </w:pPr>
    </w:p>
    <w:p w14:paraId="77EFC80F" w14:textId="77777777" w:rsidR="00510D8B" w:rsidRPr="00BD785F" w:rsidRDefault="00F3733D" w:rsidP="007C2766">
      <w:pPr>
        <w:spacing w:after="0" w:line="480" w:lineRule="auto"/>
        <w:rPr>
          <w:rFonts w:ascii="Times New Roman" w:hAnsi="Times New Roman"/>
          <w:b/>
          <w:sz w:val="32"/>
          <w:szCs w:val="32"/>
        </w:rPr>
      </w:pPr>
      <w:r w:rsidRPr="00BD785F">
        <w:rPr>
          <w:rFonts w:ascii="Times New Roman" w:hAnsi="Times New Roman"/>
          <w:b/>
          <w:sz w:val="32"/>
          <w:szCs w:val="32"/>
        </w:rPr>
        <w:t>A</w:t>
      </w:r>
      <w:r w:rsidR="00510D8B" w:rsidRPr="00BD785F">
        <w:rPr>
          <w:rFonts w:ascii="Times New Roman" w:hAnsi="Times New Roman"/>
          <w:b/>
          <w:sz w:val="32"/>
          <w:szCs w:val="32"/>
        </w:rPr>
        <w:t>ssessment</w:t>
      </w:r>
      <w:r w:rsidRPr="00BD785F">
        <w:rPr>
          <w:rFonts w:ascii="Times New Roman" w:hAnsi="Times New Roman"/>
          <w:b/>
          <w:sz w:val="32"/>
          <w:szCs w:val="32"/>
        </w:rPr>
        <w:t>s</w:t>
      </w:r>
    </w:p>
    <w:p w14:paraId="44DAD2F9" w14:textId="7E38EB8E" w:rsidR="00D924E5" w:rsidRPr="00815C59" w:rsidRDefault="00F3733D"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Demographics, anthropometrics, lung function, and clinical data were assessed. </w:t>
      </w:r>
      <w:r w:rsidR="00F9670C" w:rsidRPr="00815C59">
        <w:rPr>
          <w:rFonts w:ascii="Times New Roman" w:hAnsi="Times New Roman"/>
          <w:sz w:val="24"/>
          <w:szCs w:val="24"/>
        </w:rPr>
        <w:t>In order to investigate their association with physical activity measures and hourly patterns, t</w:t>
      </w:r>
      <w:r w:rsidR="00F0227F" w:rsidRPr="00815C59">
        <w:rPr>
          <w:rFonts w:ascii="Times New Roman" w:hAnsi="Times New Roman"/>
          <w:sz w:val="24"/>
          <w:szCs w:val="24"/>
        </w:rPr>
        <w:t>hese outcomes were stratified ac</w:t>
      </w:r>
      <w:r w:rsidR="00212798" w:rsidRPr="00815C59">
        <w:rPr>
          <w:rFonts w:ascii="Times New Roman" w:hAnsi="Times New Roman"/>
          <w:sz w:val="24"/>
          <w:szCs w:val="24"/>
        </w:rPr>
        <w:t>cording to established criteria</w:t>
      </w:r>
      <w:r w:rsidR="003D7CDC" w:rsidRPr="00815C59">
        <w:rPr>
          <w:rFonts w:ascii="Times New Roman" w:hAnsi="Times New Roman"/>
          <w:sz w:val="24"/>
          <w:szCs w:val="24"/>
        </w:rPr>
        <w:t xml:space="preserve"> </w:t>
      </w:r>
      <w:r w:rsidR="00E46A24" w:rsidRPr="00815C59">
        <w:rPr>
          <w:rFonts w:ascii="Times New Roman" w:hAnsi="Times New Roman"/>
          <w:sz w:val="24"/>
          <w:szCs w:val="24"/>
        </w:rPr>
        <w:t xml:space="preserve">or </w:t>
      </w:r>
      <w:r w:rsidR="00D038A0">
        <w:rPr>
          <w:rFonts w:ascii="Times New Roman" w:hAnsi="Times New Roman"/>
          <w:sz w:val="24"/>
          <w:szCs w:val="24"/>
        </w:rPr>
        <w:t>according to the median value (i.e., above or below</w:t>
      </w:r>
      <w:r w:rsidR="00EB3339">
        <w:rPr>
          <w:rFonts w:ascii="Times New Roman" w:hAnsi="Times New Roman"/>
          <w:sz w:val="24"/>
          <w:szCs w:val="24"/>
        </w:rPr>
        <w:t xml:space="preserve"> the median</w:t>
      </w:r>
      <w:r w:rsidR="00D038A0">
        <w:rPr>
          <w:rFonts w:ascii="Times New Roman" w:hAnsi="Times New Roman"/>
          <w:sz w:val="24"/>
          <w:szCs w:val="24"/>
        </w:rPr>
        <w:t>)</w:t>
      </w:r>
      <w:r w:rsidR="00E46A24" w:rsidRPr="00815C59">
        <w:rPr>
          <w:rFonts w:ascii="Times New Roman" w:hAnsi="Times New Roman"/>
          <w:sz w:val="24"/>
          <w:szCs w:val="24"/>
        </w:rPr>
        <w:t xml:space="preserve">. </w:t>
      </w:r>
      <w:r w:rsidR="00400F3B" w:rsidRPr="00815C59">
        <w:rPr>
          <w:rFonts w:ascii="Times New Roman" w:hAnsi="Times New Roman"/>
          <w:sz w:val="24"/>
          <w:szCs w:val="24"/>
        </w:rPr>
        <w:t>Moreover, t</w:t>
      </w:r>
      <w:r w:rsidR="005D23C2" w:rsidRPr="00815C59">
        <w:rPr>
          <w:rFonts w:ascii="Times New Roman" w:hAnsi="Times New Roman"/>
          <w:sz w:val="24"/>
          <w:szCs w:val="24"/>
        </w:rPr>
        <w:t xml:space="preserve">he SenseWear Armband </w:t>
      </w:r>
      <w:r w:rsidR="00400F3B" w:rsidRPr="00815C59">
        <w:rPr>
          <w:rFonts w:ascii="Times New Roman" w:hAnsi="Times New Roman"/>
          <w:sz w:val="24"/>
          <w:szCs w:val="24"/>
        </w:rPr>
        <w:t>or</w:t>
      </w:r>
      <w:r w:rsidR="00A6390B" w:rsidRPr="00815C59">
        <w:rPr>
          <w:rFonts w:ascii="Times New Roman" w:hAnsi="Times New Roman"/>
          <w:sz w:val="24"/>
          <w:szCs w:val="24"/>
        </w:rPr>
        <w:t xml:space="preserve"> SenseWear Mini Armband </w:t>
      </w:r>
      <w:r w:rsidR="00EC4EDF" w:rsidRPr="00815C59">
        <w:rPr>
          <w:rFonts w:ascii="Times New Roman" w:hAnsi="Times New Roman"/>
          <w:sz w:val="24"/>
          <w:szCs w:val="24"/>
        </w:rPr>
        <w:t xml:space="preserve">activity monitors </w:t>
      </w:r>
      <w:r w:rsidR="00B50229" w:rsidRPr="00815C59">
        <w:rPr>
          <w:rFonts w:ascii="Times New Roman" w:hAnsi="Times New Roman"/>
          <w:sz w:val="24"/>
          <w:szCs w:val="24"/>
        </w:rPr>
        <w:t>w</w:t>
      </w:r>
      <w:r w:rsidR="00EC4EDF" w:rsidRPr="00815C59">
        <w:rPr>
          <w:rFonts w:ascii="Times New Roman" w:hAnsi="Times New Roman"/>
          <w:sz w:val="24"/>
          <w:szCs w:val="24"/>
        </w:rPr>
        <w:t>ere</w:t>
      </w:r>
      <w:r w:rsidR="00B50229" w:rsidRPr="00815C59">
        <w:rPr>
          <w:rFonts w:ascii="Times New Roman" w:hAnsi="Times New Roman"/>
          <w:sz w:val="24"/>
          <w:szCs w:val="24"/>
        </w:rPr>
        <w:t xml:space="preserve"> used </w:t>
      </w:r>
      <w:r w:rsidR="0063160A" w:rsidRPr="00815C59">
        <w:rPr>
          <w:rFonts w:ascii="Times New Roman" w:hAnsi="Times New Roman"/>
          <w:sz w:val="24"/>
          <w:szCs w:val="24"/>
        </w:rPr>
        <w:t>to</w:t>
      </w:r>
      <w:r w:rsidR="00B50229" w:rsidRPr="00815C59">
        <w:rPr>
          <w:rFonts w:ascii="Times New Roman" w:hAnsi="Times New Roman"/>
          <w:sz w:val="24"/>
          <w:szCs w:val="24"/>
        </w:rPr>
        <w:t xml:space="preserve"> assess </w:t>
      </w:r>
      <w:r w:rsidR="00353E1F" w:rsidRPr="00815C59">
        <w:rPr>
          <w:rFonts w:ascii="Times New Roman" w:hAnsi="Times New Roman"/>
          <w:sz w:val="24"/>
          <w:szCs w:val="24"/>
        </w:rPr>
        <w:t>physical activity</w:t>
      </w:r>
      <w:r w:rsidR="00FE345E">
        <w:rPr>
          <w:rFonts w:ascii="Times New Roman" w:hAnsi="Times New Roman"/>
          <w:sz w:val="24"/>
          <w:szCs w:val="24"/>
        </w:rPr>
        <w:t xml:space="preserve"> </w:t>
      </w:r>
      <w:r w:rsidR="00903BC9" w:rsidRPr="00815C59">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PEVuZE5vdGU+PENpdGU+PEF1dGhvcj5Db2xiZXJ0PC9BdXRob3I+PFllYXI+MjAxMTwvWWVhcj48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903BC9" w:rsidRPr="00815C59">
        <w:rPr>
          <w:rFonts w:ascii="Times New Roman" w:hAnsi="Times New Roman"/>
          <w:sz w:val="24"/>
          <w:szCs w:val="24"/>
        </w:rPr>
      </w:r>
      <w:r w:rsidR="00903BC9" w:rsidRPr="00815C59">
        <w:rPr>
          <w:rFonts w:ascii="Times New Roman" w:hAnsi="Times New Roman"/>
          <w:sz w:val="24"/>
          <w:szCs w:val="24"/>
        </w:rPr>
        <w:fldChar w:fldCharType="separate"/>
      </w:r>
      <w:r w:rsidR="00696094">
        <w:rPr>
          <w:rFonts w:ascii="Times New Roman" w:hAnsi="Times New Roman"/>
          <w:noProof/>
          <w:sz w:val="24"/>
          <w:szCs w:val="24"/>
        </w:rPr>
        <w:t>[22-25]</w:t>
      </w:r>
      <w:r w:rsidR="00903BC9" w:rsidRPr="00815C59">
        <w:rPr>
          <w:rFonts w:ascii="Times New Roman" w:hAnsi="Times New Roman"/>
          <w:sz w:val="24"/>
          <w:szCs w:val="24"/>
        </w:rPr>
        <w:fldChar w:fldCharType="end"/>
      </w:r>
      <w:r w:rsidR="00FE345E">
        <w:rPr>
          <w:rFonts w:ascii="Times New Roman" w:hAnsi="Times New Roman"/>
          <w:sz w:val="24"/>
          <w:szCs w:val="24"/>
        </w:rPr>
        <w:t>.</w:t>
      </w:r>
      <w:r w:rsidR="00FC2BBC" w:rsidRPr="00815C59">
        <w:rPr>
          <w:rFonts w:ascii="Times New Roman" w:hAnsi="Times New Roman"/>
          <w:sz w:val="24"/>
          <w:szCs w:val="24"/>
        </w:rPr>
        <w:t xml:space="preserve"> </w:t>
      </w:r>
      <w:r w:rsidR="00400F3B" w:rsidRPr="00815C59">
        <w:rPr>
          <w:rFonts w:ascii="Times New Roman" w:hAnsi="Times New Roman"/>
          <w:sz w:val="24"/>
          <w:szCs w:val="24"/>
        </w:rPr>
        <w:t xml:space="preserve">Physical activity intensities were classified </w:t>
      </w:r>
      <w:r w:rsidR="002311B9" w:rsidRPr="00815C59">
        <w:rPr>
          <w:rFonts w:ascii="Times New Roman" w:hAnsi="Times New Roman"/>
          <w:sz w:val="24"/>
          <w:szCs w:val="24"/>
        </w:rPr>
        <w:t>as follows</w:t>
      </w:r>
      <w:r w:rsidR="00FE345E">
        <w:rPr>
          <w:rFonts w:ascii="Times New Roman" w:hAnsi="Times New Roman"/>
          <w:sz w:val="24"/>
          <w:szCs w:val="24"/>
        </w:rPr>
        <w:t xml:space="preserve"> </w:t>
      </w:r>
      <w:r w:rsidR="0079769B" w:rsidRPr="00815C5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79769B" w:rsidRPr="00815C59">
        <w:rPr>
          <w:rFonts w:ascii="Times New Roman" w:hAnsi="Times New Roman"/>
          <w:sz w:val="24"/>
          <w:szCs w:val="24"/>
        </w:rPr>
      </w:r>
      <w:r w:rsidR="0079769B" w:rsidRPr="00815C59">
        <w:rPr>
          <w:rFonts w:ascii="Times New Roman" w:hAnsi="Times New Roman"/>
          <w:sz w:val="24"/>
          <w:szCs w:val="24"/>
        </w:rPr>
        <w:fldChar w:fldCharType="separate"/>
      </w:r>
      <w:r w:rsidR="00696094">
        <w:rPr>
          <w:rFonts w:ascii="Times New Roman" w:hAnsi="Times New Roman"/>
          <w:noProof/>
          <w:sz w:val="24"/>
          <w:szCs w:val="24"/>
        </w:rPr>
        <w:t>[26]</w:t>
      </w:r>
      <w:r w:rsidR="0079769B" w:rsidRPr="00815C59">
        <w:rPr>
          <w:rFonts w:ascii="Times New Roman" w:hAnsi="Times New Roman"/>
          <w:sz w:val="24"/>
          <w:szCs w:val="24"/>
        </w:rPr>
        <w:fldChar w:fldCharType="end"/>
      </w:r>
      <w:r w:rsidR="00FE345E">
        <w:rPr>
          <w:rFonts w:ascii="Times New Roman" w:hAnsi="Times New Roman"/>
          <w:sz w:val="24"/>
          <w:szCs w:val="24"/>
        </w:rPr>
        <w:t>:</w:t>
      </w:r>
      <w:r w:rsidR="003E5932" w:rsidRPr="00815C59">
        <w:rPr>
          <w:rFonts w:ascii="Times New Roman" w:hAnsi="Times New Roman"/>
          <w:sz w:val="24"/>
          <w:szCs w:val="24"/>
        </w:rPr>
        <w:t xml:space="preserve"> </w:t>
      </w:r>
      <w:r w:rsidR="007E123E" w:rsidRPr="00815C59">
        <w:rPr>
          <w:rFonts w:ascii="Times New Roman" w:hAnsi="Times New Roman"/>
          <w:sz w:val="24"/>
          <w:szCs w:val="24"/>
        </w:rPr>
        <w:t>very light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&lt;2.0 </w:t>
      </w:r>
      <w:r w:rsidR="00A7181F" w:rsidRPr="00815C59">
        <w:rPr>
          <w:rFonts w:ascii="Times New Roman" w:hAnsi="Times New Roman"/>
          <w:sz w:val="24"/>
          <w:szCs w:val="24"/>
        </w:rPr>
        <w:t>metabolic equivalents of task (</w:t>
      </w:r>
      <w:r w:rsidR="00DA6216" w:rsidRPr="00815C59">
        <w:rPr>
          <w:rFonts w:ascii="Times New Roman" w:hAnsi="Times New Roman"/>
          <w:sz w:val="24"/>
          <w:szCs w:val="24"/>
        </w:rPr>
        <w:t>MET</w:t>
      </w:r>
      <w:r w:rsidR="00400F3B" w:rsidRPr="00815C59">
        <w:rPr>
          <w:rFonts w:ascii="Times New Roman" w:hAnsi="Times New Roman"/>
          <w:sz w:val="24"/>
          <w:szCs w:val="24"/>
        </w:rPr>
        <w:t>s</w:t>
      </w:r>
      <w:r w:rsidR="00A7181F" w:rsidRPr="00815C59">
        <w:rPr>
          <w:rFonts w:ascii="Times New Roman" w:hAnsi="Times New Roman"/>
          <w:sz w:val="24"/>
          <w:szCs w:val="24"/>
        </w:rPr>
        <w:t>)</w:t>
      </w:r>
      <w:r w:rsidR="00EF6E6D" w:rsidRPr="00815C59">
        <w:rPr>
          <w:rFonts w:ascii="Times New Roman" w:hAnsi="Times New Roman"/>
          <w:sz w:val="24"/>
          <w:szCs w:val="24"/>
        </w:rPr>
        <w:t xml:space="preserve">; </w:t>
      </w:r>
      <w:r w:rsidR="007E123E" w:rsidRPr="00815C59">
        <w:rPr>
          <w:rFonts w:ascii="Times New Roman" w:hAnsi="Times New Roman"/>
          <w:sz w:val="24"/>
          <w:szCs w:val="24"/>
        </w:rPr>
        <w:t>light intensity</w:t>
      </w:r>
      <w:r w:rsidR="0015584B" w:rsidRPr="00815C59">
        <w:rPr>
          <w:rFonts w:ascii="Times New Roman" w:hAnsi="Times New Roman"/>
          <w:sz w:val="24"/>
          <w:szCs w:val="24"/>
        </w:rPr>
        <w:t>,</w:t>
      </w:r>
      <w:r w:rsidR="00CA5278" w:rsidRPr="00815C59">
        <w:rPr>
          <w:rFonts w:ascii="Times New Roman" w:hAnsi="Times New Roman"/>
          <w:sz w:val="24"/>
          <w:szCs w:val="24"/>
        </w:rPr>
        <w:t xml:space="preserve"> 2.0 to 2</w:t>
      </w:r>
      <w:r w:rsidR="00DA6216" w:rsidRPr="00815C59">
        <w:rPr>
          <w:rFonts w:ascii="Times New Roman" w:hAnsi="Times New Roman"/>
          <w:sz w:val="24"/>
          <w:szCs w:val="24"/>
        </w:rPr>
        <w:t>.9 METs</w:t>
      </w:r>
      <w:r w:rsidR="00EF6E6D" w:rsidRPr="00815C59">
        <w:rPr>
          <w:rFonts w:ascii="Times New Roman" w:hAnsi="Times New Roman"/>
          <w:sz w:val="24"/>
          <w:szCs w:val="24"/>
        </w:rPr>
        <w:t>;</w:t>
      </w:r>
      <w:r w:rsidR="007E123E" w:rsidRPr="00815C59">
        <w:rPr>
          <w:rFonts w:ascii="Times New Roman" w:hAnsi="Times New Roman"/>
          <w:sz w:val="24"/>
          <w:szCs w:val="24"/>
        </w:rPr>
        <w:t xml:space="preserve"> </w:t>
      </w:r>
      <w:r w:rsidR="007306C1" w:rsidRPr="00815C59">
        <w:rPr>
          <w:rFonts w:ascii="Times New Roman" w:hAnsi="Times New Roman"/>
          <w:sz w:val="24"/>
          <w:szCs w:val="24"/>
        </w:rPr>
        <w:t xml:space="preserve">and </w:t>
      </w:r>
      <w:r w:rsidR="007E123E" w:rsidRPr="00815C59">
        <w:rPr>
          <w:rFonts w:ascii="Times New Roman" w:hAnsi="Times New Roman"/>
          <w:sz w:val="24"/>
          <w:szCs w:val="24"/>
        </w:rPr>
        <w:t>moderate</w:t>
      </w:r>
      <w:r w:rsidR="007306C1" w:rsidRPr="00815C59">
        <w:rPr>
          <w:rFonts w:ascii="Times New Roman" w:hAnsi="Times New Roman"/>
          <w:sz w:val="24"/>
          <w:szCs w:val="24"/>
        </w:rPr>
        <w:t>-to-vigorous</w:t>
      </w:r>
      <w:r w:rsidR="007E123E" w:rsidRPr="00815C59">
        <w:rPr>
          <w:rFonts w:ascii="Times New Roman" w:hAnsi="Times New Roman"/>
          <w:sz w:val="24"/>
          <w:szCs w:val="24"/>
        </w:rPr>
        <w:t xml:space="preserve"> intensity</w:t>
      </w:r>
      <w:r w:rsidR="0015584B" w:rsidRPr="00815C59">
        <w:rPr>
          <w:rFonts w:ascii="Times New Roman" w:hAnsi="Times New Roman"/>
          <w:sz w:val="24"/>
          <w:szCs w:val="24"/>
        </w:rPr>
        <w:t>,</w:t>
      </w:r>
      <w:r w:rsidR="00DA6216" w:rsidRPr="00815C59">
        <w:rPr>
          <w:rFonts w:ascii="Times New Roman" w:hAnsi="Times New Roman"/>
          <w:sz w:val="24"/>
          <w:szCs w:val="24"/>
        </w:rPr>
        <w:t xml:space="preserve"> </w:t>
      </w:r>
      <w:r w:rsidR="007306C1" w:rsidRPr="00815C59">
        <w:rPr>
          <w:rFonts w:ascii="Times New Roman" w:hAnsi="Times New Roman"/>
          <w:sz w:val="24"/>
          <w:szCs w:val="24"/>
        </w:rPr>
        <w:t>≥</w:t>
      </w:r>
      <w:r w:rsidR="00F76061" w:rsidRPr="00815C59">
        <w:rPr>
          <w:rFonts w:ascii="Times New Roman" w:hAnsi="Times New Roman"/>
          <w:sz w:val="24"/>
          <w:szCs w:val="24"/>
        </w:rPr>
        <w:t>3</w:t>
      </w:r>
      <w:r w:rsidR="00DA6216" w:rsidRPr="00815C59">
        <w:rPr>
          <w:rFonts w:ascii="Times New Roman" w:hAnsi="Times New Roman"/>
          <w:sz w:val="24"/>
          <w:szCs w:val="24"/>
        </w:rPr>
        <w:t>.0 METs.</w:t>
      </w:r>
    </w:p>
    <w:p w14:paraId="376C700B" w14:textId="4826D669" w:rsidR="00733090" w:rsidRPr="00815C59" w:rsidRDefault="006D6A6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A</w:t>
      </w:r>
      <w:r w:rsidR="00733090" w:rsidRPr="00815C59">
        <w:rPr>
          <w:rFonts w:ascii="Times New Roman" w:hAnsi="Times New Roman"/>
          <w:sz w:val="24"/>
          <w:szCs w:val="24"/>
        </w:rPr>
        <w:t xml:space="preserve"> minimum of </w:t>
      </w:r>
      <w:r w:rsidR="0015584B" w:rsidRPr="00815C59">
        <w:rPr>
          <w:rFonts w:ascii="Times New Roman" w:hAnsi="Times New Roman"/>
          <w:sz w:val="24"/>
          <w:szCs w:val="24"/>
        </w:rPr>
        <w:t>4</w:t>
      </w:r>
      <w:r w:rsidR="00733090" w:rsidRPr="00815C59">
        <w:rPr>
          <w:rFonts w:ascii="Times New Roman" w:hAnsi="Times New Roman"/>
          <w:sz w:val="24"/>
          <w:szCs w:val="24"/>
        </w:rPr>
        <w:t xml:space="preserve"> days </w:t>
      </w:r>
      <w:r w:rsidR="00C16084" w:rsidRPr="00815C59">
        <w:rPr>
          <w:rFonts w:ascii="Times New Roman" w:hAnsi="Times New Roman"/>
          <w:sz w:val="24"/>
          <w:szCs w:val="24"/>
        </w:rPr>
        <w:t>(2 weekdays</w:t>
      </w:r>
      <w:r w:rsidR="00A15841" w:rsidRPr="00815C59">
        <w:rPr>
          <w:rFonts w:ascii="Times New Roman" w:hAnsi="Times New Roman"/>
          <w:sz w:val="24"/>
          <w:szCs w:val="24"/>
        </w:rPr>
        <w:t xml:space="preserve"> + Saturday + Sunday</w:t>
      </w:r>
      <w:r w:rsidR="00C16084" w:rsidRPr="00815C59">
        <w:rPr>
          <w:rFonts w:ascii="Times New Roman" w:hAnsi="Times New Roman"/>
          <w:sz w:val="24"/>
          <w:szCs w:val="24"/>
        </w:rPr>
        <w:t xml:space="preserve">) </w:t>
      </w:r>
      <w:r w:rsidR="00E411C0" w:rsidRPr="00815C59">
        <w:rPr>
          <w:rFonts w:ascii="Times New Roman" w:hAnsi="Times New Roman"/>
          <w:sz w:val="24"/>
          <w:szCs w:val="24"/>
        </w:rPr>
        <w:t xml:space="preserve">was considered </w:t>
      </w:r>
      <w:r w:rsidR="009668CF" w:rsidRPr="00815C59">
        <w:rPr>
          <w:rFonts w:ascii="Times New Roman" w:hAnsi="Times New Roman"/>
          <w:sz w:val="24"/>
          <w:szCs w:val="24"/>
        </w:rPr>
        <w:t xml:space="preserve">as </w:t>
      </w:r>
      <w:r w:rsidR="00E411C0" w:rsidRPr="00815C59">
        <w:rPr>
          <w:rFonts w:ascii="Times New Roman" w:hAnsi="Times New Roman"/>
          <w:sz w:val="24"/>
          <w:szCs w:val="24"/>
        </w:rPr>
        <w:t>acceptable</w:t>
      </w:r>
      <w:r w:rsidR="0098027B" w:rsidRPr="00815C59">
        <w:rPr>
          <w:rFonts w:ascii="Times New Roman" w:hAnsi="Times New Roman"/>
          <w:sz w:val="24"/>
          <w:szCs w:val="24"/>
        </w:rPr>
        <w:t xml:space="preserve"> </w:t>
      </w:r>
      <w:r w:rsidR="00A15841"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A15841" w:rsidRPr="00815C59">
        <w:rPr>
          <w:rFonts w:ascii="Times New Roman" w:hAnsi="Times New Roman"/>
          <w:sz w:val="24"/>
          <w:szCs w:val="24"/>
        </w:rPr>
        <w:fldChar w:fldCharType="separate"/>
      </w:r>
      <w:r w:rsidR="00F3059C">
        <w:rPr>
          <w:rFonts w:ascii="Times New Roman" w:hAnsi="Times New Roman"/>
          <w:noProof/>
          <w:sz w:val="24"/>
          <w:szCs w:val="24"/>
        </w:rPr>
        <w:t>[1]</w:t>
      </w:r>
      <w:r w:rsidR="00A15841" w:rsidRPr="00815C59">
        <w:rPr>
          <w:rFonts w:ascii="Times New Roman" w:hAnsi="Times New Roman"/>
          <w:sz w:val="24"/>
          <w:szCs w:val="24"/>
        </w:rPr>
        <w:fldChar w:fldCharType="end"/>
      </w:r>
      <w:r w:rsidR="0098027B" w:rsidRPr="00815C59">
        <w:rPr>
          <w:rFonts w:ascii="Times New Roman" w:hAnsi="Times New Roman"/>
          <w:sz w:val="24"/>
          <w:szCs w:val="24"/>
        </w:rPr>
        <w:t>,</w:t>
      </w:r>
      <w:r w:rsidR="00733090" w:rsidRPr="00815C59">
        <w:rPr>
          <w:rFonts w:ascii="Times New Roman" w:hAnsi="Times New Roman"/>
          <w:sz w:val="24"/>
          <w:szCs w:val="24"/>
        </w:rPr>
        <w:t xml:space="preserve"> with t</w:t>
      </w:r>
      <w:r w:rsidR="00A15841" w:rsidRPr="00815C59">
        <w:rPr>
          <w:rFonts w:ascii="Times New Roman" w:hAnsi="Times New Roman"/>
          <w:sz w:val="24"/>
          <w:szCs w:val="24"/>
        </w:rPr>
        <w:t xml:space="preserve">he device being used </w:t>
      </w:r>
      <w:r w:rsidRPr="00815C59">
        <w:rPr>
          <w:rFonts w:ascii="Times New Roman" w:hAnsi="Times New Roman"/>
          <w:sz w:val="24"/>
          <w:szCs w:val="24"/>
        </w:rPr>
        <w:t>for</w:t>
      </w:r>
      <w:r w:rsidR="00AF6A59" w:rsidRPr="00815C59">
        <w:rPr>
          <w:rFonts w:ascii="Times New Roman" w:hAnsi="Times New Roman"/>
          <w:sz w:val="24"/>
          <w:szCs w:val="24"/>
        </w:rPr>
        <w:t xml:space="preserve"> </w:t>
      </w:r>
      <w:r w:rsidRPr="00815C59">
        <w:rPr>
          <w:rFonts w:ascii="Times New Roman" w:hAnsi="Times New Roman"/>
          <w:sz w:val="24"/>
          <w:szCs w:val="24"/>
        </w:rPr>
        <w:t>≥</w:t>
      </w:r>
      <w:r w:rsidR="00AF6A59" w:rsidRPr="00815C59">
        <w:rPr>
          <w:rFonts w:ascii="Times New Roman" w:hAnsi="Times New Roman"/>
          <w:sz w:val="24"/>
          <w:szCs w:val="24"/>
        </w:rPr>
        <w:t>22 hours</w:t>
      </w:r>
      <w:r w:rsidR="00D535BC" w:rsidRPr="00815C59">
        <w:rPr>
          <w:rFonts w:ascii="Times New Roman" w:hAnsi="Times New Roman"/>
          <w:sz w:val="24"/>
          <w:szCs w:val="24"/>
        </w:rPr>
        <w:t>·day</w:t>
      </w:r>
      <w:r w:rsidR="00D535BC" w:rsidRPr="00815C59">
        <w:rPr>
          <w:rFonts w:ascii="Times New Roman" w:hAnsi="Times New Roman"/>
          <w:sz w:val="24"/>
          <w:szCs w:val="24"/>
          <w:vertAlign w:val="superscript"/>
        </w:rPr>
        <w:t>-1</w:t>
      </w:r>
      <w:r w:rsidR="00FE345E">
        <w:rPr>
          <w:rFonts w:ascii="Times New Roman" w:hAnsi="Times New Roman"/>
          <w:sz w:val="24"/>
          <w:szCs w:val="24"/>
          <w:vertAlign w:val="superscript"/>
        </w:rPr>
        <w:t xml:space="preserve"> </w:t>
      </w:r>
      <w:r w:rsidR="00A15841" w:rsidRPr="00815C59">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PEVuZE5vdGU+PENpdGU+PEF1dGhvcj5XYXNjaGtpPC9BdXRob3I+PFllYXI+MjAxMjwvWWVhcj48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A15841" w:rsidRPr="00815C59">
        <w:rPr>
          <w:rFonts w:ascii="Times New Roman" w:hAnsi="Times New Roman"/>
          <w:sz w:val="24"/>
          <w:szCs w:val="24"/>
        </w:rPr>
      </w:r>
      <w:r w:rsidR="00A15841" w:rsidRPr="00815C59">
        <w:rPr>
          <w:rFonts w:ascii="Times New Roman" w:hAnsi="Times New Roman"/>
          <w:sz w:val="24"/>
          <w:szCs w:val="24"/>
        </w:rPr>
        <w:fldChar w:fldCharType="separate"/>
      </w:r>
      <w:r w:rsidR="00696094">
        <w:rPr>
          <w:rFonts w:ascii="Times New Roman" w:hAnsi="Times New Roman"/>
          <w:noProof/>
          <w:sz w:val="24"/>
          <w:szCs w:val="24"/>
        </w:rPr>
        <w:t>[27]</w:t>
      </w:r>
      <w:r w:rsidR="00A15841" w:rsidRPr="00815C59">
        <w:rPr>
          <w:rFonts w:ascii="Times New Roman" w:hAnsi="Times New Roman"/>
          <w:sz w:val="24"/>
          <w:szCs w:val="24"/>
        </w:rPr>
        <w:fldChar w:fldCharType="end"/>
      </w:r>
      <w:r w:rsidR="00FE345E">
        <w:rPr>
          <w:rFonts w:ascii="Times New Roman" w:hAnsi="Times New Roman"/>
          <w:sz w:val="24"/>
          <w:szCs w:val="24"/>
        </w:rPr>
        <w:t>.</w:t>
      </w:r>
      <w:r w:rsidR="00733090" w:rsidRPr="00815C59">
        <w:rPr>
          <w:rFonts w:ascii="Times New Roman" w:hAnsi="Times New Roman"/>
          <w:sz w:val="24"/>
          <w:szCs w:val="24"/>
        </w:rPr>
        <w:t xml:space="preserve"> </w:t>
      </w:r>
      <w:r w:rsidR="001E38A6" w:rsidRPr="00815C59">
        <w:rPr>
          <w:rFonts w:ascii="Times New Roman" w:hAnsi="Times New Roman"/>
          <w:sz w:val="24"/>
          <w:szCs w:val="24"/>
        </w:rPr>
        <w:t>Only recordings during waking hours of weekdays were considered for the cluster analysis, s</w:t>
      </w:r>
      <w:r w:rsidR="00D34F48" w:rsidRPr="00815C59">
        <w:rPr>
          <w:rFonts w:ascii="Times New Roman" w:hAnsi="Times New Roman"/>
          <w:sz w:val="24"/>
          <w:szCs w:val="24"/>
        </w:rPr>
        <w:t xml:space="preserve">ince </w:t>
      </w:r>
      <w:r w:rsidR="001E38A6" w:rsidRPr="00815C59">
        <w:rPr>
          <w:rFonts w:ascii="Times New Roman" w:hAnsi="Times New Roman"/>
          <w:sz w:val="24"/>
          <w:szCs w:val="24"/>
        </w:rPr>
        <w:t>ph</w:t>
      </w:r>
      <w:r w:rsidR="00353E1F" w:rsidRPr="00815C59">
        <w:rPr>
          <w:rFonts w:ascii="Times New Roman" w:hAnsi="Times New Roman"/>
          <w:sz w:val="24"/>
          <w:szCs w:val="24"/>
        </w:rPr>
        <w:t>ysical activity</w:t>
      </w:r>
      <w:r w:rsidR="00BC29D6" w:rsidRPr="00815C59">
        <w:rPr>
          <w:rFonts w:ascii="Times New Roman" w:hAnsi="Times New Roman"/>
          <w:sz w:val="24"/>
          <w:szCs w:val="24"/>
        </w:rPr>
        <w:t xml:space="preserve"> </w:t>
      </w:r>
      <w:r w:rsidR="004052A6" w:rsidRPr="00815C59">
        <w:rPr>
          <w:rFonts w:ascii="Times New Roman" w:hAnsi="Times New Roman"/>
          <w:sz w:val="24"/>
          <w:szCs w:val="24"/>
        </w:rPr>
        <w:t>measures</w:t>
      </w:r>
      <w:r w:rsidR="00D34F48" w:rsidRPr="00815C59">
        <w:rPr>
          <w:rFonts w:ascii="Times New Roman" w:hAnsi="Times New Roman"/>
          <w:sz w:val="24"/>
          <w:szCs w:val="24"/>
        </w:rPr>
        <w:t xml:space="preserve"> during </w:t>
      </w:r>
      <w:r w:rsidR="00AA38D3" w:rsidRPr="00815C59">
        <w:rPr>
          <w:rFonts w:ascii="Times New Roman" w:hAnsi="Times New Roman"/>
          <w:sz w:val="24"/>
          <w:szCs w:val="24"/>
        </w:rPr>
        <w:t xml:space="preserve">the </w:t>
      </w:r>
      <w:r w:rsidR="00D34F48" w:rsidRPr="00815C59">
        <w:rPr>
          <w:rFonts w:ascii="Times New Roman" w:hAnsi="Times New Roman"/>
          <w:sz w:val="24"/>
          <w:szCs w:val="24"/>
        </w:rPr>
        <w:t xml:space="preserve">weekend </w:t>
      </w:r>
      <w:r w:rsidR="00BC29D6" w:rsidRPr="00815C59">
        <w:rPr>
          <w:rFonts w:ascii="Times New Roman" w:hAnsi="Times New Roman"/>
          <w:sz w:val="24"/>
          <w:szCs w:val="24"/>
        </w:rPr>
        <w:t xml:space="preserve">are known </w:t>
      </w:r>
      <w:r w:rsidR="007A4746" w:rsidRPr="00815C59">
        <w:rPr>
          <w:rFonts w:ascii="Times New Roman" w:hAnsi="Times New Roman"/>
          <w:sz w:val="24"/>
          <w:szCs w:val="24"/>
        </w:rPr>
        <w:t xml:space="preserve">to </w:t>
      </w:r>
      <w:r w:rsidR="00D34F48" w:rsidRPr="00815C59">
        <w:rPr>
          <w:rFonts w:ascii="Times New Roman" w:hAnsi="Times New Roman"/>
          <w:sz w:val="24"/>
          <w:szCs w:val="24"/>
        </w:rPr>
        <w:t>be different</w:t>
      </w:r>
      <w:r w:rsidR="00FE345E">
        <w:rPr>
          <w:rFonts w:ascii="Times New Roman" w:hAnsi="Times New Roman"/>
          <w:sz w:val="24"/>
          <w:szCs w:val="24"/>
        </w:rPr>
        <w:t xml:space="preserve"> </w:t>
      </w:r>
      <w:r w:rsidR="00BC29D6"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&lt;EndNote&gt;&lt;Cite&gt;&lt;Author&gt;Watz&lt;/Author&gt;&lt;Year&gt;2009&lt;/Year&gt;&lt;RecNum&gt;65&lt;/RecNum&gt;&lt;DisplayText&gt;[1]&lt;/DisplayText&gt;&lt;record&gt;&lt;rec-number&gt;65&lt;/rec-number&gt;&lt;foreign-keys&gt;&lt;key app="EN" db-id="tfsfsfxt0r2et2ezrvi5eafx5dz0ae9wxsst" timestamp="0"&gt;65&lt;/key&gt;&lt;/foreign-keys&gt;&lt;ref-type name="Journal Article"&gt;17&lt;/ref-type&gt;&lt;contributors&gt;&lt;authors&gt;&lt;author&gt;Watz, H.&lt;/author&gt;&lt;author&gt;Waschki, B.&lt;/author&gt;&lt;author&gt;Meyer, T.&lt;/author&gt;&lt;author&gt;Magnussen, H.&lt;/author&gt;&lt;/authors&gt;&lt;/contributors&gt;&lt;auth-address&gt;Pulmonary Research Institute Hospital Grosshansdorf, Center for Pneumology and Thoracic Surgery, Woehrendamm 80, Grosshansdorf, Germany. h.watz@pulmoresearch.de&lt;/auth-address&gt;&lt;titles&gt;&lt;title&gt;Physical activity in patients with COPD&lt;/title&gt;&lt;secondary-title&gt;Eur Respir J&lt;/secondary-title&gt;&lt;/titles&gt;&lt;periodical&gt;&lt;full-title&gt;Eur Respir J&lt;/full-title&gt;&lt;abbr-1&gt;The European respiratory journal&lt;/abbr-1&gt;&lt;/periodical&gt;&lt;pages&gt;262-72&lt;/pages&gt;&lt;volume&gt;33&lt;/volume&gt;&lt;number&gt;2&lt;/number&gt;&lt;edition&gt;2008/11/18&lt;/edition&gt;&lt;keywords&gt;&lt;keyword&gt;Aged&lt;/keyword&gt;&lt;keyword&gt;Bronchitis/diagnosis/physiopathology&lt;/keyword&gt;&lt;keyword&gt;Dyspnea/etiology&lt;/keyword&gt;&lt;keyword&gt;Exercise Tolerance/*physiology&lt;/keyword&gt;&lt;keyword&gt;Female&lt;/keyword&gt;&lt;keyword&gt;Humans&lt;/keyword&gt;&lt;keyword&gt;Male&lt;/keyword&gt;&lt;keyword&gt;Middle Aged&lt;/keyword&gt;&lt;keyword&gt;*Motor Activity&lt;/keyword&gt;&lt;keyword&gt;Predictive Value of Tests&lt;/keyword&gt;&lt;keyword&gt;Pulmonary Disease, Chronic Obstructive/*diagnosis/*physiopathology&lt;/keyword&gt;&lt;keyword&gt;Quality of Life&lt;/keyword&gt;&lt;keyword&gt;ROC Curve&lt;/keyword&gt;&lt;keyword&gt;Reproducibility of Results&lt;/keyword&gt;&lt;keyword&gt;Severity of Illness Index&lt;/keyword&gt;&lt;/keywords&gt;&lt;dates&gt;&lt;year&gt;2009&lt;/year&gt;&lt;pub-dates&gt;&lt;date&gt;Feb&lt;/date&gt;&lt;/pub-dates&gt;&lt;/dates&gt;&lt;isbn&gt;1399-3003 (Electronic)&amp;#xD;0903-1936 (Linking)&lt;/isbn&gt;&lt;accession-num&gt;19010994&lt;/accession-num&gt;&lt;urls&gt;&lt;related-urls&gt;&lt;url&gt;http://www.ncbi.nlm.nih.gov/entrez/query.fcgi?cmd=Retrieve&amp;amp;db=PubMed&amp;amp;dopt=Citation&amp;amp;list_uids=19010994&lt;/url&gt;&lt;/related-urls&gt;&lt;/urls&gt;&lt;electronic-resource-num&gt;09031936.00024608 [pii]&amp;#xD;10.1183/09031936.00024608&lt;/electronic-resource-num&gt;&lt;language&gt;eng&lt;/language&gt;&lt;/record&gt;&lt;/Cite&gt;&lt;/EndNote&gt;</w:instrText>
      </w:r>
      <w:r w:rsidR="00BC29D6" w:rsidRPr="00815C59">
        <w:rPr>
          <w:rFonts w:ascii="Times New Roman" w:hAnsi="Times New Roman"/>
          <w:sz w:val="24"/>
          <w:szCs w:val="24"/>
        </w:rPr>
        <w:fldChar w:fldCharType="separate"/>
      </w:r>
      <w:r w:rsidR="00F3059C">
        <w:rPr>
          <w:rFonts w:ascii="Times New Roman" w:hAnsi="Times New Roman"/>
          <w:noProof/>
          <w:sz w:val="24"/>
          <w:szCs w:val="24"/>
        </w:rPr>
        <w:t>[1]</w:t>
      </w:r>
      <w:r w:rsidR="00BC29D6" w:rsidRPr="00815C59">
        <w:rPr>
          <w:rFonts w:ascii="Times New Roman" w:hAnsi="Times New Roman"/>
          <w:sz w:val="24"/>
          <w:szCs w:val="24"/>
        </w:rPr>
        <w:fldChar w:fldCharType="end"/>
      </w:r>
      <w:r w:rsidR="001E38A6" w:rsidRPr="00815C59">
        <w:rPr>
          <w:rFonts w:ascii="Times New Roman" w:hAnsi="Times New Roman"/>
          <w:sz w:val="24"/>
          <w:szCs w:val="24"/>
        </w:rPr>
        <w:t xml:space="preserve"> and therefore could bias the analyses</w:t>
      </w:r>
      <w:r w:rsidR="00D34F48" w:rsidRPr="00815C59">
        <w:rPr>
          <w:rFonts w:ascii="Times New Roman" w:hAnsi="Times New Roman"/>
          <w:sz w:val="24"/>
          <w:szCs w:val="24"/>
        </w:rPr>
        <w:t xml:space="preserve">. </w:t>
      </w:r>
      <w:r w:rsidR="00C10318" w:rsidRPr="00815C59">
        <w:rPr>
          <w:rFonts w:ascii="Times New Roman" w:hAnsi="Times New Roman"/>
          <w:sz w:val="24"/>
          <w:szCs w:val="24"/>
        </w:rPr>
        <w:t xml:space="preserve">The </w:t>
      </w:r>
      <w:r w:rsidR="009668CF" w:rsidRPr="00815C59">
        <w:rPr>
          <w:rFonts w:ascii="Times New Roman" w:hAnsi="Times New Roman"/>
          <w:sz w:val="24"/>
          <w:szCs w:val="24"/>
        </w:rPr>
        <w:t>physical ac</w:t>
      </w:r>
      <w:r w:rsidR="003E3C64" w:rsidRPr="00815C59">
        <w:rPr>
          <w:rFonts w:ascii="Times New Roman" w:hAnsi="Times New Roman"/>
          <w:sz w:val="24"/>
          <w:szCs w:val="24"/>
        </w:rPr>
        <w:t>t</w:t>
      </w:r>
      <w:r w:rsidR="009668CF" w:rsidRPr="00815C59">
        <w:rPr>
          <w:rFonts w:ascii="Times New Roman" w:hAnsi="Times New Roman"/>
          <w:sz w:val="24"/>
          <w:szCs w:val="24"/>
        </w:rPr>
        <w:t xml:space="preserve">ivity </w:t>
      </w:r>
      <w:r w:rsidR="00B42D87" w:rsidRPr="00815C59">
        <w:rPr>
          <w:rFonts w:ascii="Times New Roman" w:hAnsi="Times New Roman"/>
          <w:sz w:val="24"/>
          <w:szCs w:val="24"/>
        </w:rPr>
        <w:t>measures</w:t>
      </w:r>
      <w:r w:rsidR="00C10318" w:rsidRPr="00815C59">
        <w:rPr>
          <w:rFonts w:ascii="Times New Roman" w:hAnsi="Times New Roman"/>
          <w:sz w:val="24"/>
          <w:szCs w:val="24"/>
        </w:rPr>
        <w:t xml:space="preserve"> represent the average of all valid wee</w:t>
      </w:r>
      <w:r w:rsidR="00DB3269" w:rsidRPr="00815C59">
        <w:rPr>
          <w:rFonts w:ascii="Times New Roman" w:hAnsi="Times New Roman"/>
          <w:sz w:val="24"/>
          <w:szCs w:val="24"/>
        </w:rPr>
        <w:t>kdays. W</w:t>
      </w:r>
      <w:r w:rsidR="009521C3" w:rsidRPr="00815C59">
        <w:rPr>
          <w:rFonts w:ascii="Times New Roman" w:hAnsi="Times New Roman"/>
          <w:sz w:val="24"/>
          <w:szCs w:val="24"/>
        </w:rPr>
        <w:t xml:space="preserve">eekend days were used only for the presentation of daily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9521C3" w:rsidRPr="00815C59">
        <w:rPr>
          <w:rFonts w:ascii="Times New Roman" w:hAnsi="Times New Roman"/>
          <w:sz w:val="24"/>
          <w:szCs w:val="24"/>
        </w:rPr>
        <w:t>hourly patterns</w:t>
      </w:r>
      <w:r w:rsidR="0098027B" w:rsidRPr="00815C59">
        <w:rPr>
          <w:rFonts w:ascii="Times New Roman" w:hAnsi="Times New Roman"/>
          <w:sz w:val="24"/>
          <w:szCs w:val="24"/>
        </w:rPr>
        <w:t>.</w:t>
      </w:r>
      <w:r w:rsidR="005B29D2" w:rsidRPr="00815C59">
        <w:rPr>
          <w:rFonts w:ascii="Times New Roman" w:hAnsi="Times New Roman"/>
          <w:sz w:val="24"/>
          <w:szCs w:val="24"/>
        </w:rPr>
        <w:t xml:space="preserve"> </w:t>
      </w:r>
      <w:commentRangeStart w:id="6"/>
      <w:r w:rsidR="006A522C">
        <w:rPr>
          <w:rFonts w:ascii="Times New Roman" w:hAnsi="Times New Roman"/>
          <w:sz w:val="24"/>
          <w:szCs w:val="24"/>
        </w:rPr>
        <w:t>All</w:t>
      </w:r>
      <w:commentRangeEnd w:id="6"/>
      <w:r w:rsidR="00555990">
        <w:rPr>
          <w:rStyle w:val="CommentReference"/>
        </w:rPr>
        <w:commentReference w:id="6"/>
      </w:r>
      <w:r w:rsidR="006A522C">
        <w:rPr>
          <w:rFonts w:ascii="Times New Roman" w:hAnsi="Times New Roman"/>
          <w:sz w:val="24"/>
          <w:szCs w:val="24"/>
        </w:rPr>
        <w:t xml:space="preserve"> values </w:t>
      </w:r>
      <w:r w:rsidR="0022765A">
        <w:rPr>
          <w:rFonts w:ascii="Times New Roman" w:hAnsi="Times New Roman"/>
          <w:sz w:val="24"/>
          <w:szCs w:val="24"/>
        </w:rPr>
        <w:t xml:space="preserve">are </w:t>
      </w:r>
      <w:r w:rsidR="006A522C">
        <w:rPr>
          <w:rFonts w:ascii="Times New Roman" w:hAnsi="Times New Roman"/>
          <w:sz w:val="24"/>
          <w:szCs w:val="24"/>
        </w:rPr>
        <w:t>represent</w:t>
      </w:r>
      <w:r w:rsidR="0022765A">
        <w:rPr>
          <w:rFonts w:ascii="Times New Roman" w:hAnsi="Times New Roman"/>
          <w:sz w:val="24"/>
          <w:szCs w:val="24"/>
        </w:rPr>
        <w:t>ed by</w:t>
      </w:r>
      <w:r w:rsidR="006A522C">
        <w:rPr>
          <w:rFonts w:ascii="Times New Roman" w:hAnsi="Times New Roman"/>
          <w:sz w:val="24"/>
          <w:szCs w:val="24"/>
        </w:rPr>
        <w:t xml:space="preserve"> absolute values. </w:t>
      </w:r>
      <w:r w:rsidR="004A38A9">
        <w:rPr>
          <w:rFonts w:ascii="Times New Roman" w:hAnsi="Times New Roman"/>
          <w:sz w:val="24"/>
          <w:szCs w:val="24"/>
        </w:rPr>
        <w:t>Values r</w:t>
      </w:r>
      <w:r w:rsidR="006A522C">
        <w:rPr>
          <w:rFonts w:ascii="Times New Roman" w:hAnsi="Times New Roman"/>
          <w:sz w:val="24"/>
          <w:szCs w:val="24"/>
        </w:rPr>
        <w:t xml:space="preserve">elative to peak exercise capacity were not presented as measurement of </w:t>
      </w:r>
      <w:r w:rsidR="004A38A9">
        <w:rPr>
          <w:rFonts w:ascii="Times New Roman" w:hAnsi="Times New Roman"/>
          <w:sz w:val="24"/>
          <w:szCs w:val="24"/>
        </w:rPr>
        <w:t xml:space="preserve">maximal </w:t>
      </w:r>
      <w:r w:rsidR="006A522C">
        <w:rPr>
          <w:rFonts w:ascii="Times New Roman" w:hAnsi="Times New Roman"/>
          <w:sz w:val="24"/>
          <w:szCs w:val="24"/>
        </w:rPr>
        <w:t>exercise capacity was not</w:t>
      </w:r>
      <w:r w:rsidR="005E015C">
        <w:rPr>
          <w:rFonts w:ascii="Times New Roman" w:hAnsi="Times New Roman"/>
          <w:sz w:val="24"/>
          <w:szCs w:val="24"/>
        </w:rPr>
        <w:t xml:space="preserve"> available</w:t>
      </w:r>
      <w:r w:rsidR="006A522C">
        <w:rPr>
          <w:rFonts w:ascii="Times New Roman" w:hAnsi="Times New Roman"/>
          <w:sz w:val="24"/>
          <w:szCs w:val="24"/>
        </w:rPr>
        <w:t xml:space="preserve">. </w:t>
      </w:r>
      <w:r w:rsidR="00502038" w:rsidRPr="00815C59">
        <w:rPr>
          <w:rFonts w:ascii="Times New Roman" w:hAnsi="Times New Roman"/>
          <w:sz w:val="24"/>
          <w:szCs w:val="24"/>
        </w:rPr>
        <w:t xml:space="preserve">For </w:t>
      </w:r>
      <w:r w:rsidR="004A61DD" w:rsidRPr="00815C59">
        <w:rPr>
          <w:rFonts w:ascii="Times New Roman" w:hAnsi="Times New Roman"/>
          <w:sz w:val="24"/>
          <w:szCs w:val="24"/>
        </w:rPr>
        <w:t xml:space="preserve">the </w:t>
      </w:r>
      <w:r w:rsidR="00502038" w:rsidRPr="00815C59">
        <w:rPr>
          <w:rFonts w:ascii="Times New Roman" w:hAnsi="Times New Roman"/>
          <w:sz w:val="24"/>
          <w:szCs w:val="24"/>
        </w:rPr>
        <w:lastRenderedPageBreak/>
        <w:t>clustering of patients</w:t>
      </w:r>
      <w:r w:rsidR="004A61DD" w:rsidRPr="00815C59">
        <w:rPr>
          <w:rFonts w:ascii="Times New Roman" w:hAnsi="Times New Roman"/>
          <w:sz w:val="24"/>
          <w:szCs w:val="24"/>
        </w:rPr>
        <w:t>,</w:t>
      </w:r>
      <w:r w:rsidR="00502038" w:rsidRPr="00815C59">
        <w:rPr>
          <w:rFonts w:ascii="Times New Roman" w:hAnsi="Times New Roman"/>
          <w:sz w:val="24"/>
          <w:szCs w:val="24"/>
        </w:rPr>
        <w:t xml:space="preserve"> a set of relevant variables were generated after stratifying averages of </w:t>
      </w:r>
      <w:r w:rsidR="00353E1F" w:rsidRPr="00815C59">
        <w:rPr>
          <w:rFonts w:ascii="Times New Roman" w:hAnsi="Times New Roman"/>
          <w:sz w:val="24"/>
          <w:szCs w:val="24"/>
        </w:rPr>
        <w:t xml:space="preserve">physical activity </w:t>
      </w:r>
      <w:r w:rsidR="00502038" w:rsidRPr="00815C59">
        <w:rPr>
          <w:rFonts w:ascii="Times New Roman" w:hAnsi="Times New Roman"/>
          <w:sz w:val="24"/>
          <w:szCs w:val="24"/>
        </w:rPr>
        <w:t xml:space="preserve">measures according to different criteria (i.e., intensity, duration, period of the day, frequency and quantity, or the combination of these criteria; </w:t>
      </w:r>
      <w:r w:rsidR="00E14FE2">
        <w:rPr>
          <w:rFonts w:ascii="Times New Roman" w:hAnsi="Times New Roman"/>
          <w:sz w:val="24"/>
          <w:szCs w:val="24"/>
        </w:rPr>
        <w:t xml:space="preserve">S1 </w:t>
      </w:r>
      <w:r w:rsidR="00502038" w:rsidRPr="00815C59">
        <w:rPr>
          <w:rFonts w:ascii="Times New Roman" w:hAnsi="Times New Roman"/>
          <w:sz w:val="24"/>
          <w:szCs w:val="24"/>
        </w:rPr>
        <w:t>Table</w:t>
      </w:r>
      <w:r w:rsidR="005D2EA5">
        <w:rPr>
          <w:rFonts w:ascii="Times New Roman" w:hAnsi="Times New Roman"/>
          <w:sz w:val="24"/>
          <w:szCs w:val="24"/>
        </w:rPr>
        <w:t xml:space="preserve"> in File S1</w:t>
      </w:r>
      <w:r w:rsidR="00502038" w:rsidRPr="00815C59">
        <w:rPr>
          <w:rFonts w:ascii="Times New Roman" w:hAnsi="Times New Roman"/>
          <w:sz w:val="24"/>
          <w:szCs w:val="24"/>
        </w:rPr>
        <w:t>).</w:t>
      </w:r>
      <w:r w:rsidR="00911C9D" w:rsidRPr="00815C59">
        <w:rPr>
          <w:rFonts w:ascii="Times New Roman" w:hAnsi="Times New Roman"/>
          <w:sz w:val="24"/>
          <w:szCs w:val="24"/>
        </w:rPr>
        <w:t xml:space="preserve"> </w:t>
      </w:r>
      <w:r w:rsidR="00EB6B23" w:rsidRPr="00815C59">
        <w:rPr>
          <w:rFonts w:ascii="Times New Roman" w:hAnsi="Times New Roman"/>
          <w:sz w:val="24"/>
          <w:szCs w:val="24"/>
        </w:rPr>
        <w:t xml:space="preserve">Steps-per-day data were not included in the current analysis </w:t>
      </w:r>
      <w:r w:rsidR="005E7CE3" w:rsidRPr="00815C59">
        <w:rPr>
          <w:rFonts w:ascii="Times New Roman" w:hAnsi="Times New Roman"/>
          <w:sz w:val="24"/>
          <w:szCs w:val="24"/>
        </w:rPr>
        <w:t xml:space="preserve">as </w:t>
      </w:r>
      <w:r w:rsidR="007E48B0" w:rsidRPr="00815C59">
        <w:rPr>
          <w:rFonts w:ascii="Times New Roman" w:hAnsi="Times New Roman"/>
          <w:sz w:val="24"/>
          <w:szCs w:val="24"/>
        </w:rPr>
        <w:t>this outcome is subject to inaccuracy unless the subject walks at higher</w:t>
      </w:r>
      <w:r w:rsidR="005E7CE3" w:rsidRPr="00815C59">
        <w:rPr>
          <w:rFonts w:ascii="Times New Roman" w:hAnsi="Times New Roman"/>
          <w:sz w:val="24"/>
          <w:szCs w:val="24"/>
        </w:rPr>
        <w:t xml:space="preserve"> speeds</w:t>
      </w:r>
      <w:r w:rsidR="00FE345E">
        <w:rPr>
          <w:rFonts w:ascii="Times New Roman" w:hAnsi="Times New Roman"/>
          <w:sz w:val="24"/>
          <w:szCs w:val="24"/>
        </w:rPr>
        <w:t xml:space="preserve"> </w:t>
      </w:r>
      <w:r w:rsidR="00E963F4" w:rsidRPr="00815C59">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PEVuZE5vdGU+PENpdGU+PEF1dGhvcj5GdXJsYW5ldHRvPC9BdXRob3I+PFllYXI+MjAxMDwvWWVh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E963F4" w:rsidRPr="00815C59">
        <w:rPr>
          <w:rFonts w:ascii="Times New Roman" w:hAnsi="Times New Roman"/>
          <w:sz w:val="24"/>
          <w:szCs w:val="24"/>
        </w:rPr>
      </w:r>
      <w:r w:rsidR="00E963F4" w:rsidRPr="00815C59">
        <w:rPr>
          <w:rFonts w:ascii="Times New Roman" w:hAnsi="Times New Roman"/>
          <w:sz w:val="24"/>
          <w:szCs w:val="24"/>
        </w:rPr>
        <w:fldChar w:fldCharType="separate"/>
      </w:r>
      <w:r w:rsidR="00696094">
        <w:rPr>
          <w:rFonts w:ascii="Times New Roman" w:hAnsi="Times New Roman"/>
          <w:noProof/>
          <w:sz w:val="24"/>
          <w:szCs w:val="24"/>
        </w:rPr>
        <w:t>[28]</w:t>
      </w:r>
      <w:r w:rsidR="00E963F4" w:rsidRPr="00815C59">
        <w:rPr>
          <w:rFonts w:ascii="Times New Roman" w:hAnsi="Times New Roman"/>
          <w:sz w:val="24"/>
          <w:szCs w:val="24"/>
        </w:rPr>
        <w:fldChar w:fldCharType="end"/>
      </w:r>
      <w:r w:rsidR="00FE345E">
        <w:rPr>
          <w:rFonts w:ascii="Times New Roman" w:hAnsi="Times New Roman"/>
          <w:sz w:val="24"/>
          <w:szCs w:val="24"/>
        </w:rPr>
        <w:t>.</w:t>
      </w:r>
    </w:p>
    <w:p w14:paraId="56132BCA" w14:textId="77777777" w:rsidR="00115870" w:rsidRPr="00815C59" w:rsidRDefault="00115870" w:rsidP="007C2766">
      <w:pPr>
        <w:spacing w:after="0" w:line="480" w:lineRule="auto"/>
        <w:rPr>
          <w:rFonts w:ascii="Times New Roman" w:hAnsi="Times New Roman"/>
          <w:sz w:val="24"/>
          <w:szCs w:val="24"/>
        </w:rPr>
      </w:pPr>
    </w:p>
    <w:p w14:paraId="3883BD66" w14:textId="03A7F048" w:rsidR="003C3A31" w:rsidRPr="00BD785F" w:rsidRDefault="003C3A31" w:rsidP="007C2766">
      <w:pPr>
        <w:spacing w:after="0" w:line="480" w:lineRule="auto"/>
        <w:rPr>
          <w:rFonts w:ascii="Times New Roman" w:hAnsi="Times New Roman"/>
          <w:b/>
          <w:sz w:val="32"/>
          <w:szCs w:val="32"/>
        </w:rPr>
      </w:pPr>
      <w:r w:rsidRPr="00BD785F">
        <w:rPr>
          <w:rFonts w:ascii="Times New Roman" w:hAnsi="Times New Roman"/>
          <w:b/>
          <w:sz w:val="32"/>
          <w:szCs w:val="32"/>
        </w:rPr>
        <w:t>Statistical Analys</w:t>
      </w:r>
      <w:r w:rsidR="004A61DD" w:rsidRPr="00BD785F">
        <w:rPr>
          <w:rFonts w:ascii="Times New Roman" w:hAnsi="Times New Roman"/>
          <w:b/>
          <w:sz w:val="32"/>
          <w:szCs w:val="32"/>
        </w:rPr>
        <w:t>e</w:t>
      </w:r>
      <w:r w:rsidRPr="00BD785F">
        <w:rPr>
          <w:rFonts w:ascii="Times New Roman" w:hAnsi="Times New Roman"/>
          <w:b/>
          <w:sz w:val="32"/>
          <w:szCs w:val="32"/>
        </w:rPr>
        <w:t>s</w:t>
      </w:r>
    </w:p>
    <w:p w14:paraId="3105C3CD" w14:textId="3194C5E2" w:rsidR="00847EC6" w:rsidRPr="00815C59" w:rsidRDefault="00F048B5" w:rsidP="007C2766">
      <w:pPr>
        <w:pStyle w:val="ListParagraph"/>
        <w:spacing w:after="0" w:line="480" w:lineRule="auto"/>
        <w:ind w:left="0" w:firstLine="709"/>
        <w:rPr>
          <w:rFonts w:ascii="Times New Roman" w:hAnsi="Times New Roman"/>
          <w:sz w:val="24"/>
          <w:szCs w:val="24"/>
        </w:rPr>
      </w:pPr>
      <w:r w:rsidRPr="00815C59">
        <w:rPr>
          <w:rFonts w:ascii="Times New Roman" w:hAnsi="Times New Roman"/>
          <w:sz w:val="24"/>
          <w:szCs w:val="24"/>
        </w:rPr>
        <w:t xml:space="preserve">Continuous variables were expressed as median (interquartile range), as most variables presented non-normal distribution. Categorical variables were expressed as absolute and/or relative frequency. Mann-Whitney U test or </w:t>
      </w:r>
      <w:proofErr w:type="spellStart"/>
      <w:r w:rsidRPr="00815C59">
        <w:rPr>
          <w:rFonts w:ascii="Times New Roman" w:hAnsi="Times New Roman"/>
          <w:sz w:val="24"/>
          <w:szCs w:val="24"/>
        </w:rPr>
        <w:t>Kruskal</w:t>
      </w:r>
      <w:proofErr w:type="spellEnd"/>
      <w:r w:rsidRPr="00815C59">
        <w:rPr>
          <w:rFonts w:ascii="Times New Roman" w:hAnsi="Times New Roman"/>
          <w:sz w:val="24"/>
          <w:szCs w:val="24"/>
        </w:rPr>
        <w:t>-Wallis test (</w:t>
      </w:r>
      <w:r w:rsidR="00225C1D" w:rsidRPr="00815C59">
        <w:rPr>
          <w:rFonts w:ascii="Times New Roman" w:hAnsi="Times New Roman"/>
          <w:sz w:val="24"/>
          <w:szCs w:val="24"/>
        </w:rPr>
        <w:t xml:space="preserve">post hoc </w:t>
      </w:r>
      <w:r w:rsidR="0000256B" w:rsidRPr="00815C59">
        <w:rPr>
          <w:rFonts w:ascii="Times New Roman" w:hAnsi="Times New Roman"/>
          <w:sz w:val="24"/>
          <w:szCs w:val="24"/>
        </w:rPr>
        <w:t>Dunn</w:t>
      </w:r>
      <w:r w:rsidR="0067759D">
        <w:rPr>
          <w:rFonts w:ascii="Times New Roman" w:hAnsi="Times New Roman"/>
          <w:sz w:val="24"/>
          <w:szCs w:val="24"/>
        </w:rPr>
        <w:t xml:space="preserve">; significant if </w:t>
      </w:r>
      <w:r w:rsidR="0067759D" w:rsidRPr="0067759D">
        <w:rPr>
          <w:rFonts w:ascii="Times New Roman" w:hAnsi="Times New Roman"/>
          <w:i/>
          <w:sz w:val="24"/>
          <w:szCs w:val="24"/>
        </w:rPr>
        <w:t>P</w:t>
      </w:r>
      <w:r w:rsidR="0067759D">
        <w:rPr>
          <w:rFonts w:ascii="Times New Roman" w:hAnsi="Times New Roman"/>
          <w:sz w:val="24"/>
          <w:szCs w:val="24"/>
        </w:rPr>
        <w:t>&lt;0.05</w:t>
      </w:r>
      <w:r w:rsidRPr="00815C59">
        <w:rPr>
          <w:rFonts w:ascii="Times New Roman" w:hAnsi="Times New Roman"/>
          <w:sz w:val="24"/>
          <w:szCs w:val="24"/>
        </w:rPr>
        <w:t>) was used for comparing continuous variables, whil</w:t>
      </w:r>
      <w:r w:rsidR="00496BFA" w:rsidRPr="00815C59">
        <w:rPr>
          <w:rFonts w:ascii="Times New Roman" w:hAnsi="Times New Roman"/>
          <w:sz w:val="24"/>
          <w:szCs w:val="24"/>
        </w:rPr>
        <w:t>e</w:t>
      </w:r>
      <w:r w:rsidRPr="00815C59">
        <w:rPr>
          <w:rFonts w:ascii="Times New Roman" w:hAnsi="Times New Roman"/>
          <w:sz w:val="24"/>
          <w:szCs w:val="24"/>
        </w:rPr>
        <w:t xml:space="preserve"> the chi-square test was used for categorical variables. </w:t>
      </w:r>
      <w:r w:rsidR="007C0C85" w:rsidRPr="00815C59">
        <w:rPr>
          <w:rFonts w:ascii="Times New Roman" w:hAnsi="Times New Roman"/>
          <w:sz w:val="24"/>
          <w:szCs w:val="24"/>
        </w:rPr>
        <w:t>The influence of seasons on daily physical activity measures was minimal (</w:t>
      </w:r>
      <w:r w:rsidR="00E14FE2">
        <w:rPr>
          <w:rFonts w:ascii="Times New Roman" w:hAnsi="Times New Roman"/>
          <w:sz w:val="24"/>
          <w:szCs w:val="24"/>
        </w:rPr>
        <w:t xml:space="preserve">S2 </w:t>
      </w:r>
      <w:r w:rsidR="007C0C85" w:rsidRPr="00815C59">
        <w:rPr>
          <w:rFonts w:ascii="Times New Roman" w:hAnsi="Times New Roman"/>
          <w:sz w:val="24"/>
          <w:szCs w:val="24"/>
        </w:rPr>
        <w:t>Table</w:t>
      </w:r>
      <w:r w:rsidR="005D2EA5">
        <w:rPr>
          <w:rFonts w:ascii="Times New Roman" w:hAnsi="Times New Roman"/>
          <w:sz w:val="24"/>
          <w:szCs w:val="24"/>
        </w:rPr>
        <w:t xml:space="preserve"> in File S1</w:t>
      </w:r>
      <w:r w:rsidR="007C0C85" w:rsidRPr="00815C59">
        <w:rPr>
          <w:rFonts w:ascii="Times New Roman" w:hAnsi="Times New Roman"/>
          <w:sz w:val="24"/>
          <w:szCs w:val="24"/>
        </w:rPr>
        <w:t>)</w:t>
      </w:r>
      <w:r w:rsidR="00124663" w:rsidRPr="00815C59">
        <w:rPr>
          <w:rFonts w:ascii="Times New Roman" w:hAnsi="Times New Roman"/>
          <w:sz w:val="24"/>
          <w:szCs w:val="24"/>
        </w:rPr>
        <w:t xml:space="preserve"> and therefore</w:t>
      </w:r>
      <w:r w:rsidR="007C0C85" w:rsidRPr="00815C59">
        <w:rPr>
          <w:rFonts w:ascii="Times New Roman" w:hAnsi="Times New Roman"/>
          <w:sz w:val="24"/>
          <w:szCs w:val="24"/>
        </w:rPr>
        <w:t xml:space="preserve"> was not taken into consideration throughout the analyses. </w:t>
      </w:r>
      <w:r w:rsidRPr="00815C59">
        <w:rPr>
          <w:rFonts w:ascii="Times New Roman" w:hAnsi="Times New Roman"/>
          <w:sz w:val="24"/>
          <w:szCs w:val="24"/>
        </w:rPr>
        <w:t>Spearman coefficient was used to investigate correlations, when appropriate.</w:t>
      </w:r>
      <w:r w:rsidR="00124663" w:rsidRPr="00815C59">
        <w:rPr>
          <w:rFonts w:ascii="Times New Roman" w:hAnsi="Times New Roman"/>
          <w:sz w:val="24"/>
          <w:szCs w:val="24"/>
        </w:rPr>
        <w:t xml:space="preserve"> </w:t>
      </w:r>
      <w:r w:rsidR="004555D5">
        <w:rPr>
          <w:rFonts w:ascii="Times New Roman" w:hAnsi="Times New Roman"/>
          <w:sz w:val="24"/>
          <w:szCs w:val="24"/>
        </w:rPr>
        <w:t xml:space="preserve">The area under </w:t>
      </w:r>
      <w:r w:rsidR="00124663" w:rsidRPr="00815C59">
        <w:rPr>
          <w:rFonts w:ascii="Times New Roman" w:hAnsi="Times New Roman"/>
          <w:sz w:val="24"/>
          <w:szCs w:val="24"/>
        </w:rPr>
        <w:t>each hourly pattern</w:t>
      </w:r>
      <w:r w:rsidR="007A22FA">
        <w:rPr>
          <w:rFonts w:ascii="Times New Roman" w:hAnsi="Times New Roman"/>
          <w:sz w:val="24"/>
          <w:szCs w:val="24"/>
        </w:rPr>
        <w:t>,</w:t>
      </w:r>
      <w:r w:rsidR="00124663" w:rsidRPr="00815C59">
        <w:rPr>
          <w:rFonts w:ascii="Times New Roman" w:hAnsi="Times New Roman"/>
          <w:sz w:val="24"/>
          <w:szCs w:val="24"/>
        </w:rPr>
        <w:t xml:space="preserve"> </w:t>
      </w:r>
      <w:r w:rsidR="007A22FA">
        <w:rPr>
          <w:rFonts w:ascii="Times New Roman" w:hAnsi="Times New Roman"/>
          <w:sz w:val="24"/>
          <w:szCs w:val="24"/>
        </w:rPr>
        <w:t>named as</w:t>
      </w:r>
      <w:r w:rsidR="00ED3756">
        <w:rPr>
          <w:rFonts w:ascii="Times New Roman" w:hAnsi="Times New Roman"/>
          <w:sz w:val="24"/>
          <w:szCs w:val="24"/>
        </w:rPr>
        <w:t xml:space="preserve"> the </w:t>
      </w:r>
      <w:r w:rsidR="00ED3756" w:rsidRPr="00815C59">
        <w:rPr>
          <w:rFonts w:ascii="Times New Roman" w:hAnsi="Times New Roman"/>
          <w:sz w:val="24"/>
          <w:szCs w:val="24"/>
        </w:rPr>
        <w:t xml:space="preserve">Area </w:t>
      </w:r>
      <w:proofErr w:type="gramStart"/>
      <w:r w:rsidR="00ED3756" w:rsidRPr="00815C59">
        <w:rPr>
          <w:rFonts w:ascii="Times New Roman" w:hAnsi="Times New Roman"/>
          <w:sz w:val="24"/>
          <w:szCs w:val="24"/>
        </w:rPr>
        <w:t>Under</w:t>
      </w:r>
      <w:proofErr w:type="gramEnd"/>
      <w:r w:rsidR="00ED3756" w:rsidRPr="00815C59">
        <w:rPr>
          <w:rFonts w:ascii="Times New Roman" w:hAnsi="Times New Roman"/>
          <w:sz w:val="24"/>
          <w:szCs w:val="24"/>
        </w:rPr>
        <w:t xml:space="preserve"> the Curve (AUC)</w:t>
      </w:r>
      <w:r w:rsidR="007A22FA">
        <w:rPr>
          <w:rFonts w:ascii="Times New Roman" w:hAnsi="Times New Roman"/>
          <w:sz w:val="24"/>
          <w:szCs w:val="24"/>
        </w:rPr>
        <w:t>,</w:t>
      </w:r>
      <w:r w:rsidR="00ED3756">
        <w:rPr>
          <w:rFonts w:ascii="Times New Roman" w:hAnsi="Times New Roman"/>
          <w:sz w:val="24"/>
          <w:szCs w:val="24"/>
        </w:rPr>
        <w:t xml:space="preserve"> </w:t>
      </w:r>
      <w:r w:rsidR="00124663" w:rsidRPr="00815C59">
        <w:rPr>
          <w:rFonts w:ascii="Times New Roman" w:hAnsi="Times New Roman"/>
          <w:sz w:val="24"/>
          <w:szCs w:val="24"/>
        </w:rPr>
        <w:t>w</w:t>
      </w:r>
      <w:r w:rsidR="004555D5">
        <w:rPr>
          <w:rFonts w:ascii="Times New Roman" w:hAnsi="Times New Roman"/>
          <w:sz w:val="24"/>
          <w:szCs w:val="24"/>
        </w:rPr>
        <w:t>as</w:t>
      </w:r>
      <w:r w:rsidR="00124663" w:rsidRPr="00815C59">
        <w:rPr>
          <w:rFonts w:ascii="Times New Roman" w:hAnsi="Times New Roman"/>
          <w:sz w:val="24"/>
          <w:szCs w:val="24"/>
        </w:rPr>
        <w:t xml:space="preserve"> calculated and presented with </w:t>
      </w:r>
      <w:r w:rsidR="004555D5">
        <w:rPr>
          <w:rFonts w:ascii="Times New Roman" w:hAnsi="Times New Roman"/>
          <w:sz w:val="24"/>
          <w:szCs w:val="24"/>
        </w:rPr>
        <w:t>its</w:t>
      </w:r>
      <w:r w:rsidR="00124663" w:rsidRPr="00815C59">
        <w:rPr>
          <w:rFonts w:ascii="Times New Roman" w:hAnsi="Times New Roman"/>
          <w:sz w:val="24"/>
          <w:szCs w:val="24"/>
        </w:rPr>
        <w:t xml:space="preserve"> 95% confidence intervals in order to quantitatively represent time-varying averages of the hourly patterns.</w:t>
      </w:r>
      <w:r w:rsidRPr="00815C59">
        <w:rPr>
          <w:rFonts w:ascii="Times New Roman" w:hAnsi="Times New Roman"/>
          <w:sz w:val="24"/>
          <w:szCs w:val="24"/>
        </w:rPr>
        <w:t xml:space="preserve"> </w:t>
      </w:r>
      <w:r w:rsidRPr="00815C59">
        <w:rPr>
          <w:rFonts w:ascii="Times New Roman" w:hAnsi="Times New Roman"/>
          <w:i/>
          <w:sz w:val="24"/>
          <w:szCs w:val="24"/>
        </w:rPr>
        <w:t>P</w:t>
      </w:r>
      <w:r w:rsidRPr="00815C59">
        <w:rPr>
          <w:rFonts w:ascii="Times New Roman" w:hAnsi="Times New Roman"/>
          <w:sz w:val="24"/>
          <w:szCs w:val="24"/>
        </w:rPr>
        <w:t>&lt;0.0</w:t>
      </w:r>
      <w:r w:rsidR="002C466F">
        <w:rPr>
          <w:rFonts w:ascii="Times New Roman" w:hAnsi="Times New Roman"/>
          <w:sz w:val="24"/>
          <w:szCs w:val="24"/>
        </w:rPr>
        <w:t>1</w:t>
      </w:r>
      <w:r w:rsidRPr="00815C59">
        <w:rPr>
          <w:rFonts w:ascii="Times New Roman" w:hAnsi="Times New Roman"/>
          <w:sz w:val="24"/>
          <w:szCs w:val="24"/>
        </w:rPr>
        <w:t xml:space="preserve"> was considered significant and all statistical analyses were performed using SPSS 17.0 (SPSS, Chicago, Illinois, USA) or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Prism 5 (</w:t>
      </w:r>
      <w:proofErr w:type="spellStart"/>
      <w:r w:rsidRPr="00815C59">
        <w:rPr>
          <w:rFonts w:ascii="Times New Roman" w:hAnsi="Times New Roman"/>
          <w:sz w:val="24"/>
          <w:szCs w:val="24"/>
        </w:rPr>
        <w:t>GraphPad</w:t>
      </w:r>
      <w:proofErr w:type="spellEnd"/>
      <w:r w:rsidRPr="00815C59">
        <w:rPr>
          <w:rFonts w:ascii="Times New Roman" w:hAnsi="Times New Roman"/>
          <w:sz w:val="24"/>
          <w:szCs w:val="24"/>
        </w:rPr>
        <w:t xml:space="preserve"> Software, La Jolla, California, USA).</w:t>
      </w:r>
    </w:p>
    <w:p w14:paraId="78F40F75" w14:textId="0B5F2DCD" w:rsidR="004A61DD" w:rsidRPr="00815C59" w:rsidRDefault="00847EC6" w:rsidP="007C2766">
      <w:pPr>
        <w:pStyle w:val="ListParagraph"/>
        <w:spacing w:after="0" w:line="480" w:lineRule="auto"/>
        <w:ind w:left="0" w:firstLine="708"/>
        <w:rPr>
          <w:rFonts w:ascii="Times New Roman" w:hAnsi="Times New Roman"/>
          <w:sz w:val="24"/>
          <w:szCs w:val="24"/>
          <w:highlight w:val="red"/>
        </w:rPr>
      </w:pPr>
      <w:r w:rsidRPr="00815C59">
        <w:rPr>
          <w:rFonts w:ascii="Times New Roman" w:hAnsi="Times New Roman"/>
          <w:sz w:val="24"/>
          <w:szCs w:val="24"/>
        </w:rPr>
        <w:t xml:space="preserve">Cluster analysis was adopted </w:t>
      </w:r>
      <w:r w:rsidR="00DE5534" w:rsidRPr="00815C59">
        <w:rPr>
          <w:rFonts w:ascii="Times New Roman" w:hAnsi="Times New Roman"/>
          <w:sz w:val="24"/>
          <w:szCs w:val="24"/>
        </w:rPr>
        <w:t>to identi</w:t>
      </w:r>
      <w:r w:rsidRPr="00815C59">
        <w:rPr>
          <w:rFonts w:ascii="Times New Roman" w:hAnsi="Times New Roman"/>
          <w:sz w:val="24"/>
          <w:szCs w:val="24"/>
        </w:rPr>
        <w:t xml:space="preserve">fy subgroups with distinct </w:t>
      </w:r>
      <w:r w:rsidR="00353E1F" w:rsidRPr="00815C59">
        <w:rPr>
          <w:rFonts w:ascii="Times New Roman" w:hAnsi="Times New Roman"/>
          <w:sz w:val="24"/>
          <w:szCs w:val="24"/>
        </w:rPr>
        <w:t>physical activity</w:t>
      </w:r>
      <w:r w:rsidRPr="00815C59">
        <w:rPr>
          <w:rFonts w:ascii="Times New Roman" w:hAnsi="Times New Roman"/>
          <w:sz w:val="24"/>
          <w:szCs w:val="24"/>
        </w:rPr>
        <w:t xml:space="preserve"> </w:t>
      </w:r>
      <w:r w:rsidR="00B84524" w:rsidRPr="00815C59">
        <w:rPr>
          <w:rFonts w:ascii="Times New Roman" w:hAnsi="Times New Roman"/>
          <w:sz w:val="24"/>
          <w:szCs w:val="24"/>
        </w:rPr>
        <w:t>profiles</w:t>
      </w:r>
      <w:r w:rsidRPr="00815C59">
        <w:rPr>
          <w:rFonts w:ascii="Times New Roman" w:hAnsi="Times New Roman"/>
          <w:sz w:val="24"/>
          <w:szCs w:val="24"/>
        </w:rPr>
        <w:t xml:space="preserve">. Firstly, Principal Component Analysis (PCA) was used to </w:t>
      </w:r>
      <w:r w:rsidR="00A81D6E" w:rsidRPr="00815C59">
        <w:rPr>
          <w:rFonts w:ascii="Times New Roman" w:hAnsi="Times New Roman"/>
          <w:sz w:val="24"/>
          <w:szCs w:val="24"/>
        </w:rPr>
        <w:t xml:space="preserve">compress the information contained in </w:t>
      </w:r>
      <w:r w:rsidR="00DE5534" w:rsidRPr="00815C59">
        <w:rPr>
          <w:rFonts w:ascii="Times New Roman" w:hAnsi="Times New Roman"/>
          <w:sz w:val="24"/>
          <w:szCs w:val="24"/>
        </w:rPr>
        <w:t xml:space="preserve">the high-dimensional feature set (180 dimensions) to a lower subspace </w:t>
      </w:r>
      <w:r w:rsidR="00A81D6E" w:rsidRPr="00815C59">
        <w:rPr>
          <w:rFonts w:ascii="Times New Roman" w:hAnsi="Times New Roman"/>
          <w:sz w:val="24"/>
          <w:szCs w:val="24"/>
        </w:rPr>
        <w:t xml:space="preserve">that is </w:t>
      </w:r>
      <w:r w:rsidR="00556613" w:rsidRPr="00815C59">
        <w:rPr>
          <w:rFonts w:ascii="Times New Roman" w:hAnsi="Times New Roman"/>
          <w:sz w:val="24"/>
          <w:szCs w:val="24"/>
        </w:rPr>
        <w:t xml:space="preserve">both </w:t>
      </w:r>
      <w:r w:rsidR="00A81D6E" w:rsidRPr="00815C59">
        <w:rPr>
          <w:rFonts w:ascii="Times New Roman" w:hAnsi="Times New Roman"/>
          <w:sz w:val="24"/>
          <w:szCs w:val="24"/>
        </w:rPr>
        <w:t xml:space="preserve">able to account for the </w:t>
      </w:r>
      <w:r w:rsidR="00051F19" w:rsidRPr="00815C59">
        <w:rPr>
          <w:rFonts w:ascii="Times New Roman" w:hAnsi="Times New Roman"/>
          <w:sz w:val="24"/>
          <w:szCs w:val="24"/>
        </w:rPr>
        <w:t xml:space="preserve">desired variance </w:t>
      </w:r>
      <w:r w:rsidR="00A81D6E" w:rsidRPr="00815C59">
        <w:rPr>
          <w:rFonts w:ascii="Times New Roman" w:hAnsi="Times New Roman"/>
          <w:sz w:val="24"/>
          <w:szCs w:val="24"/>
        </w:rPr>
        <w:t xml:space="preserve">of the data </w:t>
      </w:r>
      <w:r w:rsidR="00051F19" w:rsidRPr="00815C59">
        <w:rPr>
          <w:rFonts w:ascii="Times New Roman" w:hAnsi="Times New Roman"/>
          <w:sz w:val="24"/>
          <w:szCs w:val="24"/>
        </w:rPr>
        <w:t xml:space="preserve">(set to 60%) </w:t>
      </w:r>
      <w:r w:rsidR="00A81D6E" w:rsidRPr="00815C59">
        <w:rPr>
          <w:rFonts w:ascii="Times New Roman" w:hAnsi="Times New Roman"/>
          <w:sz w:val="24"/>
          <w:szCs w:val="24"/>
        </w:rPr>
        <w:t xml:space="preserve">and convenient </w:t>
      </w:r>
      <w:r w:rsidR="00DE5534" w:rsidRPr="00815C59">
        <w:rPr>
          <w:rFonts w:ascii="Times New Roman" w:hAnsi="Times New Roman"/>
          <w:sz w:val="24"/>
          <w:szCs w:val="24"/>
        </w:rPr>
        <w:t>for data visualization (3 dimensions).</w:t>
      </w:r>
      <w:r w:rsidRPr="00815C59">
        <w:rPr>
          <w:rFonts w:ascii="Times New Roman" w:hAnsi="Times New Roman"/>
          <w:sz w:val="24"/>
          <w:szCs w:val="24"/>
        </w:rPr>
        <w:t xml:space="preserve"> </w:t>
      </w:r>
      <w:r w:rsidR="00283FAF" w:rsidRPr="00815C59">
        <w:rPr>
          <w:rFonts w:ascii="Times New Roman" w:hAnsi="Times New Roman"/>
          <w:sz w:val="24"/>
          <w:szCs w:val="24"/>
        </w:rPr>
        <w:t xml:space="preserve">The features were first standardized using z-scores. </w:t>
      </w:r>
      <w:r w:rsidRPr="00815C59">
        <w:rPr>
          <w:rFonts w:ascii="Times New Roman" w:hAnsi="Times New Roman"/>
          <w:sz w:val="24"/>
          <w:szCs w:val="24"/>
        </w:rPr>
        <w:t xml:space="preserve">Secondly, a </w:t>
      </w:r>
      <w:r w:rsidRPr="00815C59">
        <w:rPr>
          <w:rFonts w:ascii="Times New Roman" w:hAnsi="Times New Roman"/>
          <w:sz w:val="24"/>
          <w:szCs w:val="24"/>
        </w:rPr>
        <w:lastRenderedPageBreak/>
        <w:t>k-mean</w:t>
      </w:r>
      <w:r w:rsidR="0014166A" w:rsidRPr="00815C59">
        <w:rPr>
          <w:rFonts w:ascii="Times New Roman" w:hAnsi="Times New Roman"/>
          <w:sz w:val="24"/>
          <w:szCs w:val="24"/>
        </w:rPr>
        <w:t>s</w:t>
      </w:r>
      <w:r w:rsidRPr="00815C59">
        <w:rPr>
          <w:rFonts w:ascii="Times New Roman" w:hAnsi="Times New Roman"/>
          <w:sz w:val="24"/>
          <w:szCs w:val="24"/>
        </w:rPr>
        <w:t xml:space="preserve"> clustering algorithm with automatic selection of the number of clusters was applied to the 3 dimensional principal components space to </w:t>
      </w:r>
      <w:r w:rsidR="000640A2" w:rsidRPr="00815C59">
        <w:rPr>
          <w:rFonts w:ascii="Times New Roman" w:hAnsi="Times New Roman"/>
          <w:sz w:val="24"/>
          <w:szCs w:val="24"/>
        </w:rPr>
        <w:t>separate</w:t>
      </w:r>
      <w:r w:rsidRPr="00815C59">
        <w:rPr>
          <w:rFonts w:ascii="Times New Roman" w:hAnsi="Times New Roman"/>
          <w:sz w:val="24"/>
          <w:szCs w:val="24"/>
        </w:rPr>
        <w:t xml:space="preserve"> the </w:t>
      </w:r>
      <w:r w:rsidR="000640A2" w:rsidRPr="00815C59">
        <w:rPr>
          <w:rFonts w:ascii="Times New Roman" w:hAnsi="Times New Roman"/>
          <w:sz w:val="24"/>
          <w:szCs w:val="24"/>
        </w:rPr>
        <w:t>subjects</w:t>
      </w:r>
      <w:r w:rsidRPr="00815C59">
        <w:rPr>
          <w:rFonts w:ascii="Times New Roman" w:hAnsi="Times New Roman"/>
          <w:sz w:val="24"/>
          <w:szCs w:val="24"/>
        </w:rPr>
        <w:t xml:space="preserve"> into groups with distinct characteristics. The algorithm selects the number of clusters in a way that the corresponding clustering results are the most stable under small perturbations of the input dataset</w:t>
      </w:r>
      <w:r w:rsidR="00FE345E">
        <w:rPr>
          <w:rFonts w:ascii="Times New Roman" w:hAnsi="Times New Roman"/>
          <w:sz w:val="24"/>
          <w:szCs w:val="24"/>
        </w:rPr>
        <w:t xml:space="preserve"> </w:t>
      </w:r>
      <w:r w:rsidR="00911969"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911969" w:rsidRPr="00815C59">
        <w:rPr>
          <w:rFonts w:ascii="Times New Roman" w:hAnsi="Times New Roman"/>
          <w:sz w:val="24"/>
          <w:szCs w:val="24"/>
        </w:rPr>
        <w:fldChar w:fldCharType="separate"/>
      </w:r>
      <w:r w:rsidR="00696094">
        <w:rPr>
          <w:rFonts w:ascii="Times New Roman" w:hAnsi="Times New Roman"/>
          <w:noProof/>
          <w:sz w:val="24"/>
          <w:szCs w:val="24"/>
        </w:rPr>
        <w:t>[29]</w:t>
      </w:r>
      <w:r w:rsidR="00911969" w:rsidRPr="00815C59">
        <w:rPr>
          <w:rFonts w:ascii="Times New Roman" w:hAnsi="Times New Roman"/>
          <w:sz w:val="24"/>
          <w:szCs w:val="24"/>
        </w:rPr>
        <w:fldChar w:fldCharType="end"/>
      </w:r>
      <w:r w:rsidR="00FE345E">
        <w:rPr>
          <w:rFonts w:ascii="Times New Roman" w:hAnsi="Times New Roman"/>
          <w:sz w:val="24"/>
          <w:szCs w:val="24"/>
        </w:rPr>
        <w:t>.</w:t>
      </w:r>
      <w:r w:rsidRPr="00815C59">
        <w:rPr>
          <w:rFonts w:ascii="Times New Roman" w:hAnsi="Times New Roman"/>
          <w:sz w:val="24"/>
          <w:szCs w:val="24"/>
        </w:rPr>
        <w:t xml:space="preserve"> The normalized mean over pairwise clustering distances was used as </w:t>
      </w:r>
      <w:r w:rsidR="000640A2" w:rsidRPr="00815C59">
        <w:rPr>
          <w:rFonts w:ascii="Times New Roman" w:hAnsi="Times New Roman"/>
          <w:sz w:val="24"/>
          <w:szCs w:val="24"/>
        </w:rPr>
        <w:t xml:space="preserve">an </w:t>
      </w:r>
      <w:r w:rsidRPr="00815C59">
        <w:rPr>
          <w:rFonts w:ascii="Times New Roman" w:hAnsi="Times New Roman"/>
          <w:sz w:val="24"/>
          <w:szCs w:val="24"/>
        </w:rPr>
        <w:t>instability measure</w:t>
      </w:r>
      <w:r w:rsidR="00FE345E">
        <w:rPr>
          <w:rFonts w:ascii="Times New Roman" w:hAnsi="Times New Roman"/>
          <w:sz w:val="24"/>
          <w:szCs w:val="24"/>
        </w:rPr>
        <w:t xml:space="preserve"> </w:t>
      </w:r>
      <w:r w:rsidR="0038405D" w:rsidRPr="00815C59">
        <w:rPr>
          <w:rFonts w:ascii="Times New Roman" w:hAnsi="Times New Roman"/>
          <w:sz w:val="24"/>
          <w:szCs w:val="24"/>
        </w:rPr>
        <w:fldChar w:fldCharType="begin"/>
      </w:r>
      <w:r w:rsidR="00696094">
        <w:rPr>
          <w:rFonts w:ascii="Times New Roman" w:hAnsi="Times New Roman"/>
          <w:sz w:val="24"/>
          <w:szCs w:val="24"/>
        </w:rPr>
        <w:instrText xml:space="preserve"> ADDIN EN.CITE &lt;EndNote&gt;&lt;Cite&gt;&lt;Author&gt;von Luxburg&lt;/Author&gt;&lt;Year&gt;2010&lt;/Year&gt;&lt;RecNum&gt;308&lt;/RecNum&gt;&lt;DisplayText&gt;[29]&lt;/DisplayText&gt;&lt;record&gt;&lt;rec-number&gt;308&lt;/rec-number&gt;&lt;foreign-keys&gt;&lt;key app="EN" db-id="tfsfsfxt0r2et2ezrvi5eafx5dz0ae9wxsst" timestamp="0"&gt;308&lt;/key&gt;&lt;/foreign-keys&gt;&lt;ref-type name="Journal Article"&gt;17&lt;/ref-type&gt;&lt;contributors&gt;&lt;authors&gt;&lt;author&gt;von Luxburg, U.&lt;/author&gt;&lt;/authors&gt;&lt;/contributors&gt;&lt;titles&gt;&lt;title&gt;Clustering stability: an overview&lt;/title&gt;&lt;secondary-title&gt;Foundations and trends in machine learning&lt;/secondary-title&gt;&lt;/titles&gt;&lt;pages&gt;235-74&lt;/pages&gt;&lt;volume&gt;2&lt;/volume&gt;&lt;number&gt;3&lt;/number&gt;&lt;dates&gt;&lt;year&gt;2010&lt;/year&gt;&lt;/dates&gt;&lt;urls&gt;&lt;/urls&gt;&lt;/record&gt;&lt;/Cite&gt;&lt;/EndNote&gt;</w:instrText>
      </w:r>
      <w:r w:rsidR="0038405D" w:rsidRPr="00815C59">
        <w:rPr>
          <w:rFonts w:ascii="Times New Roman" w:hAnsi="Times New Roman"/>
          <w:sz w:val="24"/>
          <w:szCs w:val="24"/>
        </w:rPr>
        <w:fldChar w:fldCharType="separate"/>
      </w:r>
      <w:r w:rsidR="00696094">
        <w:rPr>
          <w:rFonts w:ascii="Times New Roman" w:hAnsi="Times New Roman"/>
          <w:noProof/>
          <w:sz w:val="24"/>
          <w:szCs w:val="24"/>
        </w:rPr>
        <w:t>[29]</w:t>
      </w:r>
      <w:r w:rsidR="0038405D" w:rsidRPr="00815C59">
        <w:rPr>
          <w:rFonts w:ascii="Times New Roman" w:hAnsi="Times New Roman"/>
          <w:sz w:val="24"/>
          <w:szCs w:val="24"/>
        </w:rPr>
        <w:fldChar w:fldCharType="end"/>
      </w:r>
      <w:r w:rsidR="00FE345E">
        <w:rPr>
          <w:rFonts w:ascii="Times New Roman" w:hAnsi="Times New Roman"/>
          <w:sz w:val="24"/>
          <w:szCs w:val="24"/>
        </w:rPr>
        <w:t>.</w:t>
      </w:r>
      <w:r w:rsidR="0038405D" w:rsidRPr="00815C59">
        <w:rPr>
          <w:rFonts w:ascii="Times New Roman" w:hAnsi="Times New Roman"/>
          <w:sz w:val="24"/>
          <w:szCs w:val="24"/>
        </w:rPr>
        <w:t xml:space="preserve"> </w:t>
      </w:r>
      <w:r w:rsidR="00036B89" w:rsidRPr="00815C59">
        <w:rPr>
          <w:rFonts w:ascii="Times New Roman" w:hAnsi="Times New Roman"/>
          <w:sz w:val="24"/>
          <w:szCs w:val="24"/>
        </w:rPr>
        <w:t>Feature extraction, PCA and cluster analys</w:t>
      </w:r>
      <w:r w:rsidR="008F5079" w:rsidRPr="00815C59">
        <w:rPr>
          <w:rFonts w:ascii="Times New Roman" w:hAnsi="Times New Roman"/>
          <w:sz w:val="24"/>
          <w:szCs w:val="24"/>
        </w:rPr>
        <w:t>i</w:t>
      </w:r>
      <w:r w:rsidR="00036B89" w:rsidRPr="00815C59">
        <w:rPr>
          <w:rFonts w:ascii="Times New Roman" w:hAnsi="Times New Roman"/>
          <w:sz w:val="24"/>
          <w:szCs w:val="24"/>
        </w:rPr>
        <w:t xml:space="preserve">s were performed using </w:t>
      </w:r>
      <w:proofErr w:type="spellStart"/>
      <w:r w:rsidR="00036B89" w:rsidRPr="00815C59">
        <w:rPr>
          <w:rFonts w:ascii="Times New Roman" w:hAnsi="Times New Roman"/>
          <w:sz w:val="24"/>
          <w:szCs w:val="24"/>
        </w:rPr>
        <w:t>Matlab</w:t>
      </w:r>
      <w:proofErr w:type="spellEnd"/>
      <w:r w:rsidR="00036B89" w:rsidRPr="00815C59">
        <w:rPr>
          <w:rFonts w:ascii="Times New Roman" w:hAnsi="Times New Roman"/>
          <w:sz w:val="24"/>
          <w:szCs w:val="24"/>
        </w:rPr>
        <w:t xml:space="preserve"> R2012b (</w:t>
      </w:r>
      <w:proofErr w:type="spellStart"/>
      <w:r w:rsidR="00036B89" w:rsidRPr="00815C59">
        <w:rPr>
          <w:rFonts w:ascii="Times New Roman" w:hAnsi="Times New Roman"/>
          <w:sz w:val="24"/>
          <w:szCs w:val="24"/>
        </w:rPr>
        <w:t>Mathworks</w:t>
      </w:r>
      <w:proofErr w:type="spellEnd"/>
      <w:r w:rsidR="00036B89" w:rsidRPr="00815C59">
        <w:rPr>
          <w:rFonts w:ascii="Times New Roman" w:hAnsi="Times New Roman"/>
          <w:sz w:val="24"/>
          <w:szCs w:val="24"/>
        </w:rPr>
        <w:t xml:space="preserve"> Inc., USA).</w:t>
      </w:r>
    </w:p>
    <w:p w14:paraId="55E597B5" w14:textId="09623632" w:rsidR="007D4240" w:rsidRPr="00815C59" w:rsidRDefault="007D4240" w:rsidP="007C2766">
      <w:pPr>
        <w:spacing w:after="0" w:line="480" w:lineRule="auto"/>
        <w:rPr>
          <w:rFonts w:ascii="Times New Roman" w:hAnsi="Times New Roman"/>
          <w:sz w:val="24"/>
          <w:szCs w:val="24"/>
          <w:highlight w:val="red"/>
        </w:rPr>
      </w:pPr>
    </w:p>
    <w:p w14:paraId="17C5C800" w14:textId="77777777" w:rsidR="00634B9F" w:rsidRPr="00815C59" w:rsidRDefault="00634B9F" w:rsidP="007C2766">
      <w:pPr>
        <w:spacing w:after="0" w:line="480" w:lineRule="auto"/>
        <w:rPr>
          <w:rFonts w:ascii="Times New Roman" w:hAnsi="Times New Roman"/>
          <w:sz w:val="24"/>
          <w:szCs w:val="24"/>
          <w:highlight w:val="red"/>
        </w:rPr>
      </w:pPr>
    </w:p>
    <w:p w14:paraId="3822492D" w14:textId="454D73CE" w:rsidR="00B17F05" w:rsidRPr="009360A5" w:rsidRDefault="009360A5" w:rsidP="007C2766">
      <w:pPr>
        <w:pStyle w:val="ListParagraph"/>
        <w:spacing w:after="0" w:line="480" w:lineRule="auto"/>
        <w:ind w:left="0"/>
        <w:rPr>
          <w:rFonts w:ascii="Times New Roman" w:hAnsi="Times New Roman"/>
          <w:b/>
          <w:sz w:val="36"/>
          <w:szCs w:val="36"/>
        </w:rPr>
      </w:pPr>
      <w:r w:rsidRPr="009360A5">
        <w:rPr>
          <w:rFonts w:ascii="Times New Roman" w:hAnsi="Times New Roman"/>
          <w:b/>
          <w:sz w:val="36"/>
          <w:szCs w:val="36"/>
        </w:rPr>
        <w:t>Results</w:t>
      </w:r>
    </w:p>
    <w:p w14:paraId="19966572" w14:textId="77777777" w:rsidR="00634B9F" w:rsidRPr="00815C59" w:rsidRDefault="00634B9F" w:rsidP="007C2766">
      <w:pPr>
        <w:spacing w:after="0" w:line="480" w:lineRule="auto"/>
        <w:rPr>
          <w:rFonts w:ascii="Times New Roman" w:hAnsi="Times New Roman"/>
          <w:b/>
          <w:sz w:val="24"/>
          <w:szCs w:val="24"/>
        </w:rPr>
      </w:pPr>
    </w:p>
    <w:p w14:paraId="165E0BCE" w14:textId="0C75B12A" w:rsidR="00B17F05" w:rsidRPr="00BD785F" w:rsidRDefault="00F700F7" w:rsidP="007C2766">
      <w:pPr>
        <w:spacing w:after="0" w:line="480" w:lineRule="auto"/>
        <w:rPr>
          <w:rFonts w:ascii="Times New Roman" w:hAnsi="Times New Roman"/>
          <w:b/>
          <w:sz w:val="32"/>
          <w:szCs w:val="32"/>
        </w:rPr>
      </w:pPr>
      <w:r w:rsidRPr="00BD785F">
        <w:rPr>
          <w:rFonts w:ascii="Times New Roman" w:hAnsi="Times New Roman"/>
          <w:b/>
          <w:sz w:val="32"/>
          <w:szCs w:val="32"/>
        </w:rPr>
        <w:t>General</w:t>
      </w:r>
      <w:r w:rsidR="00BD785F" w:rsidRPr="00BD785F">
        <w:rPr>
          <w:rFonts w:ascii="Times New Roman" w:hAnsi="Times New Roman"/>
          <w:b/>
          <w:sz w:val="32"/>
          <w:szCs w:val="32"/>
        </w:rPr>
        <w:t xml:space="preserve"> C</w:t>
      </w:r>
      <w:r w:rsidR="00B17F05" w:rsidRPr="00BD785F">
        <w:rPr>
          <w:rFonts w:ascii="Times New Roman" w:hAnsi="Times New Roman"/>
          <w:b/>
          <w:sz w:val="32"/>
          <w:szCs w:val="32"/>
        </w:rPr>
        <w:t>haracteristics</w:t>
      </w:r>
    </w:p>
    <w:p w14:paraId="71F205E2" w14:textId="232A226B" w:rsidR="00C449B2" w:rsidRPr="002258E1" w:rsidRDefault="00B17F05" w:rsidP="002258E1">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In total, 1001 patients with COPD were </w:t>
      </w:r>
      <w:r w:rsidR="00D150AC" w:rsidRPr="00815C59">
        <w:rPr>
          <w:rFonts w:ascii="Times New Roman" w:hAnsi="Times New Roman"/>
          <w:sz w:val="24"/>
          <w:szCs w:val="24"/>
        </w:rPr>
        <w:t>analy</w:t>
      </w:r>
      <w:r w:rsidR="005E7CE3" w:rsidRPr="00815C59">
        <w:rPr>
          <w:rFonts w:ascii="Times New Roman" w:hAnsi="Times New Roman"/>
          <w:sz w:val="24"/>
          <w:szCs w:val="24"/>
        </w:rPr>
        <w:t>s</w:t>
      </w:r>
      <w:r w:rsidR="00D150AC" w:rsidRPr="00815C59">
        <w:rPr>
          <w:rFonts w:ascii="Times New Roman" w:hAnsi="Times New Roman"/>
          <w:sz w:val="24"/>
          <w:szCs w:val="24"/>
        </w:rPr>
        <w:t>ed</w:t>
      </w:r>
      <w:r w:rsidR="00813564" w:rsidRPr="00815C59">
        <w:rPr>
          <w:rFonts w:ascii="Times New Roman" w:hAnsi="Times New Roman"/>
          <w:sz w:val="24"/>
          <w:szCs w:val="24"/>
        </w:rPr>
        <w:t xml:space="preserve"> (Table 1)</w:t>
      </w:r>
      <w:r w:rsidRPr="00815C59">
        <w:rPr>
          <w:rFonts w:ascii="Times New Roman" w:hAnsi="Times New Roman"/>
          <w:sz w:val="24"/>
          <w:szCs w:val="24"/>
        </w:rPr>
        <w:t xml:space="preserve">. </w:t>
      </w:r>
      <w:r w:rsidR="006027C4">
        <w:rPr>
          <w:rFonts w:ascii="Times New Roman" w:hAnsi="Times New Roman"/>
          <w:sz w:val="24"/>
          <w:szCs w:val="24"/>
        </w:rPr>
        <w:t>The m</w:t>
      </w:r>
      <w:r w:rsidR="00D150AC" w:rsidRPr="00815C59">
        <w:rPr>
          <w:rFonts w:ascii="Times New Roman" w:hAnsi="Times New Roman"/>
          <w:sz w:val="24"/>
          <w:szCs w:val="24"/>
        </w:rPr>
        <w:t xml:space="preserve">ajority of patients </w:t>
      </w:r>
      <w:r w:rsidRPr="00815C59">
        <w:rPr>
          <w:rFonts w:ascii="Times New Roman" w:hAnsi="Times New Roman"/>
          <w:sz w:val="24"/>
          <w:szCs w:val="24"/>
        </w:rPr>
        <w:t>were men</w:t>
      </w:r>
      <w:r w:rsidR="00D150AC" w:rsidRPr="00815C59">
        <w:rPr>
          <w:rFonts w:ascii="Times New Roman" w:hAnsi="Times New Roman"/>
          <w:sz w:val="24"/>
          <w:szCs w:val="24"/>
        </w:rPr>
        <w:t>,</w:t>
      </w:r>
      <w:r w:rsidR="00146BFF" w:rsidRPr="00815C59">
        <w:rPr>
          <w:rFonts w:ascii="Times New Roman" w:hAnsi="Times New Roman"/>
          <w:sz w:val="24"/>
          <w:szCs w:val="24"/>
        </w:rPr>
        <w:t xml:space="preserve"> </w:t>
      </w:r>
      <w:r w:rsidR="0063676A" w:rsidRPr="00815C59">
        <w:rPr>
          <w:rFonts w:ascii="Times New Roman" w:hAnsi="Times New Roman"/>
          <w:sz w:val="24"/>
          <w:szCs w:val="24"/>
        </w:rPr>
        <w:t>had</w:t>
      </w:r>
      <w:r w:rsidRPr="00815C59">
        <w:rPr>
          <w:rFonts w:ascii="Times New Roman" w:hAnsi="Times New Roman"/>
          <w:sz w:val="24"/>
          <w:szCs w:val="24"/>
        </w:rPr>
        <w:t xml:space="preserve"> </w:t>
      </w:r>
      <w:r w:rsidR="00F50E0D" w:rsidRPr="00815C59">
        <w:rPr>
          <w:rFonts w:ascii="Times New Roman" w:hAnsi="Times New Roman"/>
          <w:sz w:val="24"/>
          <w:szCs w:val="24"/>
        </w:rPr>
        <w:t xml:space="preserve">a </w:t>
      </w:r>
      <w:r w:rsidR="001A3D41" w:rsidRPr="00815C59">
        <w:rPr>
          <w:rFonts w:ascii="Times New Roman" w:hAnsi="Times New Roman"/>
          <w:sz w:val="24"/>
          <w:szCs w:val="24"/>
        </w:rPr>
        <w:t>normal-to-overweight BMI</w:t>
      </w:r>
      <w:r w:rsidR="00215BC0" w:rsidRPr="00815C59">
        <w:rPr>
          <w:rFonts w:ascii="Times New Roman" w:hAnsi="Times New Roman"/>
          <w:sz w:val="24"/>
          <w:szCs w:val="24"/>
        </w:rPr>
        <w:t>,</w:t>
      </w:r>
      <w:r w:rsidR="00F50E0D" w:rsidRPr="00815C59">
        <w:rPr>
          <w:rFonts w:ascii="Times New Roman" w:hAnsi="Times New Roman"/>
          <w:sz w:val="24"/>
          <w:szCs w:val="24"/>
        </w:rPr>
        <w:t xml:space="preserve"> </w:t>
      </w:r>
      <w:r w:rsidRPr="00815C59">
        <w:rPr>
          <w:rFonts w:ascii="Times New Roman" w:hAnsi="Times New Roman"/>
          <w:sz w:val="24"/>
          <w:szCs w:val="24"/>
        </w:rPr>
        <w:t xml:space="preserve">moderate-to-severe degree of airflow limitation, </w:t>
      </w:r>
      <w:r w:rsidR="00555990">
        <w:rPr>
          <w:rStyle w:val="CommentReference"/>
        </w:rPr>
        <w:commentReference w:id="7"/>
      </w:r>
      <w:r w:rsidRPr="00815C59">
        <w:rPr>
          <w:rFonts w:ascii="Times New Roman" w:hAnsi="Times New Roman"/>
          <w:sz w:val="24"/>
          <w:szCs w:val="24"/>
        </w:rPr>
        <w:t xml:space="preserve">and only a small proportion </w:t>
      </w:r>
      <w:r w:rsidR="00D150AC" w:rsidRPr="00815C59">
        <w:rPr>
          <w:rFonts w:ascii="Times New Roman" w:hAnsi="Times New Roman"/>
          <w:sz w:val="24"/>
          <w:szCs w:val="24"/>
        </w:rPr>
        <w:t>used</w:t>
      </w:r>
      <w:r w:rsidRPr="00815C59">
        <w:rPr>
          <w:rFonts w:ascii="Times New Roman" w:hAnsi="Times New Roman"/>
          <w:sz w:val="24"/>
          <w:szCs w:val="24"/>
        </w:rPr>
        <w:t xml:space="preserve"> </w:t>
      </w:r>
      <w:r w:rsidR="00DD1665">
        <w:rPr>
          <w:rFonts w:ascii="Times New Roman" w:hAnsi="Times New Roman"/>
          <w:sz w:val="24"/>
          <w:szCs w:val="24"/>
        </w:rPr>
        <w:t>long-term oxygen therapy (</w:t>
      </w:r>
      <w:r w:rsidR="00DB3269" w:rsidRPr="00815C59">
        <w:rPr>
          <w:rFonts w:ascii="Times New Roman" w:hAnsi="Times New Roman"/>
          <w:sz w:val="24"/>
          <w:szCs w:val="24"/>
        </w:rPr>
        <w:t>LTOT</w:t>
      </w:r>
      <w:r w:rsidR="00DD1665">
        <w:rPr>
          <w:rFonts w:ascii="Times New Roman" w:hAnsi="Times New Roman"/>
          <w:sz w:val="24"/>
          <w:szCs w:val="24"/>
        </w:rPr>
        <w:t>)</w:t>
      </w:r>
      <w:r w:rsidR="00C449B2" w:rsidRPr="00815C59">
        <w:rPr>
          <w:rFonts w:ascii="Times New Roman" w:hAnsi="Times New Roman"/>
          <w:sz w:val="24"/>
          <w:szCs w:val="24"/>
        </w:rPr>
        <w:t>.</w:t>
      </w:r>
      <w:r w:rsidR="00FC0A9D" w:rsidRPr="00815C59">
        <w:rPr>
          <w:rFonts w:ascii="Times New Roman" w:hAnsi="Times New Roman"/>
          <w:sz w:val="24"/>
          <w:szCs w:val="24"/>
        </w:rPr>
        <w:t xml:space="preserve"> </w:t>
      </w:r>
      <w:r w:rsidR="0022348A" w:rsidRPr="0022348A">
        <w:rPr>
          <w:rFonts w:ascii="Times New Roman" w:hAnsi="Times New Roman"/>
          <w:sz w:val="24"/>
          <w:szCs w:val="24"/>
        </w:rPr>
        <w:t xml:space="preserve">Compared to </w:t>
      </w:r>
      <w:r w:rsidR="002258E1">
        <w:rPr>
          <w:rFonts w:ascii="Times New Roman" w:hAnsi="Times New Roman"/>
          <w:sz w:val="24"/>
          <w:szCs w:val="24"/>
        </w:rPr>
        <w:t>female subjects</w:t>
      </w:r>
      <w:r w:rsidR="0022348A" w:rsidRPr="0022348A">
        <w:rPr>
          <w:rFonts w:ascii="Times New Roman" w:hAnsi="Times New Roman"/>
          <w:sz w:val="24"/>
          <w:szCs w:val="24"/>
        </w:rPr>
        <w:t xml:space="preserve">, male subjects we slightly older (67 (62 – 73) versus 65 (59 – 71) years; </w:t>
      </w:r>
      <w:r w:rsidR="0022348A" w:rsidRPr="0022348A">
        <w:rPr>
          <w:rFonts w:ascii="Times New Roman" w:hAnsi="Times New Roman"/>
          <w:i/>
          <w:sz w:val="24"/>
          <w:szCs w:val="24"/>
        </w:rPr>
        <w:t>P</w:t>
      </w:r>
      <w:r w:rsidR="0022348A" w:rsidRPr="0022348A">
        <w:rPr>
          <w:rFonts w:ascii="Times New Roman" w:hAnsi="Times New Roman"/>
          <w:sz w:val="24"/>
          <w:szCs w:val="24"/>
        </w:rPr>
        <w:t>&lt;0.0001) and had higher BMI (26.5 (23.3 – 29.9)</w:t>
      </w:r>
      <w:r w:rsidR="00DD1665">
        <w:rPr>
          <w:rFonts w:ascii="Times New Roman" w:hAnsi="Times New Roman"/>
          <w:sz w:val="24"/>
          <w:szCs w:val="24"/>
        </w:rPr>
        <w:t xml:space="preserve"> </w:t>
      </w:r>
      <w:r w:rsidR="0022348A" w:rsidRPr="0022348A">
        <w:rPr>
          <w:rFonts w:ascii="Times New Roman" w:hAnsi="Times New Roman"/>
          <w:sz w:val="24"/>
          <w:szCs w:val="24"/>
        </w:rPr>
        <w:t>versus 24.5 (21.1 – 28.6) kg·m</w:t>
      </w:r>
      <w:r w:rsidR="0022348A" w:rsidRPr="0022348A">
        <w:rPr>
          <w:rFonts w:ascii="Times New Roman" w:hAnsi="Times New Roman"/>
          <w:sz w:val="24"/>
          <w:szCs w:val="24"/>
          <w:vertAlign w:val="superscript"/>
        </w:rPr>
        <w:t>-2</w:t>
      </w:r>
      <w:r w:rsidR="0022348A" w:rsidRPr="0022348A">
        <w:rPr>
          <w:rFonts w:ascii="Times New Roman" w:hAnsi="Times New Roman"/>
          <w:sz w:val="24"/>
          <w:szCs w:val="24"/>
        </w:rPr>
        <w:t xml:space="preserve">; </w:t>
      </w:r>
      <w:r w:rsidR="0022348A" w:rsidRPr="0022348A">
        <w:rPr>
          <w:rFonts w:ascii="Times New Roman" w:hAnsi="Times New Roman"/>
          <w:i/>
          <w:sz w:val="24"/>
          <w:szCs w:val="24"/>
        </w:rPr>
        <w:t>P</w:t>
      </w:r>
      <w:r w:rsidR="0022348A">
        <w:rPr>
          <w:rFonts w:ascii="Times New Roman" w:hAnsi="Times New Roman"/>
          <w:sz w:val="24"/>
          <w:szCs w:val="24"/>
        </w:rPr>
        <w:t>&lt;0.0001)</w:t>
      </w:r>
      <w:r w:rsidR="0022348A" w:rsidRPr="0022348A">
        <w:rPr>
          <w:rFonts w:ascii="Times New Roman" w:hAnsi="Times New Roman"/>
          <w:sz w:val="24"/>
          <w:szCs w:val="24"/>
        </w:rPr>
        <w:t>, but no difference</w:t>
      </w:r>
      <w:r w:rsidR="002258E1">
        <w:rPr>
          <w:rFonts w:ascii="Times New Roman" w:hAnsi="Times New Roman"/>
          <w:sz w:val="24"/>
          <w:szCs w:val="24"/>
        </w:rPr>
        <w:t>s were found</w:t>
      </w:r>
      <w:r w:rsidR="00082250" w:rsidRPr="0022348A">
        <w:rPr>
          <w:rFonts w:ascii="Times New Roman" w:hAnsi="Times New Roman"/>
          <w:sz w:val="24"/>
          <w:szCs w:val="24"/>
        </w:rPr>
        <w:t xml:space="preserve"> </w:t>
      </w:r>
      <w:r w:rsidR="0022348A">
        <w:rPr>
          <w:rFonts w:ascii="Times New Roman" w:hAnsi="Times New Roman"/>
          <w:sz w:val="24"/>
          <w:szCs w:val="24"/>
        </w:rPr>
        <w:t>in</w:t>
      </w:r>
      <w:r w:rsidR="0022348A" w:rsidRPr="0022348A">
        <w:rPr>
          <w:rFonts w:ascii="Times New Roman" w:hAnsi="Times New Roman"/>
          <w:sz w:val="24"/>
          <w:szCs w:val="24"/>
        </w:rPr>
        <w:t xml:space="preserve"> FEV</w:t>
      </w:r>
      <w:r w:rsidR="0022348A" w:rsidRPr="0022348A">
        <w:rPr>
          <w:rFonts w:ascii="Times New Roman" w:hAnsi="Times New Roman"/>
          <w:sz w:val="24"/>
          <w:szCs w:val="24"/>
          <w:vertAlign w:val="subscript"/>
        </w:rPr>
        <w:t>1</w:t>
      </w:r>
      <w:r w:rsidR="0022348A" w:rsidRPr="0022348A">
        <w:rPr>
          <w:rFonts w:ascii="Times New Roman" w:hAnsi="Times New Roman"/>
          <w:sz w:val="24"/>
          <w:szCs w:val="24"/>
        </w:rPr>
        <w:t xml:space="preserve">, </w:t>
      </w:r>
      <w:r w:rsidR="002623C9" w:rsidRPr="00247B75">
        <w:rPr>
          <w:rFonts w:ascii="Times New Roman" w:hAnsi="Times New Roman"/>
          <w:sz w:val="24"/>
          <w:szCs w:val="24"/>
        </w:rPr>
        <w:t>modified Medical Research Council</w:t>
      </w:r>
      <w:r w:rsidR="002623C9" w:rsidRPr="0022348A">
        <w:rPr>
          <w:rFonts w:ascii="Times New Roman" w:hAnsi="Times New Roman"/>
          <w:sz w:val="24"/>
          <w:szCs w:val="24"/>
        </w:rPr>
        <w:t xml:space="preserve"> </w:t>
      </w:r>
      <w:r w:rsidR="002623C9">
        <w:rPr>
          <w:rFonts w:ascii="Times New Roman" w:hAnsi="Times New Roman"/>
          <w:sz w:val="24"/>
          <w:szCs w:val="24"/>
        </w:rPr>
        <w:t>(</w:t>
      </w:r>
      <w:proofErr w:type="spellStart"/>
      <w:r w:rsidR="0022348A" w:rsidRPr="0022348A">
        <w:rPr>
          <w:rFonts w:ascii="Times New Roman" w:hAnsi="Times New Roman"/>
          <w:sz w:val="24"/>
          <w:szCs w:val="24"/>
        </w:rPr>
        <w:t>mMRC</w:t>
      </w:r>
      <w:proofErr w:type="spellEnd"/>
      <w:r w:rsidR="002623C9">
        <w:rPr>
          <w:rFonts w:ascii="Times New Roman" w:hAnsi="Times New Roman"/>
          <w:sz w:val="24"/>
          <w:szCs w:val="24"/>
        </w:rPr>
        <w:t>)</w:t>
      </w:r>
      <w:r w:rsidR="0022348A" w:rsidRPr="0022348A">
        <w:rPr>
          <w:rFonts w:ascii="Times New Roman" w:hAnsi="Times New Roman"/>
          <w:sz w:val="24"/>
          <w:szCs w:val="24"/>
        </w:rPr>
        <w:t xml:space="preserve"> grades, or </w:t>
      </w:r>
      <w:r w:rsidR="009450DD" w:rsidRPr="00247B75">
        <w:rPr>
          <w:rFonts w:ascii="Times New Roman" w:hAnsi="Times New Roman"/>
          <w:sz w:val="24"/>
          <w:szCs w:val="24"/>
        </w:rPr>
        <w:t>Global Initiative for Chronic Obstructive Lung Disease</w:t>
      </w:r>
      <w:r w:rsidR="009450DD" w:rsidRPr="0022348A">
        <w:rPr>
          <w:rFonts w:ascii="Times New Roman" w:hAnsi="Times New Roman"/>
          <w:sz w:val="24"/>
          <w:szCs w:val="24"/>
        </w:rPr>
        <w:t xml:space="preserve"> </w:t>
      </w:r>
      <w:r w:rsidR="009450DD">
        <w:rPr>
          <w:rFonts w:ascii="Times New Roman" w:hAnsi="Times New Roman"/>
          <w:sz w:val="24"/>
          <w:szCs w:val="24"/>
        </w:rPr>
        <w:t>(</w:t>
      </w:r>
      <w:r w:rsidR="0022348A" w:rsidRPr="0022348A">
        <w:rPr>
          <w:rFonts w:ascii="Times New Roman" w:hAnsi="Times New Roman"/>
          <w:sz w:val="24"/>
          <w:szCs w:val="24"/>
        </w:rPr>
        <w:t>GOLD</w:t>
      </w:r>
      <w:r w:rsidR="009450DD">
        <w:rPr>
          <w:rFonts w:ascii="Times New Roman" w:hAnsi="Times New Roman"/>
          <w:sz w:val="24"/>
          <w:szCs w:val="24"/>
        </w:rPr>
        <w:t>)</w:t>
      </w:r>
      <w:r w:rsidR="0022348A" w:rsidRPr="0022348A">
        <w:rPr>
          <w:rFonts w:ascii="Times New Roman" w:hAnsi="Times New Roman"/>
          <w:sz w:val="24"/>
          <w:szCs w:val="24"/>
        </w:rPr>
        <w:t xml:space="preserve"> 2007 and 2011 classifications</w:t>
      </w:r>
      <w:r w:rsidR="0022348A">
        <w:rPr>
          <w:rFonts w:ascii="Times New Roman" w:hAnsi="Times New Roman"/>
          <w:sz w:val="24"/>
          <w:szCs w:val="24"/>
        </w:rPr>
        <w:t xml:space="preserve"> </w:t>
      </w:r>
      <w:r w:rsidR="0022348A" w:rsidRPr="0022348A">
        <w:rPr>
          <w:rFonts w:ascii="Times New Roman" w:hAnsi="Times New Roman"/>
          <w:sz w:val="24"/>
          <w:szCs w:val="24"/>
        </w:rPr>
        <w:t>(</w:t>
      </w:r>
      <w:r w:rsidR="0022348A" w:rsidRPr="0022348A">
        <w:rPr>
          <w:rFonts w:ascii="Times New Roman" w:hAnsi="Times New Roman"/>
          <w:i/>
          <w:sz w:val="24"/>
          <w:szCs w:val="24"/>
        </w:rPr>
        <w:t>P</w:t>
      </w:r>
      <w:r w:rsidR="0022348A" w:rsidRPr="0022348A">
        <w:rPr>
          <w:rFonts w:ascii="Times New Roman" w:hAnsi="Times New Roman"/>
          <w:sz w:val="24"/>
          <w:szCs w:val="24"/>
        </w:rPr>
        <w:t>&gt;0.0</w:t>
      </w:r>
      <w:r w:rsidR="00495082">
        <w:rPr>
          <w:rFonts w:ascii="Times New Roman" w:hAnsi="Times New Roman"/>
          <w:sz w:val="24"/>
          <w:szCs w:val="24"/>
        </w:rPr>
        <w:t>1</w:t>
      </w:r>
      <w:r w:rsidR="0022348A" w:rsidRPr="0022348A">
        <w:rPr>
          <w:rFonts w:ascii="Times New Roman" w:hAnsi="Times New Roman"/>
          <w:sz w:val="24"/>
          <w:szCs w:val="24"/>
        </w:rPr>
        <w:t xml:space="preserve"> for all). </w:t>
      </w:r>
      <w:r w:rsidR="007C0C85" w:rsidRPr="00815C59">
        <w:rPr>
          <w:rFonts w:ascii="Times New Roman" w:hAnsi="Times New Roman"/>
          <w:sz w:val="24"/>
          <w:szCs w:val="24"/>
        </w:rPr>
        <w:t>C</w:t>
      </w:r>
      <w:r w:rsidR="00FC0A9D" w:rsidRPr="00815C59">
        <w:rPr>
          <w:rFonts w:ascii="Times New Roman" w:hAnsi="Times New Roman"/>
          <w:sz w:val="24"/>
          <w:szCs w:val="24"/>
        </w:rPr>
        <w:t xml:space="preserve">haracteristics </w:t>
      </w:r>
      <w:r w:rsidR="007C0C85" w:rsidRPr="00815C59">
        <w:rPr>
          <w:rFonts w:ascii="Times New Roman" w:hAnsi="Times New Roman"/>
          <w:sz w:val="24"/>
          <w:szCs w:val="24"/>
        </w:rPr>
        <w:t>per</w:t>
      </w:r>
      <w:r w:rsidR="005D2EA5">
        <w:rPr>
          <w:rFonts w:ascii="Times New Roman" w:hAnsi="Times New Roman"/>
          <w:sz w:val="24"/>
          <w:szCs w:val="24"/>
        </w:rPr>
        <w:t xml:space="preserve"> country can be found</w:t>
      </w:r>
      <w:r w:rsidR="00FC0A9D" w:rsidRPr="00815C59">
        <w:rPr>
          <w:rFonts w:ascii="Times New Roman" w:hAnsi="Times New Roman"/>
          <w:sz w:val="24"/>
          <w:szCs w:val="24"/>
        </w:rPr>
        <w:t xml:space="preserve"> in </w:t>
      </w:r>
      <w:r w:rsidR="00E14FE2">
        <w:rPr>
          <w:rFonts w:ascii="Times New Roman" w:hAnsi="Times New Roman"/>
          <w:sz w:val="24"/>
          <w:szCs w:val="24"/>
        </w:rPr>
        <w:t xml:space="preserve">S3 </w:t>
      </w:r>
      <w:r w:rsidR="00FC0A9D" w:rsidRPr="00815C59">
        <w:rPr>
          <w:rFonts w:ascii="Times New Roman" w:hAnsi="Times New Roman"/>
          <w:sz w:val="24"/>
          <w:szCs w:val="24"/>
        </w:rPr>
        <w:t>Table</w:t>
      </w:r>
      <w:r w:rsidR="005D2EA5">
        <w:rPr>
          <w:rFonts w:ascii="Times New Roman" w:hAnsi="Times New Roman"/>
          <w:sz w:val="24"/>
          <w:szCs w:val="24"/>
        </w:rPr>
        <w:t xml:space="preserve"> in File S2</w:t>
      </w:r>
      <w:r w:rsidR="00FC0A9D" w:rsidRPr="00815C59">
        <w:rPr>
          <w:rFonts w:ascii="Times New Roman" w:hAnsi="Times New Roman"/>
          <w:sz w:val="24"/>
          <w:szCs w:val="24"/>
        </w:rPr>
        <w:t>.</w:t>
      </w:r>
    </w:p>
    <w:p w14:paraId="39765B3F" w14:textId="77777777" w:rsidR="00555990" w:rsidRDefault="00555990">
      <w:pPr>
        <w:spacing w:after="0" w:line="240" w:lineRule="auto"/>
        <w:rPr>
          <w:rFonts w:ascii="Times New Roman" w:hAnsi="Times New Roman"/>
          <w:b/>
          <w:sz w:val="24"/>
          <w:szCs w:val="24"/>
        </w:rPr>
      </w:pPr>
      <w:r>
        <w:rPr>
          <w:rFonts w:ascii="Times New Roman" w:hAnsi="Times New Roman"/>
          <w:b/>
          <w:sz w:val="24"/>
          <w:szCs w:val="24"/>
        </w:rPr>
        <w:br w:type="page"/>
      </w:r>
    </w:p>
    <w:p w14:paraId="5B1B6243" w14:textId="107A28A7" w:rsidR="002E3E8B" w:rsidRPr="009839C5" w:rsidRDefault="002E3E8B" w:rsidP="002E3E8B">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Table 1</w:t>
      </w:r>
      <w:r w:rsidR="009839C5" w:rsidRPr="009839C5">
        <w:rPr>
          <w:rFonts w:ascii="Times New Roman" w:hAnsi="Times New Roman"/>
          <w:b/>
          <w:sz w:val="24"/>
          <w:szCs w:val="24"/>
        </w:rPr>
        <w:t>.</w:t>
      </w:r>
      <w:proofErr w:type="gramEnd"/>
      <w:r w:rsidRPr="009839C5">
        <w:rPr>
          <w:rFonts w:ascii="Times New Roman" w:hAnsi="Times New Roman"/>
          <w:b/>
          <w:sz w:val="24"/>
          <w:szCs w:val="24"/>
        </w:rPr>
        <w:t xml:space="preserve"> General characteristics of patients with COPD (n=1001).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7"/>
        <w:gridCol w:w="2091"/>
        <w:gridCol w:w="2277"/>
      </w:tblGrid>
      <w:tr w:rsidR="00A675DE" w:rsidRPr="00247B75" w14:paraId="118D5151" w14:textId="77777777" w:rsidTr="000925F8">
        <w:trPr>
          <w:jc w:val="center"/>
        </w:trPr>
        <w:tc>
          <w:tcPr>
            <w:tcW w:w="3817" w:type="dxa"/>
            <w:hideMark/>
          </w:tcPr>
          <w:p w14:paraId="34BC93C5" w14:textId="77777777" w:rsidR="00A675DE" w:rsidRPr="00247B75" w:rsidRDefault="00A675DE" w:rsidP="00555990">
            <w:pPr>
              <w:spacing w:after="0" w:line="240" w:lineRule="auto"/>
              <w:rPr>
                <w:rFonts w:ascii="Times New Roman" w:hAnsi="Times New Roman"/>
                <w:b/>
                <w:sz w:val="24"/>
                <w:szCs w:val="24"/>
              </w:rPr>
            </w:pPr>
            <w:r w:rsidRPr="00247B75">
              <w:rPr>
                <w:rFonts w:ascii="Times New Roman" w:hAnsi="Times New Roman"/>
                <w:b/>
                <w:sz w:val="24"/>
                <w:szCs w:val="24"/>
              </w:rPr>
              <w:t>Characteristic</w:t>
            </w:r>
          </w:p>
        </w:tc>
        <w:tc>
          <w:tcPr>
            <w:tcW w:w="2091" w:type="dxa"/>
          </w:tcPr>
          <w:p w14:paraId="0BEE3836" w14:textId="77777777" w:rsidR="00A675DE" w:rsidRPr="00247B75" w:rsidRDefault="00A675DE" w:rsidP="00555990">
            <w:pPr>
              <w:spacing w:after="0" w:line="240" w:lineRule="auto"/>
              <w:jc w:val="center"/>
              <w:rPr>
                <w:rFonts w:ascii="Times New Roman" w:hAnsi="Times New Roman"/>
                <w:b/>
                <w:sz w:val="24"/>
                <w:szCs w:val="24"/>
              </w:rPr>
            </w:pPr>
          </w:p>
        </w:tc>
        <w:tc>
          <w:tcPr>
            <w:tcW w:w="2277" w:type="dxa"/>
            <w:hideMark/>
          </w:tcPr>
          <w:p w14:paraId="417DC8CE" w14:textId="0619195A" w:rsidR="00A675DE" w:rsidRPr="00247B75" w:rsidRDefault="00A675DE" w:rsidP="00555990">
            <w:pPr>
              <w:spacing w:after="0" w:line="240" w:lineRule="auto"/>
              <w:jc w:val="center"/>
              <w:rPr>
                <w:rFonts w:ascii="Times New Roman" w:hAnsi="Times New Roman"/>
                <w:b/>
                <w:sz w:val="24"/>
                <w:szCs w:val="24"/>
              </w:rPr>
            </w:pPr>
            <w:r w:rsidRPr="00247B75">
              <w:rPr>
                <w:rFonts w:ascii="Times New Roman" w:hAnsi="Times New Roman"/>
                <w:b/>
                <w:sz w:val="24"/>
                <w:szCs w:val="24"/>
              </w:rPr>
              <w:t>Value</w:t>
            </w:r>
          </w:p>
        </w:tc>
      </w:tr>
      <w:tr w:rsidR="00A675DE" w:rsidRPr="00247B75" w14:paraId="47F20D69" w14:textId="77777777" w:rsidTr="000925F8">
        <w:trPr>
          <w:jc w:val="center"/>
        </w:trPr>
        <w:tc>
          <w:tcPr>
            <w:tcW w:w="3817" w:type="dxa"/>
            <w:hideMark/>
          </w:tcPr>
          <w:p w14:paraId="7575590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Age, years</w:t>
            </w:r>
          </w:p>
        </w:tc>
        <w:tc>
          <w:tcPr>
            <w:tcW w:w="2091" w:type="dxa"/>
          </w:tcPr>
          <w:p w14:paraId="0F38C957"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31E5621F" w14:textId="4CEF310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67 (61 – 72)</w:t>
            </w:r>
          </w:p>
        </w:tc>
      </w:tr>
      <w:tr w:rsidR="00A675DE" w:rsidRPr="00247B75" w14:paraId="4771297A" w14:textId="77777777" w:rsidTr="000925F8">
        <w:trPr>
          <w:jc w:val="center"/>
        </w:trPr>
        <w:tc>
          <w:tcPr>
            <w:tcW w:w="3817" w:type="dxa"/>
            <w:hideMark/>
          </w:tcPr>
          <w:p w14:paraId="2BF9604B"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Male, %</w:t>
            </w:r>
          </w:p>
        </w:tc>
        <w:tc>
          <w:tcPr>
            <w:tcW w:w="2091" w:type="dxa"/>
          </w:tcPr>
          <w:p w14:paraId="1C7DF0C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18EFED59" w14:textId="1090C262"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65</w:t>
            </w:r>
          </w:p>
        </w:tc>
      </w:tr>
      <w:tr w:rsidR="00A675DE" w:rsidRPr="00247B75" w14:paraId="57290C27" w14:textId="77777777" w:rsidTr="000925F8">
        <w:trPr>
          <w:jc w:val="center"/>
        </w:trPr>
        <w:tc>
          <w:tcPr>
            <w:tcW w:w="3817" w:type="dxa"/>
            <w:hideMark/>
          </w:tcPr>
          <w:p w14:paraId="46EBE77D"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kg·m</w:t>
            </w:r>
            <w:r w:rsidRPr="00247B75">
              <w:rPr>
                <w:rFonts w:ascii="Times New Roman" w:hAnsi="Times New Roman"/>
                <w:sz w:val="24"/>
                <w:szCs w:val="24"/>
                <w:vertAlign w:val="superscript"/>
              </w:rPr>
              <w:t>-2</w:t>
            </w:r>
          </w:p>
        </w:tc>
        <w:tc>
          <w:tcPr>
            <w:tcW w:w="2091" w:type="dxa"/>
          </w:tcPr>
          <w:p w14:paraId="757347D1"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31C7E60" w14:textId="64E30CE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25.8 (22.5 – 29.6)</w:t>
            </w:r>
          </w:p>
        </w:tc>
      </w:tr>
      <w:tr w:rsidR="00A675DE" w:rsidRPr="00247B75" w14:paraId="2BE0FC5D" w14:textId="77777777" w:rsidTr="000925F8">
        <w:trPr>
          <w:jc w:val="center"/>
        </w:trPr>
        <w:tc>
          <w:tcPr>
            <w:tcW w:w="3817" w:type="dxa"/>
            <w:hideMark/>
          </w:tcPr>
          <w:p w14:paraId="1E0E8A61" w14:textId="134BA8B3"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BMI classification</w:t>
            </w:r>
            <w:r>
              <w:rPr>
                <w:rFonts w:ascii="Times New Roman" w:hAnsi="Times New Roman"/>
                <w:sz w:val="24"/>
                <w:szCs w:val="24"/>
              </w:rPr>
              <w:t>, %</w:t>
            </w:r>
          </w:p>
        </w:tc>
        <w:tc>
          <w:tcPr>
            <w:tcW w:w="2091" w:type="dxa"/>
          </w:tcPr>
          <w:p w14:paraId="5B1FC2E8"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39206C21" w14:textId="629722D2" w:rsidR="00A675DE" w:rsidRPr="00247B75" w:rsidRDefault="00A675DE" w:rsidP="00555990">
            <w:pPr>
              <w:spacing w:after="0" w:line="240" w:lineRule="auto"/>
              <w:jc w:val="center"/>
              <w:rPr>
                <w:rFonts w:ascii="Times New Roman" w:hAnsi="Times New Roman"/>
                <w:sz w:val="24"/>
                <w:szCs w:val="24"/>
              </w:rPr>
            </w:pPr>
          </w:p>
        </w:tc>
      </w:tr>
      <w:tr w:rsidR="00A675DE" w:rsidRPr="00247B75" w14:paraId="6E8C2646" w14:textId="77777777" w:rsidTr="000925F8">
        <w:trPr>
          <w:jc w:val="center"/>
        </w:trPr>
        <w:tc>
          <w:tcPr>
            <w:tcW w:w="3817" w:type="dxa"/>
          </w:tcPr>
          <w:p w14:paraId="0F1A68E6" w14:textId="6D594689" w:rsidR="00A675DE" w:rsidRPr="00247B75" w:rsidRDefault="00A675DE" w:rsidP="00555990">
            <w:pPr>
              <w:spacing w:after="0" w:line="240" w:lineRule="auto"/>
              <w:rPr>
                <w:rFonts w:ascii="Times New Roman" w:hAnsi="Times New Roman"/>
                <w:sz w:val="24"/>
                <w:szCs w:val="24"/>
              </w:rPr>
            </w:pPr>
          </w:p>
        </w:tc>
        <w:tc>
          <w:tcPr>
            <w:tcW w:w="2091" w:type="dxa"/>
          </w:tcPr>
          <w:p w14:paraId="4903CE8C" w14:textId="32FF17CF"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Underweight</w:t>
            </w:r>
          </w:p>
        </w:tc>
        <w:tc>
          <w:tcPr>
            <w:tcW w:w="2277" w:type="dxa"/>
          </w:tcPr>
          <w:p w14:paraId="0336F61B" w14:textId="6C85185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7</w:t>
            </w:r>
          </w:p>
        </w:tc>
      </w:tr>
      <w:tr w:rsidR="00A675DE" w:rsidRPr="00247B75" w14:paraId="1430C687" w14:textId="77777777" w:rsidTr="000925F8">
        <w:trPr>
          <w:jc w:val="center"/>
        </w:trPr>
        <w:tc>
          <w:tcPr>
            <w:tcW w:w="3817" w:type="dxa"/>
          </w:tcPr>
          <w:p w14:paraId="11A53BAE" w14:textId="14F3DBC0" w:rsidR="00A675DE" w:rsidRPr="00247B75" w:rsidRDefault="00A675DE" w:rsidP="00555990">
            <w:pPr>
              <w:spacing w:after="0" w:line="240" w:lineRule="auto"/>
              <w:rPr>
                <w:rFonts w:ascii="Times New Roman" w:hAnsi="Times New Roman"/>
                <w:sz w:val="24"/>
                <w:szCs w:val="24"/>
              </w:rPr>
            </w:pPr>
          </w:p>
        </w:tc>
        <w:tc>
          <w:tcPr>
            <w:tcW w:w="2091" w:type="dxa"/>
          </w:tcPr>
          <w:p w14:paraId="4F13BCAF" w14:textId="015FC5B6" w:rsidR="00A675DE" w:rsidRDefault="00A675DE" w:rsidP="00555990">
            <w:pPr>
              <w:spacing w:after="0" w:line="240" w:lineRule="auto"/>
              <w:rPr>
                <w:rFonts w:ascii="Times New Roman" w:hAnsi="Times New Roman"/>
                <w:sz w:val="24"/>
                <w:szCs w:val="24"/>
              </w:rPr>
            </w:pPr>
            <w:r>
              <w:rPr>
                <w:rFonts w:ascii="Times New Roman" w:hAnsi="Times New Roman"/>
                <w:sz w:val="24"/>
                <w:szCs w:val="24"/>
              </w:rPr>
              <w:t>Normal weight</w:t>
            </w:r>
          </w:p>
        </w:tc>
        <w:tc>
          <w:tcPr>
            <w:tcW w:w="2277" w:type="dxa"/>
          </w:tcPr>
          <w:p w14:paraId="0AEF2A27" w14:textId="32179DF6"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37</w:t>
            </w:r>
          </w:p>
        </w:tc>
      </w:tr>
      <w:tr w:rsidR="00A675DE" w:rsidRPr="00247B75" w14:paraId="5D77648F" w14:textId="77777777" w:rsidTr="000925F8">
        <w:trPr>
          <w:jc w:val="center"/>
        </w:trPr>
        <w:tc>
          <w:tcPr>
            <w:tcW w:w="3817" w:type="dxa"/>
          </w:tcPr>
          <w:p w14:paraId="2E3CF0E7" w14:textId="6A421077" w:rsidR="00A675DE" w:rsidRPr="00247B75" w:rsidRDefault="00A675DE" w:rsidP="00555990">
            <w:pPr>
              <w:spacing w:after="0" w:line="240" w:lineRule="auto"/>
              <w:rPr>
                <w:rFonts w:ascii="Times New Roman" w:hAnsi="Times New Roman"/>
                <w:sz w:val="24"/>
                <w:szCs w:val="24"/>
              </w:rPr>
            </w:pPr>
          </w:p>
        </w:tc>
        <w:tc>
          <w:tcPr>
            <w:tcW w:w="2091" w:type="dxa"/>
          </w:tcPr>
          <w:p w14:paraId="32DB26A1" w14:textId="28BDD7D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Overweight</w:t>
            </w:r>
          </w:p>
        </w:tc>
        <w:tc>
          <w:tcPr>
            <w:tcW w:w="2277" w:type="dxa"/>
          </w:tcPr>
          <w:p w14:paraId="72F288CF" w14:textId="433A6901"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34</w:t>
            </w:r>
          </w:p>
        </w:tc>
      </w:tr>
      <w:tr w:rsidR="00A675DE" w:rsidRPr="00247B75" w14:paraId="5FF94893" w14:textId="77777777" w:rsidTr="000925F8">
        <w:trPr>
          <w:jc w:val="center"/>
        </w:trPr>
        <w:tc>
          <w:tcPr>
            <w:tcW w:w="3817" w:type="dxa"/>
          </w:tcPr>
          <w:p w14:paraId="4859A96D" w14:textId="037E9C85" w:rsidR="00A675DE" w:rsidRPr="00247B75" w:rsidRDefault="00A675DE" w:rsidP="00555990">
            <w:pPr>
              <w:spacing w:after="0" w:line="240" w:lineRule="auto"/>
              <w:rPr>
                <w:rFonts w:ascii="Times New Roman" w:hAnsi="Times New Roman"/>
                <w:sz w:val="24"/>
                <w:szCs w:val="24"/>
              </w:rPr>
            </w:pPr>
          </w:p>
        </w:tc>
        <w:tc>
          <w:tcPr>
            <w:tcW w:w="2091" w:type="dxa"/>
          </w:tcPr>
          <w:p w14:paraId="036202A1" w14:textId="57A04F5C"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Obese</w:t>
            </w:r>
          </w:p>
        </w:tc>
        <w:tc>
          <w:tcPr>
            <w:tcW w:w="2277" w:type="dxa"/>
          </w:tcPr>
          <w:p w14:paraId="32C58E85" w14:textId="1C65AB1C"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22</w:t>
            </w:r>
          </w:p>
        </w:tc>
      </w:tr>
      <w:tr w:rsidR="00A675DE" w:rsidRPr="00247B75" w14:paraId="6AD013B7" w14:textId="77777777" w:rsidTr="000925F8">
        <w:trPr>
          <w:jc w:val="center"/>
        </w:trPr>
        <w:tc>
          <w:tcPr>
            <w:tcW w:w="3817" w:type="dxa"/>
            <w:hideMark/>
          </w:tcPr>
          <w:p w14:paraId="713E5579" w14:textId="77777777" w:rsidR="00A675DE" w:rsidRPr="00247B75" w:rsidRDefault="00A675DE" w:rsidP="00555990">
            <w:pPr>
              <w:spacing w:after="0" w:line="240" w:lineRule="auto"/>
              <w:rPr>
                <w:rFonts w:ascii="Times New Roman" w:hAnsi="Times New Roman"/>
                <w:sz w:val="24"/>
                <w:szCs w:val="24"/>
              </w:rPr>
            </w:pPr>
            <w:proofErr w:type="spellStart"/>
            <w:r w:rsidRPr="00247B75">
              <w:rPr>
                <w:rFonts w:ascii="Times New Roman" w:hAnsi="Times New Roman"/>
                <w:sz w:val="24"/>
                <w:szCs w:val="24"/>
              </w:rPr>
              <w:t>mMRC</w:t>
            </w:r>
            <w:proofErr w:type="spellEnd"/>
            <w:r w:rsidRPr="00247B75">
              <w:rPr>
                <w:rFonts w:ascii="Times New Roman" w:hAnsi="Times New Roman"/>
                <w:sz w:val="24"/>
                <w:szCs w:val="24"/>
              </w:rPr>
              <w:t xml:space="preserve"> dyspnoea grade</w:t>
            </w:r>
            <w:r w:rsidRPr="00247B75">
              <w:rPr>
                <w:rFonts w:ascii="Times New Roman" w:hAnsi="Times New Roman"/>
                <w:sz w:val="24"/>
                <w:szCs w:val="24"/>
                <w:vertAlign w:val="superscript"/>
              </w:rPr>
              <w:t>*</w:t>
            </w:r>
          </w:p>
        </w:tc>
        <w:tc>
          <w:tcPr>
            <w:tcW w:w="2091" w:type="dxa"/>
          </w:tcPr>
          <w:p w14:paraId="6FA59629"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7F61ED0D" w14:textId="620B8977"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2 (1 – 3)</w:t>
            </w:r>
          </w:p>
        </w:tc>
      </w:tr>
      <w:tr w:rsidR="00A675DE" w:rsidRPr="00247B75" w14:paraId="2B2F7E14" w14:textId="77777777" w:rsidTr="000925F8">
        <w:trPr>
          <w:jc w:val="center"/>
        </w:trPr>
        <w:tc>
          <w:tcPr>
            <w:tcW w:w="3817" w:type="dxa"/>
            <w:hideMark/>
          </w:tcPr>
          <w:p w14:paraId="4B914765"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Long-term oxygen therapy, %</w:t>
            </w:r>
            <w:r w:rsidRPr="00247B75">
              <w:rPr>
                <w:rFonts w:ascii="Times New Roman" w:hAnsi="Times New Roman"/>
                <w:sz w:val="24"/>
                <w:szCs w:val="24"/>
                <w:vertAlign w:val="superscript"/>
              </w:rPr>
              <w:t>†</w:t>
            </w:r>
          </w:p>
        </w:tc>
        <w:tc>
          <w:tcPr>
            <w:tcW w:w="2091" w:type="dxa"/>
          </w:tcPr>
          <w:p w14:paraId="18022D56" w14:textId="77777777" w:rsidR="00A675DE" w:rsidRPr="00247B75" w:rsidRDefault="00A675DE" w:rsidP="00555990">
            <w:pPr>
              <w:pStyle w:val="NormalWeb"/>
              <w:spacing w:before="0" w:beforeAutospacing="0" w:after="0" w:afterAutospacing="0"/>
              <w:jc w:val="center"/>
            </w:pPr>
          </w:p>
        </w:tc>
        <w:tc>
          <w:tcPr>
            <w:tcW w:w="2277" w:type="dxa"/>
            <w:hideMark/>
          </w:tcPr>
          <w:p w14:paraId="1F6CC788" w14:textId="3E7E8D5E" w:rsidR="00A675DE" w:rsidRPr="00247B75" w:rsidRDefault="00A675DE" w:rsidP="00555990">
            <w:pPr>
              <w:pStyle w:val="NormalWeb"/>
              <w:spacing w:before="0" w:beforeAutospacing="0" w:after="0" w:afterAutospacing="0"/>
              <w:jc w:val="center"/>
            </w:pPr>
            <w:r w:rsidRPr="00247B75">
              <w:t>10</w:t>
            </w:r>
          </w:p>
        </w:tc>
      </w:tr>
      <w:tr w:rsidR="00A675DE" w:rsidRPr="00247B75" w14:paraId="016AECBC" w14:textId="77777777" w:rsidTr="000925F8">
        <w:trPr>
          <w:jc w:val="center"/>
        </w:trPr>
        <w:tc>
          <w:tcPr>
            <w:tcW w:w="3817" w:type="dxa"/>
            <w:hideMark/>
          </w:tcPr>
          <w:p w14:paraId="58049EA7"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L</w:t>
            </w:r>
          </w:p>
        </w:tc>
        <w:tc>
          <w:tcPr>
            <w:tcW w:w="2091" w:type="dxa"/>
          </w:tcPr>
          <w:p w14:paraId="4980822D"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44476142" w14:textId="2691FC15"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1.31 (0.91 – 1.79)</w:t>
            </w:r>
          </w:p>
        </w:tc>
      </w:tr>
      <w:tr w:rsidR="00A675DE" w:rsidRPr="00247B75" w14:paraId="0B6F8F2E" w14:textId="77777777" w:rsidTr="000925F8">
        <w:trPr>
          <w:jc w:val="center"/>
        </w:trPr>
        <w:tc>
          <w:tcPr>
            <w:tcW w:w="3817" w:type="dxa"/>
            <w:hideMark/>
          </w:tcPr>
          <w:p w14:paraId="7E088DE8"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 % predicted</w:t>
            </w:r>
          </w:p>
        </w:tc>
        <w:tc>
          <w:tcPr>
            <w:tcW w:w="2091" w:type="dxa"/>
          </w:tcPr>
          <w:p w14:paraId="6F265BA6"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29390488" w14:textId="620EDC4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49 (34 – 64)</w:t>
            </w:r>
          </w:p>
        </w:tc>
      </w:tr>
      <w:tr w:rsidR="00A675DE" w:rsidRPr="00247B75" w14:paraId="319BC90C" w14:textId="77777777" w:rsidTr="000925F8">
        <w:trPr>
          <w:jc w:val="center"/>
        </w:trPr>
        <w:tc>
          <w:tcPr>
            <w:tcW w:w="3817" w:type="dxa"/>
            <w:hideMark/>
          </w:tcPr>
          <w:p w14:paraId="51D48CE9"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FEV</w:t>
            </w:r>
            <w:r w:rsidRPr="00247B75">
              <w:rPr>
                <w:rFonts w:ascii="Times New Roman" w:hAnsi="Times New Roman"/>
                <w:sz w:val="24"/>
                <w:szCs w:val="24"/>
                <w:vertAlign w:val="subscript"/>
              </w:rPr>
              <w:t>1</w:t>
            </w:r>
            <w:r w:rsidRPr="00247B75">
              <w:rPr>
                <w:rFonts w:ascii="Times New Roman" w:hAnsi="Times New Roman"/>
                <w:sz w:val="24"/>
                <w:szCs w:val="24"/>
              </w:rPr>
              <w:t>/FVC, %</w:t>
            </w:r>
          </w:p>
        </w:tc>
        <w:tc>
          <w:tcPr>
            <w:tcW w:w="2091" w:type="dxa"/>
          </w:tcPr>
          <w:p w14:paraId="0F7B21E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22E9F22" w14:textId="2D96DBCD"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45 (35 – 56)</w:t>
            </w:r>
          </w:p>
        </w:tc>
      </w:tr>
      <w:tr w:rsidR="00A675DE" w:rsidRPr="00247B75" w14:paraId="0128134B" w14:textId="77777777" w:rsidTr="000925F8">
        <w:trPr>
          <w:jc w:val="center"/>
        </w:trPr>
        <w:tc>
          <w:tcPr>
            <w:tcW w:w="3817" w:type="dxa"/>
            <w:hideMark/>
          </w:tcPr>
          <w:p w14:paraId="407CA834" w14:textId="77777777"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D</w:t>
            </w:r>
            <w:r w:rsidRPr="00247B75">
              <w:rPr>
                <w:rFonts w:ascii="Times New Roman" w:hAnsi="Times New Roman"/>
                <w:sz w:val="24"/>
                <w:szCs w:val="24"/>
                <w:vertAlign w:val="subscript"/>
              </w:rPr>
              <w:t>LCO</w:t>
            </w:r>
            <w:r w:rsidRPr="00247B75">
              <w:rPr>
                <w:rFonts w:ascii="Times New Roman" w:hAnsi="Times New Roman"/>
                <w:sz w:val="24"/>
                <w:szCs w:val="24"/>
              </w:rPr>
              <w:t>, % predicted</w:t>
            </w:r>
            <w:r w:rsidRPr="00247B75">
              <w:rPr>
                <w:rFonts w:ascii="Times New Roman" w:hAnsi="Times New Roman"/>
                <w:sz w:val="24"/>
                <w:szCs w:val="24"/>
                <w:vertAlign w:val="superscript"/>
              </w:rPr>
              <w:t>‡</w:t>
            </w:r>
          </w:p>
        </w:tc>
        <w:tc>
          <w:tcPr>
            <w:tcW w:w="2091" w:type="dxa"/>
          </w:tcPr>
          <w:p w14:paraId="41FD13D0"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094D9A60" w14:textId="01D0CAB4"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51 (37 – 67)</w:t>
            </w:r>
          </w:p>
        </w:tc>
      </w:tr>
      <w:tr w:rsidR="00A675DE" w:rsidRPr="00247B75" w14:paraId="1E2F7E94" w14:textId="77777777" w:rsidTr="000925F8">
        <w:trPr>
          <w:jc w:val="center"/>
        </w:trPr>
        <w:tc>
          <w:tcPr>
            <w:tcW w:w="3817" w:type="dxa"/>
          </w:tcPr>
          <w:p w14:paraId="7978E37B" w14:textId="08F9DBDD"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ADO index</w:t>
            </w:r>
            <w:r w:rsidR="00555990">
              <w:rPr>
                <w:rFonts w:ascii="Times New Roman" w:hAnsi="Times New Roman"/>
                <w:sz w:val="24"/>
                <w:szCs w:val="24"/>
              </w:rPr>
              <w:t>, points</w:t>
            </w:r>
            <w:r w:rsidRPr="00247B75">
              <w:rPr>
                <w:rFonts w:ascii="Times New Roman" w:hAnsi="Times New Roman"/>
                <w:sz w:val="24"/>
                <w:szCs w:val="24"/>
                <w:vertAlign w:val="superscript"/>
              </w:rPr>
              <w:t>*</w:t>
            </w:r>
          </w:p>
        </w:tc>
        <w:tc>
          <w:tcPr>
            <w:tcW w:w="2091" w:type="dxa"/>
          </w:tcPr>
          <w:p w14:paraId="554882F7" w14:textId="77777777" w:rsidR="00A675DE" w:rsidRPr="00247B75" w:rsidRDefault="00A675DE" w:rsidP="00555990">
            <w:pPr>
              <w:spacing w:after="0" w:line="240" w:lineRule="auto"/>
              <w:jc w:val="center"/>
              <w:rPr>
                <w:rFonts w:ascii="Times New Roman" w:hAnsi="Times New Roman"/>
                <w:sz w:val="24"/>
                <w:szCs w:val="24"/>
              </w:rPr>
            </w:pPr>
          </w:p>
        </w:tc>
        <w:tc>
          <w:tcPr>
            <w:tcW w:w="2277" w:type="dxa"/>
          </w:tcPr>
          <w:p w14:paraId="2DBBF194" w14:textId="24EDE3CA" w:rsidR="00A675DE" w:rsidRPr="00247B75" w:rsidRDefault="00A675DE" w:rsidP="00555990">
            <w:pPr>
              <w:spacing w:after="0" w:line="240" w:lineRule="auto"/>
              <w:jc w:val="center"/>
              <w:rPr>
                <w:rFonts w:ascii="Times New Roman" w:hAnsi="Times New Roman"/>
                <w:sz w:val="24"/>
                <w:szCs w:val="24"/>
              </w:rPr>
            </w:pPr>
            <w:r w:rsidRPr="00247B75">
              <w:rPr>
                <w:rFonts w:ascii="Times New Roman" w:hAnsi="Times New Roman"/>
                <w:sz w:val="24"/>
                <w:szCs w:val="24"/>
              </w:rPr>
              <w:t>4 (3 – 5)</w:t>
            </w:r>
          </w:p>
        </w:tc>
      </w:tr>
      <w:tr w:rsidR="00A675DE" w:rsidRPr="00247B75" w14:paraId="0F511F04" w14:textId="77777777" w:rsidTr="000925F8">
        <w:trPr>
          <w:jc w:val="center"/>
        </w:trPr>
        <w:tc>
          <w:tcPr>
            <w:tcW w:w="3817" w:type="dxa"/>
            <w:hideMark/>
          </w:tcPr>
          <w:p w14:paraId="1F17B601" w14:textId="751028F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200</w:t>
            </w:r>
            <w:r>
              <w:rPr>
                <w:rFonts w:ascii="Times New Roman" w:hAnsi="Times New Roman"/>
                <w:sz w:val="24"/>
                <w:szCs w:val="24"/>
              </w:rPr>
              <w:t xml:space="preserve">7 classification, </w:t>
            </w:r>
            <w:r w:rsidRPr="00247B75">
              <w:rPr>
                <w:rFonts w:ascii="Times New Roman" w:hAnsi="Times New Roman"/>
                <w:sz w:val="24"/>
                <w:szCs w:val="24"/>
              </w:rPr>
              <w:t>%</w:t>
            </w:r>
          </w:p>
        </w:tc>
        <w:tc>
          <w:tcPr>
            <w:tcW w:w="2091" w:type="dxa"/>
          </w:tcPr>
          <w:p w14:paraId="5F9146BA" w14:textId="77777777" w:rsidR="00A675DE" w:rsidRPr="00247B75" w:rsidRDefault="00A675DE" w:rsidP="00555990">
            <w:pPr>
              <w:spacing w:after="0" w:line="240" w:lineRule="auto"/>
              <w:jc w:val="center"/>
              <w:rPr>
                <w:rFonts w:ascii="Times New Roman" w:hAnsi="Times New Roman"/>
                <w:sz w:val="24"/>
                <w:szCs w:val="24"/>
              </w:rPr>
            </w:pPr>
          </w:p>
        </w:tc>
        <w:tc>
          <w:tcPr>
            <w:tcW w:w="2277" w:type="dxa"/>
            <w:hideMark/>
          </w:tcPr>
          <w:p w14:paraId="6BAE0DB7" w14:textId="403172BF" w:rsidR="00A675DE" w:rsidRPr="00247B75" w:rsidRDefault="00A675DE" w:rsidP="00555990">
            <w:pPr>
              <w:spacing w:after="0" w:line="240" w:lineRule="auto"/>
              <w:jc w:val="center"/>
              <w:rPr>
                <w:rFonts w:ascii="Times New Roman" w:hAnsi="Times New Roman"/>
                <w:sz w:val="24"/>
                <w:szCs w:val="24"/>
              </w:rPr>
            </w:pPr>
          </w:p>
        </w:tc>
      </w:tr>
      <w:tr w:rsidR="00A675DE" w:rsidRPr="00247B75" w14:paraId="7CE01A29" w14:textId="77777777" w:rsidTr="000925F8">
        <w:trPr>
          <w:jc w:val="center"/>
        </w:trPr>
        <w:tc>
          <w:tcPr>
            <w:tcW w:w="3817" w:type="dxa"/>
          </w:tcPr>
          <w:p w14:paraId="6D968D5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3B9DDC2" w14:textId="30830FD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1</w:t>
            </w:r>
          </w:p>
        </w:tc>
        <w:tc>
          <w:tcPr>
            <w:tcW w:w="2277" w:type="dxa"/>
          </w:tcPr>
          <w:p w14:paraId="4C7D4580" w14:textId="676F760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9</w:t>
            </w:r>
          </w:p>
        </w:tc>
      </w:tr>
      <w:tr w:rsidR="00A675DE" w:rsidRPr="00247B75" w14:paraId="730AAAAC" w14:textId="77777777" w:rsidTr="000925F8">
        <w:trPr>
          <w:jc w:val="center"/>
        </w:trPr>
        <w:tc>
          <w:tcPr>
            <w:tcW w:w="3817" w:type="dxa"/>
          </w:tcPr>
          <w:p w14:paraId="3C588ED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C6D3A0E" w14:textId="2F02D0D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2</w:t>
            </w:r>
          </w:p>
        </w:tc>
        <w:tc>
          <w:tcPr>
            <w:tcW w:w="2277" w:type="dxa"/>
          </w:tcPr>
          <w:p w14:paraId="75590466" w14:textId="3A101083"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40</w:t>
            </w:r>
          </w:p>
        </w:tc>
      </w:tr>
      <w:tr w:rsidR="00A675DE" w:rsidRPr="00247B75" w14:paraId="5D435608" w14:textId="77777777" w:rsidTr="000925F8">
        <w:trPr>
          <w:jc w:val="center"/>
        </w:trPr>
        <w:tc>
          <w:tcPr>
            <w:tcW w:w="3817" w:type="dxa"/>
          </w:tcPr>
          <w:p w14:paraId="7B427EC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072AC1" w14:textId="1A11C07D"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3</w:t>
            </w:r>
          </w:p>
        </w:tc>
        <w:tc>
          <w:tcPr>
            <w:tcW w:w="2277" w:type="dxa"/>
          </w:tcPr>
          <w:p w14:paraId="4B001570" w14:textId="26C458B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34</w:t>
            </w:r>
          </w:p>
        </w:tc>
      </w:tr>
      <w:tr w:rsidR="00A675DE" w:rsidRPr="00247B75" w14:paraId="15F98D0F" w14:textId="77777777" w:rsidTr="000925F8">
        <w:trPr>
          <w:jc w:val="center"/>
        </w:trPr>
        <w:tc>
          <w:tcPr>
            <w:tcW w:w="3817" w:type="dxa"/>
          </w:tcPr>
          <w:p w14:paraId="7B4863C5"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232867DE" w14:textId="758AC333"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4</w:t>
            </w:r>
          </w:p>
        </w:tc>
        <w:tc>
          <w:tcPr>
            <w:tcW w:w="2277" w:type="dxa"/>
          </w:tcPr>
          <w:p w14:paraId="60256752" w14:textId="64A244A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0275A1C2" w14:textId="77777777" w:rsidTr="000925F8">
        <w:trPr>
          <w:jc w:val="center"/>
        </w:trPr>
        <w:tc>
          <w:tcPr>
            <w:tcW w:w="3817" w:type="dxa"/>
          </w:tcPr>
          <w:p w14:paraId="361FA7E8" w14:textId="0EBA8A1C" w:rsidR="00A675DE" w:rsidRPr="00247B75" w:rsidRDefault="00A675DE" w:rsidP="00555990">
            <w:pPr>
              <w:spacing w:after="0" w:line="240" w:lineRule="auto"/>
              <w:rPr>
                <w:rFonts w:ascii="Times New Roman" w:hAnsi="Times New Roman"/>
                <w:sz w:val="24"/>
                <w:szCs w:val="24"/>
              </w:rPr>
            </w:pPr>
            <w:r w:rsidRPr="00247B75">
              <w:rPr>
                <w:rFonts w:ascii="Times New Roman" w:hAnsi="Times New Roman"/>
                <w:sz w:val="24"/>
                <w:szCs w:val="24"/>
              </w:rPr>
              <w:t>GOLD 2</w:t>
            </w:r>
            <w:r>
              <w:rPr>
                <w:rFonts w:ascii="Times New Roman" w:hAnsi="Times New Roman"/>
                <w:sz w:val="24"/>
                <w:szCs w:val="24"/>
              </w:rPr>
              <w:t>011 classification</w:t>
            </w:r>
            <w:r w:rsidRPr="00247B75">
              <w:rPr>
                <w:rFonts w:ascii="Times New Roman" w:hAnsi="Times New Roman"/>
                <w:sz w:val="24"/>
                <w:szCs w:val="24"/>
              </w:rPr>
              <w:t>, %</w:t>
            </w:r>
            <w:r w:rsidRPr="00247B75">
              <w:rPr>
                <w:rFonts w:ascii="Times New Roman" w:hAnsi="Times New Roman"/>
                <w:sz w:val="24"/>
                <w:szCs w:val="24"/>
                <w:vertAlign w:val="superscript"/>
              </w:rPr>
              <w:t>*</w:t>
            </w:r>
          </w:p>
        </w:tc>
        <w:tc>
          <w:tcPr>
            <w:tcW w:w="2091" w:type="dxa"/>
          </w:tcPr>
          <w:p w14:paraId="092FAC68" w14:textId="77777777" w:rsidR="00A675DE" w:rsidRPr="00247B75" w:rsidRDefault="00A675DE" w:rsidP="00555990">
            <w:pPr>
              <w:spacing w:after="0" w:line="240" w:lineRule="auto"/>
              <w:rPr>
                <w:rFonts w:ascii="Times New Roman" w:hAnsi="Times New Roman"/>
                <w:sz w:val="24"/>
                <w:szCs w:val="24"/>
              </w:rPr>
            </w:pPr>
          </w:p>
        </w:tc>
        <w:tc>
          <w:tcPr>
            <w:tcW w:w="2277" w:type="dxa"/>
          </w:tcPr>
          <w:p w14:paraId="777945BF" w14:textId="51FD7818" w:rsidR="00A675DE" w:rsidRPr="00247B75" w:rsidRDefault="00A675DE" w:rsidP="00555990">
            <w:pPr>
              <w:spacing w:after="0" w:line="240" w:lineRule="auto"/>
              <w:jc w:val="center"/>
              <w:rPr>
                <w:rFonts w:ascii="Times New Roman" w:hAnsi="Times New Roman"/>
                <w:sz w:val="24"/>
                <w:szCs w:val="24"/>
              </w:rPr>
            </w:pPr>
          </w:p>
        </w:tc>
      </w:tr>
      <w:tr w:rsidR="00A675DE" w:rsidRPr="00247B75" w14:paraId="6B404E62" w14:textId="77777777" w:rsidTr="000925F8">
        <w:trPr>
          <w:jc w:val="center"/>
        </w:trPr>
        <w:tc>
          <w:tcPr>
            <w:tcW w:w="3817" w:type="dxa"/>
          </w:tcPr>
          <w:p w14:paraId="1C800E4B"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77B117BA" w14:textId="62A7AEC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A</w:t>
            </w:r>
          </w:p>
        </w:tc>
        <w:tc>
          <w:tcPr>
            <w:tcW w:w="2277" w:type="dxa"/>
          </w:tcPr>
          <w:p w14:paraId="5FE83B85" w14:textId="3A8C15DC"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29</w:t>
            </w:r>
          </w:p>
        </w:tc>
      </w:tr>
      <w:tr w:rsidR="00A675DE" w:rsidRPr="00247B75" w14:paraId="45B73AE4" w14:textId="77777777" w:rsidTr="000925F8">
        <w:trPr>
          <w:jc w:val="center"/>
        </w:trPr>
        <w:tc>
          <w:tcPr>
            <w:tcW w:w="3817" w:type="dxa"/>
          </w:tcPr>
          <w:p w14:paraId="1D0BE31D"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6C149D62" w14:textId="6BAC5721"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B</w:t>
            </w:r>
          </w:p>
        </w:tc>
        <w:tc>
          <w:tcPr>
            <w:tcW w:w="2277" w:type="dxa"/>
          </w:tcPr>
          <w:p w14:paraId="6DE6AE3D" w14:textId="2B2F7310"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16</w:t>
            </w:r>
          </w:p>
        </w:tc>
      </w:tr>
      <w:tr w:rsidR="00A675DE" w:rsidRPr="00247B75" w14:paraId="25EB78DA" w14:textId="77777777" w:rsidTr="000925F8">
        <w:trPr>
          <w:jc w:val="center"/>
        </w:trPr>
        <w:tc>
          <w:tcPr>
            <w:tcW w:w="3817" w:type="dxa"/>
          </w:tcPr>
          <w:p w14:paraId="215B29DA"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41614EB0" w14:textId="4D977B82"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C</w:t>
            </w:r>
          </w:p>
        </w:tc>
        <w:tc>
          <w:tcPr>
            <w:tcW w:w="2277" w:type="dxa"/>
          </w:tcPr>
          <w:p w14:paraId="4D147C25" w14:textId="565DF3FE"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17</w:t>
            </w:r>
          </w:p>
        </w:tc>
      </w:tr>
      <w:tr w:rsidR="00A675DE" w:rsidRPr="00247B75" w14:paraId="7A94BABF" w14:textId="77777777" w:rsidTr="000925F8">
        <w:trPr>
          <w:jc w:val="center"/>
        </w:trPr>
        <w:tc>
          <w:tcPr>
            <w:tcW w:w="3817" w:type="dxa"/>
          </w:tcPr>
          <w:p w14:paraId="5587FBC4" w14:textId="77777777" w:rsidR="00A675DE" w:rsidRPr="00247B75" w:rsidRDefault="00A675DE" w:rsidP="00555990">
            <w:pPr>
              <w:spacing w:after="0" w:line="240" w:lineRule="auto"/>
              <w:rPr>
                <w:rFonts w:ascii="Times New Roman" w:hAnsi="Times New Roman"/>
                <w:sz w:val="24"/>
                <w:szCs w:val="24"/>
              </w:rPr>
            </w:pPr>
          </w:p>
        </w:tc>
        <w:tc>
          <w:tcPr>
            <w:tcW w:w="2091" w:type="dxa"/>
          </w:tcPr>
          <w:p w14:paraId="5CD26D5C" w14:textId="4FC0BF98" w:rsidR="00A675DE" w:rsidRPr="00247B75" w:rsidRDefault="00A675DE" w:rsidP="00555990">
            <w:pPr>
              <w:spacing w:after="0" w:line="240" w:lineRule="auto"/>
              <w:rPr>
                <w:rFonts w:ascii="Times New Roman" w:hAnsi="Times New Roman"/>
                <w:sz w:val="24"/>
                <w:szCs w:val="24"/>
              </w:rPr>
            </w:pPr>
            <w:r>
              <w:rPr>
                <w:rFonts w:ascii="Times New Roman" w:hAnsi="Times New Roman"/>
                <w:sz w:val="24"/>
                <w:szCs w:val="24"/>
              </w:rPr>
              <w:t>D</w:t>
            </w:r>
          </w:p>
        </w:tc>
        <w:tc>
          <w:tcPr>
            <w:tcW w:w="2277" w:type="dxa"/>
          </w:tcPr>
          <w:p w14:paraId="0FBA567D" w14:textId="6055ADE8" w:rsidR="00A675DE" w:rsidRPr="00247B75" w:rsidRDefault="00A675DE" w:rsidP="00555990">
            <w:pPr>
              <w:spacing w:after="0" w:line="240" w:lineRule="auto"/>
              <w:jc w:val="center"/>
              <w:rPr>
                <w:rFonts w:ascii="Times New Roman" w:hAnsi="Times New Roman"/>
                <w:sz w:val="24"/>
                <w:szCs w:val="24"/>
              </w:rPr>
            </w:pPr>
            <w:r>
              <w:rPr>
                <w:rFonts w:ascii="Times New Roman" w:hAnsi="Times New Roman"/>
                <w:sz w:val="24"/>
                <w:szCs w:val="24"/>
              </w:rPr>
              <w:t>38</w:t>
            </w:r>
          </w:p>
        </w:tc>
      </w:tr>
    </w:tbl>
    <w:p w14:paraId="300F515B" w14:textId="054E215C" w:rsidR="002E3E8B" w:rsidRPr="00827B04" w:rsidRDefault="00056FCD" w:rsidP="00827B04">
      <w:pPr>
        <w:spacing w:after="0" w:line="480" w:lineRule="auto"/>
        <w:jc w:val="both"/>
        <w:rPr>
          <w:rFonts w:ascii="Times New Roman" w:hAnsi="Times New Roman"/>
          <w:sz w:val="24"/>
          <w:szCs w:val="24"/>
        </w:rPr>
      </w:pPr>
      <w:r w:rsidRPr="00247B75">
        <w:rPr>
          <w:rFonts w:ascii="Times New Roman" w:hAnsi="Times New Roman"/>
          <w:sz w:val="24"/>
          <w:szCs w:val="24"/>
        </w:rPr>
        <w:t xml:space="preserve">Data expressed as relative frequency or median (interquartile range). BMI: body mass index; </w:t>
      </w:r>
      <w:proofErr w:type="spellStart"/>
      <w:r w:rsidRPr="00247B75">
        <w:rPr>
          <w:rFonts w:ascii="Times New Roman" w:hAnsi="Times New Roman"/>
          <w:sz w:val="24"/>
          <w:szCs w:val="24"/>
        </w:rPr>
        <w:t>mMRC</w:t>
      </w:r>
      <w:proofErr w:type="spellEnd"/>
      <w:r w:rsidRPr="00247B75">
        <w:rPr>
          <w:rFonts w:ascii="Times New Roman" w:hAnsi="Times New Roman"/>
          <w:sz w:val="24"/>
          <w:szCs w:val="24"/>
        </w:rPr>
        <w:t>: modified Medical Research Council; FEV</w:t>
      </w:r>
      <w:r w:rsidRPr="00247B75">
        <w:rPr>
          <w:rFonts w:ascii="Times New Roman" w:hAnsi="Times New Roman"/>
          <w:sz w:val="24"/>
          <w:szCs w:val="24"/>
          <w:vertAlign w:val="subscript"/>
        </w:rPr>
        <w:t>1</w:t>
      </w:r>
      <w:r w:rsidRPr="00247B75">
        <w:rPr>
          <w:rFonts w:ascii="Times New Roman" w:hAnsi="Times New Roman"/>
          <w:sz w:val="24"/>
          <w:szCs w:val="24"/>
        </w:rPr>
        <w:t>: forced expiratory volume in the first second; FVC: forced vital capacity; D</w:t>
      </w:r>
      <w:r w:rsidRPr="00247B75">
        <w:rPr>
          <w:rFonts w:ascii="Times New Roman" w:hAnsi="Times New Roman"/>
          <w:sz w:val="24"/>
          <w:szCs w:val="24"/>
          <w:vertAlign w:val="subscript"/>
        </w:rPr>
        <w:t>LCO</w:t>
      </w:r>
      <w:r w:rsidRPr="00247B75">
        <w:rPr>
          <w:rFonts w:ascii="Times New Roman" w:hAnsi="Times New Roman"/>
          <w:sz w:val="24"/>
          <w:szCs w:val="24"/>
        </w:rPr>
        <w:t xml:space="preserve">: diffusion capacity of the lung for carbon monoxide; ADO: age, dyspnoea, and airflow obstruction index; GOLD: Global Initiative for Chronic Obstructive Lung Disease.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868 subjects; </w:t>
      </w:r>
      <w:r w:rsidRPr="00247B75">
        <w:rPr>
          <w:rFonts w:ascii="Times New Roman" w:hAnsi="Times New Roman"/>
          <w:sz w:val="24"/>
          <w:szCs w:val="24"/>
          <w:vertAlign w:val="superscript"/>
        </w:rPr>
        <w:t>†</w:t>
      </w:r>
      <w:r w:rsidRPr="00247B75">
        <w:rPr>
          <w:rFonts w:ascii="Times New Roman" w:hAnsi="Times New Roman"/>
          <w:sz w:val="24"/>
          <w:szCs w:val="24"/>
        </w:rPr>
        <w:t xml:space="preserve">Data available for 707 subjects; </w:t>
      </w:r>
      <w:r w:rsidRPr="00247B75">
        <w:rPr>
          <w:rFonts w:ascii="Times New Roman" w:hAnsi="Times New Roman"/>
          <w:sz w:val="24"/>
          <w:szCs w:val="24"/>
          <w:vertAlign w:val="superscript"/>
        </w:rPr>
        <w:t>‡</w:t>
      </w:r>
      <w:r w:rsidRPr="00247B75">
        <w:rPr>
          <w:rFonts w:ascii="Times New Roman" w:hAnsi="Times New Roman"/>
          <w:sz w:val="24"/>
          <w:szCs w:val="24"/>
        </w:rPr>
        <w:t>D</w:t>
      </w:r>
      <w:r w:rsidR="00827B04">
        <w:rPr>
          <w:rFonts w:ascii="Times New Roman" w:hAnsi="Times New Roman"/>
          <w:sz w:val="24"/>
          <w:szCs w:val="24"/>
        </w:rPr>
        <w:t>ata available for 505 subjects.</w:t>
      </w:r>
    </w:p>
    <w:p w14:paraId="777E2790" w14:textId="77777777" w:rsidR="00555990" w:rsidRDefault="00555990">
      <w:pPr>
        <w:spacing w:after="0" w:line="240" w:lineRule="auto"/>
        <w:rPr>
          <w:rFonts w:ascii="Times New Roman" w:hAnsi="Times New Roman"/>
          <w:b/>
          <w:sz w:val="32"/>
          <w:szCs w:val="32"/>
        </w:rPr>
      </w:pPr>
      <w:r>
        <w:rPr>
          <w:rFonts w:ascii="Times New Roman" w:hAnsi="Times New Roman"/>
          <w:b/>
          <w:sz w:val="32"/>
          <w:szCs w:val="32"/>
        </w:rPr>
        <w:br w:type="page"/>
      </w:r>
    </w:p>
    <w:p w14:paraId="1C06770F" w14:textId="16EC04BB" w:rsidR="00B17F05" w:rsidRPr="00BD785F" w:rsidRDefault="008E2A91"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Daily </w:t>
      </w:r>
      <w:r w:rsidR="00BD785F" w:rsidRPr="00BD785F">
        <w:rPr>
          <w:rFonts w:ascii="Times New Roman" w:hAnsi="Times New Roman"/>
          <w:b/>
          <w:sz w:val="32"/>
          <w:szCs w:val="32"/>
        </w:rPr>
        <w:t>P</w:t>
      </w:r>
      <w:r w:rsidR="00353E1F"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353E1F" w:rsidRPr="00BD785F">
        <w:rPr>
          <w:rFonts w:ascii="Times New Roman" w:hAnsi="Times New Roman"/>
          <w:b/>
          <w:sz w:val="32"/>
          <w:szCs w:val="32"/>
        </w:rPr>
        <w:t>ctivity</w:t>
      </w:r>
      <w:r w:rsidR="00C562BA"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C562BA" w:rsidRPr="00BD785F">
        <w:rPr>
          <w:rFonts w:ascii="Times New Roman" w:hAnsi="Times New Roman"/>
          <w:b/>
          <w:sz w:val="32"/>
          <w:szCs w:val="32"/>
        </w:rPr>
        <w:t xml:space="preserve"> and </w:t>
      </w:r>
      <w:r w:rsidR="00BD785F" w:rsidRPr="00BD785F">
        <w:rPr>
          <w:rFonts w:ascii="Times New Roman" w:hAnsi="Times New Roman"/>
          <w:b/>
          <w:sz w:val="32"/>
          <w:szCs w:val="32"/>
        </w:rPr>
        <w:t>Physical A</w:t>
      </w:r>
      <w:r w:rsidR="00353E1F" w:rsidRPr="00BD785F">
        <w:rPr>
          <w:rFonts w:ascii="Times New Roman" w:hAnsi="Times New Roman"/>
          <w:b/>
          <w:sz w:val="32"/>
          <w:szCs w:val="32"/>
        </w:rPr>
        <w:t>ctivity</w:t>
      </w:r>
      <w:r w:rsidR="00C02069" w:rsidRPr="00BD785F">
        <w:rPr>
          <w:rFonts w:ascii="Times New Roman" w:hAnsi="Times New Roman"/>
          <w:b/>
          <w:sz w:val="32"/>
          <w:szCs w:val="32"/>
        </w:rPr>
        <w:t xml:space="preserve"> </w:t>
      </w:r>
      <w:r w:rsidR="00BD785F" w:rsidRPr="00BD785F">
        <w:rPr>
          <w:rFonts w:ascii="Times New Roman" w:hAnsi="Times New Roman"/>
          <w:b/>
          <w:sz w:val="32"/>
          <w:szCs w:val="32"/>
        </w:rPr>
        <w:t>H</w:t>
      </w:r>
      <w:r w:rsidR="00527C29"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00C562BA" w:rsidRPr="00BD785F">
        <w:rPr>
          <w:rFonts w:ascii="Times New Roman" w:hAnsi="Times New Roman"/>
          <w:b/>
          <w:sz w:val="32"/>
          <w:szCs w:val="32"/>
        </w:rPr>
        <w:t>atterns</w:t>
      </w:r>
    </w:p>
    <w:p w14:paraId="5350D695" w14:textId="60ED858E" w:rsidR="00791938" w:rsidRDefault="00B17F0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median number of valid days was 6 (6 – 6) days, </w:t>
      </w:r>
      <w:r w:rsidR="007A3417" w:rsidRPr="00815C59">
        <w:rPr>
          <w:rFonts w:ascii="Times New Roman" w:hAnsi="Times New Roman"/>
          <w:sz w:val="24"/>
          <w:szCs w:val="24"/>
        </w:rPr>
        <w:t>resulting in a total of</w:t>
      </w:r>
      <w:r w:rsidRPr="00815C59">
        <w:rPr>
          <w:rFonts w:ascii="Times New Roman" w:hAnsi="Times New Roman"/>
          <w:sz w:val="24"/>
          <w:szCs w:val="24"/>
        </w:rPr>
        <w:t xml:space="preserve"> 6074 </w:t>
      </w:r>
      <w:r w:rsidR="007A3417" w:rsidRPr="00815C59">
        <w:rPr>
          <w:rFonts w:ascii="Times New Roman" w:hAnsi="Times New Roman"/>
          <w:sz w:val="24"/>
          <w:szCs w:val="24"/>
        </w:rPr>
        <w:t xml:space="preserve">valid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Pr="00815C59">
        <w:rPr>
          <w:rFonts w:ascii="Times New Roman" w:hAnsi="Times New Roman"/>
          <w:sz w:val="24"/>
          <w:szCs w:val="24"/>
        </w:rPr>
        <w:t xml:space="preserve">days, </w:t>
      </w:r>
      <w:r w:rsidR="00763F26" w:rsidRPr="00815C59">
        <w:rPr>
          <w:rFonts w:ascii="Times New Roman" w:hAnsi="Times New Roman"/>
          <w:sz w:val="24"/>
          <w:szCs w:val="24"/>
        </w:rPr>
        <w:t>of which</w:t>
      </w:r>
      <w:r w:rsidRPr="00815C59">
        <w:rPr>
          <w:rFonts w:ascii="Times New Roman" w:hAnsi="Times New Roman"/>
          <w:sz w:val="24"/>
          <w:szCs w:val="24"/>
        </w:rPr>
        <w:t xml:space="preserve"> 4049 </w:t>
      </w:r>
      <w:r w:rsidR="009F794F" w:rsidRPr="00815C59">
        <w:rPr>
          <w:rFonts w:ascii="Times New Roman" w:hAnsi="Times New Roman"/>
          <w:sz w:val="24"/>
          <w:szCs w:val="24"/>
        </w:rPr>
        <w:t>(67</w:t>
      </w:r>
      <w:r w:rsidR="007A3417" w:rsidRPr="00815C59">
        <w:rPr>
          <w:rFonts w:ascii="Times New Roman" w:hAnsi="Times New Roman"/>
          <w:sz w:val="24"/>
          <w:szCs w:val="24"/>
        </w:rPr>
        <w:t xml:space="preserve">%) </w:t>
      </w:r>
      <w:r w:rsidR="001632FB" w:rsidRPr="00815C59">
        <w:rPr>
          <w:rFonts w:ascii="Times New Roman" w:hAnsi="Times New Roman"/>
          <w:sz w:val="24"/>
          <w:szCs w:val="24"/>
        </w:rPr>
        <w:t>were week</w:t>
      </w:r>
      <w:r w:rsidRPr="00815C59">
        <w:rPr>
          <w:rFonts w:ascii="Times New Roman" w:hAnsi="Times New Roman"/>
          <w:sz w:val="24"/>
          <w:szCs w:val="24"/>
        </w:rPr>
        <w:t xml:space="preserve">days. Table 2 presents the </w:t>
      </w:r>
      <w:r w:rsidR="008E2A91" w:rsidRPr="00815C59">
        <w:rPr>
          <w:rFonts w:ascii="Times New Roman" w:hAnsi="Times New Roman"/>
          <w:sz w:val="24"/>
          <w:szCs w:val="24"/>
        </w:rPr>
        <w:t xml:space="preserve">daily </w:t>
      </w:r>
      <w:r w:rsidR="00353E1F" w:rsidRPr="00815C59">
        <w:rPr>
          <w:rFonts w:ascii="Times New Roman" w:hAnsi="Times New Roman"/>
          <w:sz w:val="24"/>
          <w:szCs w:val="24"/>
        </w:rPr>
        <w:t>physical activity</w:t>
      </w:r>
      <w:r w:rsidR="007A3417" w:rsidRPr="00815C59">
        <w:rPr>
          <w:rFonts w:ascii="Times New Roman" w:hAnsi="Times New Roman"/>
          <w:sz w:val="24"/>
          <w:szCs w:val="24"/>
        </w:rPr>
        <w:t xml:space="preserve"> </w:t>
      </w:r>
      <w:r w:rsidR="00527C29" w:rsidRPr="00815C59">
        <w:rPr>
          <w:rFonts w:ascii="Times New Roman" w:hAnsi="Times New Roman"/>
          <w:sz w:val="24"/>
          <w:szCs w:val="24"/>
        </w:rPr>
        <w:t>measures</w:t>
      </w:r>
      <w:r w:rsidR="001632FB" w:rsidRPr="00815C59">
        <w:rPr>
          <w:rFonts w:ascii="Times New Roman" w:hAnsi="Times New Roman"/>
          <w:sz w:val="24"/>
          <w:szCs w:val="24"/>
        </w:rPr>
        <w:t xml:space="preserve"> during </w:t>
      </w:r>
      <w:r w:rsidR="00626670" w:rsidRPr="00815C59">
        <w:rPr>
          <w:rFonts w:ascii="Times New Roman" w:hAnsi="Times New Roman"/>
          <w:sz w:val="24"/>
          <w:szCs w:val="24"/>
        </w:rPr>
        <w:t xml:space="preserve">the </w:t>
      </w:r>
      <w:r w:rsidR="001632FB" w:rsidRPr="00815C59">
        <w:rPr>
          <w:rFonts w:ascii="Times New Roman" w:hAnsi="Times New Roman"/>
          <w:sz w:val="24"/>
          <w:szCs w:val="24"/>
        </w:rPr>
        <w:t>week</w:t>
      </w:r>
      <w:r w:rsidRPr="00815C59">
        <w:rPr>
          <w:rFonts w:ascii="Times New Roman" w:hAnsi="Times New Roman"/>
          <w:sz w:val="24"/>
          <w:szCs w:val="24"/>
        </w:rPr>
        <w:t xml:space="preserve">days. The </w:t>
      </w:r>
      <w:r w:rsidR="00C57C01">
        <w:rPr>
          <w:rFonts w:ascii="Times New Roman" w:hAnsi="Times New Roman"/>
          <w:sz w:val="24"/>
          <w:szCs w:val="24"/>
        </w:rPr>
        <w:t xml:space="preserve">daily total </w:t>
      </w:r>
      <w:r w:rsidR="00C57C01" w:rsidRPr="00815C59">
        <w:rPr>
          <w:rFonts w:ascii="Times New Roman" w:hAnsi="Times New Roman"/>
          <w:sz w:val="24"/>
          <w:szCs w:val="24"/>
        </w:rPr>
        <w:t xml:space="preserve">time </w:t>
      </w:r>
      <w:r w:rsidR="00C57C01">
        <w:rPr>
          <w:rFonts w:ascii="Times New Roman" w:hAnsi="Times New Roman"/>
          <w:sz w:val="24"/>
          <w:szCs w:val="24"/>
        </w:rPr>
        <w:t xml:space="preserve">was </w:t>
      </w:r>
      <w:r w:rsidRPr="00815C59">
        <w:rPr>
          <w:rFonts w:ascii="Times New Roman" w:hAnsi="Times New Roman"/>
          <w:sz w:val="24"/>
          <w:szCs w:val="24"/>
        </w:rPr>
        <w:t xml:space="preserve">smallest and </w:t>
      </w:r>
      <w:r w:rsidR="00C57C01">
        <w:rPr>
          <w:rFonts w:ascii="Times New Roman" w:hAnsi="Times New Roman"/>
          <w:sz w:val="24"/>
          <w:szCs w:val="24"/>
        </w:rPr>
        <w:t xml:space="preserve">the daily total </w:t>
      </w:r>
      <w:r w:rsidR="00C57C01" w:rsidRPr="00815C59">
        <w:rPr>
          <w:rFonts w:ascii="Times New Roman" w:hAnsi="Times New Roman"/>
          <w:sz w:val="24"/>
          <w:szCs w:val="24"/>
        </w:rPr>
        <w:t>energy expenditure (EE)</w:t>
      </w:r>
      <w:r w:rsidR="00C57C01">
        <w:rPr>
          <w:rFonts w:ascii="Times New Roman" w:hAnsi="Times New Roman"/>
          <w:sz w:val="24"/>
          <w:szCs w:val="24"/>
        </w:rPr>
        <w:t xml:space="preserve"> was </w:t>
      </w:r>
      <w:proofErr w:type="gramStart"/>
      <w:r w:rsidR="00684DBF" w:rsidRPr="00815C59">
        <w:rPr>
          <w:rFonts w:ascii="Times New Roman" w:hAnsi="Times New Roman"/>
          <w:sz w:val="24"/>
          <w:szCs w:val="24"/>
        </w:rPr>
        <w:t xml:space="preserve">lowest </w:t>
      </w:r>
      <w:r w:rsidRPr="00815C59">
        <w:rPr>
          <w:rFonts w:ascii="Times New Roman" w:hAnsi="Times New Roman"/>
          <w:sz w:val="24"/>
          <w:szCs w:val="24"/>
        </w:rPr>
        <w:t xml:space="preserve"> in</w:t>
      </w:r>
      <w:proofErr w:type="gramEnd"/>
      <w:r w:rsidRPr="00815C59">
        <w:rPr>
          <w:rFonts w:ascii="Times New Roman" w:hAnsi="Times New Roman"/>
          <w:sz w:val="24"/>
          <w:szCs w:val="24"/>
        </w:rPr>
        <w:t xml:space="preserve"> </w:t>
      </w:r>
      <w:r w:rsidR="000B4121" w:rsidRPr="00815C59">
        <w:rPr>
          <w:rFonts w:ascii="Times New Roman" w:hAnsi="Times New Roman"/>
          <w:sz w:val="24"/>
          <w:szCs w:val="24"/>
        </w:rPr>
        <w:t>moderate-to-vigorous intensity</w:t>
      </w:r>
      <w:r w:rsidRPr="00815C59">
        <w:rPr>
          <w:rFonts w:ascii="Times New Roman" w:hAnsi="Times New Roman"/>
          <w:sz w:val="24"/>
          <w:szCs w:val="24"/>
        </w:rPr>
        <w:t xml:space="preserve">. </w:t>
      </w:r>
      <w:r w:rsidR="00626670" w:rsidRPr="00815C59">
        <w:rPr>
          <w:rFonts w:ascii="Times New Roman" w:hAnsi="Times New Roman"/>
          <w:sz w:val="24"/>
          <w:szCs w:val="24"/>
        </w:rPr>
        <w:t>At</w:t>
      </w:r>
      <w:r w:rsidR="0091175C" w:rsidRPr="00815C59">
        <w:rPr>
          <w:rFonts w:ascii="Times New Roman" w:hAnsi="Times New Roman"/>
          <w:sz w:val="24"/>
          <w:szCs w:val="24"/>
        </w:rPr>
        <w:t xml:space="preserve"> this intensity, p</w:t>
      </w:r>
      <w:r w:rsidR="00D65AAA" w:rsidRPr="00815C59">
        <w:rPr>
          <w:rFonts w:ascii="Times New Roman" w:hAnsi="Times New Roman"/>
          <w:sz w:val="24"/>
          <w:szCs w:val="24"/>
        </w:rPr>
        <w:t>atients</w:t>
      </w:r>
      <w:r w:rsidRPr="00815C59">
        <w:rPr>
          <w:rFonts w:ascii="Times New Roman" w:hAnsi="Times New Roman"/>
          <w:sz w:val="24"/>
          <w:szCs w:val="24"/>
        </w:rPr>
        <w:t xml:space="preserve"> spent a median of 6 (0 – 22) min·day</w:t>
      </w:r>
      <w:r w:rsidRPr="00815C59">
        <w:rPr>
          <w:rFonts w:ascii="Times New Roman" w:hAnsi="Times New Roman"/>
          <w:sz w:val="24"/>
          <w:szCs w:val="24"/>
          <w:vertAlign w:val="superscript"/>
        </w:rPr>
        <w:t>-1</w:t>
      </w:r>
      <w:r w:rsidRPr="00815C59">
        <w:rPr>
          <w:rFonts w:ascii="Times New Roman" w:hAnsi="Times New Roman"/>
          <w:sz w:val="24"/>
          <w:szCs w:val="24"/>
        </w:rPr>
        <w:t xml:space="preserve"> in bouts of </w:t>
      </w:r>
      <w:r w:rsidR="007A3417" w:rsidRPr="00815C59">
        <w:rPr>
          <w:rFonts w:ascii="Times New Roman" w:hAnsi="Times New Roman"/>
          <w:sz w:val="24"/>
          <w:szCs w:val="24"/>
        </w:rPr>
        <w:t>≥</w:t>
      </w:r>
      <w:r w:rsidRPr="00815C59">
        <w:rPr>
          <w:rFonts w:ascii="Times New Roman" w:hAnsi="Times New Roman"/>
          <w:sz w:val="24"/>
          <w:szCs w:val="24"/>
        </w:rPr>
        <w:t>10 minutes</w:t>
      </w:r>
      <w:r w:rsidR="00D65AAA" w:rsidRPr="00815C59">
        <w:rPr>
          <w:rFonts w:ascii="Times New Roman" w:hAnsi="Times New Roman"/>
          <w:sz w:val="24"/>
          <w:szCs w:val="24"/>
        </w:rPr>
        <w:t xml:space="preserve">. </w:t>
      </w:r>
      <w:r w:rsidR="00477B4B" w:rsidRPr="00815C59">
        <w:rPr>
          <w:rFonts w:ascii="Times New Roman" w:hAnsi="Times New Roman"/>
          <w:sz w:val="24"/>
          <w:szCs w:val="24"/>
        </w:rPr>
        <w:t>Th</w:t>
      </w:r>
      <w:r w:rsidR="009B01F4" w:rsidRPr="00815C59">
        <w:rPr>
          <w:rFonts w:ascii="Times New Roman" w:hAnsi="Times New Roman"/>
          <w:sz w:val="24"/>
          <w:szCs w:val="24"/>
        </w:rPr>
        <w:t xml:space="preserve">is value is lower than </w:t>
      </w:r>
      <w:r w:rsidR="00CD0B9B" w:rsidRPr="00815C59">
        <w:rPr>
          <w:rFonts w:ascii="Times New Roman" w:hAnsi="Times New Roman"/>
          <w:sz w:val="24"/>
          <w:szCs w:val="24"/>
        </w:rPr>
        <w:t xml:space="preserve">10 minutes </w:t>
      </w:r>
      <w:r w:rsidR="009B01F4" w:rsidRPr="00815C59">
        <w:rPr>
          <w:rFonts w:ascii="Times New Roman" w:hAnsi="Times New Roman"/>
          <w:sz w:val="24"/>
          <w:szCs w:val="24"/>
        </w:rPr>
        <w:t xml:space="preserve">due to the </w:t>
      </w:r>
      <w:r w:rsidR="005861DA" w:rsidRPr="00815C59">
        <w:rPr>
          <w:rFonts w:ascii="Times New Roman" w:hAnsi="Times New Roman"/>
          <w:sz w:val="24"/>
          <w:szCs w:val="24"/>
        </w:rPr>
        <w:t>averaging process</w:t>
      </w:r>
      <w:r w:rsidR="009B01F4" w:rsidRPr="00815C59">
        <w:rPr>
          <w:rFonts w:ascii="Times New Roman" w:hAnsi="Times New Roman"/>
          <w:sz w:val="24"/>
          <w:szCs w:val="24"/>
        </w:rPr>
        <w:t>, in which days without bouts of ≥10 minutes were also taken into account.</w:t>
      </w:r>
      <w:r w:rsidR="00CD0B9B" w:rsidRPr="00815C59">
        <w:rPr>
          <w:rFonts w:ascii="Times New Roman" w:hAnsi="Times New Roman"/>
          <w:sz w:val="24"/>
          <w:szCs w:val="24"/>
        </w:rPr>
        <w:t xml:space="preserve"> Daily hourly patterns showed similar patterns between </w:t>
      </w:r>
      <w:r w:rsidR="009E79CA" w:rsidRPr="00815C59">
        <w:rPr>
          <w:rFonts w:ascii="Times New Roman" w:hAnsi="Times New Roman"/>
          <w:sz w:val="24"/>
          <w:szCs w:val="24"/>
        </w:rPr>
        <w:t>weekdays and weekend days</w:t>
      </w:r>
      <w:r w:rsidR="007F3AB7" w:rsidRPr="00815C59">
        <w:rPr>
          <w:rFonts w:ascii="Times New Roman" w:hAnsi="Times New Roman"/>
          <w:sz w:val="24"/>
          <w:szCs w:val="24"/>
        </w:rPr>
        <w:t>,</w:t>
      </w:r>
      <w:r w:rsidR="009E79CA" w:rsidRPr="00815C59">
        <w:rPr>
          <w:rFonts w:ascii="Times New Roman" w:hAnsi="Times New Roman"/>
          <w:sz w:val="24"/>
          <w:szCs w:val="24"/>
        </w:rPr>
        <w:t xml:space="preserve"> with the peak of intensity occurring before midday (</w:t>
      </w:r>
      <w:r w:rsidR="000C6D1E" w:rsidRPr="00815C59">
        <w:rPr>
          <w:rFonts w:ascii="Times New Roman" w:hAnsi="Times New Roman"/>
          <w:sz w:val="24"/>
          <w:szCs w:val="24"/>
        </w:rPr>
        <w:t>Fig</w:t>
      </w:r>
      <w:r w:rsidR="00F029E5">
        <w:rPr>
          <w:rFonts w:ascii="Times New Roman" w:hAnsi="Times New Roman"/>
          <w:sz w:val="24"/>
          <w:szCs w:val="24"/>
        </w:rPr>
        <w:t>.</w:t>
      </w:r>
      <w:r w:rsidR="000C6D1E" w:rsidRPr="00815C59">
        <w:rPr>
          <w:rFonts w:ascii="Times New Roman" w:hAnsi="Times New Roman"/>
          <w:sz w:val="24"/>
          <w:szCs w:val="24"/>
        </w:rPr>
        <w:t xml:space="preserve"> 1</w:t>
      </w:r>
      <w:r w:rsidR="009E79CA" w:rsidRPr="00815C59">
        <w:rPr>
          <w:rFonts w:ascii="Times New Roman" w:hAnsi="Times New Roman"/>
          <w:sz w:val="24"/>
          <w:szCs w:val="24"/>
        </w:rPr>
        <w:t xml:space="preserve">). </w:t>
      </w:r>
      <w:r w:rsidR="000C6D1E" w:rsidRPr="00815C59">
        <w:rPr>
          <w:rFonts w:ascii="Times New Roman" w:hAnsi="Times New Roman"/>
          <w:sz w:val="24"/>
          <w:szCs w:val="24"/>
        </w:rPr>
        <w:t>Th</w:t>
      </w:r>
      <w:r w:rsidR="0046702D" w:rsidRPr="00815C59">
        <w:rPr>
          <w:rFonts w:ascii="Times New Roman" w:hAnsi="Times New Roman"/>
          <w:sz w:val="24"/>
          <w:szCs w:val="24"/>
        </w:rPr>
        <w:t>is</w:t>
      </w:r>
      <w:r w:rsidR="000C6D1E" w:rsidRPr="00815C59">
        <w:rPr>
          <w:rFonts w:ascii="Times New Roman" w:hAnsi="Times New Roman"/>
          <w:sz w:val="24"/>
          <w:szCs w:val="24"/>
        </w:rPr>
        <w:t xml:space="preserve"> similarity </w:t>
      </w:r>
      <w:r w:rsidR="007F3AB7" w:rsidRPr="00815C59">
        <w:rPr>
          <w:rFonts w:ascii="Times New Roman" w:hAnsi="Times New Roman"/>
          <w:sz w:val="24"/>
          <w:szCs w:val="24"/>
        </w:rPr>
        <w:t>wa</w:t>
      </w:r>
      <w:r w:rsidR="000C6D1E" w:rsidRPr="00815C59">
        <w:rPr>
          <w:rFonts w:ascii="Times New Roman" w:hAnsi="Times New Roman"/>
          <w:sz w:val="24"/>
          <w:szCs w:val="24"/>
        </w:rPr>
        <w:t>s confirmed by the AUC-values (0.30 for weekdays and 0.29 for weekend days</w:t>
      </w:r>
      <w:r w:rsidR="00A85AA1">
        <w:rPr>
          <w:rStyle w:val="CommentReference"/>
        </w:rPr>
        <w:commentReference w:id="8"/>
      </w:r>
      <w:r w:rsidR="0046702D" w:rsidRPr="00815C59">
        <w:rPr>
          <w:rFonts w:ascii="Times New Roman" w:hAnsi="Times New Roman"/>
          <w:sz w:val="24"/>
          <w:szCs w:val="24"/>
        </w:rPr>
        <w:t xml:space="preserve">; </w:t>
      </w:r>
      <w:r w:rsidR="00E14FE2">
        <w:rPr>
          <w:rFonts w:ascii="Times New Roman" w:hAnsi="Times New Roman"/>
          <w:sz w:val="24"/>
          <w:szCs w:val="24"/>
        </w:rPr>
        <w:t xml:space="preserve">S4 </w:t>
      </w:r>
      <w:r w:rsidR="0046702D" w:rsidRPr="00815C59">
        <w:rPr>
          <w:rFonts w:ascii="Times New Roman" w:hAnsi="Times New Roman"/>
          <w:sz w:val="24"/>
          <w:szCs w:val="24"/>
        </w:rPr>
        <w:t>Table</w:t>
      </w:r>
      <w:r w:rsidR="00D87881">
        <w:rPr>
          <w:rFonts w:ascii="Times New Roman" w:hAnsi="Times New Roman"/>
          <w:sz w:val="24"/>
          <w:szCs w:val="24"/>
        </w:rPr>
        <w:t xml:space="preserve"> in File S2</w:t>
      </w:r>
      <w:r w:rsidR="000C6D1E" w:rsidRPr="00815C59">
        <w:rPr>
          <w:rFonts w:ascii="Times New Roman" w:hAnsi="Times New Roman"/>
          <w:sz w:val="24"/>
          <w:szCs w:val="24"/>
        </w:rPr>
        <w:t>).</w:t>
      </w:r>
    </w:p>
    <w:p w14:paraId="65040B09" w14:textId="77777777" w:rsidR="00DD2CF5" w:rsidRDefault="00DD2CF5" w:rsidP="00DD2CF5">
      <w:pPr>
        <w:spacing w:after="0" w:line="480" w:lineRule="auto"/>
        <w:rPr>
          <w:rFonts w:ascii="Times New Roman" w:hAnsi="Times New Roman"/>
          <w:sz w:val="24"/>
          <w:szCs w:val="24"/>
        </w:rPr>
      </w:pPr>
    </w:p>
    <w:p w14:paraId="26599E0B" w14:textId="5C041FEB" w:rsidR="00D671AD" w:rsidRDefault="00D671AD"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Pr="00AB46CB">
        <w:rPr>
          <w:rFonts w:ascii="Times New Roman" w:hAnsi="Times New Roman"/>
          <w:b/>
          <w:sz w:val="24"/>
          <w:szCs w:val="24"/>
        </w:rPr>
        <w:t>1</w:t>
      </w:r>
      <w:r w:rsidR="00AB46CB" w:rsidRP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patterns of the 1001 patients with chronic obstructive pulmonary disease during weekdays (A) and weekend days (B).</w:t>
      </w:r>
      <w:proofErr w:type="gramEnd"/>
      <w:r w:rsidRPr="00815C59">
        <w:rPr>
          <w:rFonts w:ascii="Times New Roman" w:hAnsi="Times New Roman"/>
          <w:sz w:val="24"/>
          <w:szCs w:val="24"/>
        </w:rPr>
        <w:t xml:space="preserve"> Data pooled per hour as m</w:t>
      </w:r>
      <w:r w:rsidR="00B6441E">
        <w:rPr>
          <w:rFonts w:ascii="Times New Roman" w:hAnsi="Times New Roman"/>
          <w:sz w:val="24"/>
          <w:szCs w:val="24"/>
        </w:rPr>
        <w:t>ean (95% confidence intervals).</w:t>
      </w:r>
    </w:p>
    <w:p w14:paraId="34B35AF4" w14:textId="77777777" w:rsidR="00D824A7" w:rsidRDefault="00D824A7">
      <w:pPr>
        <w:spacing w:after="0" w:line="240" w:lineRule="auto"/>
        <w:rPr>
          <w:rFonts w:ascii="Times New Roman" w:hAnsi="Times New Roman"/>
          <w:b/>
          <w:sz w:val="24"/>
          <w:szCs w:val="24"/>
        </w:rPr>
      </w:pPr>
      <w:r>
        <w:rPr>
          <w:rFonts w:ascii="Times New Roman" w:hAnsi="Times New Roman"/>
          <w:b/>
          <w:sz w:val="24"/>
          <w:szCs w:val="24"/>
        </w:rPr>
        <w:br w:type="page"/>
      </w:r>
    </w:p>
    <w:p w14:paraId="10F0F5FA" w14:textId="5B35A979" w:rsidR="00DD2CF5" w:rsidRPr="00815C59" w:rsidRDefault="00DD2CF5" w:rsidP="00DD2CF5">
      <w:pPr>
        <w:spacing w:after="0" w:line="480" w:lineRule="auto"/>
        <w:rPr>
          <w:rFonts w:ascii="Times New Roman" w:hAnsi="Times New Roman"/>
          <w:sz w:val="24"/>
          <w:szCs w:val="24"/>
        </w:rPr>
      </w:pPr>
      <w:proofErr w:type="gramStart"/>
      <w:r w:rsidRPr="00815C59">
        <w:rPr>
          <w:rFonts w:ascii="Times New Roman" w:hAnsi="Times New Roman"/>
          <w:b/>
          <w:sz w:val="24"/>
          <w:szCs w:val="24"/>
        </w:rPr>
        <w:lastRenderedPageBreak/>
        <w:t>Table 2</w:t>
      </w:r>
      <w:r w:rsidR="009839C5">
        <w:rPr>
          <w:rFonts w:ascii="Times New Roman" w:hAnsi="Times New Roman"/>
          <w:b/>
          <w:sz w:val="24"/>
          <w:szCs w:val="24"/>
        </w:rPr>
        <w:t>.</w:t>
      </w:r>
      <w:proofErr w:type="gramEnd"/>
      <w:r w:rsidRPr="009839C5">
        <w:rPr>
          <w:rFonts w:ascii="Times New Roman" w:hAnsi="Times New Roman"/>
          <w:b/>
          <w:sz w:val="24"/>
          <w:szCs w:val="24"/>
        </w:rPr>
        <w:t xml:space="preserve"> Daily physical activity measures during weekdays in patients with COPD.</w:t>
      </w:r>
    </w:p>
    <w:tbl>
      <w:tblPr>
        <w:tblW w:w="10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12"/>
        <w:gridCol w:w="2126"/>
        <w:gridCol w:w="1843"/>
        <w:gridCol w:w="1984"/>
      </w:tblGrid>
      <w:tr w:rsidR="00131F84" w:rsidRPr="00FB523A" w14:paraId="4A0588C7" w14:textId="77777777" w:rsidTr="00BB618C">
        <w:trPr>
          <w:jc w:val="center"/>
        </w:trPr>
        <w:tc>
          <w:tcPr>
            <w:tcW w:w="4112" w:type="dxa"/>
            <w:hideMark/>
          </w:tcPr>
          <w:p w14:paraId="6D9F5530" w14:textId="77777777" w:rsidR="00131F84" w:rsidRPr="00E96DA8" w:rsidRDefault="00131F84" w:rsidP="00D824A7">
            <w:pPr>
              <w:spacing w:after="0" w:line="240" w:lineRule="auto"/>
              <w:rPr>
                <w:rFonts w:ascii="Times New Roman" w:hAnsi="Times New Roman"/>
                <w:b/>
                <w:sz w:val="24"/>
                <w:szCs w:val="24"/>
              </w:rPr>
            </w:pPr>
            <w:r w:rsidRPr="00E96DA8">
              <w:rPr>
                <w:rFonts w:ascii="Times New Roman" w:hAnsi="Times New Roman"/>
                <w:b/>
                <w:sz w:val="24"/>
                <w:szCs w:val="24"/>
              </w:rPr>
              <w:t>Physical activity measure</w:t>
            </w:r>
          </w:p>
        </w:tc>
        <w:tc>
          <w:tcPr>
            <w:tcW w:w="2126" w:type="dxa"/>
            <w:hideMark/>
          </w:tcPr>
          <w:p w14:paraId="149414E4"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Very light intensity</w:t>
            </w:r>
          </w:p>
        </w:tc>
        <w:tc>
          <w:tcPr>
            <w:tcW w:w="1843" w:type="dxa"/>
            <w:hideMark/>
          </w:tcPr>
          <w:p w14:paraId="0FF22B73"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Light intensity</w:t>
            </w:r>
          </w:p>
        </w:tc>
        <w:tc>
          <w:tcPr>
            <w:tcW w:w="1984" w:type="dxa"/>
            <w:hideMark/>
          </w:tcPr>
          <w:p w14:paraId="58798C3B" w14:textId="77777777" w:rsidR="00131F84" w:rsidRPr="00E96DA8" w:rsidRDefault="00131F84" w:rsidP="00D824A7">
            <w:pPr>
              <w:spacing w:after="0" w:line="240" w:lineRule="auto"/>
              <w:jc w:val="center"/>
              <w:rPr>
                <w:rFonts w:ascii="Times New Roman" w:hAnsi="Times New Roman"/>
                <w:b/>
                <w:sz w:val="24"/>
                <w:szCs w:val="24"/>
              </w:rPr>
            </w:pPr>
            <w:r w:rsidRPr="00E96DA8">
              <w:rPr>
                <w:rFonts w:ascii="Times New Roman" w:hAnsi="Times New Roman"/>
                <w:b/>
                <w:sz w:val="24"/>
                <w:szCs w:val="24"/>
              </w:rPr>
              <w:t>Moderate-to-vigorous intensity</w:t>
            </w:r>
          </w:p>
        </w:tc>
      </w:tr>
      <w:tr w:rsidR="00131F84" w:rsidRPr="00FB523A" w14:paraId="4BDB786C" w14:textId="77777777" w:rsidTr="00BB618C">
        <w:trPr>
          <w:jc w:val="center"/>
        </w:trPr>
        <w:tc>
          <w:tcPr>
            <w:tcW w:w="4112" w:type="dxa"/>
          </w:tcPr>
          <w:p w14:paraId="515D0FDC"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General physical activity</w:t>
            </w:r>
          </w:p>
        </w:tc>
        <w:tc>
          <w:tcPr>
            <w:tcW w:w="2126" w:type="dxa"/>
          </w:tcPr>
          <w:p w14:paraId="7A365564"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1176E1CE"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18C154B6"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98AD22E" w14:textId="77777777" w:rsidTr="00BB618C">
        <w:trPr>
          <w:jc w:val="center"/>
        </w:trPr>
        <w:tc>
          <w:tcPr>
            <w:tcW w:w="4112" w:type="dxa"/>
            <w:hideMark/>
          </w:tcPr>
          <w:p w14:paraId="3DA7AAD1" w14:textId="5CF381F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6450D6C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803 (710 – 901)</w:t>
            </w:r>
          </w:p>
        </w:tc>
        <w:tc>
          <w:tcPr>
            <w:tcW w:w="1843" w:type="dxa"/>
          </w:tcPr>
          <w:p w14:paraId="0C4BD19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142 (92 – 194)</w:t>
            </w:r>
            <w:r w:rsidRPr="00FB523A">
              <w:rPr>
                <w:rFonts w:ascii="Times New Roman" w:hAnsi="Times New Roman"/>
                <w:sz w:val="24"/>
                <w:szCs w:val="24"/>
                <w:vertAlign w:val="superscript"/>
              </w:rPr>
              <w:t>†</w:t>
            </w:r>
          </w:p>
        </w:tc>
        <w:tc>
          <w:tcPr>
            <w:tcW w:w="1984" w:type="dxa"/>
          </w:tcPr>
          <w:p w14:paraId="53B3F3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52 (26 – 99)</w:t>
            </w:r>
            <w:r w:rsidRPr="00FB523A">
              <w:rPr>
                <w:rFonts w:ascii="Times New Roman" w:hAnsi="Times New Roman"/>
                <w:sz w:val="24"/>
                <w:szCs w:val="24"/>
                <w:vertAlign w:val="superscript"/>
              </w:rPr>
              <w:t>†,‡</w:t>
            </w:r>
          </w:p>
        </w:tc>
      </w:tr>
      <w:tr w:rsidR="00131F84" w:rsidRPr="00FB523A" w14:paraId="7B4A18C1" w14:textId="77777777" w:rsidTr="00BB618C">
        <w:trPr>
          <w:jc w:val="center"/>
        </w:trPr>
        <w:tc>
          <w:tcPr>
            <w:tcW w:w="4112" w:type="dxa"/>
            <w:hideMark/>
          </w:tcPr>
          <w:p w14:paraId="1DAE016F" w14:textId="04CCE01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3779C72E"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1032 (822 – 1327)</w:t>
            </w:r>
          </w:p>
        </w:tc>
        <w:tc>
          <w:tcPr>
            <w:tcW w:w="1843" w:type="dxa"/>
          </w:tcPr>
          <w:p w14:paraId="55DB10F8"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435 (291 – 655)</w:t>
            </w:r>
            <w:r w:rsidRPr="00FB523A">
              <w:rPr>
                <w:rFonts w:ascii="Times New Roman" w:hAnsi="Times New Roman"/>
                <w:sz w:val="24"/>
                <w:szCs w:val="24"/>
                <w:vertAlign w:val="superscript"/>
              </w:rPr>
              <w:t>†</w:t>
            </w:r>
          </w:p>
        </w:tc>
        <w:tc>
          <w:tcPr>
            <w:tcW w:w="1984" w:type="dxa"/>
          </w:tcPr>
          <w:p w14:paraId="5026CB17"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267 (132 – 550)</w:t>
            </w:r>
            <w:r w:rsidRPr="00FB523A">
              <w:rPr>
                <w:rFonts w:ascii="Times New Roman" w:hAnsi="Times New Roman"/>
                <w:sz w:val="24"/>
                <w:szCs w:val="24"/>
                <w:vertAlign w:val="superscript"/>
              </w:rPr>
              <w:t>†,‡</w:t>
            </w:r>
          </w:p>
        </w:tc>
      </w:tr>
      <w:tr w:rsidR="00131F84" w:rsidRPr="00FB523A" w14:paraId="62B6A8A3" w14:textId="77777777" w:rsidTr="00BB618C">
        <w:trPr>
          <w:jc w:val="center"/>
        </w:trPr>
        <w:tc>
          <w:tcPr>
            <w:tcW w:w="4112" w:type="dxa"/>
          </w:tcPr>
          <w:p w14:paraId="64A4976D" w14:textId="77777777" w:rsidR="00131F84" w:rsidRPr="00BB618C" w:rsidRDefault="00131F84" w:rsidP="00D824A7">
            <w:pPr>
              <w:spacing w:after="0" w:line="240" w:lineRule="auto"/>
              <w:rPr>
                <w:rFonts w:ascii="Times New Roman" w:hAnsi="Times New Roman"/>
                <w:b/>
                <w:sz w:val="24"/>
                <w:szCs w:val="24"/>
              </w:rPr>
            </w:pPr>
            <w:r w:rsidRPr="00BB618C">
              <w:rPr>
                <w:rFonts w:ascii="Times New Roman" w:hAnsi="Times New Roman"/>
                <w:b/>
                <w:sz w:val="24"/>
                <w:szCs w:val="24"/>
              </w:rPr>
              <w:t>≥10-minute bouts of physical activity</w:t>
            </w:r>
          </w:p>
        </w:tc>
        <w:tc>
          <w:tcPr>
            <w:tcW w:w="2126" w:type="dxa"/>
          </w:tcPr>
          <w:p w14:paraId="19521F6B" w14:textId="77777777" w:rsidR="00131F84" w:rsidRPr="00FB523A" w:rsidRDefault="00131F84" w:rsidP="00D824A7">
            <w:pPr>
              <w:spacing w:after="0" w:line="240" w:lineRule="auto"/>
              <w:jc w:val="center"/>
              <w:rPr>
                <w:rFonts w:ascii="Times New Roman" w:hAnsi="Times New Roman"/>
                <w:sz w:val="24"/>
                <w:szCs w:val="24"/>
              </w:rPr>
            </w:pPr>
          </w:p>
        </w:tc>
        <w:tc>
          <w:tcPr>
            <w:tcW w:w="1843" w:type="dxa"/>
          </w:tcPr>
          <w:p w14:paraId="7E8C1825" w14:textId="77777777" w:rsidR="00131F84" w:rsidRPr="00FB523A" w:rsidRDefault="00131F84" w:rsidP="00D824A7">
            <w:pPr>
              <w:spacing w:after="0" w:line="240" w:lineRule="auto"/>
              <w:jc w:val="center"/>
              <w:rPr>
                <w:rFonts w:ascii="Times New Roman" w:hAnsi="Times New Roman"/>
                <w:sz w:val="24"/>
                <w:szCs w:val="24"/>
              </w:rPr>
            </w:pPr>
          </w:p>
        </w:tc>
        <w:tc>
          <w:tcPr>
            <w:tcW w:w="1984" w:type="dxa"/>
          </w:tcPr>
          <w:p w14:paraId="5F874032" w14:textId="77777777" w:rsidR="00131F84" w:rsidRPr="00FB523A" w:rsidRDefault="00131F84" w:rsidP="00D824A7">
            <w:pPr>
              <w:spacing w:after="0" w:line="240" w:lineRule="auto"/>
              <w:jc w:val="center"/>
              <w:rPr>
                <w:rFonts w:ascii="Times New Roman" w:hAnsi="Times New Roman"/>
                <w:sz w:val="24"/>
                <w:szCs w:val="24"/>
              </w:rPr>
            </w:pPr>
          </w:p>
        </w:tc>
      </w:tr>
      <w:tr w:rsidR="00131F84" w:rsidRPr="00FB523A" w14:paraId="32636F29" w14:textId="77777777" w:rsidTr="00BB618C">
        <w:trPr>
          <w:jc w:val="center"/>
        </w:trPr>
        <w:tc>
          <w:tcPr>
            <w:tcW w:w="4112" w:type="dxa"/>
            <w:hideMark/>
          </w:tcPr>
          <w:p w14:paraId="14705354" w14:textId="6132EB75"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Time, min∙day</w:t>
            </w:r>
            <w:r w:rsidRPr="00FB523A">
              <w:rPr>
                <w:rFonts w:ascii="Times New Roman" w:hAnsi="Times New Roman"/>
                <w:sz w:val="24"/>
                <w:szCs w:val="24"/>
                <w:vertAlign w:val="superscript"/>
              </w:rPr>
              <w:t>-1*</w:t>
            </w:r>
          </w:p>
        </w:tc>
        <w:tc>
          <w:tcPr>
            <w:tcW w:w="2126" w:type="dxa"/>
          </w:tcPr>
          <w:p w14:paraId="3439766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657 (539 – 780)</w:t>
            </w:r>
          </w:p>
        </w:tc>
        <w:tc>
          <w:tcPr>
            <w:tcW w:w="1843" w:type="dxa"/>
          </w:tcPr>
          <w:p w14:paraId="1B7F88A3"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7 (0 – 22)</w:t>
            </w:r>
            <w:r w:rsidRPr="00FB523A">
              <w:rPr>
                <w:rFonts w:ascii="Times New Roman" w:hAnsi="Times New Roman"/>
                <w:sz w:val="24"/>
                <w:szCs w:val="24"/>
                <w:vertAlign w:val="superscript"/>
              </w:rPr>
              <w:t>†</w:t>
            </w:r>
          </w:p>
        </w:tc>
        <w:tc>
          <w:tcPr>
            <w:tcW w:w="1984" w:type="dxa"/>
          </w:tcPr>
          <w:p w14:paraId="06A9926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6 (0 – 22)</w:t>
            </w:r>
            <w:r w:rsidRPr="00FB523A">
              <w:rPr>
                <w:rFonts w:ascii="Times New Roman" w:hAnsi="Times New Roman"/>
                <w:sz w:val="24"/>
                <w:szCs w:val="24"/>
                <w:vertAlign w:val="superscript"/>
              </w:rPr>
              <w:t>†</w:t>
            </w:r>
          </w:p>
        </w:tc>
      </w:tr>
      <w:tr w:rsidR="00131F84" w:rsidRPr="00FB523A" w14:paraId="21EFC59D" w14:textId="77777777" w:rsidTr="00BB618C">
        <w:trPr>
          <w:jc w:val="center"/>
        </w:trPr>
        <w:tc>
          <w:tcPr>
            <w:tcW w:w="4112" w:type="dxa"/>
            <w:hideMark/>
          </w:tcPr>
          <w:p w14:paraId="2BAC52A2" w14:textId="388777D8"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Frequency, bouts∙day</w:t>
            </w:r>
            <w:r w:rsidRPr="00FB523A">
              <w:rPr>
                <w:rFonts w:ascii="Times New Roman" w:hAnsi="Times New Roman"/>
                <w:sz w:val="24"/>
                <w:szCs w:val="24"/>
                <w:vertAlign w:val="superscript"/>
              </w:rPr>
              <w:t>-1*</w:t>
            </w:r>
          </w:p>
        </w:tc>
        <w:tc>
          <w:tcPr>
            <w:tcW w:w="2126" w:type="dxa"/>
          </w:tcPr>
          <w:p w14:paraId="0CEAE96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18 (16 – 21)</w:t>
            </w:r>
          </w:p>
        </w:tc>
        <w:tc>
          <w:tcPr>
            <w:tcW w:w="1843" w:type="dxa"/>
          </w:tcPr>
          <w:p w14:paraId="2B097C2C"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c>
          <w:tcPr>
            <w:tcW w:w="1984" w:type="dxa"/>
          </w:tcPr>
          <w:p w14:paraId="25ED76B5"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1 (0 – 2)</w:t>
            </w:r>
            <w:r w:rsidRPr="00FB523A">
              <w:rPr>
                <w:rFonts w:ascii="Times New Roman" w:hAnsi="Times New Roman"/>
                <w:sz w:val="24"/>
                <w:szCs w:val="24"/>
                <w:vertAlign w:val="superscript"/>
              </w:rPr>
              <w:t>†</w:t>
            </w:r>
          </w:p>
        </w:tc>
      </w:tr>
      <w:tr w:rsidR="00131F84" w:rsidRPr="00FB523A" w14:paraId="2C2B732E" w14:textId="77777777" w:rsidTr="00BB618C">
        <w:trPr>
          <w:jc w:val="center"/>
        </w:trPr>
        <w:tc>
          <w:tcPr>
            <w:tcW w:w="4112" w:type="dxa"/>
            <w:hideMark/>
          </w:tcPr>
          <w:p w14:paraId="067CD2EF" w14:textId="400D6A51"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Average duration, min∙bout</w:t>
            </w:r>
            <w:r w:rsidRPr="00FB523A">
              <w:rPr>
                <w:rFonts w:ascii="Times New Roman" w:hAnsi="Times New Roman"/>
                <w:sz w:val="24"/>
                <w:szCs w:val="24"/>
                <w:vertAlign w:val="superscript"/>
              </w:rPr>
              <w:t>-1*</w:t>
            </w:r>
          </w:p>
        </w:tc>
        <w:tc>
          <w:tcPr>
            <w:tcW w:w="2126" w:type="dxa"/>
          </w:tcPr>
          <w:p w14:paraId="7DB4C574" w14:textId="3AF92BD8"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3</w:t>
            </w:r>
            <w:r w:rsidR="005D4439" w:rsidRPr="0010200D">
              <w:rPr>
                <w:rFonts w:ascii="Times New Roman" w:hAnsi="Times New Roman"/>
                <w:sz w:val="24"/>
                <w:szCs w:val="24"/>
              </w:rPr>
              <w:t>2</w:t>
            </w:r>
            <w:r w:rsidRPr="0010200D">
              <w:rPr>
                <w:rFonts w:ascii="Times New Roman" w:hAnsi="Times New Roman"/>
                <w:sz w:val="24"/>
                <w:szCs w:val="24"/>
              </w:rPr>
              <w:t xml:space="preserve"> (2</w:t>
            </w:r>
            <w:r w:rsidR="005D4439" w:rsidRPr="0010200D">
              <w:rPr>
                <w:rFonts w:ascii="Times New Roman" w:hAnsi="Times New Roman"/>
                <w:sz w:val="24"/>
                <w:szCs w:val="24"/>
              </w:rPr>
              <w:t>7</w:t>
            </w:r>
            <w:r w:rsidRPr="0010200D">
              <w:rPr>
                <w:rFonts w:ascii="Times New Roman" w:hAnsi="Times New Roman"/>
                <w:sz w:val="24"/>
                <w:szCs w:val="24"/>
              </w:rPr>
              <w:t xml:space="preserve"> – </w:t>
            </w:r>
            <w:r w:rsidR="005D4439" w:rsidRPr="0010200D">
              <w:rPr>
                <w:rFonts w:ascii="Times New Roman" w:hAnsi="Times New Roman"/>
                <w:sz w:val="24"/>
                <w:szCs w:val="24"/>
              </w:rPr>
              <w:t>39</w:t>
            </w:r>
            <w:r w:rsidRPr="0010200D">
              <w:rPr>
                <w:rFonts w:ascii="Times New Roman" w:hAnsi="Times New Roman"/>
                <w:sz w:val="24"/>
                <w:szCs w:val="24"/>
              </w:rPr>
              <w:t>)</w:t>
            </w:r>
          </w:p>
        </w:tc>
        <w:tc>
          <w:tcPr>
            <w:tcW w:w="1843" w:type="dxa"/>
          </w:tcPr>
          <w:p w14:paraId="1B0800E8" w14:textId="098DD3FC"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13 (1</w:t>
            </w:r>
            <w:r w:rsidR="005D4439" w:rsidRPr="0010200D">
              <w:rPr>
                <w:rFonts w:ascii="Times New Roman" w:hAnsi="Times New Roman"/>
                <w:sz w:val="24"/>
                <w:szCs w:val="24"/>
              </w:rPr>
              <w:t>2</w:t>
            </w:r>
            <w:r w:rsidRPr="0010200D">
              <w:rPr>
                <w:rFonts w:ascii="Times New Roman" w:hAnsi="Times New Roman"/>
                <w:sz w:val="24"/>
                <w:szCs w:val="24"/>
              </w:rPr>
              <w:t xml:space="preserve"> – 14)</w:t>
            </w:r>
            <w:r w:rsidRPr="0010200D">
              <w:rPr>
                <w:rFonts w:ascii="Times New Roman" w:hAnsi="Times New Roman"/>
                <w:sz w:val="24"/>
                <w:szCs w:val="24"/>
                <w:vertAlign w:val="superscript"/>
              </w:rPr>
              <w:t>†</w:t>
            </w:r>
          </w:p>
        </w:tc>
        <w:tc>
          <w:tcPr>
            <w:tcW w:w="1984" w:type="dxa"/>
          </w:tcPr>
          <w:p w14:paraId="1D17913C" w14:textId="77777777" w:rsidR="00131F84" w:rsidRPr="0010200D" w:rsidRDefault="00131F84" w:rsidP="00D824A7">
            <w:pPr>
              <w:spacing w:after="0" w:line="240" w:lineRule="auto"/>
              <w:jc w:val="center"/>
              <w:rPr>
                <w:rFonts w:ascii="Times New Roman" w:hAnsi="Times New Roman"/>
                <w:sz w:val="24"/>
                <w:szCs w:val="24"/>
              </w:rPr>
            </w:pPr>
            <w:r w:rsidRPr="0010200D">
              <w:rPr>
                <w:rFonts w:ascii="Times New Roman" w:hAnsi="Times New Roman"/>
                <w:sz w:val="24"/>
                <w:szCs w:val="24"/>
              </w:rPr>
              <w:t>14 (12 – 17)</w:t>
            </w:r>
            <w:r w:rsidRPr="0010200D">
              <w:rPr>
                <w:rFonts w:ascii="Times New Roman" w:hAnsi="Times New Roman"/>
                <w:sz w:val="24"/>
                <w:szCs w:val="24"/>
                <w:vertAlign w:val="superscript"/>
              </w:rPr>
              <w:t>†,‡</w:t>
            </w:r>
          </w:p>
        </w:tc>
      </w:tr>
      <w:tr w:rsidR="00131F84" w:rsidRPr="00FB523A" w14:paraId="5BC76E93" w14:textId="77777777" w:rsidTr="00BB618C">
        <w:trPr>
          <w:jc w:val="center"/>
        </w:trPr>
        <w:tc>
          <w:tcPr>
            <w:tcW w:w="4112" w:type="dxa"/>
            <w:hideMark/>
          </w:tcPr>
          <w:p w14:paraId="19EE7106" w14:textId="5DB47EE4" w:rsidR="00131F84" w:rsidRPr="00FB523A" w:rsidRDefault="00131F84" w:rsidP="00D824A7">
            <w:pPr>
              <w:spacing w:after="0" w:line="240" w:lineRule="auto"/>
              <w:rPr>
                <w:rFonts w:ascii="Times New Roman" w:hAnsi="Times New Roman"/>
                <w:sz w:val="24"/>
                <w:szCs w:val="24"/>
              </w:rPr>
            </w:pPr>
            <w:r w:rsidRPr="00FB523A">
              <w:rPr>
                <w:rFonts w:ascii="Times New Roman" w:hAnsi="Times New Roman"/>
                <w:sz w:val="24"/>
                <w:szCs w:val="24"/>
              </w:rPr>
              <w:t>EE, METs-min∙day</w:t>
            </w:r>
            <w:r w:rsidRPr="00FB523A">
              <w:rPr>
                <w:rFonts w:ascii="Times New Roman" w:hAnsi="Times New Roman"/>
                <w:sz w:val="24"/>
                <w:szCs w:val="24"/>
                <w:vertAlign w:val="superscript"/>
              </w:rPr>
              <w:t>-1*</w:t>
            </w:r>
          </w:p>
        </w:tc>
        <w:tc>
          <w:tcPr>
            <w:tcW w:w="2126" w:type="dxa"/>
          </w:tcPr>
          <w:p w14:paraId="6B72A754"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847 (626 – 1168)</w:t>
            </w:r>
          </w:p>
        </w:tc>
        <w:tc>
          <w:tcPr>
            <w:tcW w:w="1843" w:type="dxa"/>
          </w:tcPr>
          <w:p w14:paraId="288A2B8A"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26 (0 – 77)</w:t>
            </w:r>
            <w:r w:rsidRPr="00FB523A">
              <w:rPr>
                <w:rFonts w:ascii="Times New Roman" w:hAnsi="Times New Roman"/>
                <w:sz w:val="24"/>
                <w:szCs w:val="24"/>
                <w:vertAlign w:val="superscript"/>
              </w:rPr>
              <w:t>†</w:t>
            </w:r>
          </w:p>
        </w:tc>
        <w:tc>
          <w:tcPr>
            <w:tcW w:w="1984" w:type="dxa"/>
          </w:tcPr>
          <w:p w14:paraId="57B527DF" w14:textId="77777777" w:rsidR="00131F84" w:rsidRPr="00FB523A" w:rsidRDefault="00131F84" w:rsidP="00D824A7">
            <w:pPr>
              <w:spacing w:after="0" w:line="240" w:lineRule="auto"/>
              <w:jc w:val="center"/>
              <w:rPr>
                <w:rFonts w:ascii="Times New Roman" w:hAnsi="Times New Roman"/>
                <w:sz w:val="24"/>
                <w:szCs w:val="24"/>
              </w:rPr>
            </w:pPr>
            <w:r w:rsidRPr="00FB523A">
              <w:rPr>
                <w:rFonts w:ascii="Times New Roman" w:hAnsi="Times New Roman"/>
                <w:sz w:val="24"/>
                <w:szCs w:val="24"/>
              </w:rPr>
              <w:t>36 (0 – 132)</w:t>
            </w:r>
            <w:r w:rsidRPr="00FB523A">
              <w:rPr>
                <w:rFonts w:ascii="Times New Roman" w:hAnsi="Times New Roman"/>
                <w:sz w:val="24"/>
                <w:szCs w:val="24"/>
                <w:vertAlign w:val="superscript"/>
              </w:rPr>
              <w:t>†</w:t>
            </w:r>
          </w:p>
        </w:tc>
      </w:tr>
    </w:tbl>
    <w:p w14:paraId="0CE9F212" w14:textId="4D87809C" w:rsidR="00131F84" w:rsidRPr="00FB523A" w:rsidRDefault="00131F84" w:rsidP="00131F84">
      <w:pPr>
        <w:spacing w:after="0" w:line="480" w:lineRule="auto"/>
        <w:jc w:val="both"/>
        <w:rPr>
          <w:rFonts w:ascii="Times New Roman" w:hAnsi="Times New Roman"/>
          <w:sz w:val="24"/>
          <w:szCs w:val="24"/>
        </w:rPr>
      </w:pPr>
      <w:r w:rsidRPr="00FB523A">
        <w:rPr>
          <w:rFonts w:ascii="Times New Roman" w:hAnsi="Times New Roman"/>
          <w:sz w:val="24"/>
          <w:szCs w:val="24"/>
        </w:rPr>
        <w:t xml:space="preserve">Data expressed as median (interquartile range). EE: energy expenditure; MET: metabolic equivalent of task. </w:t>
      </w:r>
      <w:r w:rsidRPr="00FB523A">
        <w:rPr>
          <w:rFonts w:ascii="Times New Roman" w:hAnsi="Times New Roman"/>
          <w:sz w:val="24"/>
          <w:szCs w:val="24"/>
          <w:vertAlign w:val="superscript"/>
        </w:rPr>
        <w:t>*</w:t>
      </w:r>
      <w:r w:rsidRPr="00FB523A">
        <w:rPr>
          <w:rFonts w:ascii="Times New Roman" w:hAnsi="Times New Roman"/>
          <w:sz w:val="24"/>
          <w:szCs w:val="24"/>
        </w:rPr>
        <w:t xml:space="preserve">The time, frequency and EE in bouts of physical activity were averaged out over the total number of valid days, while the duration of bouts of physical activity was averaged out over the total number of bouts available.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 xml:space="preserve">&lt;0.05 vs very light intensity; </w:t>
      </w:r>
      <w:r w:rsidRPr="00FB523A">
        <w:rPr>
          <w:rFonts w:ascii="Times New Roman" w:hAnsi="Times New Roman"/>
          <w:sz w:val="24"/>
          <w:szCs w:val="24"/>
          <w:vertAlign w:val="superscript"/>
        </w:rPr>
        <w:t>‡</w:t>
      </w:r>
      <w:r w:rsidRPr="00FB523A">
        <w:rPr>
          <w:rFonts w:ascii="Times New Roman" w:hAnsi="Times New Roman"/>
          <w:i/>
          <w:sz w:val="24"/>
          <w:szCs w:val="24"/>
        </w:rPr>
        <w:t>P</w:t>
      </w:r>
      <w:r w:rsidRPr="00FB523A">
        <w:rPr>
          <w:rFonts w:ascii="Times New Roman" w:hAnsi="Times New Roman"/>
          <w:sz w:val="24"/>
          <w:szCs w:val="24"/>
        </w:rPr>
        <w:t>&lt;0.05 vs light intensity.</w:t>
      </w:r>
    </w:p>
    <w:p w14:paraId="57437BCE" w14:textId="77777777" w:rsidR="00B73712" w:rsidRPr="00815C59" w:rsidRDefault="00B73712" w:rsidP="007C2766">
      <w:pPr>
        <w:spacing w:after="0" w:line="480" w:lineRule="auto"/>
        <w:rPr>
          <w:rFonts w:ascii="Times New Roman" w:hAnsi="Times New Roman"/>
          <w:b/>
          <w:sz w:val="24"/>
          <w:szCs w:val="24"/>
        </w:rPr>
      </w:pPr>
    </w:p>
    <w:p w14:paraId="67DBB086" w14:textId="2CB6221C"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Stratification for </w:t>
      </w:r>
      <w:r w:rsidR="00BD785F" w:rsidRPr="00BD785F">
        <w:rPr>
          <w:rFonts w:ascii="Times New Roman" w:hAnsi="Times New Roman"/>
          <w:b/>
          <w:sz w:val="32"/>
          <w:szCs w:val="32"/>
        </w:rPr>
        <w:t>Generic and COPD-s</w:t>
      </w:r>
      <w:r w:rsidR="00791938" w:rsidRPr="00BD785F">
        <w:rPr>
          <w:rFonts w:ascii="Times New Roman" w:hAnsi="Times New Roman"/>
          <w:b/>
          <w:sz w:val="32"/>
          <w:szCs w:val="32"/>
        </w:rPr>
        <w:t xml:space="preserve">pecific </w:t>
      </w:r>
      <w:r w:rsidR="00BD785F" w:rsidRPr="00BD785F">
        <w:rPr>
          <w:rFonts w:ascii="Times New Roman" w:hAnsi="Times New Roman"/>
          <w:b/>
          <w:sz w:val="32"/>
          <w:szCs w:val="32"/>
        </w:rPr>
        <w:t>C</w:t>
      </w:r>
      <w:r w:rsidR="004D18EE" w:rsidRPr="00BD785F">
        <w:rPr>
          <w:rFonts w:ascii="Times New Roman" w:hAnsi="Times New Roman"/>
          <w:b/>
          <w:sz w:val="32"/>
          <w:szCs w:val="32"/>
        </w:rPr>
        <w:t>haracteristics</w:t>
      </w:r>
    </w:p>
    <w:p w14:paraId="72100494" w14:textId="061FFEEB" w:rsidR="00B17F05" w:rsidRPr="00815C59" w:rsidRDefault="008165B3" w:rsidP="007C2766">
      <w:pPr>
        <w:spacing w:after="0" w:line="480" w:lineRule="auto"/>
        <w:ind w:firstLine="708"/>
        <w:rPr>
          <w:rFonts w:ascii="Times New Roman" w:hAnsi="Times New Roman"/>
          <w:sz w:val="24"/>
          <w:szCs w:val="24"/>
        </w:rPr>
      </w:pPr>
      <w:r>
        <w:rPr>
          <w:rFonts w:ascii="Times New Roman" w:hAnsi="Times New Roman"/>
          <w:sz w:val="24"/>
          <w:szCs w:val="24"/>
        </w:rPr>
        <w:t>In general, p</w:t>
      </w:r>
      <w:r w:rsidR="00244B48" w:rsidRPr="00815C59">
        <w:rPr>
          <w:rFonts w:ascii="Times New Roman" w:hAnsi="Times New Roman"/>
          <w:sz w:val="24"/>
          <w:szCs w:val="24"/>
        </w:rPr>
        <w:t xml:space="preserve">atients of </w:t>
      </w:r>
      <w:r w:rsidR="00B17F05" w:rsidRPr="00815C59">
        <w:rPr>
          <w:rFonts w:ascii="Times New Roman" w:hAnsi="Times New Roman"/>
          <w:sz w:val="24"/>
          <w:szCs w:val="24"/>
        </w:rPr>
        <w:t xml:space="preserve">older </w:t>
      </w:r>
      <w:r w:rsidR="00244B48" w:rsidRPr="00815C59">
        <w:rPr>
          <w:rFonts w:ascii="Times New Roman" w:hAnsi="Times New Roman"/>
          <w:sz w:val="24"/>
          <w:szCs w:val="24"/>
        </w:rPr>
        <w:t xml:space="preserve">age, female </w:t>
      </w:r>
      <w:r w:rsidR="009B6167">
        <w:rPr>
          <w:rFonts w:ascii="Times New Roman" w:hAnsi="Times New Roman"/>
          <w:sz w:val="24"/>
          <w:szCs w:val="24"/>
        </w:rPr>
        <w:t>sex</w:t>
      </w:r>
      <w:r w:rsidR="00B17F05" w:rsidRPr="00815C59">
        <w:rPr>
          <w:rFonts w:ascii="Times New Roman" w:hAnsi="Times New Roman"/>
          <w:sz w:val="24"/>
          <w:szCs w:val="24"/>
        </w:rPr>
        <w:t>, LTOT</w:t>
      </w:r>
      <w:r w:rsidR="00244B48" w:rsidRPr="00815C59">
        <w:rPr>
          <w:rFonts w:ascii="Times New Roman" w:hAnsi="Times New Roman"/>
          <w:sz w:val="24"/>
          <w:szCs w:val="24"/>
        </w:rPr>
        <w:t xml:space="preserve"> users</w:t>
      </w:r>
      <w:r w:rsidR="00B17F05" w:rsidRPr="00815C59">
        <w:rPr>
          <w:rFonts w:ascii="Times New Roman" w:hAnsi="Times New Roman"/>
          <w:sz w:val="24"/>
          <w:szCs w:val="24"/>
        </w:rPr>
        <w:t>, lower</w:t>
      </w:r>
      <w:r w:rsidR="009450DD">
        <w:rPr>
          <w:rFonts w:ascii="Times New Roman" w:hAnsi="Times New Roman"/>
          <w:sz w:val="24"/>
          <w:szCs w:val="24"/>
        </w:rPr>
        <w:t xml:space="preserve"> </w:t>
      </w:r>
      <w:r w:rsidR="009450DD" w:rsidRPr="00247B75">
        <w:rPr>
          <w:rFonts w:ascii="Times New Roman" w:hAnsi="Times New Roman"/>
          <w:sz w:val="24"/>
          <w:szCs w:val="24"/>
        </w:rPr>
        <w:t>diffusion capacity of the lung for carbon monoxide</w:t>
      </w:r>
      <w:r w:rsidR="009450DD" w:rsidRPr="00815C59">
        <w:rPr>
          <w:rFonts w:ascii="Times New Roman" w:hAnsi="Times New Roman"/>
          <w:sz w:val="24"/>
          <w:szCs w:val="24"/>
        </w:rPr>
        <w:t xml:space="preserve"> </w:t>
      </w:r>
      <w:r w:rsidR="009450DD">
        <w:rPr>
          <w:rFonts w:ascii="Times New Roman" w:hAnsi="Times New Roman"/>
          <w:sz w:val="24"/>
          <w:szCs w:val="24"/>
        </w:rPr>
        <w:t>(</w:t>
      </w:r>
      <w:r w:rsidR="00B17F05" w:rsidRPr="00815C59">
        <w:rPr>
          <w:rFonts w:ascii="Times New Roman" w:hAnsi="Times New Roman"/>
          <w:sz w:val="24"/>
          <w:szCs w:val="24"/>
        </w:rPr>
        <w:t>D</w:t>
      </w:r>
      <w:r w:rsidR="00B17F05" w:rsidRPr="00815C59">
        <w:rPr>
          <w:rFonts w:ascii="Times New Roman" w:hAnsi="Times New Roman"/>
          <w:sz w:val="24"/>
          <w:szCs w:val="24"/>
          <w:vertAlign w:val="subscript"/>
        </w:rPr>
        <w:t>LCO</w:t>
      </w:r>
      <w:r w:rsidR="009450DD">
        <w:rPr>
          <w:rFonts w:ascii="Times New Roman" w:hAnsi="Times New Roman"/>
          <w:sz w:val="24"/>
          <w:szCs w:val="24"/>
        </w:rPr>
        <w:t>)</w:t>
      </w:r>
      <w:r w:rsidR="00244B48" w:rsidRPr="00815C59">
        <w:rPr>
          <w:rFonts w:ascii="Times New Roman" w:hAnsi="Times New Roman"/>
          <w:sz w:val="24"/>
          <w:szCs w:val="24"/>
        </w:rPr>
        <w:t xml:space="preserve">, higher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 higher BMI</w:t>
      </w:r>
      <w:r w:rsidR="003D1240" w:rsidRPr="00815C59">
        <w:rPr>
          <w:rFonts w:ascii="Times New Roman" w:hAnsi="Times New Roman"/>
          <w:sz w:val="24"/>
          <w:szCs w:val="24"/>
        </w:rPr>
        <w:t>,</w:t>
      </w:r>
      <w:r w:rsidR="00244B48" w:rsidRPr="00815C59">
        <w:rPr>
          <w:rFonts w:ascii="Times New Roman" w:hAnsi="Times New Roman"/>
          <w:sz w:val="24"/>
          <w:szCs w:val="24"/>
        </w:rPr>
        <w:t xml:space="preserve"> </w:t>
      </w:r>
      <w:r w:rsidR="003D1240" w:rsidRPr="00815C59">
        <w:rPr>
          <w:rFonts w:ascii="Times New Roman" w:hAnsi="Times New Roman"/>
          <w:sz w:val="24"/>
          <w:szCs w:val="24"/>
        </w:rPr>
        <w:t>higher ADO index</w:t>
      </w:r>
      <w:r w:rsidR="009450DD">
        <w:rPr>
          <w:rFonts w:ascii="Times New Roman" w:hAnsi="Times New Roman"/>
          <w:sz w:val="24"/>
          <w:szCs w:val="24"/>
        </w:rPr>
        <w:t xml:space="preserve"> </w:t>
      </w:r>
      <w:r w:rsidR="009450DD" w:rsidRPr="00DF17BD">
        <w:rPr>
          <w:rFonts w:ascii="Times New Roman" w:hAnsi="Times New Roman"/>
          <w:sz w:val="24"/>
          <w:szCs w:val="24"/>
        </w:rPr>
        <w:t>(including age, dyspn</w:t>
      </w:r>
      <w:r w:rsidR="009450DD">
        <w:rPr>
          <w:rFonts w:ascii="Times New Roman" w:hAnsi="Times New Roman"/>
          <w:sz w:val="24"/>
          <w:szCs w:val="24"/>
        </w:rPr>
        <w:t>o</w:t>
      </w:r>
      <w:r w:rsidR="009450DD" w:rsidRPr="00DF17BD">
        <w:rPr>
          <w:rFonts w:ascii="Times New Roman" w:hAnsi="Times New Roman"/>
          <w:sz w:val="24"/>
          <w:szCs w:val="24"/>
        </w:rPr>
        <w:t>ea, and airflow obstruction)</w:t>
      </w:r>
      <w:r w:rsidR="003D1240" w:rsidRPr="00815C59">
        <w:rPr>
          <w:rFonts w:ascii="Times New Roman" w:hAnsi="Times New Roman"/>
          <w:sz w:val="24"/>
          <w:szCs w:val="24"/>
        </w:rPr>
        <w:t xml:space="preserve">, </w:t>
      </w:r>
      <w:r w:rsidR="00244B48" w:rsidRPr="00815C59">
        <w:rPr>
          <w:rFonts w:ascii="Times New Roman" w:hAnsi="Times New Roman"/>
          <w:sz w:val="24"/>
          <w:szCs w:val="24"/>
        </w:rPr>
        <w:t xml:space="preserve">higher GOLD </w:t>
      </w:r>
      <w:r w:rsidR="006D6885" w:rsidRPr="00815C59">
        <w:rPr>
          <w:rFonts w:ascii="Times New Roman" w:hAnsi="Times New Roman"/>
          <w:sz w:val="24"/>
          <w:szCs w:val="24"/>
        </w:rPr>
        <w:t>grade</w:t>
      </w:r>
      <w:r w:rsidR="00244B48" w:rsidRPr="00815C59">
        <w:rPr>
          <w:rFonts w:ascii="Times New Roman" w:hAnsi="Times New Roman"/>
          <w:sz w:val="24"/>
          <w:szCs w:val="24"/>
        </w:rPr>
        <w:t xml:space="preserve"> </w:t>
      </w:r>
      <w:r w:rsidR="003D1240" w:rsidRPr="00815C59">
        <w:rPr>
          <w:rFonts w:ascii="Times New Roman" w:hAnsi="Times New Roman"/>
          <w:sz w:val="24"/>
          <w:szCs w:val="24"/>
        </w:rPr>
        <w:t xml:space="preserve">and patients from GOLD group D </w:t>
      </w:r>
      <w:r w:rsidR="00B17F05" w:rsidRPr="00815C59">
        <w:rPr>
          <w:rFonts w:ascii="Times New Roman" w:hAnsi="Times New Roman"/>
          <w:sz w:val="24"/>
          <w:szCs w:val="24"/>
        </w:rPr>
        <w:t xml:space="preserve">spent </w:t>
      </w:r>
      <w:r w:rsidR="00FF6E3C" w:rsidRPr="00815C59">
        <w:rPr>
          <w:rFonts w:ascii="Times New Roman" w:hAnsi="Times New Roman"/>
          <w:sz w:val="24"/>
          <w:szCs w:val="24"/>
        </w:rPr>
        <w:t xml:space="preserve">the </w:t>
      </w:r>
      <w:proofErr w:type="gramStart"/>
      <w:r w:rsidR="005B08C8" w:rsidRPr="00815C59">
        <w:rPr>
          <w:rFonts w:ascii="Times New Roman" w:hAnsi="Times New Roman"/>
          <w:sz w:val="24"/>
          <w:szCs w:val="24"/>
        </w:rPr>
        <w:t>smallest</w:t>
      </w:r>
      <w:r w:rsidR="00FF6E3C" w:rsidRPr="00815C59">
        <w:rPr>
          <w:rFonts w:ascii="Times New Roman" w:hAnsi="Times New Roman"/>
          <w:sz w:val="24"/>
          <w:szCs w:val="24"/>
        </w:rPr>
        <w:t xml:space="preserve"> </w:t>
      </w:r>
      <w:r w:rsidR="00B17F05" w:rsidRPr="00815C59">
        <w:rPr>
          <w:rFonts w:ascii="Times New Roman" w:hAnsi="Times New Roman"/>
          <w:sz w:val="24"/>
          <w:szCs w:val="24"/>
        </w:rPr>
        <w:t xml:space="preserve"> </w:t>
      </w:r>
      <w:r w:rsidR="00C57C01">
        <w:rPr>
          <w:rFonts w:ascii="Times New Roman" w:hAnsi="Times New Roman"/>
          <w:sz w:val="24"/>
          <w:szCs w:val="24"/>
        </w:rPr>
        <w:t>daily</w:t>
      </w:r>
      <w:proofErr w:type="gramEnd"/>
      <w:r w:rsidR="00C57C01">
        <w:rPr>
          <w:rFonts w:ascii="Times New Roman" w:hAnsi="Times New Roman"/>
          <w:sz w:val="24"/>
          <w:szCs w:val="24"/>
        </w:rPr>
        <w:t xml:space="preserve"> total </w:t>
      </w:r>
      <w:r w:rsidR="00B17F05" w:rsidRPr="00815C59">
        <w:rPr>
          <w:rFonts w:ascii="Times New Roman" w:hAnsi="Times New Roman"/>
          <w:sz w:val="24"/>
          <w:szCs w:val="24"/>
        </w:rPr>
        <w:t xml:space="preserve">time and </w:t>
      </w:r>
      <w:r w:rsidR="005B08C8" w:rsidRPr="00815C59">
        <w:rPr>
          <w:rFonts w:ascii="Times New Roman" w:hAnsi="Times New Roman"/>
          <w:sz w:val="24"/>
          <w:szCs w:val="24"/>
        </w:rPr>
        <w:t xml:space="preserve">lowest </w:t>
      </w:r>
      <w:r w:rsidR="00C57C01">
        <w:rPr>
          <w:rFonts w:ascii="Times New Roman" w:hAnsi="Times New Roman"/>
          <w:sz w:val="24"/>
          <w:szCs w:val="24"/>
        </w:rPr>
        <w:t xml:space="preserve">daily total </w:t>
      </w:r>
      <w:r w:rsidR="00B17F05" w:rsidRPr="00815C59">
        <w:rPr>
          <w:rFonts w:ascii="Times New Roman" w:hAnsi="Times New Roman"/>
          <w:sz w:val="24"/>
          <w:szCs w:val="24"/>
        </w:rPr>
        <w:t xml:space="preserve">EE in </w:t>
      </w:r>
      <w:r w:rsidR="000B4121" w:rsidRPr="00815C59">
        <w:rPr>
          <w:rFonts w:ascii="Times New Roman" w:hAnsi="Times New Roman"/>
          <w:sz w:val="24"/>
          <w:szCs w:val="24"/>
        </w:rPr>
        <w:t>moderate-to-vigorous intensity</w:t>
      </w:r>
      <w:r w:rsidR="0086733B" w:rsidRPr="00815C59">
        <w:rPr>
          <w:rFonts w:ascii="Times New Roman" w:hAnsi="Times New Roman"/>
          <w:sz w:val="24"/>
          <w:szCs w:val="24"/>
        </w:rPr>
        <w:t xml:space="preserve"> (</w:t>
      </w:r>
      <w:r w:rsidR="00E14FE2">
        <w:rPr>
          <w:rFonts w:ascii="Times New Roman" w:hAnsi="Times New Roman"/>
          <w:sz w:val="24"/>
          <w:szCs w:val="24"/>
        </w:rPr>
        <w:t xml:space="preserve">S5-S13 </w:t>
      </w:r>
      <w:r w:rsidR="00603471" w:rsidRPr="00815C59">
        <w:rPr>
          <w:rFonts w:ascii="Times New Roman" w:hAnsi="Times New Roman"/>
          <w:sz w:val="24"/>
          <w:szCs w:val="24"/>
        </w:rPr>
        <w:t>Tables</w:t>
      </w:r>
      <w:r w:rsidR="00D87881">
        <w:rPr>
          <w:rFonts w:ascii="Times New Roman" w:hAnsi="Times New Roman"/>
          <w:sz w:val="24"/>
          <w:szCs w:val="24"/>
        </w:rPr>
        <w:t xml:space="preserve"> in File S2</w:t>
      </w:r>
      <w:r w:rsidR="00603471" w:rsidRPr="00815C59">
        <w:rPr>
          <w:rFonts w:ascii="Times New Roman" w:hAnsi="Times New Roman"/>
          <w:sz w:val="24"/>
          <w:szCs w:val="24"/>
        </w:rPr>
        <w:t>)</w:t>
      </w:r>
      <w:r w:rsidR="00AB4671" w:rsidRPr="00815C59">
        <w:rPr>
          <w:rFonts w:ascii="Times New Roman" w:hAnsi="Times New Roman"/>
          <w:sz w:val="24"/>
          <w:szCs w:val="24"/>
        </w:rPr>
        <w:t>.</w:t>
      </w:r>
      <w:r w:rsidR="007E2202" w:rsidRPr="00815C59">
        <w:rPr>
          <w:rFonts w:ascii="Times New Roman" w:hAnsi="Times New Roman"/>
          <w:sz w:val="24"/>
          <w:szCs w:val="24"/>
        </w:rPr>
        <w:t xml:space="preserve"> </w:t>
      </w:r>
      <w:r w:rsidR="00FE6EAF" w:rsidRPr="00815C59">
        <w:rPr>
          <w:rFonts w:ascii="Times New Roman" w:hAnsi="Times New Roman"/>
          <w:sz w:val="24"/>
          <w:szCs w:val="24"/>
        </w:rPr>
        <w:t>D</w:t>
      </w:r>
      <w:r w:rsidR="000F6AEC" w:rsidRPr="00815C59">
        <w:rPr>
          <w:rFonts w:ascii="Times New Roman" w:hAnsi="Times New Roman"/>
          <w:sz w:val="24"/>
          <w:szCs w:val="24"/>
        </w:rPr>
        <w:t xml:space="preserve">aily </w:t>
      </w:r>
      <w:r w:rsidR="00353E1F"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B17F05" w:rsidRPr="00815C59">
        <w:rPr>
          <w:rFonts w:ascii="Times New Roman" w:hAnsi="Times New Roman"/>
          <w:sz w:val="24"/>
          <w:szCs w:val="24"/>
        </w:rPr>
        <w:t>hourly pattern</w:t>
      </w:r>
      <w:r w:rsidR="00B66B9A" w:rsidRPr="00815C59">
        <w:rPr>
          <w:rFonts w:ascii="Times New Roman" w:hAnsi="Times New Roman"/>
          <w:sz w:val="24"/>
          <w:szCs w:val="24"/>
        </w:rPr>
        <w:t>s</w:t>
      </w:r>
      <w:r w:rsidR="00B17F05" w:rsidRPr="00815C59">
        <w:rPr>
          <w:rFonts w:ascii="Times New Roman" w:hAnsi="Times New Roman"/>
          <w:sz w:val="24"/>
          <w:szCs w:val="24"/>
        </w:rPr>
        <w:t xml:space="preserve"> after stratification for </w:t>
      </w:r>
      <w:r w:rsidR="00CF7984" w:rsidRPr="00815C59">
        <w:rPr>
          <w:rFonts w:ascii="Times New Roman" w:hAnsi="Times New Roman"/>
          <w:sz w:val="24"/>
          <w:szCs w:val="24"/>
        </w:rPr>
        <w:t xml:space="preserve">the </w:t>
      </w:r>
      <w:r w:rsidR="00244B48" w:rsidRPr="00815C59">
        <w:rPr>
          <w:rFonts w:ascii="Times New Roman" w:hAnsi="Times New Roman"/>
          <w:sz w:val="24"/>
          <w:szCs w:val="24"/>
        </w:rPr>
        <w:t xml:space="preserve">abovementioned </w:t>
      </w:r>
      <w:r w:rsidR="004D18EE" w:rsidRPr="00815C59">
        <w:rPr>
          <w:rFonts w:ascii="Times New Roman" w:hAnsi="Times New Roman"/>
          <w:sz w:val="24"/>
          <w:szCs w:val="24"/>
        </w:rPr>
        <w:t>characteristics</w:t>
      </w:r>
      <w:r w:rsidR="00FE6EAF" w:rsidRPr="00815C59">
        <w:rPr>
          <w:rFonts w:ascii="Times New Roman" w:hAnsi="Times New Roman"/>
          <w:sz w:val="24"/>
          <w:szCs w:val="24"/>
        </w:rPr>
        <w:t xml:space="preserve"> are presented in fig</w:t>
      </w:r>
      <w:r w:rsidR="00F029E5">
        <w:rPr>
          <w:rFonts w:ascii="Times New Roman" w:hAnsi="Times New Roman"/>
          <w:sz w:val="24"/>
          <w:szCs w:val="24"/>
        </w:rPr>
        <w:t>.</w:t>
      </w:r>
      <w:r w:rsidR="00FE6EAF" w:rsidRPr="00815C59">
        <w:rPr>
          <w:rFonts w:ascii="Times New Roman" w:hAnsi="Times New Roman"/>
          <w:sz w:val="24"/>
          <w:szCs w:val="24"/>
        </w:rPr>
        <w:t xml:space="preserve"> 2 and </w:t>
      </w:r>
      <w:r w:rsidR="00E14FE2">
        <w:rPr>
          <w:rFonts w:ascii="Times New Roman" w:hAnsi="Times New Roman"/>
          <w:sz w:val="24"/>
          <w:szCs w:val="24"/>
        </w:rPr>
        <w:t>S</w:t>
      </w:r>
      <w:r w:rsidR="00FE6EAF" w:rsidRPr="00815C59">
        <w:rPr>
          <w:rFonts w:ascii="Times New Roman" w:hAnsi="Times New Roman"/>
          <w:sz w:val="24"/>
          <w:szCs w:val="24"/>
        </w:rPr>
        <w:t>1</w:t>
      </w:r>
      <w:r w:rsidR="00DE0DE5" w:rsidRPr="00815C59">
        <w:rPr>
          <w:rFonts w:ascii="Times New Roman" w:hAnsi="Times New Roman"/>
          <w:sz w:val="24"/>
          <w:szCs w:val="24"/>
        </w:rPr>
        <w:t xml:space="preserve"> </w:t>
      </w:r>
      <w:r w:rsidR="00D87881">
        <w:rPr>
          <w:rFonts w:ascii="Times New Roman" w:hAnsi="Times New Roman"/>
          <w:sz w:val="24"/>
          <w:szCs w:val="24"/>
        </w:rPr>
        <w:t>Fig.</w:t>
      </w:r>
      <w:r w:rsidR="00A97580" w:rsidRPr="00815C59">
        <w:rPr>
          <w:rFonts w:ascii="Times New Roman" w:hAnsi="Times New Roman"/>
          <w:sz w:val="24"/>
          <w:szCs w:val="24"/>
        </w:rPr>
        <w:t>, showing a</w:t>
      </w:r>
      <w:r w:rsidR="00244B48" w:rsidRPr="00815C59">
        <w:rPr>
          <w:rFonts w:ascii="Times New Roman" w:hAnsi="Times New Roman"/>
          <w:sz w:val="24"/>
          <w:szCs w:val="24"/>
        </w:rPr>
        <w:t xml:space="preserve"> </w:t>
      </w:r>
      <w:r w:rsidR="007C47B8">
        <w:rPr>
          <w:rFonts w:ascii="Times New Roman" w:hAnsi="Times New Roman"/>
          <w:sz w:val="24"/>
          <w:szCs w:val="24"/>
        </w:rPr>
        <w:t>significant</w:t>
      </w:r>
      <w:r w:rsidR="00A97580" w:rsidRPr="00815C59">
        <w:rPr>
          <w:rFonts w:ascii="Times New Roman" w:hAnsi="Times New Roman"/>
          <w:sz w:val="24"/>
          <w:szCs w:val="24"/>
        </w:rPr>
        <w:t xml:space="preserve"> </w:t>
      </w:r>
      <w:r w:rsidR="00244B48" w:rsidRPr="00815C59">
        <w:rPr>
          <w:rFonts w:ascii="Times New Roman" w:hAnsi="Times New Roman"/>
          <w:sz w:val="24"/>
          <w:szCs w:val="24"/>
        </w:rPr>
        <w:t xml:space="preserve">influence of </w:t>
      </w:r>
      <w:r w:rsidR="00F95F57" w:rsidRPr="00815C59">
        <w:rPr>
          <w:rFonts w:ascii="Times New Roman" w:hAnsi="Times New Roman"/>
          <w:sz w:val="24"/>
          <w:szCs w:val="24"/>
        </w:rPr>
        <w:t xml:space="preserve">age, </w:t>
      </w:r>
      <w:r w:rsidR="00244B48" w:rsidRPr="00815C59">
        <w:rPr>
          <w:rFonts w:ascii="Times New Roman" w:hAnsi="Times New Roman"/>
          <w:sz w:val="24"/>
          <w:szCs w:val="24"/>
        </w:rPr>
        <w:t xml:space="preserve">BMI, </w:t>
      </w:r>
      <w:proofErr w:type="spellStart"/>
      <w:r w:rsidR="00244B48" w:rsidRPr="00815C59">
        <w:rPr>
          <w:rFonts w:ascii="Times New Roman" w:hAnsi="Times New Roman"/>
          <w:sz w:val="24"/>
          <w:szCs w:val="24"/>
        </w:rPr>
        <w:t>mMRC</w:t>
      </w:r>
      <w:proofErr w:type="spellEnd"/>
      <w:r w:rsidR="00244B48" w:rsidRPr="00815C59">
        <w:rPr>
          <w:rFonts w:ascii="Times New Roman" w:hAnsi="Times New Roman"/>
          <w:sz w:val="24"/>
          <w:szCs w:val="24"/>
        </w:rPr>
        <w:t xml:space="preserve"> dyspn</w:t>
      </w:r>
      <w:r w:rsidR="007E3C3C" w:rsidRPr="00815C59">
        <w:rPr>
          <w:rFonts w:ascii="Times New Roman" w:hAnsi="Times New Roman"/>
          <w:sz w:val="24"/>
          <w:szCs w:val="24"/>
        </w:rPr>
        <w:t>o</w:t>
      </w:r>
      <w:r w:rsidR="00244B48" w:rsidRPr="00815C59">
        <w:rPr>
          <w:rFonts w:ascii="Times New Roman" w:hAnsi="Times New Roman"/>
          <w:sz w:val="24"/>
          <w:szCs w:val="24"/>
        </w:rPr>
        <w:t>ea grade</w:t>
      </w:r>
      <w:r w:rsidR="00DE0DE5" w:rsidRPr="00815C59">
        <w:rPr>
          <w:rFonts w:ascii="Times New Roman" w:hAnsi="Times New Roman"/>
          <w:sz w:val="24"/>
          <w:szCs w:val="24"/>
        </w:rPr>
        <w:t>s</w:t>
      </w:r>
      <w:r w:rsidR="00244B48" w:rsidRPr="00815C59">
        <w:rPr>
          <w:rFonts w:ascii="Times New Roman" w:hAnsi="Times New Roman"/>
          <w:sz w:val="24"/>
          <w:szCs w:val="24"/>
        </w:rPr>
        <w:t xml:space="preserve">, and </w:t>
      </w:r>
      <w:r w:rsidR="00F95F57" w:rsidRPr="00815C59">
        <w:rPr>
          <w:rFonts w:ascii="Times New Roman" w:hAnsi="Times New Roman"/>
          <w:sz w:val="24"/>
          <w:szCs w:val="24"/>
        </w:rPr>
        <w:t>ADO index scores</w:t>
      </w:r>
      <w:r w:rsidR="00906DF6">
        <w:rPr>
          <w:rFonts w:ascii="Times New Roman" w:hAnsi="Times New Roman"/>
          <w:sz w:val="24"/>
          <w:szCs w:val="24"/>
        </w:rPr>
        <w:t xml:space="preserve">, </w:t>
      </w:r>
      <w:r w:rsidR="00906DF6" w:rsidRPr="00906DF6">
        <w:rPr>
          <w:rFonts w:ascii="Times New Roman" w:hAnsi="Times New Roman"/>
          <w:sz w:val="24"/>
          <w:szCs w:val="24"/>
        </w:rPr>
        <w:t xml:space="preserve">as there was </w:t>
      </w:r>
      <w:r w:rsidR="007A6937" w:rsidRPr="00906DF6">
        <w:rPr>
          <w:rFonts w:ascii="Times New Roman" w:hAnsi="Times New Roman"/>
          <w:sz w:val="24"/>
          <w:szCs w:val="24"/>
        </w:rPr>
        <w:t>little or no overlap between</w:t>
      </w:r>
      <w:r w:rsidR="007A6937">
        <w:rPr>
          <w:rFonts w:ascii="Times New Roman" w:hAnsi="Times New Roman"/>
          <w:sz w:val="24"/>
          <w:szCs w:val="24"/>
        </w:rPr>
        <w:t xml:space="preserve"> </w:t>
      </w:r>
      <w:r w:rsidR="007A6937" w:rsidRPr="00906DF6">
        <w:rPr>
          <w:rFonts w:ascii="Times New Roman" w:hAnsi="Times New Roman"/>
          <w:sz w:val="24"/>
          <w:szCs w:val="24"/>
        </w:rPr>
        <w:t xml:space="preserve">the 95% confidence intervals of </w:t>
      </w:r>
      <w:r w:rsidR="007A6937">
        <w:rPr>
          <w:rFonts w:ascii="Times New Roman" w:hAnsi="Times New Roman"/>
          <w:sz w:val="24"/>
          <w:szCs w:val="24"/>
        </w:rPr>
        <w:t>the hourly patterns</w:t>
      </w:r>
      <w:r w:rsidR="00244B48" w:rsidRPr="00815C59">
        <w:rPr>
          <w:rFonts w:ascii="Times New Roman" w:hAnsi="Times New Roman"/>
          <w:sz w:val="24"/>
          <w:szCs w:val="24"/>
        </w:rPr>
        <w:t>.</w:t>
      </w:r>
      <w:r w:rsidR="00B17F05" w:rsidRPr="00815C59">
        <w:rPr>
          <w:rFonts w:ascii="Times New Roman" w:hAnsi="Times New Roman"/>
          <w:sz w:val="24"/>
          <w:szCs w:val="24"/>
        </w:rPr>
        <w:t xml:space="preserve"> </w:t>
      </w:r>
      <w:r w:rsidR="00D141FB" w:rsidRPr="00815C59">
        <w:rPr>
          <w:rFonts w:ascii="Times New Roman" w:hAnsi="Times New Roman"/>
          <w:sz w:val="24"/>
          <w:szCs w:val="24"/>
        </w:rPr>
        <w:t>The AUC-values for these parameters varied between 0.25 and 0.36 (</w:t>
      </w:r>
      <w:r w:rsidR="00E14FE2">
        <w:rPr>
          <w:rFonts w:ascii="Times New Roman" w:hAnsi="Times New Roman"/>
          <w:sz w:val="24"/>
          <w:szCs w:val="24"/>
        </w:rPr>
        <w:t xml:space="preserve">S4 </w:t>
      </w:r>
      <w:r w:rsidR="00D141FB" w:rsidRPr="00815C59">
        <w:rPr>
          <w:rFonts w:ascii="Times New Roman" w:hAnsi="Times New Roman"/>
          <w:sz w:val="24"/>
          <w:szCs w:val="24"/>
        </w:rPr>
        <w:t>Table</w:t>
      </w:r>
      <w:r w:rsidR="007920B9">
        <w:rPr>
          <w:rFonts w:ascii="Times New Roman" w:hAnsi="Times New Roman"/>
          <w:sz w:val="24"/>
          <w:szCs w:val="24"/>
        </w:rPr>
        <w:t xml:space="preserve"> in File S2</w:t>
      </w:r>
      <w:r w:rsidR="00D141FB" w:rsidRPr="00815C59">
        <w:rPr>
          <w:rFonts w:ascii="Times New Roman" w:hAnsi="Times New Roman"/>
          <w:sz w:val="24"/>
          <w:szCs w:val="24"/>
        </w:rPr>
        <w:t xml:space="preserve">). </w:t>
      </w:r>
      <w:r w:rsidR="00B17F05" w:rsidRPr="00815C59">
        <w:rPr>
          <w:rFonts w:ascii="Times New Roman" w:hAnsi="Times New Roman"/>
          <w:sz w:val="24"/>
          <w:szCs w:val="24"/>
        </w:rPr>
        <w:t xml:space="preserve">The influence of GOLD grades </w:t>
      </w:r>
      <w:r w:rsidR="00684FCE" w:rsidRPr="00815C59">
        <w:rPr>
          <w:rFonts w:ascii="Times New Roman" w:hAnsi="Times New Roman"/>
          <w:sz w:val="24"/>
          <w:szCs w:val="24"/>
        </w:rPr>
        <w:t>or</w:t>
      </w:r>
      <w:r w:rsidR="00F61160" w:rsidRPr="00815C59">
        <w:rPr>
          <w:rFonts w:ascii="Times New Roman" w:hAnsi="Times New Roman"/>
          <w:sz w:val="24"/>
          <w:szCs w:val="24"/>
        </w:rPr>
        <w:t xml:space="preserve"> </w:t>
      </w:r>
      <w:r w:rsidR="00791938" w:rsidRPr="00815C59">
        <w:rPr>
          <w:rFonts w:ascii="Times New Roman" w:hAnsi="Times New Roman"/>
          <w:sz w:val="24"/>
          <w:szCs w:val="24"/>
        </w:rPr>
        <w:t xml:space="preserve">GOLD </w:t>
      </w:r>
      <w:r w:rsidR="00F61160" w:rsidRPr="00815C59">
        <w:rPr>
          <w:rFonts w:ascii="Times New Roman" w:hAnsi="Times New Roman"/>
          <w:sz w:val="24"/>
          <w:szCs w:val="24"/>
        </w:rPr>
        <w:t xml:space="preserve">groups </w:t>
      </w:r>
      <w:r w:rsidR="00B17F05" w:rsidRPr="00815C59">
        <w:rPr>
          <w:rFonts w:ascii="Times New Roman" w:hAnsi="Times New Roman"/>
          <w:sz w:val="24"/>
          <w:szCs w:val="24"/>
        </w:rPr>
        <w:t>on the</w:t>
      </w:r>
      <w:r w:rsidR="00AF44E4" w:rsidRPr="00815C59">
        <w:rPr>
          <w:rFonts w:ascii="Times New Roman" w:hAnsi="Times New Roman"/>
          <w:sz w:val="24"/>
          <w:szCs w:val="24"/>
        </w:rPr>
        <w:t>se</w:t>
      </w:r>
      <w:r w:rsidR="00B17F05" w:rsidRPr="00815C59">
        <w:rPr>
          <w:rFonts w:ascii="Times New Roman" w:hAnsi="Times New Roman"/>
          <w:sz w:val="24"/>
          <w:szCs w:val="24"/>
        </w:rPr>
        <w:t xml:space="preserve"> patterns </w:t>
      </w:r>
      <w:r w:rsidR="00244B48" w:rsidRPr="00815C59">
        <w:rPr>
          <w:rFonts w:ascii="Times New Roman" w:hAnsi="Times New Roman"/>
          <w:sz w:val="24"/>
          <w:szCs w:val="24"/>
        </w:rPr>
        <w:t>wa</w:t>
      </w:r>
      <w:r w:rsidR="00B17F05" w:rsidRPr="00815C59">
        <w:rPr>
          <w:rFonts w:ascii="Times New Roman" w:hAnsi="Times New Roman"/>
          <w:sz w:val="24"/>
          <w:szCs w:val="24"/>
        </w:rPr>
        <w:t xml:space="preserve">s </w:t>
      </w:r>
      <w:r w:rsidR="00DB5775" w:rsidRPr="00815C59">
        <w:rPr>
          <w:rFonts w:ascii="Times New Roman" w:hAnsi="Times New Roman"/>
          <w:sz w:val="24"/>
          <w:szCs w:val="24"/>
        </w:rPr>
        <w:lastRenderedPageBreak/>
        <w:t>small</w:t>
      </w:r>
      <w:r w:rsidR="00B17F05" w:rsidRPr="00815C59">
        <w:rPr>
          <w:rFonts w:ascii="Times New Roman" w:hAnsi="Times New Roman"/>
          <w:sz w:val="24"/>
          <w:szCs w:val="24"/>
        </w:rPr>
        <w:t xml:space="preserve">. </w:t>
      </w:r>
      <w:r w:rsidR="00F8798F">
        <w:rPr>
          <w:rFonts w:ascii="Times New Roman" w:hAnsi="Times New Roman"/>
          <w:sz w:val="24"/>
          <w:szCs w:val="24"/>
        </w:rPr>
        <w:t>Moreover</w:t>
      </w:r>
      <w:r w:rsidR="00791938" w:rsidRPr="00815C59">
        <w:rPr>
          <w:rFonts w:ascii="Times New Roman" w:hAnsi="Times New Roman"/>
          <w:sz w:val="24"/>
          <w:szCs w:val="24"/>
        </w:rPr>
        <w:t xml:space="preserve">, </w:t>
      </w:r>
      <w:r w:rsidR="000A138D">
        <w:rPr>
          <w:rFonts w:ascii="Times New Roman" w:hAnsi="Times New Roman"/>
          <w:sz w:val="24"/>
          <w:szCs w:val="24"/>
        </w:rPr>
        <w:t>only weak</w:t>
      </w:r>
      <w:r w:rsidR="00244B48" w:rsidRPr="00815C59">
        <w:rPr>
          <w:rFonts w:ascii="Times New Roman" w:hAnsi="Times New Roman"/>
          <w:sz w:val="24"/>
          <w:szCs w:val="24"/>
        </w:rPr>
        <w:t xml:space="preserve"> association</w:t>
      </w:r>
      <w:r w:rsidR="000A138D">
        <w:rPr>
          <w:rFonts w:ascii="Times New Roman" w:hAnsi="Times New Roman"/>
          <w:sz w:val="24"/>
          <w:szCs w:val="24"/>
        </w:rPr>
        <w:t>s</w:t>
      </w:r>
      <w:r w:rsidR="00244B48" w:rsidRPr="00815C59">
        <w:rPr>
          <w:rFonts w:ascii="Times New Roman" w:hAnsi="Times New Roman"/>
          <w:sz w:val="24"/>
          <w:szCs w:val="24"/>
        </w:rPr>
        <w:t xml:space="preserve"> </w:t>
      </w:r>
      <w:r w:rsidR="001E447E" w:rsidRPr="00815C59">
        <w:rPr>
          <w:rFonts w:ascii="Times New Roman" w:hAnsi="Times New Roman"/>
          <w:sz w:val="24"/>
          <w:szCs w:val="24"/>
        </w:rPr>
        <w:t xml:space="preserve">existed </w:t>
      </w:r>
      <w:r w:rsidR="00B17F05" w:rsidRPr="00815C59">
        <w:rPr>
          <w:rFonts w:ascii="Times New Roman" w:hAnsi="Times New Roman"/>
          <w:sz w:val="24"/>
          <w:szCs w:val="24"/>
        </w:rPr>
        <w:t xml:space="preserve">between </w:t>
      </w:r>
      <w:r w:rsidR="00E35D4E" w:rsidRPr="00815C59">
        <w:rPr>
          <w:rFonts w:ascii="Times New Roman" w:hAnsi="Times New Roman"/>
          <w:sz w:val="24"/>
          <w:szCs w:val="24"/>
        </w:rPr>
        <w:t>FEV</w:t>
      </w:r>
      <w:r w:rsidR="00E35D4E" w:rsidRPr="00815C59">
        <w:rPr>
          <w:rFonts w:ascii="Times New Roman" w:hAnsi="Times New Roman"/>
          <w:sz w:val="24"/>
          <w:szCs w:val="24"/>
          <w:vertAlign w:val="subscript"/>
        </w:rPr>
        <w:t>1</w:t>
      </w:r>
      <w:r w:rsidR="00E35D4E" w:rsidRPr="00815C59">
        <w:rPr>
          <w:rFonts w:ascii="Times New Roman" w:hAnsi="Times New Roman"/>
          <w:sz w:val="24"/>
          <w:szCs w:val="24"/>
        </w:rPr>
        <w:t xml:space="preserve"> (% predicted)</w:t>
      </w:r>
      <w:r w:rsidR="00B17F05" w:rsidRPr="00815C59">
        <w:rPr>
          <w:rFonts w:ascii="Times New Roman" w:hAnsi="Times New Roman"/>
          <w:sz w:val="24"/>
          <w:szCs w:val="24"/>
        </w:rPr>
        <w:t xml:space="preserve"> and the time in </w:t>
      </w:r>
      <w:r w:rsidR="00AD4ADB" w:rsidRPr="00815C59">
        <w:rPr>
          <w:rFonts w:ascii="Times New Roman" w:hAnsi="Times New Roman"/>
          <w:sz w:val="24"/>
          <w:szCs w:val="24"/>
        </w:rPr>
        <w:t xml:space="preserve">activities of </w:t>
      </w:r>
      <w:r w:rsidR="000A138D">
        <w:rPr>
          <w:rFonts w:ascii="Times New Roman" w:hAnsi="Times New Roman"/>
          <w:sz w:val="24"/>
          <w:szCs w:val="24"/>
        </w:rPr>
        <w:t xml:space="preserve">very light, light, and </w:t>
      </w:r>
      <w:r w:rsidR="000B4121" w:rsidRPr="00815C59">
        <w:rPr>
          <w:rFonts w:ascii="Times New Roman" w:hAnsi="Times New Roman"/>
          <w:sz w:val="24"/>
          <w:szCs w:val="24"/>
        </w:rPr>
        <w:t>moderate-to-vigorous intensit</w:t>
      </w:r>
      <w:r w:rsidR="000A138D">
        <w:rPr>
          <w:rFonts w:ascii="Times New Roman" w:hAnsi="Times New Roman"/>
          <w:sz w:val="24"/>
          <w:szCs w:val="24"/>
        </w:rPr>
        <w:t>ies</w:t>
      </w:r>
      <w:r w:rsidR="00B17F05" w:rsidRPr="00815C59">
        <w:rPr>
          <w:rFonts w:ascii="Times New Roman" w:hAnsi="Times New Roman"/>
          <w:sz w:val="24"/>
          <w:szCs w:val="24"/>
        </w:rPr>
        <w:t xml:space="preserve"> (</w:t>
      </w:r>
      <w:r w:rsidR="00D3273C" w:rsidRPr="00815C59">
        <w:rPr>
          <w:rFonts w:ascii="Times New Roman" w:hAnsi="Times New Roman"/>
          <w:sz w:val="24"/>
          <w:szCs w:val="24"/>
        </w:rPr>
        <w:t>Fig</w:t>
      </w:r>
      <w:r w:rsidR="00F029E5">
        <w:rPr>
          <w:rFonts w:ascii="Times New Roman" w:hAnsi="Times New Roman"/>
          <w:sz w:val="24"/>
          <w:szCs w:val="24"/>
        </w:rPr>
        <w:t>.</w:t>
      </w:r>
      <w:r w:rsidR="00D3273C" w:rsidRPr="00815C59">
        <w:rPr>
          <w:rFonts w:ascii="Times New Roman" w:hAnsi="Times New Roman"/>
          <w:sz w:val="24"/>
          <w:szCs w:val="24"/>
        </w:rPr>
        <w:t xml:space="preserve"> </w:t>
      </w:r>
      <w:r w:rsidR="003A4408">
        <w:rPr>
          <w:rFonts w:ascii="Times New Roman" w:hAnsi="Times New Roman"/>
          <w:sz w:val="24"/>
          <w:szCs w:val="24"/>
        </w:rPr>
        <w:t>3</w:t>
      </w:r>
      <w:r w:rsidR="00B17F05" w:rsidRPr="00815C59">
        <w:rPr>
          <w:rFonts w:ascii="Times New Roman" w:hAnsi="Times New Roman"/>
          <w:sz w:val="24"/>
          <w:szCs w:val="24"/>
        </w:rPr>
        <w:t>).</w:t>
      </w:r>
    </w:p>
    <w:p w14:paraId="56EAC239" w14:textId="77777777" w:rsidR="00A237DE" w:rsidRDefault="00A237DE" w:rsidP="007C2766">
      <w:pPr>
        <w:spacing w:after="0" w:line="480" w:lineRule="auto"/>
        <w:rPr>
          <w:rFonts w:ascii="Times New Roman" w:hAnsi="Times New Roman"/>
          <w:b/>
          <w:i/>
          <w:sz w:val="24"/>
          <w:szCs w:val="24"/>
        </w:rPr>
      </w:pPr>
    </w:p>
    <w:p w14:paraId="502E4474" w14:textId="24D1925C" w:rsidR="00D671AD"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2</w:t>
      </w:r>
      <w:r w:rsidR="00AB46CB">
        <w:rPr>
          <w:rFonts w:ascii="Times New Roman" w:hAnsi="Times New Roman"/>
          <w:b/>
          <w:sz w:val="24"/>
          <w:szCs w:val="24"/>
        </w:rPr>
        <w:t>.</w:t>
      </w:r>
      <w:proofErr w:type="gramEnd"/>
      <w:r w:rsidRPr="00815C59">
        <w:rPr>
          <w:rFonts w:ascii="Times New Roman" w:hAnsi="Times New Roman"/>
          <w:sz w:val="24"/>
          <w:szCs w:val="24"/>
        </w:rPr>
        <w:t xml:space="preserve"> </w:t>
      </w:r>
      <w:r w:rsidRPr="00AB46CB">
        <w:rPr>
          <w:rFonts w:ascii="Times New Roman" w:hAnsi="Times New Roman"/>
          <w:b/>
          <w:sz w:val="24"/>
          <w:szCs w:val="24"/>
        </w:rPr>
        <w:t>Daily physical activity hourly patterns of the patients with chronic obstructive pulmonary disease after stratification for: A and B – modified Medical Research Council (</w:t>
      </w:r>
      <w:proofErr w:type="spellStart"/>
      <w:r w:rsidRPr="00AB46CB">
        <w:rPr>
          <w:rFonts w:ascii="Times New Roman" w:hAnsi="Times New Roman"/>
          <w:b/>
          <w:sz w:val="24"/>
          <w:szCs w:val="24"/>
        </w:rPr>
        <w:t>mMRC</w:t>
      </w:r>
      <w:proofErr w:type="spellEnd"/>
      <w:r w:rsidRPr="00AB46CB">
        <w:rPr>
          <w:rFonts w:ascii="Times New Roman" w:hAnsi="Times New Roman"/>
          <w:b/>
          <w:sz w:val="24"/>
          <w:szCs w:val="24"/>
        </w:rPr>
        <w:t xml:space="preserve">) grades, data available for 868 subjects only; C and D – body mass index (BMI) classification; E and F – Global Initiative for Chronic Obstructive Lung Disease (GOLD) grades (1 to 4); and G and H – GOLD groups (A to D). </w:t>
      </w:r>
      <w:r w:rsidRPr="00815C59">
        <w:rPr>
          <w:rFonts w:ascii="Times New Roman" w:hAnsi="Times New Roman"/>
          <w:sz w:val="24"/>
          <w:szCs w:val="24"/>
        </w:rPr>
        <w:t>Figs</w:t>
      </w:r>
      <w:r w:rsidR="00F029E5">
        <w:rPr>
          <w:rFonts w:ascii="Times New Roman" w:hAnsi="Times New Roman"/>
          <w:sz w:val="24"/>
          <w:szCs w:val="24"/>
        </w:rPr>
        <w:t>.</w:t>
      </w:r>
      <w:r w:rsidRPr="00815C59">
        <w:rPr>
          <w:rFonts w:ascii="Times New Roman" w:hAnsi="Times New Roman"/>
          <w:sz w:val="24"/>
          <w:szCs w:val="24"/>
        </w:rPr>
        <w:t xml:space="preserve"> A, C, E, and G represent weekdays, while figs</w:t>
      </w:r>
      <w:r w:rsidR="00F029E5">
        <w:rPr>
          <w:rFonts w:ascii="Times New Roman" w:hAnsi="Times New Roman"/>
          <w:sz w:val="24"/>
          <w:szCs w:val="24"/>
        </w:rPr>
        <w:t>.</w:t>
      </w:r>
      <w:r w:rsidRPr="00815C59">
        <w:rPr>
          <w:rFonts w:ascii="Times New Roman" w:hAnsi="Times New Roman"/>
          <w:sz w:val="24"/>
          <w:szCs w:val="24"/>
        </w:rPr>
        <w:t xml:space="preserve"> B, D, F, and H represent weekend days. Data pooled per hour as mean (95% confidence intervals).</w:t>
      </w:r>
    </w:p>
    <w:p w14:paraId="3604ECA4" w14:textId="77777777" w:rsidR="003A4408" w:rsidRDefault="003A4408" w:rsidP="00D671AD">
      <w:pPr>
        <w:spacing w:after="0" w:line="480" w:lineRule="auto"/>
        <w:rPr>
          <w:rFonts w:ascii="Times New Roman" w:hAnsi="Times New Roman"/>
          <w:sz w:val="24"/>
          <w:szCs w:val="24"/>
        </w:rPr>
      </w:pPr>
    </w:p>
    <w:p w14:paraId="19952EB0" w14:textId="4B4C7FF1" w:rsidR="003A4408" w:rsidRDefault="003A4408" w:rsidP="003A4408">
      <w:pPr>
        <w:spacing w:after="0" w:line="480" w:lineRule="auto"/>
        <w:rPr>
          <w:rFonts w:ascii="Times New Roman" w:hAnsi="Times New Roman"/>
          <w:b/>
          <w:sz w:val="24"/>
          <w:szCs w:val="24"/>
          <w:lang w:val="en-US"/>
        </w:rPr>
      </w:pPr>
      <w:proofErr w:type="gramStart"/>
      <w:r>
        <w:rPr>
          <w:rFonts w:ascii="Times New Roman" w:hAnsi="Times New Roman"/>
          <w:b/>
          <w:sz w:val="24"/>
          <w:szCs w:val="24"/>
          <w:lang w:val="en-US"/>
        </w:rPr>
        <w:t>Fig</w:t>
      </w:r>
      <w:r w:rsidR="00F029E5">
        <w:rPr>
          <w:rFonts w:ascii="Times New Roman" w:hAnsi="Times New Roman"/>
          <w:b/>
          <w:sz w:val="24"/>
          <w:szCs w:val="24"/>
          <w:lang w:val="en-US"/>
        </w:rPr>
        <w:t>.</w:t>
      </w:r>
      <w:r>
        <w:rPr>
          <w:rFonts w:ascii="Times New Roman" w:hAnsi="Times New Roman"/>
          <w:b/>
          <w:sz w:val="24"/>
          <w:szCs w:val="24"/>
          <w:lang w:val="en-US"/>
        </w:rPr>
        <w:t xml:space="preserve"> 3</w:t>
      </w:r>
      <w:r w:rsidR="00AB46CB">
        <w:rPr>
          <w:rFonts w:ascii="Times New Roman" w:hAnsi="Times New Roman"/>
          <w:b/>
          <w:sz w:val="24"/>
          <w:szCs w:val="24"/>
          <w:lang w:val="en-US"/>
        </w:rPr>
        <w:t>.</w:t>
      </w:r>
      <w:proofErr w:type="gramEnd"/>
      <w:r>
        <w:rPr>
          <w:rFonts w:ascii="Times New Roman" w:hAnsi="Times New Roman"/>
          <w:sz w:val="24"/>
          <w:szCs w:val="24"/>
          <w:lang w:val="en-US"/>
        </w:rPr>
        <w:t xml:space="preserve"> </w:t>
      </w:r>
      <w:r w:rsidRPr="00AB46CB">
        <w:rPr>
          <w:rFonts w:ascii="Times New Roman" w:hAnsi="Times New Roman"/>
          <w:b/>
          <w:sz w:val="24"/>
          <w:szCs w:val="24"/>
        </w:rPr>
        <w:t xml:space="preserve">Spearman’s correlation between forced expiratory volume in the first second (% predicted) and the daily time in activities of </w:t>
      </w:r>
      <w:r w:rsidR="00ED0700">
        <w:rPr>
          <w:rFonts w:ascii="Times New Roman" w:hAnsi="Times New Roman"/>
          <w:b/>
          <w:sz w:val="24"/>
          <w:szCs w:val="24"/>
        </w:rPr>
        <w:t xml:space="preserve">very light intensity (A), light intensity (B), and </w:t>
      </w:r>
      <w:r w:rsidRPr="00AB46CB">
        <w:rPr>
          <w:rFonts w:ascii="Times New Roman" w:hAnsi="Times New Roman"/>
          <w:b/>
          <w:sz w:val="24"/>
          <w:szCs w:val="24"/>
        </w:rPr>
        <w:t xml:space="preserve">moderate-to-vigorous intensity </w:t>
      </w:r>
      <w:r w:rsidR="00ED0700">
        <w:rPr>
          <w:rFonts w:ascii="Times New Roman" w:hAnsi="Times New Roman"/>
          <w:b/>
          <w:sz w:val="24"/>
          <w:szCs w:val="24"/>
        </w:rPr>
        <w:t xml:space="preserve">(C) </w:t>
      </w:r>
      <w:r w:rsidRPr="00AB46CB">
        <w:rPr>
          <w:rFonts w:ascii="Times New Roman" w:hAnsi="Times New Roman"/>
          <w:b/>
          <w:sz w:val="24"/>
          <w:szCs w:val="24"/>
        </w:rPr>
        <w:t>for 1001 patients with chronic obstructive pulmonary disease.</w:t>
      </w:r>
    </w:p>
    <w:p w14:paraId="1A04E9C3" w14:textId="77777777" w:rsidR="00D671AD" w:rsidRPr="00815C59" w:rsidRDefault="00D671AD" w:rsidP="00D671AD">
      <w:pPr>
        <w:spacing w:after="0" w:line="480" w:lineRule="auto"/>
        <w:rPr>
          <w:rFonts w:ascii="Times New Roman" w:hAnsi="Times New Roman"/>
          <w:b/>
          <w:sz w:val="24"/>
          <w:szCs w:val="24"/>
        </w:rPr>
      </w:pPr>
    </w:p>
    <w:p w14:paraId="4DE2A65B" w14:textId="77777777" w:rsidR="006C1A4B" w:rsidRDefault="006C1A4B" w:rsidP="007D2A1B">
      <w:pPr>
        <w:spacing w:after="0" w:line="480" w:lineRule="auto"/>
        <w:rPr>
          <w:rFonts w:ascii="Times New Roman" w:hAnsi="Times New Roman"/>
          <w:sz w:val="24"/>
          <w:szCs w:val="24"/>
        </w:rPr>
        <w:sectPr w:rsidR="006C1A4B" w:rsidSect="007D2A1B">
          <w:footerReference w:type="default" r:id="rId10"/>
          <w:pgSz w:w="11906" w:h="16838"/>
          <w:pgMar w:top="1418" w:right="1418" w:bottom="1418" w:left="1418" w:header="709" w:footer="709" w:gutter="0"/>
          <w:lnNumType w:countBy="1" w:restart="continuous"/>
          <w:cols w:space="708"/>
          <w:docGrid w:linePitch="360"/>
        </w:sectPr>
      </w:pPr>
    </w:p>
    <w:p w14:paraId="22E8455F" w14:textId="3AA5766A" w:rsidR="006C1A4B" w:rsidRPr="00815C59" w:rsidRDefault="006C1A4B" w:rsidP="007D2A1B">
      <w:pPr>
        <w:spacing w:after="0" w:line="480" w:lineRule="auto"/>
        <w:jc w:val="both"/>
        <w:rPr>
          <w:rFonts w:ascii="Times New Roman" w:hAnsi="Times New Roman"/>
          <w:b/>
          <w:sz w:val="24"/>
          <w:szCs w:val="24"/>
        </w:rPr>
      </w:pPr>
    </w:p>
    <w:p w14:paraId="388D61A8" w14:textId="77777777" w:rsidR="006C1A4B" w:rsidRDefault="006C1A4B" w:rsidP="007C2766">
      <w:pPr>
        <w:spacing w:after="0" w:line="480" w:lineRule="auto"/>
        <w:rPr>
          <w:rFonts w:ascii="Times New Roman" w:hAnsi="Times New Roman"/>
          <w:b/>
          <w:sz w:val="24"/>
          <w:szCs w:val="24"/>
        </w:rPr>
        <w:sectPr w:rsidR="006C1A4B" w:rsidSect="007D2A1B">
          <w:pgSz w:w="16838" w:h="11906" w:orient="landscape"/>
          <w:pgMar w:top="1418" w:right="1418" w:bottom="1418" w:left="1418" w:header="709" w:footer="709" w:gutter="0"/>
          <w:lnNumType w:countBy="1" w:restart="continuous"/>
          <w:cols w:space="708"/>
          <w:docGrid w:linePitch="360"/>
        </w:sectPr>
      </w:pPr>
    </w:p>
    <w:p w14:paraId="573822AB" w14:textId="7038E64D" w:rsidR="00B17F05" w:rsidRPr="00BD785F" w:rsidRDefault="00B17F05" w:rsidP="007C2766">
      <w:pPr>
        <w:spacing w:after="0" w:line="480" w:lineRule="auto"/>
        <w:rPr>
          <w:rFonts w:ascii="Times New Roman" w:hAnsi="Times New Roman"/>
          <w:b/>
          <w:sz w:val="32"/>
          <w:szCs w:val="32"/>
        </w:rPr>
      </w:pPr>
      <w:r w:rsidRPr="00BD785F">
        <w:rPr>
          <w:rFonts w:ascii="Times New Roman" w:hAnsi="Times New Roman"/>
          <w:b/>
          <w:sz w:val="32"/>
          <w:szCs w:val="32"/>
        </w:rPr>
        <w:lastRenderedPageBreak/>
        <w:t xml:space="preserve">Cluster </w:t>
      </w:r>
      <w:r w:rsidR="00BD785F" w:rsidRPr="00BD785F">
        <w:rPr>
          <w:rFonts w:ascii="Times New Roman" w:hAnsi="Times New Roman"/>
          <w:b/>
          <w:sz w:val="32"/>
          <w:szCs w:val="32"/>
        </w:rPr>
        <w:t>A</w:t>
      </w:r>
      <w:r w:rsidRPr="00BD785F">
        <w:rPr>
          <w:rFonts w:ascii="Times New Roman" w:hAnsi="Times New Roman"/>
          <w:b/>
          <w:sz w:val="32"/>
          <w:szCs w:val="32"/>
        </w:rPr>
        <w:t xml:space="preserve">nalysis of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B0075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r w:rsidR="00056BE4" w:rsidRPr="00BD785F">
        <w:rPr>
          <w:rFonts w:ascii="Times New Roman" w:hAnsi="Times New Roman"/>
          <w:b/>
          <w:sz w:val="32"/>
          <w:szCs w:val="32"/>
        </w:rPr>
        <w:t xml:space="preserve"> in 1001 </w:t>
      </w:r>
      <w:r w:rsidR="00BD785F" w:rsidRPr="00BD785F">
        <w:rPr>
          <w:rFonts w:ascii="Times New Roman" w:hAnsi="Times New Roman"/>
          <w:b/>
          <w:sz w:val="32"/>
          <w:szCs w:val="32"/>
        </w:rPr>
        <w:t>P</w:t>
      </w:r>
      <w:r w:rsidR="00056BE4" w:rsidRPr="00BD785F">
        <w:rPr>
          <w:rFonts w:ascii="Times New Roman" w:hAnsi="Times New Roman"/>
          <w:b/>
          <w:sz w:val="32"/>
          <w:szCs w:val="32"/>
        </w:rPr>
        <w:t>atients with COPD</w:t>
      </w:r>
    </w:p>
    <w:p w14:paraId="79F4A8FD" w14:textId="660D3775" w:rsidR="001876E8" w:rsidRPr="00815C59" w:rsidRDefault="000C3A35"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PCA identified </w:t>
      </w:r>
      <w:r w:rsidR="00480529" w:rsidRPr="00815C59">
        <w:rPr>
          <w:rFonts w:ascii="Times New Roman" w:hAnsi="Times New Roman"/>
          <w:sz w:val="24"/>
          <w:szCs w:val="24"/>
        </w:rPr>
        <w:t xml:space="preserve">3 </w:t>
      </w:r>
      <w:r w:rsidR="00DC1758" w:rsidRPr="00815C59">
        <w:rPr>
          <w:rFonts w:ascii="Times New Roman" w:hAnsi="Times New Roman"/>
          <w:sz w:val="24"/>
          <w:szCs w:val="24"/>
        </w:rPr>
        <w:t>components</w:t>
      </w:r>
      <w:r w:rsidR="00F54C8C" w:rsidRPr="00815C59">
        <w:rPr>
          <w:rFonts w:ascii="Times New Roman" w:hAnsi="Times New Roman"/>
          <w:sz w:val="24"/>
          <w:szCs w:val="24"/>
        </w:rPr>
        <w:t xml:space="preserve">, which </w:t>
      </w:r>
      <w:r w:rsidR="003E560B" w:rsidRPr="00815C59">
        <w:rPr>
          <w:rFonts w:ascii="Times New Roman" w:hAnsi="Times New Roman"/>
          <w:sz w:val="24"/>
          <w:szCs w:val="24"/>
        </w:rPr>
        <w:t>accounted for 60% of the total variance (</w:t>
      </w:r>
      <w:r w:rsidR="00263D8D" w:rsidRPr="00815C59">
        <w:rPr>
          <w:rFonts w:ascii="Times New Roman" w:hAnsi="Times New Roman"/>
          <w:sz w:val="24"/>
          <w:szCs w:val="24"/>
        </w:rPr>
        <w:t xml:space="preserve">first component, </w:t>
      </w:r>
      <w:r w:rsidR="003E560B" w:rsidRPr="00815C59">
        <w:rPr>
          <w:rFonts w:ascii="Times New Roman" w:hAnsi="Times New Roman"/>
          <w:sz w:val="24"/>
          <w:szCs w:val="24"/>
        </w:rPr>
        <w:t>34%</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second component, </w:t>
      </w:r>
      <w:r w:rsidR="003E560B" w:rsidRPr="00815C59">
        <w:rPr>
          <w:rFonts w:ascii="Times New Roman" w:hAnsi="Times New Roman"/>
          <w:sz w:val="24"/>
          <w:szCs w:val="24"/>
        </w:rPr>
        <w:t>17%</w:t>
      </w:r>
      <w:r w:rsidR="00263D8D" w:rsidRPr="00815C59">
        <w:rPr>
          <w:rFonts w:ascii="Times New Roman" w:hAnsi="Times New Roman"/>
          <w:sz w:val="24"/>
          <w:szCs w:val="24"/>
        </w:rPr>
        <w:t>;</w:t>
      </w:r>
      <w:r w:rsidR="003E560B" w:rsidRPr="00815C59">
        <w:rPr>
          <w:rFonts w:ascii="Times New Roman" w:hAnsi="Times New Roman"/>
          <w:sz w:val="24"/>
          <w:szCs w:val="24"/>
        </w:rPr>
        <w:t xml:space="preserve"> </w:t>
      </w:r>
      <w:r w:rsidR="00263D8D" w:rsidRPr="00815C59">
        <w:rPr>
          <w:rFonts w:ascii="Times New Roman" w:hAnsi="Times New Roman"/>
          <w:sz w:val="24"/>
          <w:szCs w:val="24"/>
        </w:rPr>
        <w:t xml:space="preserve">third component, </w:t>
      </w:r>
      <w:r w:rsidR="003E560B" w:rsidRPr="00815C59">
        <w:rPr>
          <w:rFonts w:ascii="Times New Roman" w:hAnsi="Times New Roman"/>
          <w:sz w:val="24"/>
          <w:szCs w:val="24"/>
        </w:rPr>
        <w:t xml:space="preserve">9%). </w:t>
      </w:r>
      <w:r w:rsidR="00223453" w:rsidRPr="00815C59">
        <w:rPr>
          <w:rFonts w:ascii="Times New Roman" w:hAnsi="Times New Roman"/>
          <w:sz w:val="24"/>
          <w:szCs w:val="24"/>
        </w:rPr>
        <w:t>The</w:t>
      </w:r>
      <w:r w:rsidR="00DE0EF2" w:rsidRPr="00815C59">
        <w:rPr>
          <w:rFonts w:ascii="Times New Roman" w:hAnsi="Times New Roman"/>
          <w:sz w:val="24"/>
          <w:szCs w:val="24"/>
        </w:rPr>
        <w:t xml:space="preserve"> most relevant features </w:t>
      </w:r>
      <w:r w:rsidR="00411F0B" w:rsidRPr="00815C59">
        <w:rPr>
          <w:rFonts w:ascii="Times New Roman" w:hAnsi="Times New Roman"/>
          <w:sz w:val="24"/>
          <w:szCs w:val="24"/>
        </w:rPr>
        <w:t>of</w:t>
      </w:r>
      <w:r w:rsidR="00DE0EF2" w:rsidRPr="00815C59">
        <w:rPr>
          <w:rFonts w:ascii="Times New Roman" w:hAnsi="Times New Roman"/>
          <w:sz w:val="24"/>
          <w:szCs w:val="24"/>
        </w:rPr>
        <w:t xml:space="preserve"> each </w:t>
      </w:r>
      <w:r w:rsidR="00411F0B" w:rsidRPr="00815C59">
        <w:rPr>
          <w:rFonts w:ascii="Times New Roman" w:hAnsi="Times New Roman"/>
          <w:sz w:val="24"/>
          <w:szCs w:val="24"/>
        </w:rPr>
        <w:t xml:space="preserve">principal </w:t>
      </w:r>
      <w:r w:rsidR="00DE0EF2" w:rsidRPr="00815C59">
        <w:rPr>
          <w:rFonts w:ascii="Times New Roman" w:hAnsi="Times New Roman"/>
          <w:sz w:val="24"/>
          <w:szCs w:val="24"/>
        </w:rPr>
        <w:t xml:space="preserve">component are described </w:t>
      </w:r>
      <w:r w:rsidR="006842B6">
        <w:rPr>
          <w:rFonts w:ascii="Times New Roman" w:hAnsi="Times New Roman"/>
          <w:sz w:val="24"/>
          <w:szCs w:val="24"/>
        </w:rPr>
        <w:t>in File S2</w:t>
      </w:r>
      <w:r w:rsidR="006A77EB" w:rsidRPr="00815C59">
        <w:rPr>
          <w:rFonts w:ascii="Times New Roman" w:hAnsi="Times New Roman"/>
          <w:sz w:val="24"/>
          <w:szCs w:val="24"/>
        </w:rPr>
        <w:t>.</w:t>
      </w:r>
      <w:r w:rsidR="00223453" w:rsidRPr="00815C59">
        <w:rPr>
          <w:rFonts w:ascii="Times New Roman" w:hAnsi="Times New Roman"/>
          <w:sz w:val="24"/>
          <w:szCs w:val="24"/>
        </w:rPr>
        <w:t xml:space="preserve"> </w:t>
      </w:r>
      <w:r w:rsidR="00891095" w:rsidRPr="00815C59">
        <w:rPr>
          <w:rFonts w:ascii="Times New Roman" w:hAnsi="Times New Roman"/>
          <w:sz w:val="24"/>
          <w:szCs w:val="24"/>
        </w:rPr>
        <w:t xml:space="preserve">Cluster analysis, performed on the 3 </w:t>
      </w:r>
      <w:r w:rsidR="00411F0B" w:rsidRPr="00815C59">
        <w:rPr>
          <w:rFonts w:ascii="Times New Roman" w:hAnsi="Times New Roman"/>
          <w:sz w:val="24"/>
          <w:szCs w:val="24"/>
        </w:rPr>
        <w:t xml:space="preserve">principal </w:t>
      </w:r>
      <w:r w:rsidR="00891095" w:rsidRPr="00815C59">
        <w:rPr>
          <w:rFonts w:ascii="Times New Roman" w:hAnsi="Times New Roman"/>
          <w:sz w:val="24"/>
          <w:szCs w:val="24"/>
        </w:rPr>
        <w:t xml:space="preserve">components, </w:t>
      </w:r>
      <w:r w:rsidR="00891095" w:rsidRPr="006E4528">
        <w:rPr>
          <w:rFonts w:ascii="Times New Roman" w:hAnsi="Times New Roman"/>
          <w:sz w:val="24"/>
          <w:szCs w:val="24"/>
        </w:rPr>
        <w:t xml:space="preserve">identified five </w:t>
      </w:r>
      <w:r w:rsidR="00411F0B" w:rsidRPr="006E4528">
        <w:rPr>
          <w:rFonts w:ascii="Times New Roman" w:hAnsi="Times New Roman"/>
          <w:sz w:val="24"/>
          <w:szCs w:val="24"/>
        </w:rPr>
        <w:t xml:space="preserve">distinct clusters </w:t>
      </w:r>
      <w:r w:rsidRPr="006E4528">
        <w:rPr>
          <w:rFonts w:ascii="Times New Roman" w:hAnsi="Times New Roman"/>
          <w:sz w:val="24"/>
          <w:szCs w:val="24"/>
        </w:rPr>
        <w:t>(Fig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 xml:space="preserve">; see </w:t>
      </w:r>
      <w:r w:rsidR="006E4528" w:rsidRPr="006E4528">
        <w:rPr>
          <w:rFonts w:ascii="Times New Roman" w:hAnsi="Times New Roman"/>
          <w:sz w:val="24"/>
          <w:szCs w:val="24"/>
        </w:rPr>
        <w:t xml:space="preserve">S1 Video </w:t>
      </w:r>
      <w:r w:rsidRPr="006E4528">
        <w:rPr>
          <w:rFonts w:ascii="Times New Roman" w:hAnsi="Times New Roman"/>
          <w:sz w:val="24"/>
          <w:szCs w:val="24"/>
        </w:rPr>
        <w:t>for a 3</w:t>
      </w:r>
      <w:r w:rsidR="00411F0B" w:rsidRPr="006E4528">
        <w:rPr>
          <w:rFonts w:ascii="Times New Roman" w:hAnsi="Times New Roman"/>
          <w:sz w:val="24"/>
          <w:szCs w:val="24"/>
        </w:rPr>
        <w:t>-dimensional</w:t>
      </w:r>
      <w:r w:rsidRPr="006E4528">
        <w:rPr>
          <w:rFonts w:ascii="Times New Roman" w:hAnsi="Times New Roman"/>
          <w:sz w:val="24"/>
          <w:szCs w:val="24"/>
        </w:rPr>
        <w:t xml:space="preserve"> video of Fig</w:t>
      </w:r>
      <w:r w:rsidR="00F029E5" w:rsidRPr="006E4528">
        <w:rPr>
          <w:rFonts w:ascii="Times New Roman" w:hAnsi="Times New Roman"/>
          <w:sz w:val="24"/>
          <w:szCs w:val="24"/>
        </w:rPr>
        <w:t>.</w:t>
      </w:r>
      <w:r w:rsidRPr="006E4528">
        <w:rPr>
          <w:rFonts w:ascii="Times New Roman" w:hAnsi="Times New Roman"/>
          <w:sz w:val="24"/>
          <w:szCs w:val="24"/>
        </w:rPr>
        <w:t xml:space="preserve"> </w:t>
      </w:r>
      <w:r w:rsidR="002848BD">
        <w:rPr>
          <w:rFonts w:ascii="Times New Roman" w:hAnsi="Times New Roman"/>
          <w:sz w:val="24"/>
          <w:szCs w:val="24"/>
        </w:rPr>
        <w:t>4</w:t>
      </w:r>
      <w:r w:rsidRPr="006E4528">
        <w:rPr>
          <w:rFonts w:ascii="Times New Roman" w:hAnsi="Times New Roman"/>
          <w:sz w:val="24"/>
          <w:szCs w:val="24"/>
        </w:rPr>
        <w:t>)</w:t>
      </w:r>
      <w:r w:rsidR="00891095" w:rsidRPr="006E4528">
        <w:rPr>
          <w:rFonts w:ascii="Times New Roman" w:hAnsi="Times New Roman"/>
          <w:sz w:val="24"/>
          <w:szCs w:val="24"/>
        </w:rPr>
        <w:t>.</w:t>
      </w:r>
      <w:r w:rsidRPr="006E4528">
        <w:rPr>
          <w:rFonts w:ascii="Times New Roman" w:hAnsi="Times New Roman"/>
          <w:sz w:val="24"/>
          <w:szCs w:val="24"/>
        </w:rPr>
        <w:t xml:space="preserve"> </w:t>
      </w:r>
      <w:r w:rsidR="0087635A" w:rsidRPr="006E4528">
        <w:rPr>
          <w:rFonts w:ascii="Times New Roman" w:hAnsi="Times New Roman"/>
          <w:sz w:val="24"/>
          <w:szCs w:val="24"/>
        </w:rPr>
        <w:t>Table</w:t>
      </w:r>
      <w:r w:rsidR="0087635A" w:rsidRPr="00815C59">
        <w:rPr>
          <w:rFonts w:ascii="Times New Roman" w:hAnsi="Times New Roman"/>
          <w:sz w:val="24"/>
          <w:szCs w:val="24"/>
        </w:rPr>
        <w:t xml:space="preserve"> </w:t>
      </w:r>
      <w:r w:rsidR="002848BD">
        <w:rPr>
          <w:rFonts w:ascii="Times New Roman" w:hAnsi="Times New Roman"/>
          <w:sz w:val="24"/>
          <w:szCs w:val="24"/>
        </w:rPr>
        <w:t>3</w:t>
      </w:r>
      <w:r w:rsidR="0087635A" w:rsidRPr="00815C59">
        <w:rPr>
          <w:rFonts w:ascii="Times New Roman" w:hAnsi="Times New Roman"/>
          <w:sz w:val="24"/>
          <w:szCs w:val="24"/>
        </w:rPr>
        <w:t xml:space="preserve"> presents the characteristics and </w:t>
      </w:r>
      <w:r w:rsidR="00E27882" w:rsidRPr="00815C59">
        <w:rPr>
          <w:rFonts w:ascii="Times New Roman" w:hAnsi="Times New Roman"/>
          <w:sz w:val="24"/>
          <w:szCs w:val="24"/>
        </w:rPr>
        <w:t>physical activity</w:t>
      </w:r>
      <w:r w:rsidR="0087635A" w:rsidRPr="00815C59">
        <w:rPr>
          <w:rFonts w:ascii="Times New Roman" w:hAnsi="Times New Roman"/>
          <w:sz w:val="24"/>
          <w:szCs w:val="24"/>
        </w:rPr>
        <w:t xml:space="preserve"> </w:t>
      </w:r>
      <w:r w:rsidR="00527C29" w:rsidRPr="00815C59">
        <w:rPr>
          <w:rFonts w:ascii="Times New Roman" w:hAnsi="Times New Roman"/>
          <w:sz w:val="24"/>
          <w:szCs w:val="24"/>
        </w:rPr>
        <w:t>measures</w:t>
      </w:r>
      <w:r w:rsidR="0087635A" w:rsidRPr="00815C59">
        <w:rPr>
          <w:rFonts w:ascii="Times New Roman" w:hAnsi="Times New Roman"/>
          <w:sz w:val="24"/>
          <w:szCs w:val="24"/>
        </w:rPr>
        <w:t xml:space="preserve"> </w:t>
      </w:r>
      <w:r w:rsidR="00891095" w:rsidRPr="00815C59">
        <w:rPr>
          <w:rFonts w:ascii="Times New Roman" w:hAnsi="Times New Roman"/>
          <w:sz w:val="24"/>
          <w:szCs w:val="24"/>
        </w:rPr>
        <w:t>of these groups</w:t>
      </w:r>
      <w:r w:rsidR="008D3F9D" w:rsidRPr="00815C59">
        <w:rPr>
          <w:rFonts w:ascii="Times New Roman" w:hAnsi="Times New Roman"/>
          <w:sz w:val="24"/>
          <w:szCs w:val="24"/>
        </w:rPr>
        <w:t xml:space="preserve">. </w:t>
      </w:r>
      <w:r w:rsidR="006D13FA" w:rsidRPr="00815C59">
        <w:rPr>
          <w:rFonts w:ascii="Times New Roman" w:hAnsi="Times New Roman"/>
          <w:sz w:val="24"/>
          <w:szCs w:val="24"/>
        </w:rPr>
        <w:t xml:space="preserve">Cluster 1 </w:t>
      </w:r>
      <w:r w:rsidR="00411F0B" w:rsidRPr="00815C59">
        <w:rPr>
          <w:rFonts w:ascii="Times New Roman" w:hAnsi="Times New Roman"/>
          <w:sz w:val="24"/>
          <w:szCs w:val="24"/>
        </w:rPr>
        <w:t>(n=</w:t>
      </w:r>
      <w:r w:rsidR="00332332" w:rsidRPr="00815C59">
        <w:rPr>
          <w:rFonts w:ascii="Times New Roman" w:hAnsi="Times New Roman"/>
          <w:sz w:val="24"/>
          <w:szCs w:val="24"/>
        </w:rPr>
        <w:t>216</w:t>
      </w:r>
      <w:r w:rsidR="00411F0B" w:rsidRPr="00815C59">
        <w:rPr>
          <w:rFonts w:ascii="Times New Roman" w:hAnsi="Times New Roman"/>
          <w:sz w:val="24"/>
          <w:szCs w:val="24"/>
        </w:rPr>
        <w:t xml:space="preserve">, </w:t>
      </w:r>
      <w:r w:rsidR="00332332" w:rsidRPr="00815C59">
        <w:rPr>
          <w:rFonts w:ascii="Times New Roman" w:hAnsi="Times New Roman"/>
          <w:sz w:val="24"/>
          <w:szCs w:val="24"/>
        </w:rPr>
        <w:t>22</w:t>
      </w:r>
      <w:r w:rsidR="00411F0B" w:rsidRPr="00815C59">
        <w:rPr>
          <w:rFonts w:ascii="Times New Roman" w:hAnsi="Times New Roman"/>
          <w:sz w:val="24"/>
          <w:szCs w:val="24"/>
        </w:rPr>
        <w:t xml:space="preserve">%) </w:t>
      </w:r>
      <w:r w:rsidR="006D13FA" w:rsidRPr="00815C59">
        <w:rPr>
          <w:rFonts w:ascii="Times New Roman" w:hAnsi="Times New Roman"/>
          <w:sz w:val="24"/>
          <w:szCs w:val="24"/>
        </w:rPr>
        <w:t xml:space="preserve">was characterized by </w:t>
      </w:r>
      <w:r w:rsidR="00F60C4F" w:rsidRPr="00815C59">
        <w:rPr>
          <w:rFonts w:ascii="Times New Roman" w:hAnsi="Times New Roman"/>
          <w:sz w:val="24"/>
          <w:szCs w:val="24"/>
        </w:rPr>
        <w:t>higher BMI</w:t>
      </w:r>
      <w:r w:rsidR="00D12A7A" w:rsidRPr="00815C59">
        <w:rPr>
          <w:rFonts w:ascii="Times New Roman" w:hAnsi="Times New Roman"/>
          <w:sz w:val="24"/>
          <w:szCs w:val="24"/>
        </w:rPr>
        <w:t>, more dyspn</w:t>
      </w:r>
      <w:r w:rsidR="007E3C3C" w:rsidRPr="00815C59">
        <w:rPr>
          <w:rFonts w:ascii="Times New Roman" w:hAnsi="Times New Roman"/>
          <w:sz w:val="24"/>
          <w:szCs w:val="24"/>
        </w:rPr>
        <w:t>o</w:t>
      </w:r>
      <w:r w:rsidR="00D12A7A" w:rsidRPr="00815C59">
        <w:rPr>
          <w:rFonts w:ascii="Times New Roman" w:hAnsi="Times New Roman"/>
          <w:sz w:val="24"/>
          <w:szCs w:val="24"/>
        </w:rPr>
        <w:t xml:space="preserve">ea, </w:t>
      </w:r>
      <w:r w:rsidR="00D51526" w:rsidRPr="00815C59">
        <w:rPr>
          <w:rFonts w:ascii="Times New Roman" w:hAnsi="Times New Roman"/>
          <w:sz w:val="24"/>
          <w:szCs w:val="24"/>
        </w:rPr>
        <w:t xml:space="preserve">higher ADO index, </w:t>
      </w:r>
      <w:r w:rsidR="00D12A7A" w:rsidRPr="00815C59">
        <w:rPr>
          <w:rFonts w:ascii="Times New Roman" w:hAnsi="Times New Roman"/>
          <w:sz w:val="24"/>
          <w:szCs w:val="24"/>
        </w:rPr>
        <w:t>more time and EE in very light intensity, and less time and EE in light and moderate-</w:t>
      </w:r>
      <w:r w:rsidR="0081422F" w:rsidRPr="00815C59">
        <w:rPr>
          <w:rFonts w:ascii="Times New Roman" w:hAnsi="Times New Roman"/>
          <w:sz w:val="24"/>
          <w:szCs w:val="24"/>
        </w:rPr>
        <w:t>to-vigorous intensities</w:t>
      </w:r>
      <w:r w:rsidR="00CF075B" w:rsidRPr="00815C59">
        <w:rPr>
          <w:rFonts w:ascii="Times New Roman" w:hAnsi="Times New Roman"/>
          <w:sz w:val="24"/>
          <w:szCs w:val="24"/>
        </w:rPr>
        <w:t xml:space="preserve"> compared to other clusters</w:t>
      </w:r>
      <w:r w:rsidR="0081422F" w:rsidRPr="00815C59">
        <w:rPr>
          <w:rFonts w:ascii="Times New Roman" w:hAnsi="Times New Roman"/>
          <w:sz w:val="24"/>
          <w:szCs w:val="24"/>
        </w:rPr>
        <w:t xml:space="preserve">. </w:t>
      </w:r>
      <w:r w:rsidR="00077FCA" w:rsidRPr="00815C59">
        <w:rPr>
          <w:rFonts w:ascii="Times New Roman" w:hAnsi="Times New Roman"/>
          <w:sz w:val="24"/>
          <w:szCs w:val="24"/>
        </w:rPr>
        <w:t xml:space="preserve">Cluster 2 </w:t>
      </w:r>
      <w:r w:rsidR="00411F0B" w:rsidRPr="00815C59">
        <w:rPr>
          <w:rFonts w:ascii="Times New Roman" w:hAnsi="Times New Roman"/>
          <w:sz w:val="24"/>
          <w:szCs w:val="24"/>
        </w:rPr>
        <w:t>(n=</w:t>
      </w:r>
      <w:r w:rsidR="00332332" w:rsidRPr="00815C59">
        <w:rPr>
          <w:rFonts w:ascii="Times New Roman" w:hAnsi="Times New Roman"/>
          <w:sz w:val="24"/>
          <w:szCs w:val="24"/>
        </w:rPr>
        <w:t>415</w:t>
      </w:r>
      <w:r w:rsidR="00411F0B" w:rsidRPr="00815C59">
        <w:rPr>
          <w:rFonts w:ascii="Times New Roman" w:hAnsi="Times New Roman"/>
          <w:sz w:val="24"/>
          <w:szCs w:val="24"/>
        </w:rPr>
        <w:t xml:space="preserve">, </w:t>
      </w:r>
      <w:r w:rsidR="00332332" w:rsidRPr="00815C59">
        <w:rPr>
          <w:rFonts w:ascii="Times New Roman" w:hAnsi="Times New Roman"/>
          <w:sz w:val="24"/>
          <w:szCs w:val="24"/>
        </w:rPr>
        <w:t>41</w:t>
      </w:r>
      <w:r w:rsidR="00411F0B" w:rsidRPr="00815C59">
        <w:rPr>
          <w:rFonts w:ascii="Times New Roman" w:hAnsi="Times New Roman"/>
          <w:sz w:val="24"/>
          <w:szCs w:val="24"/>
        </w:rPr>
        <w:t xml:space="preserve">%) </w:t>
      </w:r>
      <w:r w:rsidR="001D4C1A" w:rsidRPr="00815C59">
        <w:rPr>
          <w:rFonts w:ascii="Times New Roman" w:hAnsi="Times New Roman"/>
          <w:sz w:val="24"/>
          <w:szCs w:val="24"/>
        </w:rPr>
        <w:t>had more dyspn</w:t>
      </w:r>
      <w:r w:rsidR="007E3C3C" w:rsidRPr="00815C59">
        <w:rPr>
          <w:rFonts w:ascii="Times New Roman" w:hAnsi="Times New Roman"/>
          <w:sz w:val="24"/>
          <w:szCs w:val="24"/>
        </w:rPr>
        <w:t>o</w:t>
      </w:r>
      <w:r w:rsidR="001D4C1A" w:rsidRPr="00815C59">
        <w:rPr>
          <w:rFonts w:ascii="Times New Roman" w:hAnsi="Times New Roman"/>
          <w:sz w:val="24"/>
          <w:szCs w:val="24"/>
        </w:rPr>
        <w:t xml:space="preserve">ea </w:t>
      </w:r>
      <w:r w:rsidR="00753670" w:rsidRPr="00815C59">
        <w:rPr>
          <w:rFonts w:ascii="Times New Roman" w:hAnsi="Times New Roman"/>
          <w:sz w:val="24"/>
          <w:szCs w:val="24"/>
        </w:rPr>
        <w:t xml:space="preserve">and a higher ADO index </w:t>
      </w:r>
      <w:r w:rsidR="00CC459F" w:rsidRPr="00815C59">
        <w:rPr>
          <w:rFonts w:ascii="Times New Roman" w:hAnsi="Times New Roman"/>
          <w:sz w:val="24"/>
          <w:szCs w:val="24"/>
        </w:rPr>
        <w:t>than</w:t>
      </w:r>
      <w:r w:rsidR="001D4C1A" w:rsidRPr="00815C59">
        <w:rPr>
          <w:rFonts w:ascii="Times New Roman" w:hAnsi="Times New Roman"/>
          <w:sz w:val="24"/>
          <w:szCs w:val="24"/>
        </w:rPr>
        <w:t xml:space="preserve"> cluster</w:t>
      </w:r>
      <w:r w:rsidR="001E77CB" w:rsidRPr="00815C59">
        <w:rPr>
          <w:rFonts w:ascii="Times New Roman" w:hAnsi="Times New Roman"/>
          <w:sz w:val="24"/>
          <w:szCs w:val="24"/>
        </w:rPr>
        <w:t>s</w:t>
      </w:r>
      <w:r w:rsidR="001E6D61" w:rsidRPr="00815C59">
        <w:rPr>
          <w:rFonts w:ascii="Times New Roman" w:hAnsi="Times New Roman"/>
          <w:sz w:val="24"/>
          <w:szCs w:val="24"/>
        </w:rPr>
        <w:t xml:space="preserve"> 3 and 5</w:t>
      </w:r>
      <w:r w:rsidR="001D4C1A" w:rsidRPr="00815C59">
        <w:rPr>
          <w:rFonts w:ascii="Times New Roman" w:hAnsi="Times New Roman"/>
          <w:sz w:val="24"/>
          <w:szCs w:val="24"/>
        </w:rPr>
        <w:t xml:space="preserve">. </w:t>
      </w:r>
      <w:r w:rsidR="006C69B1" w:rsidRPr="00815C59">
        <w:rPr>
          <w:rFonts w:ascii="Times New Roman" w:hAnsi="Times New Roman"/>
          <w:sz w:val="24"/>
          <w:szCs w:val="24"/>
        </w:rPr>
        <w:t>Sim</w:t>
      </w:r>
      <w:r w:rsidR="001E6D61" w:rsidRPr="00815C59">
        <w:rPr>
          <w:rFonts w:ascii="Times New Roman" w:hAnsi="Times New Roman"/>
          <w:sz w:val="24"/>
          <w:szCs w:val="24"/>
        </w:rPr>
        <w:t>ilarly to cluster 1</w:t>
      </w:r>
      <w:r w:rsidR="006C69B1" w:rsidRPr="00815C59">
        <w:rPr>
          <w:rFonts w:ascii="Times New Roman" w:hAnsi="Times New Roman"/>
          <w:sz w:val="24"/>
          <w:szCs w:val="24"/>
        </w:rPr>
        <w:t>, t</w:t>
      </w:r>
      <w:r w:rsidR="00497C2A" w:rsidRPr="00815C59">
        <w:rPr>
          <w:rFonts w:ascii="Times New Roman" w:hAnsi="Times New Roman"/>
          <w:sz w:val="24"/>
          <w:szCs w:val="24"/>
        </w:rPr>
        <w:t xml:space="preserve">his cluster </w:t>
      </w:r>
      <w:r w:rsidR="00E92A30" w:rsidRPr="00815C59">
        <w:rPr>
          <w:rFonts w:ascii="Times New Roman" w:hAnsi="Times New Roman"/>
          <w:sz w:val="24"/>
          <w:szCs w:val="24"/>
        </w:rPr>
        <w:t xml:space="preserve">spent more time and </w:t>
      </w:r>
      <w:r w:rsidR="006C69B1" w:rsidRPr="00815C59">
        <w:rPr>
          <w:rFonts w:ascii="Times New Roman" w:hAnsi="Times New Roman"/>
          <w:sz w:val="24"/>
          <w:szCs w:val="24"/>
        </w:rPr>
        <w:t>EE in very light intensity and less time and EE in moderate-to-vigorous intensit</w:t>
      </w:r>
      <w:r w:rsidR="001D4C1A" w:rsidRPr="00815C59">
        <w:rPr>
          <w:rFonts w:ascii="Times New Roman" w:hAnsi="Times New Roman"/>
          <w:sz w:val="24"/>
          <w:szCs w:val="24"/>
        </w:rPr>
        <w:t>y</w:t>
      </w:r>
      <w:r w:rsidR="006C69B1" w:rsidRPr="00815C59">
        <w:rPr>
          <w:rFonts w:ascii="Times New Roman" w:hAnsi="Times New Roman"/>
          <w:sz w:val="24"/>
          <w:szCs w:val="24"/>
        </w:rPr>
        <w:t xml:space="preserve"> </w:t>
      </w:r>
      <w:r w:rsidR="00CC459F" w:rsidRPr="00815C59">
        <w:rPr>
          <w:rFonts w:ascii="Times New Roman" w:hAnsi="Times New Roman"/>
          <w:sz w:val="24"/>
          <w:szCs w:val="24"/>
        </w:rPr>
        <w:t>than</w:t>
      </w:r>
      <w:r w:rsidR="006C69B1" w:rsidRPr="00815C59">
        <w:rPr>
          <w:rFonts w:ascii="Times New Roman" w:hAnsi="Times New Roman"/>
          <w:sz w:val="24"/>
          <w:szCs w:val="24"/>
        </w:rPr>
        <w:t xml:space="preserve"> other clusters</w:t>
      </w:r>
      <w:r w:rsidR="00E854F4" w:rsidRPr="00815C59">
        <w:rPr>
          <w:rFonts w:ascii="Times New Roman" w:hAnsi="Times New Roman"/>
          <w:sz w:val="24"/>
          <w:szCs w:val="24"/>
        </w:rPr>
        <w:t>.</w:t>
      </w:r>
      <w:r w:rsidR="005B1F2F" w:rsidRPr="00815C59">
        <w:rPr>
          <w:rFonts w:ascii="Times New Roman" w:hAnsi="Times New Roman"/>
          <w:sz w:val="24"/>
          <w:szCs w:val="24"/>
        </w:rPr>
        <w:t xml:space="preserve"> Cluster 3 </w:t>
      </w:r>
      <w:r w:rsidR="00411F0B" w:rsidRPr="00815C59">
        <w:rPr>
          <w:rFonts w:ascii="Times New Roman" w:hAnsi="Times New Roman"/>
          <w:sz w:val="24"/>
          <w:szCs w:val="24"/>
        </w:rPr>
        <w:t>(n=</w:t>
      </w:r>
      <w:r w:rsidR="00332332" w:rsidRPr="00815C59">
        <w:rPr>
          <w:rFonts w:ascii="Times New Roman" w:hAnsi="Times New Roman"/>
          <w:sz w:val="24"/>
          <w:szCs w:val="24"/>
        </w:rPr>
        <w:t>184</w:t>
      </w:r>
      <w:r w:rsidR="00411F0B" w:rsidRPr="00815C59">
        <w:rPr>
          <w:rFonts w:ascii="Times New Roman" w:hAnsi="Times New Roman"/>
          <w:sz w:val="24"/>
          <w:szCs w:val="24"/>
        </w:rPr>
        <w:t xml:space="preserve">, </w:t>
      </w:r>
      <w:r w:rsidR="00332332" w:rsidRPr="00815C59">
        <w:rPr>
          <w:rFonts w:ascii="Times New Roman" w:hAnsi="Times New Roman"/>
          <w:sz w:val="24"/>
          <w:szCs w:val="24"/>
        </w:rPr>
        <w:t>18</w:t>
      </w:r>
      <w:r w:rsidR="00411F0B" w:rsidRPr="00815C59">
        <w:rPr>
          <w:rFonts w:ascii="Times New Roman" w:hAnsi="Times New Roman"/>
          <w:sz w:val="24"/>
          <w:szCs w:val="24"/>
        </w:rPr>
        <w:t xml:space="preserve">%) </w:t>
      </w:r>
      <w:r w:rsidR="00581A3E" w:rsidRPr="00815C59">
        <w:rPr>
          <w:rFonts w:ascii="Times New Roman" w:hAnsi="Times New Roman"/>
          <w:sz w:val="24"/>
          <w:szCs w:val="24"/>
        </w:rPr>
        <w:t xml:space="preserve">exhibited a </w:t>
      </w:r>
      <w:r w:rsidR="00BE798B" w:rsidRPr="00815C59">
        <w:rPr>
          <w:rFonts w:ascii="Times New Roman" w:hAnsi="Times New Roman"/>
          <w:sz w:val="24"/>
          <w:szCs w:val="24"/>
        </w:rPr>
        <w:t>higher</w:t>
      </w:r>
      <w:r w:rsidR="00581A3E" w:rsidRPr="00815C59">
        <w:rPr>
          <w:rFonts w:ascii="Times New Roman" w:hAnsi="Times New Roman"/>
          <w:sz w:val="24"/>
          <w:szCs w:val="24"/>
        </w:rPr>
        <w:t xml:space="preserve"> </w:t>
      </w:r>
      <w:r w:rsidR="001E77CB" w:rsidRPr="00815C59">
        <w:rPr>
          <w:rFonts w:ascii="Times New Roman" w:hAnsi="Times New Roman"/>
          <w:sz w:val="24"/>
          <w:szCs w:val="24"/>
        </w:rPr>
        <w:t>FEV</w:t>
      </w:r>
      <w:r w:rsidR="001E77CB" w:rsidRPr="00815C59">
        <w:rPr>
          <w:rFonts w:ascii="Times New Roman" w:hAnsi="Times New Roman"/>
          <w:sz w:val="24"/>
          <w:szCs w:val="24"/>
          <w:vertAlign w:val="subscript"/>
        </w:rPr>
        <w:t>1</w:t>
      </w:r>
      <w:r w:rsidR="001E77CB" w:rsidRPr="00815C59">
        <w:rPr>
          <w:rFonts w:ascii="Times New Roman" w:hAnsi="Times New Roman"/>
          <w:sz w:val="24"/>
          <w:szCs w:val="24"/>
        </w:rPr>
        <w:t xml:space="preserve"> </w:t>
      </w:r>
      <w:r w:rsidR="00CC459F" w:rsidRPr="00815C59">
        <w:rPr>
          <w:rFonts w:ascii="Times New Roman" w:hAnsi="Times New Roman"/>
          <w:sz w:val="24"/>
          <w:szCs w:val="24"/>
        </w:rPr>
        <w:t>than</w:t>
      </w:r>
      <w:r w:rsidR="00581A3E" w:rsidRPr="00815C59">
        <w:rPr>
          <w:rFonts w:ascii="Times New Roman" w:hAnsi="Times New Roman"/>
          <w:sz w:val="24"/>
          <w:szCs w:val="24"/>
        </w:rPr>
        <w:t xml:space="preserve"> cluster 2</w:t>
      </w:r>
      <w:r w:rsidR="006E05CC" w:rsidRPr="00815C59">
        <w:rPr>
          <w:rFonts w:ascii="Times New Roman" w:hAnsi="Times New Roman"/>
          <w:sz w:val="24"/>
          <w:szCs w:val="24"/>
        </w:rPr>
        <w:t>, whil</w:t>
      </w:r>
      <w:r w:rsidR="00411F0B" w:rsidRPr="00815C59">
        <w:rPr>
          <w:rFonts w:ascii="Times New Roman" w:hAnsi="Times New Roman"/>
          <w:sz w:val="24"/>
          <w:szCs w:val="24"/>
        </w:rPr>
        <w:t>e</w:t>
      </w:r>
      <w:r w:rsidR="00581A3E" w:rsidRPr="00815C59">
        <w:rPr>
          <w:rFonts w:ascii="Times New Roman" w:hAnsi="Times New Roman"/>
          <w:sz w:val="24"/>
          <w:szCs w:val="24"/>
        </w:rPr>
        <w:t xml:space="preserve"> </w:t>
      </w:r>
      <w:r w:rsidR="001E6D61" w:rsidRPr="00815C59">
        <w:rPr>
          <w:rFonts w:ascii="Times New Roman" w:hAnsi="Times New Roman"/>
          <w:sz w:val="24"/>
          <w:szCs w:val="24"/>
        </w:rPr>
        <w:t>c</w:t>
      </w:r>
      <w:r w:rsidR="00EB242C" w:rsidRPr="00815C59">
        <w:rPr>
          <w:rFonts w:ascii="Times New Roman" w:hAnsi="Times New Roman"/>
          <w:sz w:val="24"/>
          <w:szCs w:val="24"/>
        </w:rPr>
        <w:t>luster 4</w:t>
      </w:r>
      <w:r w:rsidR="00E854F4" w:rsidRPr="00815C59">
        <w:rPr>
          <w:rFonts w:ascii="Times New Roman" w:hAnsi="Times New Roman"/>
          <w:sz w:val="24"/>
          <w:szCs w:val="24"/>
        </w:rPr>
        <w:t xml:space="preserve"> </w:t>
      </w:r>
      <w:r w:rsidR="00411F0B" w:rsidRPr="00815C59">
        <w:rPr>
          <w:rFonts w:ascii="Times New Roman" w:hAnsi="Times New Roman"/>
          <w:sz w:val="24"/>
          <w:szCs w:val="24"/>
        </w:rPr>
        <w:t>(n=</w:t>
      </w:r>
      <w:r w:rsidR="005D25AB" w:rsidRPr="00815C59">
        <w:rPr>
          <w:rFonts w:ascii="Times New Roman" w:hAnsi="Times New Roman"/>
          <w:sz w:val="24"/>
          <w:szCs w:val="24"/>
        </w:rPr>
        <w:t>165</w:t>
      </w:r>
      <w:r w:rsidR="00411F0B" w:rsidRPr="00815C59">
        <w:rPr>
          <w:rFonts w:ascii="Times New Roman" w:hAnsi="Times New Roman"/>
          <w:sz w:val="24"/>
          <w:szCs w:val="24"/>
        </w:rPr>
        <w:t xml:space="preserve">, </w:t>
      </w:r>
      <w:r w:rsidR="005D25AB" w:rsidRPr="00815C59">
        <w:rPr>
          <w:rFonts w:ascii="Times New Roman" w:hAnsi="Times New Roman"/>
          <w:sz w:val="24"/>
          <w:szCs w:val="24"/>
        </w:rPr>
        <w:t>17</w:t>
      </w:r>
      <w:r w:rsidR="00411F0B" w:rsidRPr="00815C59">
        <w:rPr>
          <w:rFonts w:ascii="Times New Roman" w:hAnsi="Times New Roman"/>
          <w:sz w:val="24"/>
          <w:szCs w:val="24"/>
        </w:rPr>
        <w:t xml:space="preserve">%) </w:t>
      </w:r>
      <w:r w:rsidR="00A017CE" w:rsidRPr="00815C59">
        <w:rPr>
          <w:rFonts w:ascii="Times New Roman" w:hAnsi="Times New Roman"/>
          <w:sz w:val="24"/>
          <w:szCs w:val="24"/>
        </w:rPr>
        <w:t>was</w:t>
      </w:r>
      <w:r w:rsidR="00BE798B" w:rsidRPr="00815C59">
        <w:rPr>
          <w:rFonts w:ascii="Times New Roman" w:hAnsi="Times New Roman"/>
          <w:sz w:val="24"/>
          <w:szCs w:val="24"/>
        </w:rPr>
        <w:t xml:space="preserve"> </w:t>
      </w:r>
      <w:r w:rsidR="00152B9C" w:rsidRPr="00815C59">
        <w:rPr>
          <w:rFonts w:ascii="Times New Roman" w:hAnsi="Times New Roman"/>
          <w:sz w:val="24"/>
          <w:szCs w:val="24"/>
        </w:rPr>
        <w:t>younger than clusters 1 and 2 and</w:t>
      </w:r>
      <w:r w:rsidR="00BE798B" w:rsidRPr="00815C59">
        <w:rPr>
          <w:rFonts w:ascii="Times New Roman" w:hAnsi="Times New Roman"/>
          <w:sz w:val="24"/>
          <w:szCs w:val="24"/>
        </w:rPr>
        <w:t xml:space="preserve"> </w:t>
      </w:r>
      <w:r w:rsidR="00A017CE" w:rsidRPr="00815C59">
        <w:rPr>
          <w:rFonts w:ascii="Times New Roman" w:hAnsi="Times New Roman"/>
          <w:sz w:val="24"/>
          <w:szCs w:val="24"/>
        </w:rPr>
        <w:t xml:space="preserve">had </w:t>
      </w:r>
      <w:r w:rsidR="00BE798B" w:rsidRPr="00815C59">
        <w:rPr>
          <w:rFonts w:ascii="Times New Roman" w:hAnsi="Times New Roman"/>
          <w:sz w:val="24"/>
          <w:szCs w:val="24"/>
        </w:rPr>
        <w:t>a</w:t>
      </w:r>
      <w:r w:rsidR="00152B9C" w:rsidRPr="00815C59">
        <w:rPr>
          <w:rFonts w:ascii="Times New Roman" w:hAnsi="Times New Roman"/>
          <w:sz w:val="24"/>
          <w:szCs w:val="24"/>
        </w:rPr>
        <w:t xml:space="preserve"> lower BMI </w:t>
      </w:r>
      <w:r w:rsidR="00A017CE" w:rsidRPr="00815C59">
        <w:rPr>
          <w:rFonts w:ascii="Times New Roman" w:hAnsi="Times New Roman"/>
          <w:sz w:val="24"/>
          <w:szCs w:val="24"/>
        </w:rPr>
        <w:t>compared to</w:t>
      </w:r>
      <w:r w:rsidR="00152B9C" w:rsidRPr="00815C59">
        <w:rPr>
          <w:rFonts w:ascii="Times New Roman" w:hAnsi="Times New Roman"/>
          <w:sz w:val="24"/>
          <w:szCs w:val="24"/>
        </w:rPr>
        <w:t xml:space="preserve"> cluster 2</w:t>
      </w:r>
      <w:r w:rsidR="0072155E" w:rsidRPr="00815C59">
        <w:rPr>
          <w:rFonts w:ascii="Times New Roman" w:hAnsi="Times New Roman"/>
          <w:sz w:val="24"/>
          <w:szCs w:val="24"/>
        </w:rPr>
        <w:t>.</w:t>
      </w:r>
      <w:r w:rsidR="00FA23B7" w:rsidRPr="00815C59">
        <w:rPr>
          <w:rFonts w:ascii="Times New Roman" w:hAnsi="Times New Roman"/>
          <w:sz w:val="24"/>
          <w:szCs w:val="24"/>
        </w:rPr>
        <w:t xml:space="preserve"> Moreover, cluster 3 spent more time and EE in light intensity and less time and EE in moderate-to-vigorous intensity </w:t>
      </w:r>
      <w:r w:rsidR="00CC459F" w:rsidRPr="00815C59">
        <w:rPr>
          <w:rFonts w:ascii="Times New Roman" w:hAnsi="Times New Roman"/>
          <w:sz w:val="24"/>
          <w:szCs w:val="24"/>
        </w:rPr>
        <w:t>than</w:t>
      </w:r>
      <w:r w:rsidR="00FA23B7" w:rsidRPr="00815C59">
        <w:rPr>
          <w:rFonts w:ascii="Times New Roman" w:hAnsi="Times New Roman"/>
          <w:sz w:val="24"/>
          <w:szCs w:val="24"/>
        </w:rPr>
        <w:t xml:space="preserve"> cluster</w:t>
      </w:r>
      <w:r w:rsidR="00CC459F" w:rsidRPr="00815C59">
        <w:rPr>
          <w:rFonts w:ascii="Times New Roman" w:hAnsi="Times New Roman"/>
          <w:sz w:val="24"/>
          <w:szCs w:val="24"/>
        </w:rPr>
        <w:t>s</w:t>
      </w:r>
      <w:r w:rsidR="00FA23B7" w:rsidRPr="00815C59">
        <w:rPr>
          <w:rFonts w:ascii="Times New Roman" w:hAnsi="Times New Roman"/>
          <w:sz w:val="24"/>
          <w:szCs w:val="24"/>
        </w:rPr>
        <w:t xml:space="preserve"> 4 and 5, whil</w:t>
      </w:r>
      <w:r w:rsidR="00496BFA" w:rsidRPr="00815C59">
        <w:rPr>
          <w:rFonts w:ascii="Times New Roman" w:hAnsi="Times New Roman"/>
          <w:sz w:val="24"/>
          <w:szCs w:val="24"/>
        </w:rPr>
        <w:t>e</w:t>
      </w:r>
      <w:r w:rsidR="00FA23B7" w:rsidRPr="00815C59">
        <w:rPr>
          <w:rFonts w:ascii="Times New Roman" w:hAnsi="Times New Roman"/>
          <w:sz w:val="24"/>
          <w:szCs w:val="24"/>
        </w:rPr>
        <w:t xml:space="preserve"> cluster 4 spent more time in light intensity compared to cluster 5. </w:t>
      </w:r>
      <w:r w:rsidR="00C763B8" w:rsidRPr="00815C59">
        <w:rPr>
          <w:rFonts w:ascii="Times New Roman" w:hAnsi="Times New Roman"/>
          <w:sz w:val="24"/>
          <w:szCs w:val="24"/>
        </w:rPr>
        <w:t>Cluster</w:t>
      </w:r>
      <w:r w:rsidR="00BD5E84" w:rsidRPr="00815C59">
        <w:rPr>
          <w:rFonts w:ascii="Times New Roman" w:hAnsi="Times New Roman"/>
          <w:sz w:val="24"/>
          <w:szCs w:val="24"/>
        </w:rPr>
        <w:t xml:space="preserve"> 5 </w:t>
      </w:r>
      <w:r w:rsidR="00411F0B" w:rsidRPr="00815C59">
        <w:rPr>
          <w:rFonts w:ascii="Times New Roman" w:hAnsi="Times New Roman"/>
          <w:sz w:val="24"/>
          <w:szCs w:val="24"/>
        </w:rPr>
        <w:t>(n=</w:t>
      </w:r>
      <w:r w:rsidR="005D25AB" w:rsidRPr="00815C59">
        <w:rPr>
          <w:rFonts w:ascii="Times New Roman" w:hAnsi="Times New Roman"/>
          <w:sz w:val="24"/>
          <w:szCs w:val="24"/>
        </w:rPr>
        <w:t>21</w:t>
      </w:r>
      <w:r w:rsidR="00411F0B" w:rsidRPr="00815C59">
        <w:rPr>
          <w:rFonts w:ascii="Times New Roman" w:hAnsi="Times New Roman"/>
          <w:sz w:val="24"/>
          <w:szCs w:val="24"/>
        </w:rPr>
        <w:t xml:space="preserve">, </w:t>
      </w:r>
      <w:r w:rsidR="005D25AB" w:rsidRPr="00815C59">
        <w:rPr>
          <w:rFonts w:ascii="Times New Roman" w:hAnsi="Times New Roman"/>
          <w:sz w:val="24"/>
          <w:szCs w:val="24"/>
        </w:rPr>
        <w:t>2</w:t>
      </w:r>
      <w:r w:rsidR="00411F0B" w:rsidRPr="00815C59">
        <w:rPr>
          <w:rFonts w:ascii="Times New Roman" w:hAnsi="Times New Roman"/>
          <w:sz w:val="24"/>
          <w:szCs w:val="24"/>
        </w:rPr>
        <w:t xml:space="preserve">%) </w:t>
      </w:r>
      <w:r w:rsidR="00B22016" w:rsidRPr="00815C59">
        <w:rPr>
          <w:rFonts w:ascii="Times New Roman" w:hAnsi="Times New Roman"/>
          <w:sz w:val="24"/>
          <w:szCs w:val="24"/>
        </w:rPr>
        <w:t>was characterized by less time in very light intensity and more time in moderate-to-vigorous intensity</w:t>
      </w:r>
      <w:r w:rsidR="00D60D47" w:rsidRPr="00815C59">
        <w:rPr>
          <w:rFonts w:ascii="Times New Roman" w:hAnsi="Times New Roman"/>
          <w:sz w:val="24"/>
          <w:szCs w:val="24"/>
        </w:rPr>
        <w:t xml:space="preserve"> compared to other clusters</w:t>
      </w:r>
      <w:r w:rsidR="00282DFA" w:rsidRPr="00815C59">
        <w:rPr>
          <w:rFonts w:ascii="Times New Roman" w:hAnsi="Times New Roman"/>
          <w:sz w:val="24"/>
          <w:szCs w:val="24"/>
        </w:rPr>
        <w:t>.</w:t>
      </w:r>
      <w:r w:rsidR="00C5102C" w:rsidRPr="00815C59">
        <w:rPr>
          <w:rFonts w:ascii="Times New Roman" w:hAnsi="Times New Roman"/>
          <w:sz w:val="24"/>
          <w:szCs w:val="24"/>
        </w:rPr>
        <w:t xml:space="preserve"> </w:t>
      </w:r>
      <w:r w:rsidR="00837093">
        <w:rPr>
          <w:rFonts w:ascii="Times New Roman" w:hAnsi="Times New Roman"/>
          <w:sz w:val="24"/>
          <w:szCs w:val="24"/>
        </w:rPr>
        <w:t>Fig. 5 presents the daily time in activities of different intensities by the clusters, highlighting t</w:t>
      </w:r>
      <w:r w:rsidR="009D396A">
        <w:rPr>
          <w:rFonts w:ascii="Times New Roman" w:hAnsi="Times New Roman"/>
          <w:sz w:val="24"/>
          <w:szCs w:val="24"/>
        </w:rPr>
        <w:t xml:space="preserve">he </w:t>
      </w:r>
      <w:r w:rsidR="009D396A" w:rsidRPr="009D396A">
        <w:rPr>
          <w:rFonts w:ascii="Times New Roman" w:hAnsi="Times New Roman"/>
          <w:sz w:val="24"/>
          <w:szCs w:val="24"/>
        </w:rPr>
        <w:t>mixed arrangements of physical activity</w:t>
      </w:r>
      <w:r w:rsidR="00275BB5">
        <w:rPr>
          <w:rFonts w:ascii="Times New Roman" w:hAnsi="Times New Roman"/>
          <w:sz w:val="24"/>
          <w:szCs w:val="24"/>
        </w:rPr>
        <w:t xml:space="preserve">. </w:t>
      </w:r>
      <w:r w:rsidR="00F15872" w:rsidRPr="00815C59">
        <w:rPr>
          <w:rFonts w:ascii="Times New Roman" w:hAnsi="Times New Roman"/>
          <w:sz w:val="24"/>
          <w:szCs w:val="24"/>
        </w:rPr>
        <w:t>Fig</w:t>
      </w:r>
      <w:r w:rsidR="00F029E5">
        <w:rPr>
          <w:rFonts w:ascii="Times New Roman" w:hAnsi="Times New Roman"/>
          <w:sz w:val="24"/>
          <w:szCs w:val="24"/>
        </w:rPr>
        <w:t>.</w:t>
      </w:r>
      <w:r w:rsidR="00F15872" w:rsidRPr="00815C59">
        <w:rPr>
          <w:rFonts w:ascii="Times New Roman" w:hAnsi="Times New Roman"/>
          <w:sz w:val="24"/>
          <w:szCs w:val="24"/>
        </w:rPr>
        <w:t xml:space="preserve"> </w:t>
      </w:r>
      <w:r w:rsidR="003A4408">
        <w:rPr>
          <w:rFonts w:ascii="Times New Roman" w:hAnsi="Times New Roman"/>
          <w:sz w:val="24"/>
          <w:szCs w:val="24"/>
        </w:rPr>
        <w:t>6</w:t>
      </w:r>
      <w:r w:rsidR="00F15872" w:rsidRPr="00815C59">
        <w:rPr>
          <w:rFonts w:ascii="Times New Roman" w:hAnsi="Times New Roman"/>
          <w:sz w:val="24"/>
          <w:szCs w:val="24"/>
        </w:rPr>
        <w:t xml:space="preserve"> presents t</w:t>
      </w:r>
      <w:r w:rsidR="00B17F05" w:rsidRPr="00815C59">
        <w:rPr>
          <w:rFonts w:ascii="Times New Roman" w:hAnsi="Times New Roman"/>
          <w:sz w:val="24"/>
          <w:szCs w:val="24"/>
        </w:rPr>
        <w:t xml:space="preserve">he </w:t>
      </w:r>
      <w:r w:rsidR="000F6AEC" w:rsidRPr="00815C59">
        <w:rPr>
          <w:rFonts w:ascii="Times New Roman" w:hAnsi="Times New Roman"/>
          <w:sz w:val="24"/>
          <w:szCs w:val="24"/>
        </w:rPr>
        <w:t xml:space="preserve">daily </w:t>
      </w:r>
      <w:r w:rsidR="00E27882" w:rsidRPr="00815C59">
        <w:rPr>
          <w:rFonts w:ascii="Times New Roman" w:hAnsi="Times New Roman"/>
          <w:sz w:val="24"/>
          <w:szCs w:val="24"/>
        </w:rPr>
        <w:t>physical activity</w:t>
      </w:r>
      <w:r w:rsidR="0049181C" w:rsidRPr="00815C59">
        <w:rPr>
          <w:rFonts w:ascii="Times New Roman" w:hAnsi="Times New Roman"/>
          <w:sz w:val="24"/>
          <w:szCs w:val="24"/>
        </w:rPr>
        <w:t xml:space="preserve"> </w:t>
      </w:r>
      <w:r w:rsidR="000830CF" w:rsidRPr="00815C59">
        <w:rPr>
          <w:rFonts w:ascii="Times New Roman" w:hAnsi="Times New Roman"/>
          <w:sz w:val="24"/>
          <w:szCs w:val="24"/>
        </w:rPr>
        <w:t>hourly pattern</w:t>
      </w:r>
      <w:r w:rsidR="00A101FF" w:rsidRPr="00815C59">
        <w:rPr>
          <w:rFonts w:ascii="Times New Roman" w:hAnsi="Times New Roman"/>
          <w:sz w:val="24"/>
          <w:szCs w:val="24"/>
        </w:rPr>
        <w:t>s</w:t>
      </w:r>
      <w:r w:rsidR="000830CF" w:rsidRPr="00815C59">
        <w:rPr>
          <w:rFonts w:ascii="Times New Roman" w:hAnsi="Times New Roman"/>
          <w:sz w:val="24"/>
          <w:szCs w:val="24"/>
        </w:rPr>
        <w:t xml:space="preserve"> of the clusters</w:t>
      </w:r>
      <w:r w:rsidR="00BE798B" w:rsidRPr="00815C59">
        <w:rPr>
          <w:rFonts w:ascii="Times New Roman" w:hAnsi="Times New Roman"/>
          <w:sz w:val="24"/>
          <w:szCs w:val="24"/>
        </w:rPr>
        <w:t>. I</w:t>
      </w:r>
      <w:r w:rsidR="00B17F05" w:rsidRPr="00815C59">
        <w:rPr>
          <w:rFonts w:ascii="Times New Roman" w:hAnsi="Times New Roman"/>
          <w:sz w:val="24"/>
          <w:szCs w:val="24"/>
        </w:rPr>
        <w:t xml:space="preserve">n all clusters the </w:t>
      </w:r>
      <w:r w:rsidR="00177672" w:rsidRPr="00815C59">
        <w:rPr>
          <w:rFonts w:ascii="Times New Roman" w:hAnsi="Times New Roman"/>
          <w:sz w:val="24"/>
          <w:szCs w:val="24"/>
        </w:rPr>
        <w:t>peak of</w:t>
      </w:r>
      <w:r w:rsidR="00B17F05" w:rsidRPr="00815C59">
        <w:rPr>
          <w:rFonts w:ascii="Times New Roman" w:hAnsi="Times New Roman"/>
          <w:sz w:val="24"/>
          <w:szCs w:val="24"/>
        </w:rPr>
        <w:t xml:space="preserve"> intensity during the day occurred </w:t>
      </w:r>
      <w:r w:rsidR="00177672" w:rsidRPr="00815C59">
        <w:rPr>
          <w:rFonts w:ascii="Times New Roman" w:hAnsi="Times New Roman"/>
          <w:sz w:val="24"/>
          <w:szCs w:val="24"/>
        </w:rPr>
        <w:t>before midday</w:t>
      </w:r>
      <w:r w:rsidR="00BE798B" w:rsidRPr="00815C59">
        <w:rPr>
          <w:rFonts w:ascii="Times New Roman" w:hAnsi="Times New Roman"/>
          <w:sz w:val="24"/>
          <w:szCs w:val="24"/>
        </w:rPr>
        <w:t>, and i</w:t>
      </w:r>
      <w:r w:rsidR="0049181C" w:rsidRPr="00815C59">
        <w:rPr>
          <w:rFonts w:ascii="Times New Roman" w:hAnsi="Times New Roman"/>
          <w:sz w:val="24"/>
          <w:szCs w:val="24"/>
        </w:rPr>
        <w:t xml:space="preserve">n general </w:t>
      </w:r>
      <w:r w:rsidR="00B17F05" w:rsidRPr="00815C59">
        <w:rPr>
          <w:rFonts w:ascii="Times New Roman" w:hAnsi="Times New Roman"/>
          <w:sz w:val="24"/>
          <w:szCs w:val="24"/>
        </w:rPr>
        <w:t>week</w:t>
      </w:r>
      <w:r w:rsidR="001632FB" w:rsidRPr="00815C59">
        <w:rPr>
          <w:rFonts w:ascii="Times New Roman" w:hAnsi="Times New Roman"/>
          <w:sz w:val="24"/>
          <w:szCs w:val="24"/>
        </w:rPr>
        <w:t>days</w:t>
      </w:r>
      <w:r w:rsidR="00B17F05" w:rsidRPr="00815C59">
        <w:rPr>
          <w:rFonts w:ascii="Times New Roman" w:hAnsi="Times New Roman"/>
          <w:sz w:val="24"/>
          <w:szCs w:val="24"/>
        </w:rPr>
        <w:t xml:space="preserve"> and weekend days </w:t>
      </w:r>
      <w:r w:rsidR="0049181C" w:rsidRPr="00815C59">
        <w:rPr>
          <w:rFonts w:ascii="Times New Roman" w:hAnsi="Times New Roman"/>
          <w:sz w:val="24"/>
          <w:szCs w:val="24"/>
        </w:rPr>
        <w:t>presented a similar pattern</w:t>
      </w:r>
      <w:r w:rsidR="00BE798B" w:rsidRPr="00815C59">
        <w:rPr>
          <w:rFonts w:ascii="Times New Roman" w:hAnsi="Times New Roman"/>
          <w:sz w:val="24"/>
          <w:szCs w:val="24"/>
        </w:rPr>
        <w:t>, especially in more inactive clusters</w:t>
      </w:r>
      <w:r w:rsidR="00D15122" w:rsidRPr="00815C59">
        <w:rPr>
          <w:rFonts w:ascii="Times New Roman" w:hAnsi="Times New Roman"/>
          <w:sz w:val="24"/>
          <w:szCs w:val="24"/>
        </w:rPr>
        <w:t>.</w:t>
      </w:r>
      <w:r w:rsidR="005B2A3C" w:rsidRPr="00815C59">
        <w:rPr>
          <w:rFonts w:ascii="Times New Roman" w:hAnsi="Times New Roman"/>
          <w:sz w:val="24"/>
          <w:szCs w:val="24"/>
        </w:rPr>
        <w:t xml:space="preserve"> </w:t>
      </w:r>
      <w:r w:rsidR="00C219CC">
        <w:rPr>
          <w:rFonts w:ascii="Times New Roman" w:hAnsi="Times New Roman"/>
          <w:sz w:val="24"/>
          <w:szCs w:val="24"/>
        </w:rPr>
        <w:t xml:space="preserve">Hourly patterns after </w:t>
      </w:r>
      <w:r w:rsidR="00C219CC">
        <w:rPr>
          <w:rFonts w:ascii="Times New Roman" w:hAnsi="Times New Roman"/>
          <w:sz w:val="24"/>
          <w:szCs w:val="24"/>
        </w:rPr>
        <w:lastRenderedPageBreak/>
        <w:t>synchronisation of the waking up moment are presented in S2</w:t>
      </w:r>
      <w:r w:rsidR="00C219CC" w:rsidRPr="00815C59">
        <w:rPr>
          <w:rFonts w:ascii="Times New Roman" w:hAnsi="Times New Roman"/>
          <w:sz w:val="24"/>
          <w:szCs w:val="24"/>
        </w:rPr>
        <w:t xml:space="preserve"> </w:t>
      </w:r>
      <w:r w:rsidR="00C219CC">
        <w:rPr>
          <w:rFonts w:ascii="Times New Roman" w:hAnsi="Times New Roman"/>
          <w:sz w:val="24"/>
          <w:szCs w:val="24"/>
        </w:rPr>
        <w:t xml:space="preserve">Fig. </w:t>
      </w:r>
      <w:r w:rsidR="005B2A3C" w:rsidRPr="00815C59">
        <w:rPr>
          <w:rFonts w:ascii="Times New Roman" w:hAnsi="Times New Roman"/>
          <w:sz w:val="24"/>
          <w:szCs w:val="24"/>
        </w:rPr>
        <w:t>Moreover, increasing AUC-values were found from clusters 1 to 5 (</w:t>
      </w:r>
      <w:r w:rsidR="00E14FE2">
        <w:rPr>
          <w:rFonts w:ascii="Times New Roman" w:hAnsi="Times New Roman"/>
          <w:sz w:val="24"/>
          <w:szCs w:val="24"/>
        </w:rPr>
        <w:t xml:space="preserve">S4 </w:t>
      </w:r>
      <w:r w:rsidR="005B2A3C" w:rsidRPr="00815C59">
        <w:rPr>
          <w:rFonts w:ascii="Times New Roman" w:hAnsi="Times New Roman"/>
          <w:sz w:val="24"/>
          <w:szCs w:val="24"/>
        </w:rPr>
        <w:t>Table</w:t>
      </w:r>
      <w:r w:rsidR="007920B9">
        <w:rPr>
          <w:rFonts w:ascii="Times New Roman" w:hAnsi="Times New Roman"/>
          <w:sz w:val="24"/>
          <w:szCs w:val="24"/>
        </w:rPr>
        <w:t xml:space="preserve"> in File S2</w:t>
      </w:r>
      <w:r w:rsidR="005B2A3C" w:rsidRPr="00815C59">
        <w:rPr>
          <w:rFonts w:ascii="Times New Roman" w:hAnsi="Times New Roman"/>
          <w:sz w:val="24"/>
          <w:szCs w:val="24"/>
        </w:rPr>
        <w:t>).</w:t>
      </w:r>
    </w:p>
    <w:p w14:paraId="5E02E680" w14:textId="77777777" w:rsidR="00D671AD" w:rsidRDefault="00D671AD" w:rsidP="00D671AD">
      <w:pPr>
        <w:spacing w:after="0" w:line="480" w:lineRule="auto"/>
        <w:rPr>
          <w:rFonts w:ascii="Times New Roman" w:hAnsi="Times New Roman"/>
          <w:b/>
          <w:sz w:val="24"/>
          <w:szCs w:val="24"/>
        </w:rPr>
      </w:pPr>
    </w:p>
    <w:p w14:paraId="30254562" w14:textId="6B268BDA" w:rsidR="00D671AD" w:rsidRPr="00815C59" w:rsidRDefault="00D671AD" w:rsidP="00D671AD">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2848BD">
        <w:rPr>
          <w:rFonts w:ascii="Times New Roman" w:hAnsi="Times New Roman"/>
          <w:b/>
          <w:sz w:val="24"/>
          <w:szCs w:val="24"/>
        </w:rPr>
        <w:t>4</w:t>
      </w:r>
      <w:r w:rsidR="00AB46CB">
        <w:rPr>
          <w:rFonts w:ascii="Times New Roman" w:hAnsi="Times New Roman"/>
          <w:b/>
          <w:sz w:val="24"/>
          <w:szCs w:val="24"/>
        </w:rPr>
        <w:t>.</w:t>
      </w:r>
      <w:proofErr w:type="gramEnd"/>
      <w:r w:rsidRPr="00AB46CB">
        <w:rPr>
          <w:rFonts w:ascii="Times New Roman" w:hAnsi="Times New Roman"/>
          <w:b/>
          <w:sz w:val="24"/>
          <w:szCs w:val="24"/>
        </w:rPr>
        <w:t xml:space="preserve"> The five clusters identified. A: Graph in 3 dimensions presenting the three principal component analysis (PCA) components; B: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components; C: Graph in 2 dimensions presenting the 1</w:t>
      </w:r>
      <w:r w:rsidRPr="00AB46CB">
        <w:rPr>
          <w:rFonts w:ascii="Times New Roman" w:hAnsi="Times New Roman"/>
          <w:b/>
          <w:sz w:val="24"/>
          <w:szCs w:val="24"/>
          <w:vertAlign w:val="superscript"/>
        </w:rPr>
        <w:t>st</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and D: Graph in 2 dimensions presenting the 2</w:t>
      </w:r>
      <w:r w:rsidRPr="00AB46CB">
        <w:rPr>
          <w:rFonts w:ascii="Times New Roman" w:hAnsi="Times New Roman"/>
          <w:b/>
          <w:sz w:val="24"/>
          <w:szCs w:val="24"/>
          <w:vertAlign w:val="superscript"/>
        </w:rPr>
        <w:t>nd</w:t>
      </w:r>
      <w:r w:rsidRPr="00AB46CB">
        <w:rPr>
          <w:rFonts w:ascii="Times New Roman" w:hAnsi="Times New Roman"/>
          <w:b/>
          <w:sz w:val="24"/>
          <w:szCs w:val="24"/>
        </w:rPr>
        <w:t xml:space="preserve"> and 3</w:t>
      </w:r>
      <w:r w:rsidRPr="00AB46CB">
        <w:rPr>
          <w:rFonts w:ascii="Times New Roman" w:hAnsi="Times New Roman"/>
          <w:b/>
          <w:sz w:val="24"/>
          <w:szCs w:val="24"/>
          <w:vertAlign w:val="superscript"/>
        </w:rPr>
        <w:t>rd</w:t>
      </w:r>
      <w:r w:rsidRPr="00AB46CB">
        <w:rPr>
          <w:rFonts w:ascii="Times New Roman" w:hAnsi="Times New Roman"/>
          <w:b/>
          <w:sz w:val="24"/>
          <w:szCs w:val="24"/>
        </w:rPr>
        <w:t xml:space="preserve"> components. </w:t>
      </w:r>
      <w:r w:rsidRPr="00815C59">
        <w:rPr>
          <w:rFonts w:ascii="Times New Roman" w:hAnsi="Times New Roman"/>
          <w:sz w:val="24"/>
          <w:szCs w:val="24"/>
        </w:rPr>
        <w:t xml:space="preserve">Details about the relationship between components and clusters can be found in </w:t>
      </w:r>
      <w:r w:rsidR="006842B6">
        <w:rPr>
          <w:rFonts w:ascii="Times New Roman" w:hAnsi="Times New Roman"/>
          <w:sz w:val="24"/>
          <w:szCs w:val="24"/>
        </w:rPr>
        <w:t>File S2</w:t>
      </w:r>
      <w:r w:rsidRPr="00815C59">
        <w:rPr>
          <w:rFonts w:ascii="Times New Roman" w:hAnsi="Times New Roman"/>
          <w:sz w:val="24"/>
          <w:szCs w:val="24"/>
        </w:rPr>
        <w:t>.</w:t>
      </w:r>
    </w:p>
    <w:p w14:paraId="20E39666" w14:textId="77777777" w:rsidR="00D671AD" w:rsidRPr="00815C59" w:rsidRDefault="00D671AD" w:rsidP="00D671AD">
      <w:pPr>
        <w:spacing w:after="0" w:line="480" w:lineRule="auto"/>
        <w:rPr>
          <w:rFonts w:ascii="Times New Roman" w:hAnsi="Times New Roman"/>
          <w:sz w:val="24"/>
          <w:szCs w:val="24"/>
        </w:rPr>
      </w:pPr>
    </w:p>
    <w:p w14:paraId="6DD610FD" w14:textId="69C40A47" w:rsidR="00275BB5" w:rsidRPr="00837093" w:rsidRDefault="00275BB5" w:rsidP="007C2766">
      <w:pPr>
        <w:spacing w:after="0" w:line="480" w:lineRule="auto"/>
        <w:rPr>
          <w:rFonts w:ascii="Times New Roman" w:hAnsi="Times New Roman"/>
          <w:sz w:val="24"/>
          <w:szCs w:val="24"/>
        </w:rPr>
      </w:pPr>
      <w:proofErr w:type="gramStart"/>
      <w:r>
        <w:rPr>
          <w:rFonts w:ascii="Times New Roman" w:hAnsi="Times New Roman"/>
          <w:b/>
          <w:sz w:val="24"/>
          <w:szCs w:val="24"/>
        </w:rPr>
        <w:t>Fig. 5.</w:t>
      </w:r>
      <w:proofErr w:type="gramEnd"/>
      <w:r>
        <w:rPr>
          <w:rFonts w:ascii="Times New Roman" w:hAnsi="Times New Roman"/>
          <w:b/>
          <w:sz w:val="24"/>
          <w:szCs w:val="24"/>
        </w:rPr>
        <w:t xml:space="preserve"> </w:t>
      </w:r>
      <w:proofErr w:type="gramStart"/>
      <w:r w:rsidR="000D69D4">
        <w:rPr>
          <w:rFonts w:ascii="Times New Roman" w:hAnsi="Times New Roman"/>
          <w:b/>
          <w:sz w:val="24"/>
          <w:szCs w:val="24"/>
        </w:rPr>
        <w:t xml:space="preserve">Daily time </w:t>
      </w:r>
      <w:r w:rsidR="000D69D4" w:rsidRPr="00AB46CB">
        <w:rPr>
          <w:rFonts w:ascii="Times New Roman" w:hAnsi="Times New Roman"/>
          <w:b/>
          <w:sz w:val="24"/>
          <w:szCs w:val="24"/>
        </w:rPr>
        <w:t xml:space="preserve">in activities of </w:t>
      </w:r>
      <w:r w:rsidR="000D69D4">
        <w:rPr>
          <w:rFonts w:ascii="Times New Roman" w:hAnsi="Times New Roman"/>
          <w:b/>
          <w:sz w:val="24"/>
          <w:szCs w:val="24"/>
        </w:rPr>
        <w:t>very light intensity (A), light intensity (B), and moderate-to-vigorous intensity (C)</w:t>
      </w:r>
      <w:r w:rsidR="000325BB">
        <w:rPr>
          <w:rFonts w:ascii="Times New Roman" w:hAnsi="Times New Roman"/>
          <w:b/>
          <w:sz w:val="24"/>
          <w:szCs w:val="24"/>
        </w:rPr>
        <w:t xml:space="preserve"> </w:t>
      </w:r>
      <w:r w:rsidR="00FE4CC1">
        <w:rPr>
          <w:rFonts w:ascii="Times New Roman" w:hAnsi="Times New Roman"/>
          <w:b/>
          <w:sz w:val="24"/>
          <w:szCs w:val="24"/>
        </w:rPr>
        <w:t xml:space="preserve">by </w:t>
      </w:r>
      <w:r w:rsidR="00A85CC0" w:rsidRPr="00AB46CB">
        <w:rPr>
          <w:rFonts w:ascii="Times New Roman" w:hAnsi="Times New Roman"/>
          <w:b/>
          <w:sz w:val="24"/>
          <w:szCs w:val="24"/>
        </w:rPr>
        <w:t>clusters of patients with chronic obstructive pulmonary disease</w:t>
      </w:r>
      <w:r w:rsidR="000D69D4">
        <w:rPr>
          <w:rFonts w:ascii="Times New Roman" w:hAnsi="Times New Roman"/>
          <w:b/>
          <w:sz w:val="24"/>
          <w:szCs w:val="24"/>
        </w:rPr>
        <w:t>.</w:t>
      </w:r>
      <w:proofErr w:type="gramEnd"/>
      <w:r w:rsidR="00837093">
        <w:rPr>
          <w:rFonts w:ascii="Times New Roman" w:hAnsi="Times New Roman"/>
          <w:b/>
          <w:sz w:val="24"/>
          <w:szCs w:val="24"/>
        </w:rPr>
        <w:t xml:space="preserve"> </w:t>
      </w:r>
      <w:r w:rsidR="00837093" w:rsidRPr="00837093">
        <w:rPr>
          <w:rFonts w:ascii="Times New Roman" w:hAnsi="Times New Roman"/>
          <w:sz w:val="24"/>
          <w:szCs w:val="24"/>
        </w:rPr>
        <w:t xml:space="preserve">Data </w:t>
      </w:r>
      <w:r w:rsidR="00837093">
        <w:rPr>
          <w:rFonts w:ascii="Times New Roman" w:hAnsi="Times New Roman"/>
          <w:sz w:val="24"/>
          <w:szCs w:val="24"/>
        </w:rPr>
        <w:t>presented</w:t>
      </w:r>
      <w:r w:rsidR="00837093" w:rsidRPr="00837093">
        <w:rPr>
          <w:rFonts w:ascii="Times New Roman" w:hAnsi="Times New Roman"/>
          <w:sz w:val="24"/>
          <w:szCs w:val="24"/>
        </w:rPr>
        <w:t xml:space="preserve"> as median (interquartile range).</w:t>
      </w:r>
    </w:p>
    <w:p w14:paraId="0903214B" w14:textId="77777777" w:rsidR="00275BB5" w:rsidRDefault="00275BB5" w:rsidP="007C2766">
      <w:pPr>
        <w:spacing w:after="0" w:line="480" w:lineRule="auto"/>
        <w:rPr>
          <w:rFonts w:ascii="Times New Roman" w:hAnsi="Times New Roman"/>
          <w:b/>
          <w:sz w:val="24"/>
          <w:szCs w:val="24"/>
        </w:rPr>
      </w:pPr>
    </w:p>
    <w:p w14:paraId="51D994DC" w14:textId="6CAD0703" w:rsidR="00835413" w:rsidRPr="007D2A1B" w:rsidRDefault="00D671AD" w:rsidP="007C2766">
      <w:pPr>
        <w:spacing w:after="0" w:line="480" w:lineRule="auto"/>
        <w:rPr>
          <w:rFonts w:ascii="Times New Roman" w:hAnsi="Times New Roman"/>
          <w:sz w:val="24"/>
          <w:szCs w:val="24"/>
        </w:rPr>
      </w:pPr>
      <w:proofErr w:type="gramStart"/>
      <w:r w:rsidRPr="00815C59">
        <w:rPr>
          <w:rFonts w:ascii="Times New Roman" w:hAnsi="Times New Roman"/>
          <w:b/>
          <w:sz w:val="24"/>
          <w:szCs w:val="24"/>
        </w:rPr>
        <w:t>Fig</w:t>
      </w:r>
      <w:r w:rsidR="00F029E5">
        <w:rPr>
          <w:rFonts w:ascii="Times New Roman" w:hAnsi="Times New Roman"/>
          <w:b/>
          <w:sz w:val="24"/>
          <w:szCs w:val="24"/>
        </w:rPr>
        <w:t>.</w:t>
      </w:r>
      <w:r w:rsidRPr="00815C59">
        <w:rPr>
          <w:rFonts w:ascii="Times New Roman" w:hAnsi="Times New Roman"/>
          <w:b/>
          <w:sz w:val="24"/>
          <w:szCs w:val="24"/>
        </w:rPr>
        <w:t xml:space="preserve"> </w:t>
      </w:r>
      <w:r w:rsidR="003A4408">
        <w:rPr>
          <w:rFonts w:ascii="Times New Roman" w:hAnsi="Times New Roman"/>
          <w:b/>
          <w:sz w:val="24"/>
          <w:szCs w:val="24"/>
        </w:rPr>
        <w:t>6</w:t>
      </w:r>
      <w:r w:rsidR="00AB46CB">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Daily physical activity hourly pattern of clusters of patients with chronic obstructive pulmonary disease during weekdays (A) and weekend days (B).</w:t>
      </w:r>
      <w:proofErr w:type="gramEnd"/>
      <w:r w:rsidRPr="00815C59">
        <w:rPr>
          <w:rFonts w:ascii="Times New Roman" w:hAnsi="Times New Roman"/>
          <w:sz w:val="24"/>
          <w:szCs w:val="24"/>
        </w:rPr>
        <w:t xml:space="preserve"> Data pooled per hour as mean (95% confidence intervals).</w:t>
      </w:r>
    </w:p>
    <w:p w14:paraId="4AC844F3" w14:textId="77777777" w:rsidR="0032050A" w:rsidRDefault="0032050A" w:rsidP="00DD2CF5">
      <w:pPr>
        <w:spacing w:after="0" w:line="480" w:lineRule="auto"/>
        <w:rPr>
          <w:rFonts w:ascii="Times New Roman" w:hAnsi="Times New Roman"/>
          <w:b/>
          <w:sz w:val="24"/>
          <w:szCs w:val="24"/>
        </w:rPr>
        <w:sectPr w:rsidR="0032050A" w:rsidSect="007D2A1B">
          <w:pgSz w:w="11906" w:h="16838"/>
          <w:pgMar w:top="1418" w:right="1418" w:bottom="1418" w:left="1418" w:header="709" w:footer="709" w:gutter="0"/>
          <w:lnNumType w:countBy="1" w:restart="continuous"/>
          <w:cols w:space="708"/>
          <w:docGrid w:linePitch="360"/>
        </w:sectPr>
      </w:pPr>
    </w:p>
    <w:p w14:paraId="41BB5212" w14:textId="6845BE9C" w:rsidR="00DD2CF5" w:rsidRDefault="00DD2CF5" w:rsidP="00DD2CF5">
      <w:pPr>
        <w:spacing w:after="0" w:line="480" w:lineRule="auto"/>
        <w:rPr>
          <w:rFonts w:ascii="Times New Roman" w:hAnsi="Times New Roman"/>
          <w:b/>
          <w:sz w:val="24"/>
          <w:szCs w:val="24"/>
        </w:rPr>
      </w:pPr>
      <w:proofErr w:type="gramStart"/>
      <w:r w:rsidRPr="00815C59">
        <w:rPr>
          <w:rFonts w:ascii="Times New Roman" w:hAnsi="Times New Roman"/>
          <w:b/>
          <w:sz w:val="24"/>
          <w:szCs w:val="24"/>
        </w:rPr>
        <w:lastRenderedPageBreak/>
        <w:t xml:space="preserve">Table </w:t>
      </w:r>
      <w:r w:rsidR="002848BD">
        <w:rPr>
          <w:rFonts w:ascii="Times New Roman" w:hAnsi="Times New Roman"/>
          <w:b/>
          <w:sz w:val="24"/>
          <w:szCs w:val="24"/>
        </w:rPr>
        <w:t>3</w:t>
      </w:r>
      <w:r w:rsidR="0027341F">
        <w:rPr>
          <w:rFonts w:ascii="Times New Roman" w:hAnsi="Times New Roman"/>
          <w:b/>
          <w:sz w:val="24"/>
          <w:szCs w:val="24"/>
        </w:rPr>
        <w:t>.</w:t>
      </w:r>
      <w:proofErr w:type="gramEnd"/>
      <w:r w:rsidRPr="0027341F">
        <w:rPr>
          <w:rFonts w:ascii="Times New Roman" w:hAnsi="Times New Roman"/>
          <w:b/>
          <w:sz w:val="24"/>
          <w:szCs w:val="24"/>
        </w:rPr>
        <w:t xml:space="preserve"> </w:t>
      </w:r>
      <w:proofErr w:type="gramStart"/>
      <w:r w:rsidRPr="0027341F">
        <w:rPr>
          <w:rFonts w:ascii="Times New Roman" w:hAnsi="Times New Roman"/>
          <w:b/>
          <w:sz w:val="24"/>
          <w:szCs w:val="24"/>
        </w:rPr>
        <w:t>General characteristics and daily physical activity measures of clusters of patients with COPD.</w:t>
      </w:r>
      <w:proofErr w:type="gramEnd"/>
    </w:p>
    <w:tbl>
      <w:tblPr>
        <w:tblW w:w="16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69"/>
        <w:gridCol w:w="1843"/>
        <w:gridCol w:w="1843"/>
        <w:gridCol w:w="1843"/>
        <w:gridCol w:w="1984"/>
        <w:gridCol w:w="2126"/>
        <w:gridCol w:w="993"/>
      </w:tblGrid>
      <w:tr w:rsidR="00BB45DA" w:rsidRPr="009C116A" w14:paraId="0D462EA5" w14:textId="77777777" w:rsidTr="00BD5FC6">
        <w:trPr>
          <w:jc w:val="center"/>
        </w:trPr>
        <w:tc>
          <w:tcPr>
            <w:tcW w:w="5469" w:type="dxa"/>
            <w:hideMark/>
          </w:tcPr>
          <w:p w14:paraId="744347E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Characteristic/Physical activity measure</w:t>
            </w:r>
          </w:p>
        </w:tc>
        <w:tc>
          <w:tcPr>
            <w:tcW w:w="1843" w:type="dxa"/>
            <w:hideMark/>
          </w:tcPr>
          <w:p w14:paraId="542B069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1</w:t>
            </w:r>
          </w:p>
          <w:p w14:paraId="11A9CC2B"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intensity/very short moderate-to-vigorous intensity)</w:t>
            </w:r>
          </w:p>
        </w:tc>
        <w:tc>
          <w:tcPr>
            <w:tcW w:w="1843" w:type="dxa"/>
          </w:tcPr>
          <w:p w14:paraId="3A0A4F42"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2</w:t>
            </w:r>
          </w:p>
          <w:p w14:paraId="388F755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(very long very light intensity/ short moderate-to-vigorous intensity)</w:t>
            </w:r>
          </w:p>
        </w:tc>
        <w:tc>
          <w:tcPr>
            <w:tcW w:w="1843" w:type="dxa"/>
            <w:hideMark/>
          </w:tcPr>
          <w:p w14:paraId="72944BD6"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3</w:t>
            </w:r>
          </w:p>
          <w:p w14:paraId="3E2E3F69"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intensity/short moderate-to-vigorous intensity)</w:t>
            </w:r>
          </w:p>
        </w:tc>
        <w:tc>
          <w:tcPr>
            <w:tcW w:w="1984" w:type="dxa"/>
          </w:tcPr>
          <w:p w14:paraId="0F4383ED"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4</w:t>
            </w:r>
          </w:p>
          <w:p w14:paraId="2C28DA57"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(long very light intensity/long moderate-to-vigorous intensity)</w:t>
            </w:r>
          </w:p>
        </w:tc>
        <w:tc>
          <w:tcPr>
            <w:tcW w:w="2126" w:type="dxa"/>
            <w:hideMark/>
          </w:tcPr>
          <w:p w14:paraId="364CFAC5"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Cluster 5</w:t>
            </w:r>
          </w:p>
          <w:p w14:paraId="423D362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sz w:val="20"/>
                <w:szCs w:val="20"/>
              </w:rPr>
              <w:t>(intermediate very light intensity/very long moderate-to-vigorous intensity)</w:t>
            </w:r>
          </w:p>
        </w:tc>
        <w:tc>
          <w:tcPr>
            <w:tcW w:w="993" w:type="dxa"/>
            <w:hideMark/>
          </w:tcPr>
          <w:p w14:paraId="41524C4E"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b/>
                <w:i/>
                <w:sz w:val="20"/>
                <w:szCs w:val="20"/>
              </w:rPr>
              <w:t>P</w:t>
            </w:r>
            <w:r w:rsidRPr="009C116A">
              <w:rPr>
                <w:rFonts w:ascii="Times New Roman" w:hAnsi="Times New Roman"/>
                <w:b/>
                <w:sz w:val="20"/>
                <w:szCs w:val="20"/>
              </w:rPr>
              <w:t>-value</w:t>
            </w:r>
          </w:p>
        </w:tc>
      </w:tr>
      <w:tr w:rsidR="00BD5FC6" w:rsidRPr="009C116A" w14:paraId="70AE68FD" w14:textId="77777777" w:rsidTr="00BD5FC6">
        <w:trPr>
          <w:jc w:val="center"/>
        </w:trPr>
        <w:tc>
          <w:tcPr>
            <w:tcW w:w="5469" w:type="dxa"/>
          </w:tcPr>
          <w:p w14:paraId="60BF8C9E" w14:textId="5436CB80"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General characteristics</w:t>
            </w:r>
          </w:p>
        </w:tc>
        <w:tc>
          <w:tcPr>
            <w:tcW w:w="1843" w:type="dxa"/>
          </w:tcPr>
          <w:p w14:paraId="2F8272C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A78F21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4CEB202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733CADC3"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79E303E1"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1518BA43"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59EB3ADF" w14:textId="77777777" w:rsidTr="00BD5FC6">
        <w:trPr>
          <w:jc w:val="center"/>
        </w:trPr>
        <w:tc>
          <w:tcPr>
            <w:tcW w:w="5469" w:type="dxa"/>
            <w:hideMark/>
          </w:tcPr>
          <w:p w14:paraId="15BF7CDB" w14:textId="760E1FF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N</w:t>
            </w:r>
          </w:p>
        </w:tc>
        <w:tc>
          <w:tcPr>
            <w:tcW w:w="1843" w:type="dxa"/>
          </w:tcPr>
          <w:p w14:paraId="3114A52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216</w:t>
            </w:r>
          </w:p>
        </w:tc>
        <w:tc>
          <w:tcPr>
            <w:tcW w:w="1843" w:type="dxa"/>
          </w:tcPr>
          <w:p w14:paraId="7C3B241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415</w:t>
            </w:r>
          </w:p>
        </w:tc>
        <w:tc>
          <w:tcPr>
            <w:tcW w:w="1843" w:type="dxa"/>
          </w:tcPr>
          <w:p w14:paraId="71053B9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184</w:t>
            </w:r>
          </w:p>
        </w:tc>
        <w:tc>
          <w:tcPr>
            <w:tcW w:w="1984" w:type="dxa"/>
          </w:tcPr>
          <w:p w14:paraId="5C5DA62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165</w:t>
            </w:r>
          </w:p>
        </w:tc>
        <w:tc>
          <w:tcPr>
            <w:tcW w:w="2126" w:type="dxa"/>
          </w:tcPr>
          <w:p w14:paraId="17ACADC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21</w:t>
            </w:r>
          </w:p>
        </w:tc>
        <w:tc>
          <w:tcPr>
            <w:tcW w:w="993" w:type="dxa"/>
          </w:tcPr>
          <w:p w14:paraId="55F9597F" w14:textId="77777777" w:rsidR="00BB45DA" w:rsidRPr="009C116A" w:rsidRDefault="00BB45DA" w:rsidP="00D71596">
            <w:pPr>
              <w:spacing w:after="0" w:line="240" w:lineRule="auto"/>
              <w:jc w:val="center"/>
              <w:rPr>
                <w:rFonts w:ascii="Times New Roman" w:hAnsi="Times New Roman"/>
                <w:sz w:val="20"/>
                <w:szCs w:val="20"/>
              </w:rPr>
            </w:pPr>
          </w:p>
        </w:tc>
      </w:tr>
      <w:tr w:rsidR="00BB45DA" w:rsidRPr="009C116A" w14:paraId="4723F523" w14:textId="77777777" w:rsidTr="00BD5FC6">
        <w:trPr>
          <w:jc w:val="center"/>
        </w:trPr>
        <w:tc>
          <w:tcPr>
            <w:tcW w:w="5469" w:type="dxa"/>
            <w:hideMark/>
          </w:tcPr>
          <w:p w14:paraId="303E5FC5" w14:textId="41F8488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 xml:space="preserve">Age, </w:t>
            </w:r>
            <w:proofErr w:type="spellStart"/>
            <w:r w:rsidRPr="009C116A">
              <w:rPr>
                <w:rFonts w:ascii="Times New Roman" w:hAnsi="Times New Roman"/>
                <w:sz w:val="20"/>
                <w:szCs w:val="20"/>
              </w:rPr>
              <w:t>yrs</w:t>
            </w:r>
            <w:proofErr w:type="spellEnd"/>
          </w:p>
        </w:tc>
        <w:tc>
          <w:tcPr>
            <w:tcW w:w="1843" w:type="dxa"/>
            <w:hideMark/>
          </w:tcPr>
          <w:p w14:paraId="63ECCB7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(62 – 74)</w:t>
            </w:r>
          </w:p>
        </w:tc>
        <w:tc>
          <w:tcPr>
            <w:tcW w:w="1843" w:type="dxa"/>
          </w:tcPr>
          <w:p w14:paraId="0E46E90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(61 – 72)</w:t>
            </w:r>
          </w:p>
        </w:tc>
        <w:tc>
          <w:tcPr>
            <w:tcW w:w="1843" w:type="dxa"/>
            <w:hideMark/>
          </w:tcPr>
          <w:p w14:paraId="516685F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 (60 – 72)</w:t>
            </w:r>
          </w:p>
        </w:tc>
        <w:tc>
          <w:tcPr>
            <w:tcW w:w="1984" w:type="dxa"/>
          </w:tcPr>
          <w:p w14:paraId="652F09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(58 – 70)</w:t>
            </w:r>
            <w:r w:rsidRPr="009C116A">
              <w:rPr>
                <w:rFonts w:ascii="Times New Roman" w:hAnsi="Times New Roman"/>
                <w:sz w:val="20"/>
                <w:szCs w:val="20"/>
                <w:vertAlign w:val="superscript"/>
              </w:rPr>
              <w:t>†,‡</w:t>
            </w:r>
          </w:p>
        </w:tc>
        <w:tc>
          <w:tcPr>
            <w:tcW w:w="2126" w:type="dxa"/>
            <w:hideMark/>
          </w:tcPr>
          <w:p w14:paraId="588F8EB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63 (56 – 68)</w:t>
            </w:r>
          </w:p>
        </w:tc>
        <w:tc>
          <w:tcPr>
            <w:tcW w:w="993" w:type="dxa"/>
            <w:hideMark/>
          </w:tcPr>
          <w:p w14:paraId="1661F5E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05DCF09" w14:textId="77777777" w:rsidTr="00BD5FC6">
        <w:trPr>
          <w:jc w:val="center"/>
        </w:trPr>
        <w:tc>
          <w:tcPr>
            <w:tcW w:w="5469" w:type="dxa"/>
            <w:hideMark/>
          </w:tcPr>
          <w:p w14:paraId="49802578" w14:textId="77BF1B5F"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Male, %</w:t>
            </w:r>
          </w:p>
        </w:tc>
        <w:tc>
          <w:tcPr>
            <w:tcW w:w="1843" w:type="dxa"/>
            <w:hideMark/>
          </w:tcPr>
          <w:p w14:paraId="542A39B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tcPr>
          <w:p w14:paraId="72F437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1843" w:type="dxa"/>
            <w:hideMark/>
          </w:tcPr>
          <w:p w14:paraId="1E147B9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w:t>
            </w:r>
          </w:p>
        </w:tc>
        <w:tc>
          <w:tcPr>
            <w:tcW w:w="1984" w:type="dxa"/>
          </w:tcPr>
          <w:p w14:paraId="12D7116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76</w:t>
            </w:r>
          </w:p>
        </w:tc>
        <w:tc>
          <w:tcPr>
            <w:tcW w:w="2126" w:type="dxa"/>
            <w:hideMark/>
          </w:tcPr>
          <w:p w14:paraId="5FC2537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w:t>
            </w:r>
          </w:p>
        </w:tc>
        <w:tc>
          <w:tcPr>
            <w:tcW w:w="993" w:type="dxa"/>
            <w:hideMark/>
          </w:tcPr>
          <w:p w14:paraId="3D08A99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0.32</w:t>
            </w:r>
          </w:p>
        </w:tc>
      </w:tr>
      <w:tr w:rsidR="00BB45DA" w:rsidRPr="009C116A" w14:paraId="47E208C6" w14:textId="77777777" w:rsidTr="00BD5FC6">
        <w:trPr>
          <w:jc w:val="center"/>
        </w:trPr>
        <w:tc>
          <w:tcPr>
            <w:tcW w:w="5469" w:type="dxa"/>
            <w:hideMark/>
          </w:tcPr>
          <w:p w14:paraId="79DC37F3" w14:textId="1657511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BMI, kg·m</w:t>
            </w:r>
            <w:r w:rsidRPr="009C116A">
              <w:rPr>
                <w:rFonts w:ascii="Times New Roman" w:hAnsi="Times New Roman"/>
                <w:sz w:val="20"/>
                <w:szCs w:val="20"/>
                <w:vertAlign w:val="superscript"/>
              </w:rPr>
              <w:t>-2</w:t>
            </w:r>
          </w:p>
        </w:tc>
        <w:tc>
          <w:tcPr>
            <w:tcW w:w="1843" w:type="dxa"/>
            <w:hideMark/>
          </w:tcPr>
          <w:p w14:paraId="105B618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30.4 (26.5 – 34.7)</w:t>
            </w:r>
          </w:p>
        </w:tc>
        <w:tc>
          <w:tcPr>
            <w:tcW w:w="1843" w:type="dxa"/>
          </w:tcPr>
          <w:p w14:paraId="1CB898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25.7 (22.6 – 29.0)</w:t>
            </w:r>
            <w:r w:rsidRPr="009C116A">
              <w:rPr>
                <w:rFonts w:ascii="Times New Roman" w:hAnsi="Times New Roman"/>
                <w:sz w:val="20"/>
                <w:szCs w:val="20"/>
                <w:vertAlign w:val="superscript"/>
              </w:rPr>
              <w:t>†</w:t>
            </w:r>
          </w:p>
        </w:tc>
        <w:tc>
          <w:tcPr>
            <w:tcW w:w="1843" w:type="dxa"/>
            <w:hideMark/>
          </w:tcPr>
          <w:p w14:paraId="70B9DCF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24.9 (22.2 – 27.4)</w:t>
            </w:r>
            <w:r w:rsidRPr="009C116A">
              <w:rPr>
                <w:rFonts w:ascii="Times New Roman" w:hAnsi="Times New Roman"/>
                <w:sz w:val="20"/>
                <w:szCs w:val="20"/>
                <w:vertAlign w:val="superscript"/>
              </w:rPr>
              <w:t>†</w:t>
            </w:r>
          </w:p>
        </w:tc>
        <w:tc>
          <w:tcPr>
            <w:tcW w:w="1984" w:type="dxa"/>
          </w:tcPr>
          <w:p w14:paraId="255F88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23.1 (20.3 – 26.8)</w:t>
            </w:r>
            <w:r w:rsidRPr="009C116A">
              <w:rPr>
                <w:rFonts w:ascii="Times New Roman" w:hAnsi="Times New Roman"/>
                <w:sz w:val="20"/>
                <w:szCs w:val="20"/>
                <w:vertAlign w:val="superscript"/>
              </w:rPr>
              <w:t>†,‡</w:t>
            </w:r>
          </w:p>
        </w:tc>
        <w:tc>
          <w:tcPr>
            <w:tcW w:w="2126" w:type="dxa"/>
            <w:hideMark/>
          </w:tcPr>
          <w:p w14:paraId="5CF2AF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22.5 (18.3 – 30.9)</w:t>
            </w:r>
            <w:r w:rsidRPr="009C116A">
              <w:rPr>
                <w:rFonts w:ascii="Times New Roman" w:hAnsi="Times New Roman"/>
                <w:sz w:val="20"/>
                <w:szCs w:val="20"/>
                <w:vertAlign w:val="superscript"/>
              </w:rPr>
              <w:t>†</w:t>
            </w:r>
          </w:p>
        </w:tc>
        <w:tc>
          <w:tcPr>
            <w:tcW w:w="993" w:type="dxa"/>
            <w:hideMark/>
          </w:tcPr>
          <w:p w14:paraId="6531F07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D5AF8F5" w14:textId="77777777" w:rsidTr="00BD5FC6">
        <w:trPr>
          <w:jc w:val="center"/>
        </w:trPr>
        <w:tc>
          <w:tcPr>
            <w:tcW w:w="5469" w:type="dxa"/>
            <w:hideMark/>
          </w:tcPr>
          <w:p w14:paraId="45777915" w14:textId="7B9533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FEV</w:t>
            </w:r>
            <w:r w:rsidRPr="009C116A">
              <w:rPr>
                <w:rFonts w:ascii="Times New Roman" w:hAnsi="Times New Roman"/>
                <w:sz w:val="20"/>
                <w:szCs w:val="20"/>
                <w:vertAlign w:val="subscript"/>
              </w:rPr>
              <w:t>1</w:t>
            </w:r>
            <w:r w:rsidRPr="009C116A">
              <w:rPr>
                <w:rFonts w:ascii="Times New Roman" w:hAnsi="Times New Roman"/>
                <w:sz w:val="20"/>
                <w:szCs w:val="20"/>
              </w:rPr>
              <w:t>, % predicted</w:t>
            </w:r>
          </w:p>
        </w:tc>
        <w:tc>
          <w:tcPr>
            <w:tcW w:w="1843" w:type="dxa"/>
            <w:hideMark/>
          </w:tcPr>
          <w:p w14:paraId="136CFCB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(32 – 58)</w:t>
            </w:r>
          </w:p>
        </w:tc>
        <w:tc>
          <w:tcPr>
            <w:tcW w:w="1843" w:type="dxa"/>
          </w:tcPr>
          <w:p w14:paraId="5727A3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(34 – 61)</w:t>
            </w:r>
          </w:p>
        </w:tc>
        <w:tc>
          <w:tcPr>
            <w:tcW w:w="1843" w:type="dxa"/>
            <w:hideMark/>
          </w:tcPr>
          <w:p w14:paraId="26A6971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(41 – 71)</w:t>
            </w:r>
            <w:r w:rsidRPr="009C116A">
              <w:rPr>
                <w:rFonts w:ascii="Times New Roman" w:hAnsi="Times New Roman"/>
                <w:sz w:val="20"/>
                <w:szCs w:val="20"/>
                <w:vertAlign w:val="superscript"/>
              </w:rPr>
              <w:t>†,‡</w:t>
            </w:r>
          </w:p>
        </w:tc>
        <w:tc>
          <w:tcPr>
            <w:tcW w:w="1984" w:type="dxa"/>
          </w:tcPr>
          <w:p w14:paraId="5FFE383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50 (36 – 68)</w:t>
            </w:r>
            <w:r w:rsidRPr="009C116A">
              <w:rPr>
                <w:rFonts w:ascii="Times New Roman" w:hAnsi="Times New Roman"/>
                <w:sz w:val="20"/>
                <w:szCs w:val="20"/>
                <w:vertAlign w:val="superscript"/>
              </w:rPr>
              <w:t>†</w:t>
            </w:r>
          </w:p>
        </w:tc>
        <w:tc>
          <w:tcPr>
            <w:tcW w:w="2126" w:type="dxa"/>
            <w:hideMark/>
          </w:tcPr>
          <w:p w14:paraId="36C0B74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 (39 – 70)</w:t>
            </w:r>
          </w:p>
        </w:tc>
        <w:tc>
          <w:tcPr>
            <w:tcW w:w="993" w:type="dxa"/>
            <w:hideMark/>
          </w:tcPr>
          <w:p w14:paraId="1A4327C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96FC625" w14:textId="77777777" w:rsidTr="00BD5FC6">
        <w:trPr>
          <w:jc w:val="center"/>
        </w:trPr>
        <w:tc>
          <w:tcPr>
            <w:tcW w:w="5469" w:type="dxa"/>
            <w:hideMark/>
          </w:tcPr>
          <w:p w14:paraId="51B40F2A" w14:textId="12D3F9E7" w:rsidR="00BB45DA" w:rsidRPr="009C116A" w:rsidRDefault="00BB45DA" w:rsidP="00D71596">
            <w:pPr>
              <w:spacing w:after="0" w:line="240" w:lineRule="auto"/>
              <w:rPr>
                <w:rFonts w:ascii="Times New Roman" w:hAnsi="Times New Roman"/>
                <w:sz w:val="20"/>
                <w:szCs w:val="20"/>
              </w:rPr>
            </w:pPr>
            <w:proofErr w:type="spellStart"/>
            <w:r w:rsidRPr="009C116A">
              <w:rPr>
                <w:rFonts w:ascii="Times New Roman" w:hAnsi="Times New Roman"/>
                <w:sz w:val="20"/>
                <w:szCs w:val="20"/>
              </w:rPr>
              <w:t>mMRC</w:t>
            </w:r>
            <w:proofErr w:type="spellEnd"/>
            <w:r w:rsidRPr="009C116A">
              <w:rPr>
                <w:rFonts w:ascii="Times New Roman" w:hAnsi="Times New Roman"/>
                <w:sz w:val="20"/>
                <w:szCs w:val="20"/>
              </w:rPr>
              <w:t xml:space="preserve"> dyspnoea grade, points</w:t>
            </w:r>
            <w:r w:rsidRPr="009C116A">
              <w:rPr>
                <w:rFonts w:ascii="Times New Roman" w:hAnsi="Times New Roman"/>
                <w:sz w:val="20"/>
                <w:szCs w:val="20"/>
                <w:vertAlign w:val="superscript"/>
              </w:rPr>
              <w:t>*</w:t>
            </w:r>
          </w:p>
        </w:tc>
        <w:tc>
          <w:tcPr>
            <w:tcW w:w="1843" w:type="dxa"/>
            <w:hideMark/>
          </w:tcPr>
          <w:p w14:paraId="03B6A18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p>
        </w:tc>
        <w:tc>
          <w:tcPr>
            <w:tcW w:w="1843" w:type="dxa"/>
          </w:tcPr>
          <w:p w14:paraId="105FF8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 (1 – 3)</w:t>
            </w:r>
            <w:r w:rsidRPr="009C116A">
              <w:rPr>
                <w:rFonts w:ascii="Times New Roman" w:hAnsi="Times New Roman"/>
                <w:sz w:val="20"/>
                <w:szCs w:val="20"/>
                <w:vertAlign w:val="superscript"/>
              </w:rPr>
              <w:t>†</w:t>
            </w:r>
          </w:p>
        </w:tc>
        <w:tc>
          <w:tcPr>
            <w:tcW w:w="1843" w:type="dxa"/>
            <w:hideMark/>
          </w:tcPr>
          <w:p w14:paraId="4CCB8BB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(1 – 2)</w:t>
            </w:r>
            <w:r w:rsidRPr="009C116A">
              <w:rPr>
                <w:rFonts w:ascii="Times New Roman" w:hAnsi="Times New Roman"/>
                <w:sz w:val="20"/>
                <w:szCs w:val="20"/>
                <w:vertAlign w:val="superscript"/>
              </w:rPr>
              <w:t>†,‡</w:t>
            </w:r>
          </w:p>
        </w:tc>
        <w:tc>
          <w:tcPr>
            <w:tcW w:w="1984" w:type="dxa"/>
          </w:tcPr>
          <w:p w14:paraId="37BC35A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3)</w:t>
            </w:r>
            <w:r w:rsidRPr="009C116A">
              <w:rPr>
                <w:rFonts w:ascii="Times New Roman" w:hAnsi="Times New Roman"/>
                <w:sz w:val="20"/>
                <w:szCs w:val="20"/>
                <w:vertAlign w:val="superscript"/>
              </w:rPr>
              <w:t>†</w:t>
            </w:r>
          </w:p>
        </w:tc>
        <w:tc>
          <w:tcPr>
            <w:tcW w:w="2126" w:type="dxa"/>
            <w:hideMark/>
          </w:tcPr>
          <w:p w14:paraId="4A628A9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2)</w:t>
            </w:r>
            <w:r w:rsidRPr="009C116A">
              <w:rPr>
                <w:rFonts w:ascii="Times New Roman" w:hAnsi="Times New Roman"/>
                <w:sz w:val="20"/>
                <w:szCs w:val="20"/>
                <w:vertAlign w:val="superscript"/>
              </w:rPr>
              <w:t>†,‡</w:t>
            </w:r>
          </w:p>
        </w:tc>
        <w:tc>
          <w:tcPr>
            <w:tcW w:w="993" w:type="dxa"/>
            <w:hideMark/>
          </w:tcPr>
          <w:p w14:paraId="416C0E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BAD5219" w14:textId="77777777" w:rsidTr="00BD5FC6">
        <w:trPr>
          <w:jc w:val="center"/>
        </w:trPr>
        <w:tc>
          <w:tcPr>
            <w:tcW w:w="5469" w:type="dxa"/>
          </w:tcPr>
          <w:p w14:paraId="00117AC6" w14:textId="3B4CA6AD"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ADO index</w:t>
            </w:r>
            <w:r w:rsidRPr="009C116A">
              <w:rPr>
                <w:rFonts w:ascii="Times New Roman" w:hAnsi="Times New Roman"/>
                <w:sz w:val="20"/>
                <w:szCs w:val="20"/>
                <w:vertAlign w:val="superscript"/>
              </w:rPr>
              <w:t>*</w:t>
            </w:r>
          </w:p>
        </w:tc>
        <w:tc>
          <w:tcPr>
            <w:tcW w:w="1843" w:type="dxa"/>
          </w:tcPr>
          <w:p w14:paraId="399F9EA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(3 – 6)</w:t>
            </w:r>
          </w:p>
        </w:tc>
        <w:tc>
          <w:tcPr>
            <w:tcW w:w="1843" w:type="dxa"/>
          </w:tcPr>
          <w:p w14:paraId="3B9714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843" w:type="dxa"/>
          </w:tcPr>
          <w:p w14:paraId="2E0544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1984" w:type="dxa"/>
          </w:tcPr>
          <w:p w14:paraId="1B21C86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(3 – 5)</w:t>
            </w:r>
            <w:r w:rsidRPr="009C116A">
              <w:rPr>
                <w:rFonts w:ascii="Times New Roman" w:hAnsi="Times New Roman"/>
                <w:sz w:val="20"/>
                <w:szCs w:val="20"/>
                <w:vertAlign w:val="superscript"/>
              </w:rPr>
              <w:t>†</w:t>
            </w:r>
          </w:p>
        </w:tc>
        <w:tc>
          <w:tcPr>
            <w:tcW w:w="2126" w:type="dxa"/>
          </w:tcPr>
          <w:p w14:paraId="7A11F27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4)</w:t>
            </w:r>
            <w:r w:rsidRPr="009C116A">
              <w:rPr>
                <w:rFonts w:ascii="Times New Roman" w:hAnsi="Times New Roman"/>
                <w:sz w:val="20"/>
                <w:szCs w:val="20"/>
                <w:vertAlign w:val="superscript"/>
              </w:rPr>
              <w:t>†,‡</w:t>
            </w:r>
          </w:p>
        </w:tc>
        <w:tc>
          <w:tcPr>
            <w:tcW w:w="993" w:type="dxa"/>
          </w:tcPr>
          <w:p w14:paraId="1D8F409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0720409B" w14:textId="77777777" w:rsidTr="00BD5FC6">
        <w:trPr>
          <w:jc w:val="center"/>
        </w:trPr>
        <w:tc>
          <w:tcPr>
            <w:tcW w:w="5469" w:type="dxa"/>
          </w:tcPr>
          <w:p w14:paraId="633344DF" w14:textId="646C490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2007 classification 1 / 2 / 3 / 4, %</w:t>
            </w:r>
          </w:p>
        </w:tc>
        <w:tc>
          <w:tcPr>
            <w:tcW w:w="1843" w:type="dxa"/>
          </w:tcPr>
          <w:p w14:paraId="40E61D4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 / 34 / 43 / 19</w:t>
            </w:r>
          </w:p>
        </w:tc>
        <w:tc>
          <w:tcPr>
            <w:tcW w:w="1843" w:type="dxa"/>
          </w:tcPr>
          <w:p w14:paraId="56FD960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 38 / 35 / 19</w:t>
            </w:r>
          </w:p>
        </w:tc>
        <w:tc>
          <w:tcPr>
            <w:tcW w:w="1843" w:type="dxa"/>
          </w:tcPr>
          <w:p w14:paraId="5970E8E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46 / 23 / 13</w:t>
            </w:r>
          </w:p>
        </w:tc>
        <w:tc>
          <w:tcPr>
            <w:tcW w:w="1984" w:type="dxa"/>
          </w:tcPr>
          <w:p w14:paraId="5BA3AA6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 42 / 31 / 18</w:t>
            </w:r>
          </w:p>
        </w:tc>
        <w:tc>
          <w:tcPr>
            <w:tcW w:w="2126" w:type="dxa"/>
          </w:tcPr>
          <w:p w14:paraId="30CD0C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 43 / 33 / 14</w:t>
            </w:r>
          </w:p>
        </w:tc>
        <w:tc>
          <w:tcPr>
            <w:tcW w:w="993" w:type="dxa"/>
          </w:tcPr>
          <w:p w14:paraId="4552735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0.17</w:t>
            </w:r>
          </w:p>
        </w:tc>
      </w:tr>
      <w:tr w:rsidR="00BB45DA" w:rsidRPr="009C116A" w14:paraId="36A52365" w14:textId="77777777" w:rsidTr="00BD5FC6">
        <w:trPr>
          <w:jc w:val="center"/>
        </w:trPr>
        <w:tc>
          <w:tcPr>
            <w:tcW w:w="5469" w:type="dxa"/>
          </w:tcPr>
          <w:p w14:paraId="7B5B25EA" w14:textId="486879A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GOLD 2011 classification A / B / C / D, %</w:t>
            </w:r>
            <w:r w:rsidRPr="009C116A">
              <w:rPr>
                <w:rFonts w:ascii="Times New Roman" w:hAnsi="Times New Roman"/>
                <w:sz w:val="20"/>
                <w:szCs w:val="20"/>
                <w:vertAlign w:val="superscript"/>
              </w:rPr>
              <w:t>*</w:t>
            </w:r>
          </w:p>
        </w:tc>
        <w:tc>
          <w:tcPr>
            <w:tcW w:w="1843" w:type="dxa"/>
          </w:tcPr>
          <w:p w14:paraId="72CA774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 19 / 16 / 47</w:t>
            </w:r>
          </w:p>
        </w:tc>
        <w:tc>
          <w:tcPr>
            <w:tcW w:w="1843" w:type="dxa"/>
          </w:tcPr>
          <w:p w14:paraId="5C4E763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28 / 15 / 17 / 40</w:t>
            </w:r>
          </w:p>
        </w:tc>
        <w:tc>
          <w:tcPr>
            <w:tcW w:w="1843" w:type="dxa"/>
          </w:tcPr>
          <w:p w14:paraId="491B2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16 / 16 / 24</w:t>
            </w:r>
          </w:p>
        </w:tc>
        <w:tc>
          <w:tcPr>
            <w:tcW w:w="1984" w:type="dxa"/>
          </w:tcPr>
          <w:p w14:paraId="312182D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31 / 13 / 20 / 36</w:t>
            </w:r>
          </w:p>
        </w:tc>
        <w:tc>
          <w:tcPr>
            <w:tcW w:w="2126" w:type="dxa"/>
          </w:tcPr>
          <w:p w14:paraId="6DA43D0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44 / 6 / 28 / 22</w:t>
            </w:r>
          </w:p>
        </w:tc>
        <w:tc>
          <w:tcPr>
            <w:tcW w:w="993" w:type="dxa"/>
          </w:tcPr>
          <w:p w14:paraId="50C5283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0.02</w:t>
            </w:r>
          </w:p>
        </w:tc>
      </w:tr>
      <w:tr w:rsidR="00BD5FC6" w:rsidRPr="009C116A" w14:paraId="44818DB3" w14:textId="77777777" w:rsidTr="00BD5FC6">
        <w:trPr>
          <w:jc w:val="center"/>
        </w:trPr>
        <w:tc>
          <w:tcPr>
            <w:tcW w:w="5469" w:type="dxa"/>
          </w:tcPr>
          <w:p w14:paraId="651351E9" w14:textId="1679AA84"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very light intensity</w:t>
            </w:r>
          </w:p>
        </w:tc>
        <w:tc>
          <w:tcPr>
            <w:tcW w:w="1843" w:type="dxa"/>
          </w:tcPr>
          <w:p w14:paraId="313A48F0"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40CEB3E"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EA96B03"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647B227C"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62E6EB6D"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FE2A284"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6FB69C04" w14:textId="77777777" w:rsidTr="00BD5FC6">
        <w:trPr>
          <w:jc w:val="center"/>
        </w:trPr>
        <w:tc>
          <w:tcPr>
            <w:tcW w:w="5469" w:type="dxa"/>
          </w:tcPr>
          <w:p w14:paraId="09C06AC4" w14:textId="496D211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039072F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955 (904 – 1042)</w:t>
            </w:r>
          </w:p>
        </w:tc>
        <w:tc>
          <w:tcPr>
            <w:tcW w:w="1843" w:type="dxa"/>
          </w:tcPr>
          <w:p w14:paraId="697DA32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823 (768 – 879)</w:t>
            </w:r>
            <w:r w:rsidRPr="009C116A">
              <w:rPr>
                <w:rFonts w:ascii="Times New Roman" w:hAnsi="Times New Roman"/>
                <w:sz w:val="20"/>
                <w:szCs w:val="20"/>
                <w:vertAlign w:val="superscript"/>
              </w:rPr>
              <w:t>†</w:t>
            </w:r>
          </w:p>
        </w:tc>
        <w:tc>
          <w:tcPr>
            <w:tcW w:w="1843" w:type="dxa"/>
          </w:tcPr>
          <w:p w14:paraId="160CFF6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706 (641 – 769)</w:t>
            </w:r>
            <w:r w:rsidRPr="009C116A">
              <w:rPr>
                <w:rFonts w:ascii="Times New Roman" w:hAnsi="Times New Roman"/>
                <w:sz w:val="20"/>
                <w:szCs w:val="20"/>
                <w:vertAlign w:val="superscript"/>
              </w:rPr>
              <w:t>†,‡</w:t>
            </w:r>
          </w:p>
        </w:tc>
        <w:tc>
          <w:tcPr>
            <w:tcW w:w="1984" w:type="dxa"/>
          </w:tcPr>
          <w:p w14:paraId="3BD361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675 (604 – 735)</w:t>
            </w:r>
            <w:r w:rsidRPr="009C116A">
              <w:rPr>
                <w:rFonts w:ascii="Times New Roman" w:hAnsi="Times New Roman"/>
                <w:sz w:val="20"/>
                <w:szCs w:val="20"/>
                <w:vertAlign w:val="superscript"/>
              </w:rPr>
              <w:t>†,‡</w:t>
            </w:r>
          </w:p>
        </w:tc>
        <w:tc>
          <w:tcPr>
            <w:tcW w:w="2126" w:type="dxa"/>
          </w:tcPr>
          <w:p w14:paraId="224BF08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516 (456 – 621)</w:t>
            </w:r>
            <w:r w:rsidRPr="009C116A">
              <w:rPr>
                <w:rFonts w:ascii="Times New Roman" w:hAnsi="Times New Roman"/>
                <w:sz w:val="20"/>
                <w:szCs w:val="20"/>
                <w:vertAlign w:val="superscript"/>
              </w:rPr>
              <w:t>†,‡,§</w:t>
            </w:r>
          </w:p>
        </w:tc>
        <w:tc>
          <w:tcPr>
            <w:tcW w:w="993" w:type="dxa"/>
          </w:tcPr>
          <w:p w14:paraId="154413C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CAC8B91" w14:textId="77777777" w:rsidTr="00BD5FC6">
        <w:trPr>
          <w:jc w:val="center"/>
        </w:trPr>
        <w:tc>
          <w:tcPr>
            <w:tcW w:w="5469" w:type="dxa"/>
          </w:tcPr>
          <w:p w14:paraId="4B8C3B8A" w14:textId="76A537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5DD5012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1356 (1165 – 1730)</w:t>
            </w:r>
          </w:p>
        </w:tc>
        <w:tc>
          <w:tcPr>
            <w:tcW w:w="1843" w:type="dxa"/>
          </w:tcPr>
          <w:p w14:paraId="4F9A6E8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1022 (854 - 1222)</w:t>
            </w:r>
            <w:r w:rsidRPr="009C116A">
              <w:rPr>
                <w:rFonts w:ascii="Times New Roman" w:hAnsi="Times New Roman"/>
                <w:sz w:val="20"/>
                <w:szCs w:val="20"/>
                <w:vertAlign w:val="superscript"/>
              </w:rPr>
              <w:t>†</w:t>
            </w:r>
          </w:p>
        </w:tc>
        <w:tc>
          <w:tcPr>
            <w:tcW w:w="1843" w:type="dxa"/>
          </w:tcPr>
          <w:p w14:paraId="728F8C8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855 (729 – 1118)</w:t>
            </w:r>
            <w:r w:rsidRPr="009C116A">
              <w:rPr>
                <w:rFonts w:ascii="Times New Roman" w:hAnsi="Times New Roman"/>
                <w:sz w:val="20"/>
                <w:szCs w:val="20"/>
                <w:vertAlign w:val="superscript"/>
              </w:rPr>
              <w:t>†,‡</w:t>
            </w:r>
          </w:p>
        </w:tc>
        <w:tc>
          <w:tcPr>
            <w:tcW w:w="1984" w:type="dxa"/>
          </w:tcPr>
          <w:p w14:paraId="080E32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789 (692 – 1019)</w:t>
            </w:r>
            <w:r w:rsidRPr="009C116A">
              <w:rPr>
                <w:rFonts w:ascii="Times New Roman" w:hAnsi="Times New Roman"/>
                <w:sz w:val="20"/>
                <w:szCs w:val="20"/>
                <w:vertAlign w:val="superscript"/>
              </w:rPr>
              <w:t>†,‡</w:t>
            </w:r>
          </w:p>
        </w:tc>
        <w:tc>
          <w:tcPr>
            <w:tcW w:w="2126" w:type="dxa"/>
          </w:tcPr>
          <w:p w14:paraId="23A289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853 (661 – 1884)</w:t>
            </w:r>
            <w:r w:rsidRPr="009C116A">
              <w:rPr>
                <w:rFonts w:ascii="Times New Roman" w:hAnsi="Times New Roman"/>
                <w:sz w:val="20"/>
                <w:szCs w:val="20"/>
                <w:vertAlign w:val="superscript"/>
              </w:rPr>
              <w:t>†</w:t>
            </w:r>
          </w:p>
        </w:tc>
        <w:tc>
          <w:tcPr>
            <w:tcW w:w="993" w:type="dxa"/>
          </w:tcPr>
          <w:p w14:paraId="2D7500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0562F1B" w14:textId="77777777" w:rsidTr="00BD5FC6">
        <w:trPr>
          <w:jc w:val="center"/>
        </w:trPr>
        <w:tc>
          <w:tcPr>
            <w:tcW w:w="5469" w:type="dxa"/>
          </w:tcPr>
          <w:p w14:paraId="02732461" w14:textId="1BB3419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164743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890 (815 – 968)</w:t>
            </w:r>
          </w:p>
        </w:tc>
        <w:tc>
          <w:tcPr>
            <w:tcW w:w="1843" w:type="dxa"/>
          </w:tcPr>
          <w:p w14:paraId="46F664E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680 (622 – 745)</w:t>
            </w:r>
            <w:r w:rsidRPr="009C116A">
              <w:rPr>
                <w:rFonts w:ascii="Times New Roman" w:hAnsi="Times New Roman"/>
                <w:sz w:val="20"/>
                <w:szCs w:val="20"/>
                <w:vertAlign w:val="superscript"/>
              </w:rPr>
              <w:t>†</w:t>
            </w:r>
          </w:p>
        </w:tc>
        <w:tc>
          <w:tcPr>
            <w:tcW w:w="1843" w:type="dxa"/>
          </w:tcPr>
          <w:p w14:paraId="758A51C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534 (452 – 601)</w:t>
            </w:r>
            <w:r w:rsidRPr="009C116A">
              <w:rPr>
                <w:rFonts w:ascii="Times New Roman" w:hAnsi="Times New Roman"/>
                <w:sz w:val="20"/>
                <w:szCs w:val="20"/>
                <w:vertAlign w:val="superscript"/>
              </w:rPr>
              <w:t>†,‡</w:t>
            </w:r>
          </w:p>
        </w:tc>
        <w:tc>
          <w:tcPr>
            <w:tcW w:w="1984" w:type="dxa"/>
          </w:tcPr>
          <w:p w14:paraId="56711BC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490 (415 – 561)</w:t>
            </w:r>
            <w:r w:rsidRPr="009C116A">
              <w:rPr>
                <w:rFonts w:ascii="Times New Roman" w:hAnsi="Times New Roman"/>
                <w:sz w:val="20"/>
                <w:szCs w:val="20"/>
                <w:vertAlign w:val="superscript"/>
              </w:rPr>
              <w:t>†,‡</w:t>
            </w:r>
          </w:p>
        </w:tc>
        <w:tc>
          <w:tcPr>
            <w:tcW w:w="2126" w:type="dxa"/>
          </w:tcPr>
          <w:p w14:paraId="4C43C0A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340 (254 – 444)</w:t>
            </w:r>
            <w:r w:rsidRPr="009C116A">
              <w:rPr>
                <w:rFonts w:ascii="Times New Roman" w:hAnsi="Times New Roman"/>
                <w:sz w:val="20"/>
                <w:szCs w:val="20"/>
                <w:vertAlign w:val="superscript"/>
              </w:rPr>
              <w:t>†,‡,§</w:t>
            </w:r>
          </w:p>
        </w:tc>
        <w:tc>
          <w:tcPr>
            <w:tcW w:w="993" w:type="dxa"/>
          </w:tcPr>
          <w:p w14:paraId="5E4321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684B77B" w14:textId="77777777" w:rsidTr="00BD5FC6">
        <w:trPr>
          <w:jc w:val="center"/>
        </w:trPr>
        <w:tc>
          <w:tcPr>
            <w:tcW w:w="5469" w:type="dxa"/>
          </w:tcPr>
          <w:p w14:paraId="1559EF6F" w14:textId="7F4F8F49"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364339E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(14 – 20)</w:t>
            </w:r>
          </w:p>
        </w:tc>
        <w:tc>
          <w:tcPr>
            <w:tcW w:w="1843" w:type="dxa"/>
          </w:tcPr>
          <w:p w14:paraId="4C1074A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 (17 – 22)</w:t>
            </w:r>
            <w:r w:rsidRPr="009C116A">
              <w:rPr>
                <w:rFonts w:ascii="Times New Roman" w:hAnsi="Times New Roman"/>
                <w:sz w:val="20"/>
                <w:szCs w:val="20"/>
                <w:vertAlign w:val="superscript"/>
              </w:rPr>
              <w:t>†</w:t>
            </w:r>
          </w:p>
        </w:tc>
        <w:tc>
          <w:tcPr>
            <w:tcW w:w="1843" w:type="dxa"/>
          </w:tcPr>
          <w:p w14:paraId="2E583D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18 (16 – 20)</w:t>
            </w:r>
            <w:r w:rsidRPr="009C116A">
              <w:rPr>
                <w:rFonts w:ascii="Times New Roman" w:hAnsi="Times New Roman"/>
                <w:sz w:val="20"/>
                <w:szCs w:val="20"/>
                <w:vertAlign w:val="superscript"/>
              </w:rPr>
              <w:t>†,‡</w:t>
            </w:r>
          </w:p>
        </w:tc>
        <w:tc>
          <w:tcPr>
            <w:tcW w:w="1984" w:type="dxa"/>
          </w:tcPr>
          <w:p w14:paraId="0A4B9DD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17 (15 – 20)</w:t>
            </w:r>
            <w:r w:rsidRPr="009C116A">
              <w:rPr>
                <w:rFonts w:ascii="Times New Roman" w:hAnsi="Times New Roman"/>
                <w:sz w:val="20"/>
                <w:szCs w:val="20"/>
                <w:vertAlign w:val="superscript"/>
              </w:rPr>
              <w:t>‡</w:t>
            </w:r>
          </w:p>
        </w:tc>
        <w:tc>
          <w:tcPr>
            <w:tcW w:w="2126" w:type="dxa"/>
          </w:tcPr>
          <w:p w14:paraId="11F2E93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 (11 – 16)</w:t>
            </w:r>
            <w:r w:rsidRPr="009C116A">
              <w:rPr>
                <w:rFonts w:ascii="Times New Roman" w:hAnsi="Times New Roman"/>
                <w:sz w:val="20"/>
                <w:szCs w:val="20"/>
                <w:vertAlign w:val="superscript"/>
              </w:rPr>
              <w:t>†,‡,§,ǁ</w:t>
            </w:r>
          </w:p>
        </w:tc>
        <w:tc>
          <w:tcPr>
            <w:tcW w:w="993" w:type="dxa"/>
          </w:tcPr>
          <w:p w14:paraId="2EE8DD7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5CFC30F5" w14:textId="77777777" w:rsidTr="00BD5FC6">
        <w:trPr>
          <w:jc w:val="center"/>
        </w:trPr>
        <w:tc>
          <w:tcPr>
            <w:tcW w:w="5469" w:type="dxa"/>
          </w:tcPr>
          <w:p w14:paraId="1C7FCBB1" w14:textId="27CD851C"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6DB60F41"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53 (43 – 65)</w:t>
            </w:r>
          </w:p>
        </w:tc>
        <w:tc>
          <w:tcPr>
            <w:tcW w:w="1843" w:type="dxa"/>
          </w:tcPr>
          <w:p w14:paraId="7C74152A"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35 (30 – 41)</w:t>
            </w:r>
            <w:r w:rsidRPr="0078623A">
              <w:rPr>
                <w:rFonts w:ascii="Times New Roman" w:hAnsi="Times New Roman"/>
                <w:sz w:val="20"/>
                <w:szCs w:val="20"/>
                <w:vertAlign w:val="superscript"/>
              </w:rPr>
              <w:t>†</w:t>
            </w:r>
          </w:p>
        </w:tc>
        <w:tc>
          <w:tcPr>
            <w:tcW w:w="1843" w:type="dxa"/>
          </w:tcPr>
          <w:p w14:paraId="0C5CE379"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29 (25 – 34)</w:t>
            </w:r>
            <w:r w:rsidRPr="0078623A">
              <w:rPr>
                <w:rFonts w:ascii="Times New Roman" w:hAnsi="Times New Roman"/>
                <w:sz w:val="20"/>
                <w:szCs w:val="20"/>
                <w:vertAlign w:val="superscript"/>
              </w:rPr>
              <w:t>†,‡</w:t>
            </w:r>
          </w:p>
        </w:tc>
        <w:tc>
          <w:tcPr>
            <w:tcW w:w="1984" w:type="dxa"/>
          </w:tcPr>
          <w:p w14:paraId="628F4C22"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27 (24 – 32)</w:t>
            </w:r>
            <w:r w:rsidRPr="0078623A">
              <w:rPr>
                <w:rFonts w:ascii="Times New Roman" w:hAnsi="Times New Roman"/>
                <w:sz w:val="20"/>
                <w:szCs w:val="20"/>
                <w:vertAlign w:val="superscript"/>
              </w:rPr>
              <w:t>†,‡</w:t>
            </w:r>
          </w:p>
        </w:tc>
        <w:tc>
          <w:tcPr>
            <w:tcW w:w="2126" w:type="dxa"/>
          </w:tcPr>
          <w:p w14:paraId="2E689084"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26 (22 – 32)</w:t>
            </w:r>
            <w:r w:rsidRPr="0078623A">
              <w:rPr>
                <w:rFonts w:ascii="Times New Roman" w:hAnsi="Times New Roman"/>
                <w:sz w:val="20"/>
                <w:szCs w:val="20"/>
                <w:vertAlign w:val="superscript"/>
              </w:rPr>
              <w:t>†,‡</w:t>
            </w:r>
          </w:p>
        </w:tc>
        <w:tc>
          <w:tcPr>
            <w:tcW w:w="993" w:type="dxa"/>
          </w:tcPr>
          <w:p w14:paraId="7C7CDB76" w14:textId="77777777" w:rsidR="00BB45DA" w:rsidRPr="0078623A" w:rsidRDefault="00BB45DA" w:rsidP="00D71596">
            <w:pPr>
              <w:spacing w:after="0" w:line="240" w:lineRule="auto"/>
              <w:jc w:val="center"/>
              <w:rPr>
                <w:rFonts w:ascii="Times New Roman" w:hAnsi="Times New Roman"/>
                <w:sz w:val="20"/>
                <w:szCs w:val="20"/>
              </w:rPr>
            </w:pPr>
            <w:r w:rsidRPr="0078623A">
              <w:rPr>
                <w:rFonts w:ascii="Times New Roman" w:hAnsi="Times New Roman"/>
                <w:sz w:val="20"/>
                <w:szCs w:val="20"/>
              </w:rPr>
              <w:t>&lt;0.0001</w:t>
            </w:r>
          </w:p>
        </w:tc>
      </w:tr>
      <w:tr w:rsidR="00BB45DA" w:rsidRPr="009C116A" w14:paraId="461730E3" w14:textId="77777777" w:rsidTr="00BD5FC6">
        <w:trPr>
          <w:jc w:val="center"/>
        </w:trPr>
        <w:tc>
          <w:tcPr>
            <w:tcW w:w="5469" w:type="dxa"/>
          </w:tcPr>
          <w:p w14:paraId="51EF00D8" w14:textId="372F9A6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5900302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1257 (1068 – 1632)</w:t>
            </w:r>
          </w:p>
        </w:tc>
        <w:tc>
          <w:tcPr>
            <w:tcW w:w="1843" w:type="dxa"/>
          </w:tcPr>
          <w:p w14:paraId="7743AE7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836 (693 – 1050)</w:t>
            </w:r>
            <w:r w:rsidRPr="009C116A">
              <w:rPr>
                <w:rFonts w:ascii="Times New Roman" w:hAnsi="Times New Roman"/>
                <w:sz w:val="20"/>
                <w:szCs w:val="20"/>
                <w:vertAlign w:val="superscript"/>
              </w:rPr>
              <w:t>†</w:t>
            </w:r>
          </w:p>
        </w:tc>
        <w:tc>
          <w:tcPr>
            <w:tcW w:w="1843" w:type="dxa"/>
          </w:tcPr>
          <w:p w14:paraId="7A88FFD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628 (516 – 862)</w:t>
            </w:r>
            <w:r w:rsidRPr="009C116A">
              <w:rPr>
                <w:rFonts w:ascii="Times New Roman" w:hAnsi="Times New Roman"/>
                <w:sz w:val="20"/>
                <w:szCs w:val="20"/>
                <w:vertAlign w:val="superscript"/>
              </w:rPr>
              <w:t>†,‡</w:t>
            </w:r>
          </w:p>
        </w:tc>
        <w:tc>
          <w:tcPr>
            <w:tcW w:w="1984" w:type="dxa"/>
          </w:tcPr>
          <w:p w14:paraId="74CAE70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589 (467 – 779)</w:t>
            </w:r>
            <w:r w:rsidRPr="009C116A">
              <w:rPr>
                <w:rFonts w:ascii="Times New Roman" w:hAnsi="Times New Roman"/>
                <w:sz w:val="20"/>
                <w:szCs w:val="20"/>
                <w:vertAlign w:val="superscript"/>
              </w:rPr>
              <w:t>†,‡</w:t>
            </w:r>
          </w:p>
        </w:tc>
        <w:tc>
          <w:tcPr>
            <w:tcW w:w="2126" w:type="dxa"/>
          </w:tcPr>
          <w:p w14:paraId="270E5D0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704 (420 – 1185)</w:t>
            </w:r>
            <w:r w:rsidRPr="009C116A">
              <w:rPr>
                <w:rFonts w:ascii="Times New Roman" w:hAnsi="Times New Roman"/>
                <w:sz w:val="20"/>
                <w:szCs w:val="20"/>
                <w:vertAlign w:val="superscript"/>
              </w:rPr>
              <w:t>†</w:t>
            </w:r>
          </w:p>
        </w:tc>
        <w:tc>
          <w:tcPr>
            <w:tcW w:w="993" w:type="dxa"/>
          </w:tcPr>
          <w:p w14:paraId="6D147D4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0E89399D" w14:textId="77777777" w:rsidTr="00BD5FC6">
        <w:trPr>
          <w:jc w:val="center"/>
        </w:trPr>
        <w:tc>
          <w:tcPr>
            <w:tcW w:w="5469" w:type="dxa"/>
          </w:tcPr>
          <w:p w14:paraId="2C0C63FD" w14:textId="6710A43E"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 xml:space="preserve">Physical activity measures in </w:t>
            </w:r>
            <w:r w:rsidRPr="00BD5FC6">
              <w:rPr>
                <w:rFonts w:ascii="Times New Roman" w:eastAsia="Times New Roman" w:hAnsi="Times New Roman"/>
                <w:b/>
                <w:color w:val="000000"/>
                <w:sz w:val="20"/>
                <w:szCs w:val="20"/>
                <w:lang w:eastAsia="pt-BR"/>
              </w:rPr>
              <w:t>light intensity</w:t>
            </w:r>
          </w:p>
        </w:tc>
        <w:tc>
          <w:tcPr>
            <w:tcW w:w="1843" w:type="dxa"/>
          </w:tcPr>
          <w:p w14:paraId="7264A9E3"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1AD66686"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2E27DC4D"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4A3B4399" w14:textId="77777777" w:rsidR="00BD5FC6" w:rsidRPr="009C116A" w:rsidRDefault="00BD5FC6" w:rsidP="00D71596">
            <w:pPr>
              <w:spacing w:after="0" w:line="240" w:lineRule="auto"/>
              <w:jc w:val="center"/>
              <w:rPr>
                <w:rFonts w:ascii="Times New Roman" w:hAnsi="Times New Roman"/>
                <w:sz w:val="20"/>
                <w:szCs w:val="20"/>
              </w:rPr>
            </w:pPr>
          </w:p>
        </w:tc>
        <w:tc>
          <w:tcPr>
            <w:tcW w:w="2126" w:type="dxa"/>
          </w:tcPr>
          <w:p w14:paraId="5E9D2550" w14:textId="77777777" w:rsidR="00BD5FC6" w:rsidRPr="009C116A" w:rsidRDefault="00BD5FC6" w:rsidP="00D71596">
            <w:pPr>
              <w:spacing w:after="0" w:line="240" w:lineRule="auto"/>
              <w:jc w:val="center"/>
              <w:rPr>
                <w:rFonts w:ascii="Times New Roman" w:hAnsi="Times New Roman"/>
                <w:sz w:val="20"/>
                <w:szCs w:val="20"/>
              </w:rPr>
            </w:pPr>
          </w:p>
        </w:tc>
        <w:tc>
          <w:tcPr>
            <w:tcW w:w="993" w:type="dxa"/>
          </w:tcPr>
          <w:p w14:paraId="4DAD5B02"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00E9F21B" w14:textId="77777777" w:rsidTr="00BD5FC6">
        <w:trPr>
          <w:jc w:val="center"/>
        </w:trPr>
        <w:tc>
          <w:tcPr>
            <w:tcW w:w="5469" w:type="dxa"/>
          </w:tcPr>
          <w:p w14:paraId="658CE575" w14:textId="7D639C52"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144C350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57 (35 – 79)</w:t>
            </w:r>
          </w:p>
        </w:tc>
        <w:tc>
          <w:tcPr>
            <w:tcW w:w="1843" w:type="dxa"/>
          </w:tcPr>
          <w:p w14:paraId="4E2E896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139 (113 – 167)</w:t>
            </w:r>
            <w:r w:rsidRPr="009C116A">
              <w:rPr>
                <w:rFonts w:ascii="Times New Roman" w:hAnsi="Times New Roman"/>
                <w:sz w:val="20"/>
                <w:szCs w:val="20"/>
                <w:vertAlign w:val="superscript"/>
              </w:rPr>
              <w:t>†</w:t>
            </w:r>
          </w:p>
        </w:tc>
        <w:tc>
          <w:tcPr>
            <w:tcW w:w="1843" w:type="dxa"/>
          </w:tcPr>
          <w:p w14:paraId="79FBB21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245 (208 – 282)</w:t>
            </w:r>
            <w:r w:rsidRPr="009C116A">
              <w:rPr>
                <w:rFonts w:ascii="Times New Roman" w:hAnsi="Times New Roman"/>
                <w:sz w:val="20"/>
                <w:szCs w:val="20"/>
                <w:vertAlign w:val="superscript"/>
              </w:rPr>
              <w:t>†,‡</w:t>
            </w:r>
          </w:p>
        </w:tc>
        <w:tc>
          <w:tcPr>
            <w:tcW w:w="1984" w:type="dxa"/>
          </w:tcPr>
          <w:p w14:paraId="38833E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167 (134 – 209)</w:t>
            </w:r>
            <w:r w:rsidRPr="009C116A">
              <w:rPr>
                <w:rFonts w:ascii="Times New Roman" w:hAnsi="Times New Roman"/>
                <w:sz w:val="20"/>
                <w:szCs w:val="20"/>
                <w:vertAlign w:val="superscript"/>
              </w:rPr>
              <w:t>†,‡,§</w:t>
            </w:r>
          </w:p>
        </w:tc>
        <w:tc>
          <w:tcPr>
            <w:tcW w:w="2126" w:type="dxa"/>
          </w:tcPr>
          <w:p w14:paraId="76A56D5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121 (87 – 163)</w:t>
            </w:r>
            <w:r w:rsidRPr="009C116A">
              <w:rPr>
                <w:rFonts w:ascii="Times New Roman" w:hAnsi="Times New Roman"/>
                <w:sz w:val="20"/>
                <w:szCs w:val="20"/>
                <w:vertAlign w:val="superscript"/>
              </w:rPr>
              <w:t>†,§,ǁ</w:t>
            </w:r>
          </w:p>
        </w:tc>
        <w:tc>
          <w:tcPr>
            <w:tcW w:w="993" w:type="dxa"/>
          </w:tcPr>
          <w:p w14:paraId="6C1F1EB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E033EBF" w14:textId="77777777" w:rsidTr="00BD5FC6">
        <w:trPr>
          <w:jc w:val="center"/>
        </w:trPr>
        <w:tc>
          <w:tcPr>
            <w:tcW w:w="5469" w:type="dxa"/>
          </w:tcPr>
          <w:p w14:paraId="29F99C19" w14:textId="18421BE1"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tcPr>
          <w:p w14:paraId="67E63DF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196 (121 – 305)</w:t>
            </w:r>
          </w:p>
        </w:tc>
        <w:tc>
          <w:tcPr>
            <w:tcW w:w="1843" w:type="dxa"/>
          </w:tcPr>
          <w:p w14:paraId="06E39AF0" w14:textId="77777777" w:rsidR="00BB45DA" w:rsidRPr="009C116A" w:rsidRDefault="00BB45DA" w:rsidP="00D71596">
            <w:pPr>
              <w:spacing w:after="0" w:line="240" w:lineRule="auto"/>
              <w:jc w:val="center"/>
              <w:rPr>
                <w:rFonts w:ascii="Times New Roman" w:hAnsi="Times New Roman"/>
                <w:b/>
                <w:sz w:val="20"/>
                <w:szCs w:val="20"/>
              </w:rPr>
            </w:pPr>
            <w:r w:rsidRPr="009C116A">
              <w:rPr>
                <w:rFonts w:ascii="Times New Roman" w:hAnsi="Times New Roman"/>
                <w:sz w:val="20"/>
                <w:szCs w:val="20"/>
              </w:rPr>
              <w:t>408 (320 – 517)</w:t>
            </w:r>
            <w:r w:rsidRPr="009C116A">
              <w:rPr>
                <w:rFonts w:ascii="Times New Roman" w:hAnsi="Times New Roman"/>
                <w:sz w:val="20"/>
                <w:szCs w:val="20"/>
                <w:vertAlign w:val="superscript"/>
              </w:rPr>
              <w:t>†</w:t>
            </w:r>
          </w:p>
        </w:tc>
        <w:tc>
          <w:tcPr>
            <w:tcW w:w="1843" w:type="dxa"/>
          </w:tcPr>
          <w:p w14:paraId="64BBAA8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725 (591 – 958)</w:t>
            </w:r>
            <w:r w:rsidRPr="009C116A">
              <w:rPr>
                <w:rFonts w:ascii="Times New Roman" w:hAnsi="Times New Roman"/>
                <w:sz w:val="20"/>
                <w:szCs w:val="20"/>
                <w:vertAlign w:val="superscript"/>
              </w:rPr>
              <w:t>†,‡</w:t>
            </w:r>
          </w:p>
        </w:tc>
        <w:tc>
          <w:tcPr>
            <w:tcW w:w="1984" w:type="dxa"/>
          </w:tcPr>
          <w:p w14:paraId="0E89BF8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526 (366 – 735)</w:t>
            </w:r>
            <w:r w:rsidRPr="009C116A">
              <w:rPr>
                <w:rFonts w:ascii="Times New Roman" w:hAnsi="Times New Roman"/>
                <w:sz w:val="20"/>
                <w:szCs w:val="20"/>
                <w:vertAlign w:val="superscript"/>
              </w:rPr>
              <w:t>†,‡,§</w:t>
            </w:r>
          </w:p>
        </w:tc>
        <w:tc>
          <w:tcPr>
            <w:tcW w:w="2126" w:type="dxa"/>
          </w:tcPr>
          <w:p w14:paraId="5584961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416 (227 – 1093)</w:t>
            </w:r>
            <w:r w:rsidRPr="009C116A">
              <w:rPr>
                <w:rFonts w:ascii="Times New Roman" w:hAnsi="Times New Roman"/>
                <w:sz w:val="20"/>
                <w:szCs w:val="20"/>
                <w:vertAlign w:val="superscript"/>
              </w:rPr>
              <w:t>†,§</w:t>
            </w:r>
          </w:p>
        </w:tc>
        <w:tc>
          <w:tcPr>
            <w:tcW w:w="993" w:type="dxa"/>
          </w:tcPr>
          <w:p w14:paraId="5A80106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91B2D2E" w14:textId="77777777" w:rsidTr="00BD5FC6">
        <w:trPr>
          <w:jc w:val="center"/>
        </w:trPr>
        <w:tc>
          <w:tcPr>
            <w:tcW w:w="5469" w:type="dxa"/>
          </w:tcPr>
          <w:p w14:paraId="5D8B3014" w14:textId="7BB28EFE"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tcPr>
          <w:p w14:paraId="3FC0517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500353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1843" w:type="dxa"/>
          </w:tcPr>
          <w:p w14:paraId="2ABA35D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46 (32 – 65)</w:t>
            </w:r>
            <w:r w:rsidRPr="009C116A">
              <w:rPr>
                <w:rFonts w:ascii="Times New Roman" w:hAnsi="Times New Roman"/>
                <w:sz w:val="20"/>
                <w:szCs w:val="20"/>
                <w:vertAlign w:val="superscript"/>
              </w:rPr>
              <w:t>†,‡</w:t>
            </w:r>
          </w:p>
        </w:tc>
        <w:tc>
          <w:tcPr>
            <w:tcW w:w="1984" w:type="dxa"/>
          </w:tcPr>
          <w:p w14:paraId="44AFD7D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 (3 – 16)</w:t>
            </w:r>
            <w:r w:rsidRPr="009C116A">
              <w:rPr>
                <w:rFonts w:ascii="Times New Roman" w:hAnsi="Times New Roman"/>
                <w:sz w:val="20"/>
                <w:szCs w:val="20"/>
                <w:vertAlign w:val="superscript"/>
              </w:rPr>
              <w:t>†,§</w:t>
            </w:r>
          </w:p>
        </w:tc>
        <w:tc>
          <w:tcPr>
            <w:tcW w:w="2126" w:type="dxa"/>
          </w:tcPr>
          <w:p w14:paraId="28F8141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4)</w:t>
            </w:r>
            <w:r w:rsidRPr="009C116A">
              <w:rPr>
                <w:rFonts w:ascii="Times New Roman" w:hAnsi="Times New Roman"/>
                <w:sz w:val="20"/>
                <w:szCs w:val="20"/>
                <w:vertAlign w:val="superscript"/>
              </w:rPr>
              <w:t>‡,§,ǁ</w:t>
            </w:r>
          </w:p>
        </w:tc>
        <w:tc>
          <w:tcPr>
            <w:tcW w:w="993" w:type="dxa"/>
          </w:tcPr>
          <w:p w14:paraId="5026BC85"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14300235" w14:textId="77777777" w:rsidTr="00BD5FC6">
        <w:trPr>
          <w:jc w:val="center"/>
        </w:trPr>
        <w:tc>
          <w:tcPr>
            <w:tcW w:w="5469" w:type="dxa"/>
          </w:tcPr>
          <w:p w14:paraId="22A12903" w14:textId="08D6711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tcPr>
          <w:p w14:paraId="1BAF0FC4"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25FC841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843" w:type="dxa"/>
          </w:tcPr>
          <w:p w14:paraId="6364D89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1984" w:type="dxa"/>
          </w:tcPr>
          <w:p w14:paraId="2ED648C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2126" w:type="dxa"/>
          </w:tcPr>
          <w:p w14:paraId="6DB333B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r w:rsidRPr="009C116A">
              <w:rPr>
                <w:rFonts w:ascii="Times New Roman" w:hAnsi="Times New Roman"/>
                <w:sz w:val="20"/>
                <w:szCs w:val="20"/>
                <w:vertAlign w:val="superscript"/>
              </w:rPr>
              <w:t>‡,§</w:t>
            </w:r>
          </w:p>
        </w:tc>
        <w:tc>
          <w:tcPr>
            <w:tcW w:w="993" w:type="dxa"/>
          </w:tcPr>
          <w:p w14:paraId="0ED4C9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47E526A" w14:textId="77777777" w:rsidTr="00BD5FC6">
        <w:trPr>
          <w:jc w:val="center"/>
        </w:trPr>
        <w:tc>
          <w:tcPr>
            <w:tcW w:w="5469" w:type="dxa"/>
          </w:tcPr>
          <w:p w14:paraId="10D172BD" w14:textId="5E8C34B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Average duration of ≥10-min bouts, min∙bout</w:t>
            </w:r>
            <w:r w:rsidRPr="009C116A">
              <w:rPr>
                <w:rFonts w:ascii="Times New Roman" w:hAnsi="Times New Roman"/>
                <w:sz w:val="20"/>
                <w:szCs w:val="20"/>
                <w:vertAlign w:val="superscript"/>
              </w:rPr>
              <w:t>-1</w:t>
            </w:r>
          </w:p>
        </w:tc>
        <w:tc>
          <w:tcPr>
            <w:tcW w:w="1843" w:type="dxa"/>
          </w:tcPr>
          <w:p w14:paraId="4E2B7B13" w14:textId="5C7A184E"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12</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3</w:t>
            </w:r>
            <w:r w:rsidR="00BB45DA" w:rsidRPr="000F14AB">
              <w:rPr>
                <w:rFonts w:ascii="Times New Roman" w:hAnsi="Times New Roman"/>
                <w:sz w:val="20"/>
                <w:szCs w:val="20"/>
              </w:rPr>
              <w:t>)</w:t>
            </w:r>
          </w:p>
        </w:tc>
        <w:tc>
          <w:tcPr>
            <w:tcW w:w="1843" w:type="dxa"/>
          </w:tcPr>
          <w:p w14:paraId="751D6D81" w14:textId="234561C7"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(11 – 1</w:t>
            </w:r>
            <w:r w:rsidR="0078623A" w:rsidRPr="000F14AB">
              <w:rPr>
                <w:rFonts w:ascii="Times New Roman" w:hAnsi="Times New Roman"/>
                <w:sz w:val="20"/>
                <w:szCs w:val="20"/>
              </w:rPr>
              <w:t>4</w:t>
            </w:r>
            <w:r w:rsidRPr="000F14AB">
              <w:rPr>
                <w:rFonts w:ascii="Times New Roman" w:hAnsi="Times New Roman"/>
                <w:sz w:val="20"/>
                <w:szCs w:val="20"/>
              </w:rPr>
              <w:t>)</w:t>
            </w:r>
          </w:p>
        </w:tc>
        <w:tc>
          <w:tcPr>
            <w:tcW w:w="1843" w:type="dxa"/>
          </w:tcPr>
          <w:p w14:paraId="04FED365" w14:textId="612FB454"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14 (13 – 15)</w:t>
            </w:r>
            <w:r w:rsidR="000F14AB" w:rsidRPr="000F14AB">
              <w:rPr>
                <w:rFonts w:ascii="Times New Roman" w:hAnsi="Times New Roman"/>
                <w:sz w:val="20"/>
                <w:szCs w:val="20"/>
                <w:vertAlign w:val="superscript"/>
              </w:rPr>
              <w:t>†,‡</w:t>
            </w:r>
          </w:p>
        </w:tc>
        <w:tc>
          <w:tcPr>
            <w:tcW w:w="1984" w:type="dxa"/>
          </w:tcPr>
          <w:p w14:paraId="3F0081F7" w14:textId="553AE824" w:rsidR="00BB45DA" w:rsidRPr="000F14AB" w:rsidRDefault="00BB45DA" w:rsidP="0078623A">
            <w:pPr>
              <w:spacing w:after="0" w:line="240" w:lineRule="auto"/>
              <w:jc w:val="center"/>
              <w:rPr>
                <w:rFonts w:ascii="Times New Roman" w:hAnsi="Times New Roman"/>
                <w:sz w:val="20"/>
                <w:szCs w:val="20"/>
              </w:rPr>
            </w:pPr>
            <w:r w:rsidRPr="000F14AB">
              <w:rPr>
                <w:rFonts w:ascii="Times New Roman" w:hAnsi="Times New Roman"/>
                <w:sz w:val="20"/>
                <w:szCs w:val="20"/>
              </w:rPr>
              <w:t>12 (1</w:t>
            </w:r>
            <w:r w:rsidR="0078623A" w:rsidRPr="000F14AB">
              <w:rPr>
                <w:rFonts w:ascii="Times New Roman" w:hAnsi="Times New Roman"/>
                <w:sz w:val="20"/>
                <w:szCs w:val="20"/>
              </w:rPr>
              <w:t>1</w:t>
            </w:r>
            <w:r w:rsidRPr="000F14AB">
              <w:rPr>
                <w:rFonts w:ascii="Times New Roman" w:hAnsi="Times New Roman"/>
                <w:sz w:val="20"/>
                <w:szCs w:val="20"/>
              </w:rPr>
              <w:t xml:space="preserve"> – 14)</w:t>
            </w:r>
            <w:r w:rsidRPr="000F14AB">
              <w:rPr>
                <w:rFonts w:ascii="Times New Roman" w:hAnsi="Times New Roman"/>
                <w:sz w:val="20"/>
                <w:szCs w:val="20"/>
                <w:vertAlign w:val="superscript"/>
              </w:rPr>
              <w:t>§</w:t>
            </w:r>
          </w:p>
        </w:tc>
        <w:tc>
          <w:tcPr>
            <w:tcW w:w="2126" w:type="dxa"/>
          </w:tcPr>
          <w:p w14:paraId="1186A405" w14:textId="71B4C0A5" w:rsidR="00BB45DA" w:rsidRPr="000F14AB" w:rsidRDefault="0078623A" w:rsidP="0078623A">
            <w:pPr>
              <w:spacing w:after="0" w:line="240" w:lineRule="auto"/>
              <w:jc w:val="center"/>
              <w:rPr>
                <w:rFonts w:ascii="Times New Roman" w:hAnsi="Times New Roman"/>
                <w:sz w:val="20"/>
                <w:szCs w:val="20"/>
              </w:rPr>
            </w:pPr>
            <w:r w:rsidRPr="000F14AB">
              <w:rPr>
                <w:rFonts w:ascii="Times New Roman" w:hAnsi="Times New Roman"/>
                <w:sz w:val="20"/>
                <w:szCs w:val="20"/>
              </w:rPr>
              <w:t>13</w:t>
            </w:r>
            <w:r w:rsidR="00BB45DA" w:rsidRPr="000F14AB">
              <w:rPr>
                <w:rFonts w:ascii="Times New Roman" w:hAnsi="Times New Roman"/>
                <w:sz w:val="20"/>
                <w:szCs w:val="20"/>
              </w:rPr>
              <w:t xml:space="preserve"> (</w:t>
            </w:r>
            <w:r w:rsidRPr="000F14AB">
              <w:rPr>
                <w:rFonts w:ascii="Times New Roman" w:hAnsi="Times New Roman"/>
                <w:sz w:val="20"/>
                <w:szCs w:val="20"/>
              </w:rPr>
              <w:t>11</w:t>
            </w:r>
            <w:r w:rsidR="00BB45DA" w:rsidRPr="000F14AB">
              <w:rPr>
                <w:rFonts w:ascii="Times New Roman" w:hAnsi="Times New Roman"/>
                <w:sz w:val="20"/>
                <w:szCs w:val="20"/>
              </w:rPr>
              <w:t xml:space="preserve"> – 1</w:t>
            </w:r>
            <w:r w:rsidRPr="000F14AB">
              <w:rPr>
                <w:rFonts w:ascii="Times New Roman" w:hAnsi="Times New Roman"/>
                <w:sz w:val="20"/>
                <w:szCs w:val="20"/>
              </w:rPr>
              <w:t>4</w:t>
            </w:r>
            <w:r w:rsidR="00BB45DA" w:rsidRPr="000F14AB">
              <w:rPr>
                <w:rFonts w:ascii="Times New Roman" w:hAnsi="Times New Roman"/>
                <w:sz w:val="20"/>
                <w:szCs w:val="20"/>
              </w:rPr>
              <w:t>)</w:t>
            </w:r>
          </w:p>
        </w:tc>
        <w:tc>
          <w:tcPr>
            <w:tcW w:w="993" w:type="dxa"/>
          </w:tcPr>
          <w:p w14:paraId="754F0BA3" w14:textId="77777777" w:rsidR="00BB45DA" w:rsidRPr="000F14AB" w:rsidRDefault="00BB45DA" w:rsidP="00D71596">
            <w:pPr>
              <w:spacing w:after="0" w:line="240" w:lineRule="auto"/>
              <w:jc w:val="center"/>
              <w:rPr>
                <w:rFonts w:ascii="Times New Roman" w:hAnsi="Times New Roman"/>
                <w:sz w:val="20"/>
                <w:szCs w:val="20"/>
              </w:rPr>
            </w:pPr>
            <w:r w:rsidRPr="000F14AB">
              <w:rPr>
                <w:rFonts w:ascii="Times New Roman" w:hAnsi="Times New Roman"/>
                <w:sz w:val="20"/>
                <w:szCs w:val="20"/>
              </w:rPr>
              <w:t>&lt;0.0001</w:t>
            </w:r>
          </w:p>
        </w:tc>
      </w:tr>
      <w:tr w:rsidR="00BB45DA" w:rsidRPr="009C116A" w14:paraId="78638006" w14:textId="77777777" w:rsidTr="00BD5FC6">
        <w:trPr>
          <w:jc w:val="center"/>
        </w:trPr>
        <w:tc>
          <w:tcPr>
            <w:tcW w:w="5469" w:type="dxa"/>
          </w:tcPr>
          <w:p w14:paraId="2D2CA36C" w14:textId="1B9BD7E6"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tcPr>
          <w:p w14:paraId="248623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12)</w:t>
            </w:r>
          </w:p>
        </w:tc>
        <w:tc>
          <w:tcPr>
            <w:tcW w:w="1843" w:type="dxa"/>
          </w:tcPr>
          <w:p w14:paraId="491C1B3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(10 – 54)</w:t>
            </w:r>
            <w:r w:rsidRPr="009C116A">
              <w:rPr>
                <w:rFonts w:ascii="Times New Roman" w:hAnsi="Times New Roman"/>
                <w:sz w:val="20"/>
                <w:szCs w:val="20"/>
                <w:vertAlign w:val="superscript"/>
              </w:rPr>
              <w:t>†</w:t>
            </w:r>
          </w:p>
        </w:tc>
        <w:tc>
          <w:tcPr>
            <w:tcW w:w="1843" w:type="dxa"/>
          </w:tcPr>
          <w:p w14:paraId="564C5BE7"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155 (99 – 240)</w:t>
            </w:r>
            <w:r w:rsidRPr="009C116A">
              <w:rPr>
                <w:rFonts w:ascii="Times New Roman" w:hAnsi="Times New Roman"/>
                <w:sz w:val="20"/>
                <w:szCs w:val="20"/>
                <w:vertAlign w:val="superscript"/>
              </w:rPr>
              <w:t>†,‡</w:t>
            </w:r>
          </w:p>
        </w:tc>
        <w:tc>
          <w:tcPr>
            <w:tcW w:w="1984" w:type="dxa"/>
          </w:tcPr>
          <w:p w14:paraId="4A6E87B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 (8 – 54)</w:t>
            </w:r>
            <w:r w:rsidRPr="009C116A">
              <w:rPr>
                <w:rFonts w:ascii="Times New Roman" w:hAnsi="Times New Roman"/>
                <w:sz w:val="20"/>
                <w:szCs w:val="20"/>
                <w:vertAlign w:val="superscript"/>
              </w:rPr>
              <w:t>†,§</w:t>
            </w:r>
          </w:p>
        </w:tc>
        <w:tc>
          <w:tcPr>
            <w:tcW w:w="2126" w:type="dxa"/>
          </w:tcPr>
          <w:p w14:paraId="0D59F0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19)</w:t>
            </w:r>
            <w:r w:rsidRPr="009C116A">
              <w:rPr>
                <w:rFonts w:ascii="Times New Roman" w:hAnsi="Times New Roman"/>
                <w:sz w:val="20"/>
                <w:szCs w:val="20"/>
                <w:vertAlign w:val="superscript"/>
              </w:rPr>
              <w:t>‡,§,ǁ</w:t>
            </w:r>
          </w:p>
        </w:tc>
        <w:tc>
          <w:tcPr>
            <w:tcW w:w="993" w:type="dxa"/>
          </w:tcPr>
          <w:p w14:paraId="4E6AF5C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D5FC6" w:rsidRPr="009C116A" w14:paraId="681D2375" w14:textId="77777777" w:rsidTr="00BD5FC6">
        <w:trPr>
          <w:jc w:val="center"/>
        </w:trPr>
        <w:tc>
          <w:tcPr>
            <w:tcW w:w="5469" w:type="dxa"/>
          </w:tcPr>
          <w:p w14:paraId="4B93AB98" w14:textId="46354445" w:rsidR="00BD5FC6" w:rsidRPr="00BD5FC6" w:rsidRDefault="00BD5FC6" w:rsidP="00D71596">
            <w:pPr>
              <w:spacing w:after="0" w:line="240" w:lineRule="auto"/>
              <w:rPr>
                <w:rFonts w:ascii="Times New Roman" w:hAnsi="Times New Roman"/>
                <w:b/>
                <w:sz w:val="20"/>
                <w:szCs w:val="20"/>
              </w:rPr>
            </w:pPr>
            <w:r w:rsidRPr="00BD5FC6">
              <w:rPr>
                <w:rFonts w:ascii="Times New Roman" w:hAnsi="Times New Roman"/>
                <w:b/>
                <w:sz w:val="20"/>
                <w:szCs w:val="20"/>
              </w:rPr>
              <w:t>Physical activity measures in moderate-to-vigorous intensity</w:t>
            </w:r>
          </w:p>
        </w:tc>
        <w:tc>
          <w:tcPr>
            <w:tcW w:w="1843" w:type="dxa"/>
          </w:tcPr>
          <w:p w14:paraId="7B2AC8F9"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336CE1BB" w14:textId="77777777" w:rsidR="00BD5FC6" w:rsidRPr="009C116A" w:rsidRDefault="00BD5FC6" w:rsidP="00D71596">
            <w:pPr>
              <w:spacing w:after="0" w:line="240" w:lineRule="auto"/>
              <w:jc w:val="center"/>
              <w:rPr>
                <w:rFonts w:ascii="Times New Roman" w:hAnsi="Times New Roman"/>
                <w:sz w:val="20"/>
                <w:szCs w:val="20"/>
              </w:rPr>
            </w:pPr>
          </w:p>
        </w:tc>
        <w:tc>
          <w:tcPr>
            <w:tcW w:w="1843" w:type="dxa"/>
          </w:tcPr>
          <w:p w14:paraId="731CA4B6" w14:textId="77777777" w:rsidR="00BD5FC6" w:rsidRPr="009C116A" w:rsidRDefault="00BD5FC6" w:rsidP="00D71596">
            <w:pPr>
              <w:spacing w:after="0" w:line="240" w:lineRule="auto"/>
              <w:jc w:val="center"/>
              <w:rPr>
                <w:rFonts w:ascii="Times New Roman" w:hAnsi="Times New Roman"/>
                <w:sz w:val="20"/>
                <w:szCs w:val="20"/>
              </w:rPr>
            </w:pPr>
          </w:p>
        </w:tc>
        <w:tc>
          <w:tcPr>
            <w:tcW w:w="1984" w:type="dxa"/>
          </w:tcPr>
          <w:p w14:paraId="2CE7DBE5"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2126" w:type="dxa"/>
          </w:tcPr>
          <w:p w14:paraId="55EBAABE" w14:textId="77777777" w:rsidR="00BD5FC6" w:rsidRPr="009C116A" w:rsidRDefault="00BD5FC6" w:rsidP="00D71596">
            <w:pPr>
              <w:spacing w:after="0" w:line="240" w:lineRule="auto"/>
              <w:jc w:val="center"/>
              <w:rPr>
                <w:rFonts w:ascii="Times New Roman" w:hAnsi="Times New Roman"/>
                <w:sz w:val="20"/>
                <w:szCs w:val="20"/>
                <w:highlight w:val="yellow"/>
              </w:rPr>
            </w:pPr>
          </w:p>
        </w:tc>
        <w:tc>
          <w:tcPr>
            <w:tcW w:w="993" w:type="dxa"/>
          </w:tcPr>
          <w:p w14:paraId="4D0230F6" w14:textId="77777777" w:rsidR="00BD5FC6" w:rsidRPr="009C116A" w:rsidRDefault="00BD5FC6" w:rsidP="00D71596">
            <w:pPr>
              <w:spacing w:after="0" w:line="240" w:lineRule="auto"/>
              <w:jc w:val="center"/>
              <w:rPr>
                <w:rFonts w:ascii="Times New Roman" w:hAnsi="Times New Roman"/>
                <w:sz w:val="20"/>
                <w:szCs w:val="20"/>
              </w:rPr>
            </w:pPr>
          </w:p>
        </w:tc>
      </w:tr>
      <w:tr w:rsidR="00BB45DA" w:rsidRPr="009C116A" w14:paraId="1A72CBB8" w14:textId="77777777" w:rsidTr="00BD5FC6">
        <w:trPr>
          <w:jc w:val="center"/>
        </w:trPr>
        <w:tc>
          <w:tcPr>
            <w:tcW w:w="5469" w:type="dxa"/>
            <w:hideMark/>
          </w:tcPr>
          <w:p w14:paraId="77B29463" w14:textId="7807E938"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min∙day</w:t>
            </w:r>
            <w:r w:rsidRPr="009C116A">
              <w:rPr>
                <w:rFonts w:ascii="Times New Roman" w:hAnsi="Times New Roman"/>
                <w:sz w:val="20"/>
                <w:szCs w:val="20"/>
                <w:vertAlign w:val="superscript"/>
              </w:rPr>
              <w:t>-1</w:t>
            </w:r>
          </w:p>
        </w:tc>
        <w:tc>
          <w:tcPr>
            <w:tcW w:w="1843" w:type="dxa"/>
          </w:tcPr>
          <w:p w14:paraId="5362E17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15 (7 – 27)</w:t>
            </w:r>
          </w:p>
        </w:tc>
        <w:tc>
          <w:tcPr>
            <w:tcW w:w="1843" w:type="dxa"/>
          </w:tcPr>
          <w:p w14:paraId="62A5875D"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48 (30 – 70)</w:t>
            </w:r>
            <w:r w:rsidRPr="009C116A">
              <w:rPr>
                <w:rFonts w:ascii="Times New Roman" w:hAnsi="Times New Roman"/>
                <w:sz w:val="20"/>
                <w:szCs w:val="20"/>
                <w:vertAlign w:val="superscript"/>
              </w:rPr>
              <w:t>†</w:t>
            </w:r>
          </w:p>
        </w:tc>
        <w:tc>
          <w:tcPr>
            <w:tcW w:w="1843" w:type="dxa"/>
          </w:tcPr>
          <w:p w14:paraId="506EA34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68 (43 – 96)</w:t>
            </w:r>
            <w:r w:rsidRPr="009C116A">
              <w:rPr>
                <w:rFonts w:ascii="Times New Roman" w:hAnsi="Times New Roman"/>
                <w:sz w:val="20"/>
                <w:szCs w:val="20"/>
                <w:vertAlign w:val="superscript"/>
              </w:rPr>
              <w:t>†,‡</w:t>
            </w:r>
          </w:p>
        </w:tc>
        <w:tc>
          <w:tcPr>
            <w:tcW w:w="1984" w:type="dxa"/>
          </w:tcPr>
          <w:p w14:paraId="3C76DD66"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166 (136 – 219)</w:t>
            </w:r>
            <w:r w:rsidRPr="009C116A">
              <w:rPr>
                <w:rFonts w:ascii="Times New Roman" w:hAnsi="Times New Roman"/>
                <w:sz w:val="20"/>
                <w:szCs w:val="20"/>
                <w:vertAlign w:val="superscript"/>
              </w:rPr>
              <w:t>†,‡,§</w:t>
            </w:r>
          </w:p>
        </w:tc>
        <w:tc>
          <w:tcPr>
            <w:tcW w:w="2126" w:type="dxa"/>
          </w:tcPr>
          <w:p w14:paraId="3C04A37D" w14:textId="77777777" w:rsidR="00BB45DA" w:rsidRPr="009C116A" w:rsidRDefault="00BB45DA" w:rsidP="00D71596">
            <w:pPr>
              <w:spacing w:after="0" w:line="240" w:lineRule="auto"/>
              <w:jc w:val="center"/>
              <w:rPr>
                <w:rFonts w:ascii="Times New Roman" w:hAnsi="Times New Roman"/>
                <w:sz w:val="20"/>
                <w:szCs w:val="20"/>
                <w:highlight w:val="yellow"/>
              </w:rPr>
            </w:pPr>
            <w:r w:rsidRPr="009C116A">
              <w:rPr>
                <w:rFonts w:ascii="Times New Roman" w:hAnsi="Times New Roman"/>
                <w:sz w:val="20"/>
                <w:szCs w:val="20"/>
              </w:rPr>
              <w:t>361 (332 – 458)</w:t>
            </w:r>
            <w:r w:rsidRPr="009C116A">
              <w:rPr>
                <w:rFonts w:ascii="Times New Roman" w:hAnsi="Times New Roman"/>
                <w:sz w:val="20"/>
                <w:szCs w:val="20"/>
                <w:vertAlign w:val="superscript"/>
              </w:rPr>
              <w:t>†,‡,§</w:t>
            </w:r>
          </w:p>
        </w:tc>
        <w:tc>
          <w:tcPr>
            <w:tcW w:w="993" w:type="dxa"/>
          </w:tcPr>
          <w:p w14:paraId="4E2FCA5A"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776B36D3" w14:textId="77777777" w:rsidTr="00BD5FC6">
        <w:trPr>
          <w:jc w:val="center"/>
        </w:trPr>
        <w:tc>
          <w:tcPr>
            <w:tcW w:w="5469" w:type="dxa"/>
            <w:hideMark/>
          </w:tcPr>
          <w:p w14:paraId="40FE1056" w14:textId="03BBBDB4"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METs-min∙day</w:t>
            </w:r>
            <w:r w:rsidRPr="009C116A">
              <w:rPr>
                <w:rFonts w:ascii="Times New Roman" w:hAnsi="Times New Roman"/>
                <w:sz w:val="20"/>
                <w:szCs w:val="20"/>
                <w:vertAlign w:val="superscript"/>
              </w:rPr>
              <w:t>-1</w:t>
            </w:r>
          </w:p>
        </w:tc>
        <w:tc>
          <w:tcPr>
            <w:tcW w:w="1843" w:type="dxa"/>
            <w:hideMark/>
          </w:tcPr>
          <w:p w14:paraId="6DC5797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90 (40 – 192)</w:t>
            </w:r>
          </w:p>
        </w:tc>
        <w:tc>
          <w:tcPr>
            <w:tcW w:w="1843" w:type="dxa"/>
          </w:tcPr>
          <w:p w14:paraId="4BD1122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235 (138 – 349)</w:t>
            </w:r>
            <w:r w:rsidRPr="009C116A">
              <w:rPr>
                <w:rFonts w:ascii="Times New Roman" w:hAnsi="Times New Roman"/>
                <w:sz w:val="20"/>
                <w:szCs w:val="20"/>
                <w:vertAlign w:val="superscript"/>
              </w:rPr>
              <w:t>†</w:t>
            </w:r>
          </w:p>
        </w:tc>
        <w:tc>
          <w:tcPr>
            <w:tcW w:w="1843" w:type="dxa"/>
            <w:hideMark/>
          </w:tcPr>
          <w:p w14:paraId="2EB37402"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327 (198 – 527)</w:t>
            </w:r>
            <w:r w:rsidRPr="009C116A">
              <w:rPr>
                <w:rFonts w:ascii="Times New Roman" w:hAnsi="Times New Roman"/>
                <w:sz w:val="20"/>
                <w:szCs w:val="20"/>
                <w:vertAlign w:val="superscript"/>
              </w:rPr>
              <w:t>†,‡</w:t>
            </w:r>
          </w:p>
        </w:tc>
        <w:tc>
          <w:tcPr>
            <w:tcW w:w="1984" w:type="dxa"/>
          </w:tcPr>
          <w:p w14:paraId="35764FE3"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805 (616 – 1134)</w:t>
            </w:r>
            <w:r w:rsidRPr="009C116A">
              <w:rPr>
                <w:rFonts w:ascii="Times New Roman" w:hAnsi="Times New Roman"/>
                <w:sz w:val="20"/>
                <w:szCs w:val="20"/>
                <w:vertAlign w:val="superscript"/>
              </w:rPr>
              <w:t>†,‡,§</w:t>
            </w:r>
          </w:p>
        </w:tc>
        <w:tc>
          <w:tcPr>
            <w:tcW w:w="2126" w:type="dxa"/>
            <w:hideMark/>
          </w:tcPr>
          <w:p w14:paraId="16E3852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2693 (1694 – 5886)</w:t>
            </w:r>
            <w:r w:rsidRPr="009C116A">
              <w:rPr>
                <w:rFonts w:ascii="Times New Roman" w:hAnsi="Times New Roman"/>
                <w:sz w:val="20"/>
                <w:szCs w:val="20"/>
                <w:vertAlign w:val="superscript"/>
              </w:rPr>
              <w:t>†,‡,§</w:t>
            </w:r>
          </w:p>
        </w:tc>
        <w:tc>
          <w:tcPr>
            <w:tcW w:w="993" w:type="dxa"/>
            <w:hideMark/>
          </w:tcPr>
          <w:p w14:paraId="317883F6"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474D53C" w14:textId="77777777" w:rsidTr="00BD5FC6">
        <w:trPr>
          <w:jc w:val="center"/>
        </w:trPr>
        <w:tc>
          <w:tcPr>
            <w:tcW w:w="5469" w:type="dxa"/>
            <w:hideMark/>
          </w:tcPr>
          <w:p w14:paraId="67234146" w14:textId="49388807"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Time in ≥10-min bouts, min∙day</w:t>
            </w:r>
            <w:r w:rsidRPr="009C116A">
              <w:rPr>
                <w:rFonts w:ascii="Times New Roman" w:hAnsi="Times New Roman"/>
                <w:sz w:val="20"/>
                <w:szCs w:val="20"/>
                <w:vertAlign w:val="superscript"/>
              </w:rPr>
              <w:t>-1</w:t>
            </w:r>
          </w:p>
        </w:tc>
        <w:tc>
          <w:tcPr>
            <w:tcW w:w="1843" w:type="dxa"/>
            <w:hideMark/>
          </w:tcPr>
          <w:p w14:paraId="4E8C07C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3)</w:t>
            </w:r>
          </w:p>
        </w:tc>
        <w:tc>
          <w:tcPr>
            <w:tcW w:w="1843" w:type="dxa"/>
          </w:tcPr>
          <w:p w14:paraId="6D122B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5 (0 – 14)</w:t>
            </w:r>
            <w:r w:rsidRPr="009C116A">
              <w:rPr>
                <w:rFonts w:ascii="Times New Roman" w:hAnsi="Times New Roman"/>
                <w:sz w:val="20"/>
                <w:szCs w:val="20"/>
                <w:vertAlign w:val="superscript"/>
              </w:rPr>
              <w:t>†</w:t>
            </w:r>
          </w:p>
        </w:tc>
        <w:tc>
          <w:tcPr>
            <w:tcW w:w="1843" w:type="dxa"/>
            <w:hideMark/>
          </w:tcPr>
          <w:p w14:paraId="6D0CD39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9 (3 – 18)</w:t>
            </w:r>
            <w:r w:rsidRPr="009C116A">
              <w:rPr>
                <w:rFonts w:ascii="Times New Roman" w:hAnsi="Times New Roman"/>
                <w:sz w:val="20"/>
                <w:szCs w:val="20"/>
                <w:vertAlign w:val="superscript"/>
              </w:rPr>
              <w:t>†,‡</w:t>
            </w:r>
          </w:p>
        </w:tc>
        <w:tc>
          <w:tcPr>
            <w:tcW w:w="1984" w:type="dxa"/>
          </w:tcPr>
          <w:p w14:paraId="201F5DB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60 (38 – 91)</w:t>
            </w:r>
            <w:r w:rsidRPr="009C116A">
              <w:rPr>
                <w:rFonts w:ascii="Times New Roman" w:hAnsi="Times New Roman"/>
                <w:sz w:val="20"/>
                <w:szCs w:val="20"/>
                <w:vertAlign w:val="superscript"/>
              </w:rPr>
              <w:t>†,‡,§</w:t>
            </w:r>
          </w:p>
        </w:tc>
        <w:tc>
          <w:tcPr>
            <w:tcW w:w="2126" w:type="dxa"/>
            <w:hideMark/>
          </w:tcPr>
          <w:p w14:paraId="6E5C19E9"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209 (161 – 317)</w:t>
            </w:r>
            <w:r w:rsidRPr="009C116A">
              <w:rPr>
                <w:rFonts w:ascii="Times New Roman" w:hAnsi="Times New Roman"/>
                <w:sz w:val="20"/>
                <w:szCs w:val="20"/>
                <w:vertAlign w:val="superscript"/>
              </w:rPr>
              <w:t>†,‡,§</w:t>
            </w:r>
          </w:p>
        </w:tc>
        <w:tc>
          <w:tcPr>
            <w:tcW w:w="993" w:type="dxa"/>
            <w:hideMark/>
          </w:tcPr>
          <w:p w14:paraId="5E5B0251"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624A77F8" w14:textId="77777777" w:rsidTr="00BD5FC6">
        <w:trPr>
          <w:jc w:val="center"/>
        </w:trPr>
        <w:tc>
          <w:tcPr>
            <w:tcW w:w="5469" w:type="dxa"/>
            <w:hideMark/>
          </w:tcPr>
          <w:p w14:paraId="712549A4" w14:textId="0B22DE00"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Frequency of ≥10-min bouts, bouts∙day</w:t>
            </w:r>
            <w:r w:rsidRPr="009C116A">
              <w:rPr>
                <w:rFonts w:ascii="Times New Roman" w:hAnsi="Times New Roman"/>
                <w:sz w:val="20"/>
                <w:szCs w:val="20"/>
                <w:vertAlign w:val="superscript"/>
              </w:rPr>
              <w:t>-1</w:t>
            </w:r>
          </w:p>
        </w:tc>
        <w:tc>
          <w:tcPr>
            <w:tcW w:w="1843" w:type="dxa"/>
            <w:hideMark/>
          </w:tcPr>
          <w:p w14:paraId="3E87198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0)</w:t>
            </w:r>
          </w:p>
        </w:tc>
        <w:tc>
          <w:tcPr>
            <w:tcW w:w="1843" w:type="dxa"/>
          </w:tcPr>
          <w:p w14:paraId="5FEB411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1)</w:t>
            </w:r>
            <w:r w:rsidRPr="009C116A">
              <w:rPr>
                <w:rFonts w:ascii="Times New Roman" w:hAnsi="Times New Roman"/>
                <w:sz w:val="20"/>
                <w:szCs w:val="20"/>
                <w:vertAlign w:val="superscript"/>
              </w:rPr>
              <w:t>†</w:t>
            </w:r>
          </w:p>
        </w:tc>
        <w:tc>
          <w:tcPr>
            <w:tcW w:w="1843" w:type="dxa"/>
            <w:hideMark/>
          </w:tcPr>
          <w:p w14:paraId="5F2DACA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 (0 – 1)</w:t>
            </w:r>
            <w:r w:rsidRPr="009C116A">
              <w:rPr>
                <w:rFonts w:ascii="Times New Roman" w:hAnsi="Times New Roman"/>
                <w:sz w:val="20"/>
                <w:szCs w:val="20"/>
                <w:vertAlign w:val="superscript"/>
              </w:rPr>
              <w:t>†,‡</w:t>
            </w:r>
          </w:p>
        </w:tc>
        <w:tc>
          <w:tcPr>
            <w:tcW w:w="1984" w:type="dxa"/>
          </w:tcPr>
          <w:p w14:paraId="7646836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 (2 – 5)</w:t>
            </w:r>
            <w:r w:rsidRPr="009C116A">
              <w:rPr>
                <w:rFonts w:ascii="Times New Roman" w:hAnsi="Times New Roman"/>
                <w:sz w:val="20"/>
                <w:szCs w:val="20"/>
                <w:vertAlign w:val="superscript"/>
              </w:rPr>
              <w:t>†,‡,§</w:t>
            </w:r>
          </w:p>
        </w:tc>
        <w:tc>
          <w:tcPr>
            <w:tcW w:w="2126" w:type="dxa"/>
            <w:hideMark/>
          </w:tcPr>
          <w:p w14:paraId="0A2CBBE0"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10 (8 – 13)</w:t>
            </w:r>
            <w:r w:rsidRPr="009C116A">
              <w:rPr>
                <w:rFonts w:ascii="Times New Roman" w:hAnsi="Times New Roman"/>
                <w:sz w:val="20"/>
                <w:szCs w:val="20"/>
                <w:vertAlign w:val="superscript"/>
              </w:rPr>
              <w:t>†,‡,§</w:t>
            </w:r>
          </w:p>
        </w:tc>
        <w:tc>
          <w:tcPr>
            <w:tcW w:w="993" w:type="dxa"/>
            <w:hideMark/>
          </w:tcPr>
          <w:p w14:paraId="71303AB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r w:rsidR="00BB45DA" w:rsidRPr="009C116A" w14:paraId="326BEBB5" w14:textId="77777777" w:rsidTr="00BD5FC6">
        <w:trPr>
          <w:jc w:val="center"/>
        </w:trPr>
        <w:tc>
          <w:tcPr>
            <w:tcW w:w="5469" w:type="dxa"/>
            <w:hideMark/>
          </w:tcPr>
          <w:p w14:paraId="5DE94321" w14:textId="6D28177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lastRenderedPageBreak/>
              <w:t>Average duration of ≥10-min bouts, min∙bout</w:t>
            </w:r>
            <w:r w:rsidRPr="009C116A">
              <w:rPr>
                <w:rFonts w:ascii="Times New Roman" w:hAnsi="Times New Roman"/>
                <w:sz w:val="20"/>
                <w:szCs w:val="20"/>
                <w:vertAlign w:val="superscript"/>
              </w:rPr>
              <w:t>-1</w:t>
            </w:r>
          </w:p>
        </w:tc>
        <w:tc>
          <w:tcPr>
            <w:tcW w:w="1843" w:type="dxa"/>
            <w:hideMark/>
          </w:tcPr>
          <w:p w14:paraId="58C12141" w14:textId="72664A96" w:rsidR="00BB45DA" w:rsidRPr="00E7735D" w:rsidRDefault="001971E0" w:rsidP="001971E0">
            <w:pPr>
              <w:spacing w:after="0" w:line="240" w:lineRule="auto"/>
              <w:jc w:val="center"/>
              <w:rPr>
                <w:rFonts w:ascii="Times New Roman" w:hAnsi="Times New Roman"/>
                <w:sz w:val="20"/>
                <w:szCs w:val="20"/>
              </w:rPr>
            </w:pPr>
            <w:r w:rsidRPr="00E7735D">
              <w:rPr>
                <w:rFonts w:ascii="Times New Roman" w:hAnsi="Times New Roman"/>
                <w:sz w:val="20"/>
                <w:szCs w:val="20"/>
              </w:rPr>
              <w:t>14</w:t>
            </w:r>
            <w:r w:rsidR="00BB45DA" w:rsidRPr="00E7735D">
              <w:rPr>
                <w:rFonts w:ascii="Times New Roman" w:hAnsi="Times New Roman"/>
                <w:sz w:val="20"/>
                <w:szCs w:val="20"/>
              </w:rPr>
              <w:t xml:space="preserve"> (</w:t>
            </w:r>
            <w:r w:rsidRPr="00E7735D">
              <w:rPr>
                <w:rFonts w:ascii="Times New Roman" w:hAnsi="Times New Roman"/>
                <w:sz w:val="20"/>
                <w:szCs w:val="20"/>
              </w:rPr>
              <w:t>11</w:t>
            </w:r>
            <w:r w:rsidR="00BB45DA" w:rsidRPr="00E7735D">
              <w:rPr>
                <w:rFonts w:ascii="Times New Roman" w:hAnsi="Times New Roman"/>
                <w:sz w:val="20"/>
                <w:szCs w:val="20"/>
              </w:rPr>
              <w:t xml:space="preserve"> – 1</w:t>
            </w:r>
            <w:r w:rsidRPr="00E7735D">
              <w:rPr>
                <w:rFonts w:ascii="Times New Roman" w:hAnsi="Times New Roman"/>
                <w:sz w:val="20"/>
                <w:szCs w:val="20"/>
              </w:rPr>
              <w:t>6</w:t>
            </w:r>
            <w:r w:rsidR="00BB45DA" w:rsidRPr="00E7735D">
              <w:rPr>
                <w:rFonts w:ascii="Times New Roman" w:hAnsi="Times New Roman"/>
                <w:sz w:val="20"/>
                <w:szCs w:val="20"/>
              </w:rPr>
              <w:t>)</w:t>
            </w:r>
          </w:p>
        </w:tc>
        <w:tc>
          <w:tcPr>
            <w:tcW w:w="1843" w:type="dxa"/>
          </w:tcPr>
          <w:p w14:paraId="04259368" w14:textId="72451F3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w:t>
            </w:r>
            <w:r w:rsidR="001971E0" w:rsidRPr="00E7735D">
              <w:rPr>
                <w:rFonts w:ascii="Times New Roman" w:hAnsi="Times New Roman"/>
                <w:sz w:val="20"/>
                <w:szCs w:val="20"/>
              </w:rPr>
              <w:t>12</w:t>
            </w:r>
            <w:r w:rsidRPr="00E7735D">
              <w:rPr>
                <w:rFonts w:ascii="Times New Roman" w:hAnsi="Times New Roman"/>
                <w:sz w:val="20"/>
                <w:szCs w:val="20"/>
              </w:rPr>
              <w:t xml:space="preserve"> – 1</w:t>
            </w:r>
            <w:r w:rsidR="001971E0" w:rsidRPr="00E7735D">
              <w:rPr>
                <w:rFonts w:ascii="Times New Roman" w:hAnsi="Times New Roman"/>
                <w:sz w:val="20"/>
                <w:szCs w:val="20"/>
              </w:rPr>
              <w:t>5</w:t>
            </w:r>
            <w:r w:rsidRPr="00E7735D">
              <w:rPr>
                <w:rFonts w:ascii="Times New Roman" w:hAnsi="Times New Roman"/>
                <w:sz w:val="20"/>
                <w:szCs w:val="20"/>
              </w:rPr>
              <w:t>)</w:t>
            </w:r>
          </w:p>
        </w:tc>
        <w:tc>
          <w:tcPr>
            <w:tcW w:w="1843" w:type="dxa"/>
            <w:hideMark/>
          </w:tcPr>
          <w:p w14:paraId="3094B9A0" w14:textId="60CC651D" w:rsidR="00BB45DA" w:rsidRPr="00E7735D" w:rsidRDefault="00BB45DA" w:rsidP="001971E0">
            <w:pPr>
              <w:spacing w:after="0" w:line="240" w:lineRule="auto"/>
              <w:jc w:val="center"/>
              <w:rPr>
                <w:rFonts w:ascii="Times New Roman" w:hAnsi="Times New Roman"/>
                <w:sz w:val="20"/>
                <w:szCs w:val="20"/>
              </w:rPr>
            </w:pPr>
            <w:r w:rsidRPr="00E7735D">
              <w:rPr>
                <w:rFonts w:ascii="Times New Roman" w:hAnsi="Times New Roman"/>
                <w:sz w:val="20"/>
                <w:szCs w:val="20"/>
              </w:rPr>
              <w:t>1</w:t>
            </w:r>
            <w:r w:rsidR="001971E0" w:rsidRPr="00E7735D">
              <w:rPr>
                <w:rFonts w:ascii="Times New Roman" w:hAnsi="Times New Roman"/>
                <w:sz w:val="20"/>
                <w:szCs w:val="20"/>
              </w:rPr>
              <w:t>4</w:t>
            </w:r>
            <w:r w:rsidRPr="00E7735D">
              <w:rPr>
                <w:rFonts w:ascii="Times New Roman" w:hAnsi="Times New Roman"/>
                <w:sz w:val="20"/>
                <w:szCs w:val="20"/>
              </w:rPr>
              <w:t xml:space="preserve"> (1</w:t>
            </w:r>
            <w:r w:rsidR="001971E0" w:rsidRPr="00E7735D">
              <w:rPr>
                <w:rFonts w:ascii="Times New Roman" w:hAnsi="Times New Roman"/>
                <w:sz w:val="20"/>
                <w:szCs w:val="20"/>
              </w:rPr>
              <w:t>2</w:t>
            </w:r>
            <w:r w:rsidRPr="00E7735D">
              <w:rPr>
                <w:rFonts w:ascii="Times New Roman" w:hAnsi="Times New Roman"/>
                <w:sz w:val="20"/>
                <w:szCs w:val="20"/>
              </w:rPr>
              <w:t xml:space="preserve"> – 1</w:t>
            </w:r>
            <w:r w:rsidR="001971E0" w:rsidRPr="00E7735D">
              <w:rPr>
                <w:rFonts w:ascii="Times New Roman" w:hAnsi="Times New Roman"/>
                <w:sz w:val="20"/>
                <w:szCs w:val="20"/>
              </w:rPr>
              <w:t>7</w:t>
            </w:r>
            <w:r w:rsidRPr="00E7735D">
              <w:rPr>
                <w:rFonts w:ascii="Times New Roman" w:hAnsi="Times New Roman"/>
                <w:sz w:val="20"/>
                <w:szCs w:val="20"/>
              </w:rPr>
              <w:t>)</w:t>
            </w:r>
          </w:p>
        </w:tc>
        <w:tc>
          <w:tcPr>
            <w:tcW w:w="1984" w:type="dxa"/>
          </w:tcPr>
          <w:p w14:paraId="54A1F57B" w14:textId="569946A9"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17 (15 – 21)</w:t>
            </w:r>
            <w:r w:rsidR="00A433BB" w:rsidRPr="00E7735D">
              <w:rPr>
                <w:rFonts w:ascii="Times New Roman" w:hAnsi="Times New Roman"/>
                <w:sz w:val="20"/>
                <w:szCs w:val="20"/>
                <w:vertAlign w:val="superscript"/>
              </w:rPr>
              <w:t>†</w:t>
            </w:r>
            <w:r w:rsidR="00E7735D" w:rsidRPr="00E7735D">
              <w:rPr>
                <w:rFonts w:ascii="Times New Roman" w:hAnsi="Times New Roman"/>
                <w:sz w:val="20"/>
                <w:szCs w:val="20"/>
                <w:vertAlign w:val="superscript"/>
              </w:rPr>
              <w:t>,‡,§</w:t>
            </w:r>
          </w:p>
        </w:tc>
        <w:tc>
          <w:tcPr>
            <w:tcW w:w="2126" w:type="dxa"/>
            <w:hideMark/>
          </w:tcPr>
          <w:p w14:paraId="64535F06"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20 (17 – 25)</w:t>
            </w:r>
            <w:r w:rsidRPr="00E7735D">
              <w:rPr>
                <w:rFonts w:ascii="Times New Roman" w:hAnsi="Times New Roman"/>
                <w:sz w:val="20"/>
                <w:szCs w:val="20"/>
                <w:vertAlign w:val="superscript"/>
              </w:rPr>
              <w:t>†,‡,§</w:t>
            </w:r>
          </w:p>
        </w:tc>
        <w:tc>
          <w:tcPr>
            <w:tcW w:w="993" w:type="dxa"/>
            <w:hideMark/>
          </w:tcPr>
          <w:p w14:paraId="6D71663C" w14:textId="77777777" w:rsidR="00BB45DA" w:rsidRPr="00E7735D" w:rsidRDefault="00BB45DA" w:rsidP="00D71596">
            <w:pPr>
              <w:spacing w:after="0" w:line="240" w:lineRule="auto"/>
              <w:jc w:val="center"/>
              <w:rPr>
                <w:rFonts w:ascii="Times New Roman" w:hAnsi="Times New Roman"/>
                <w:sz w:val="20"/>
                <w:szCs w:val="20"/>
              </w:rPr>
            </w:pPr>
            <w:r w:rsidRPr="00E7735D">
              <w:rPr>
                <w:rFonts w:ascii="Times New Roman" w:hAnsi="Times New Roman"/>
                <w:sz w:val="20"/>
                <w:szCs w:val="20"/>
              </w:rPr>
              <w:t>&lt;0.0001</w:t>
            </w:r>
          </w:p>
        </w:tc>
      </w:tr>
      <w:tr w:rsidR="00BB45DA" w:rsidRPr="009C116A" w14:paraId="0D24CABF" w14:textId="77777777" w:rsidTr="00BD5FC6">
        <w:trPr>
          <w:jc w:val="center"/>
        </w:trPr>
        <w:tc>
          <w:tcPr>
            <w:tcW w:w="5469" w:type="dxa"/>
            <w:hideMark/>
          </w:tcPr>
          <w:p w14:paraId="713E4569" w14:textId="4D984A9B" w:rsidR="00BB45DA" w:rsidRPr="009C116A" w:rsidRDefault="00BB45DA" w:rsidP="00D71596">
            <w:pPr>
              <w:spacing w:after="0" w:line="240" w:lineRule="auto"/>
              <w:rPr>
                <w:rFonts w:ascii="Times New Roman" w:hAnsi="Times New Roman"/>
                <w:sz w:val="20"/>
                <w:szCs w:val="20"/>
              </w:rPr>
            </w:pPr>
            <w:r w:rsidRPr="009C116A">
              <w:rPr>
                <w:rFonts w:ascii="Times New Roman" w:hAnsi="Times New Roman"/>
                <w:sz w:val="20"/>
                <w:szCs w:val="20"/>
              </w:rPr>
              <w:t>EE in ≥10-min bouts, METs-min∙day</w:t>
            </w:r>
            <w:r w:rsidRPr="009C116A">
              <w:rPr>
                <w:rFonts w:ascii="Times New Roman" w:hAnsi="Times New Roman"/>
                <w:sz w:val="20"/>
                <w:szCs w:val="20"/>
                <w:vertAlign w:val="superscript"/>
              </w:rPr>
              <w:t>-1</w:t>
            </w:r>
          </w:p>
        </w:tc>
        <w:tc>
          <w:tcPr>
            <w:tcW w:w="1843" w:type="dxa"/>
            <w:hideMark/>
          </w:tcPr>
          <w:p w14:paraId="7CF9B1FF"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0 (0 – 20)</w:t>
            </w:r>
          </w:p>
        </w:tc>
        <w:tc>
          <w:tcPr>
            <w:tcW w:w="1843" w:type="dxa"/>
          </w:tcPr>
          <w:p w14:paraId="122E705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25 (0 – 70)</w:t>
            </w:r>
            <w:r w:rsidRPr="009C116A">
              <w:rPr>
                <w:rFonts w:ascii="Times New Roman" w:hAnsi="Times New Roman"/>
                <w:sz w:val="20"/>
                <w:szCs w:val="20"/>
                <w:vertAlign w:val="superscript"/>
              </w:rPr>
              <w:t>†</w:t>
            </w:r>
          </w:p>
        </w:tc>
        <w:tc>
          <w:tcPr>
            <w:tcW w:w="1843" w:type="dxa"/>
            <w:hideMark/>
          </w:tcPr>
          <w:p w14:paraId="1A99427B"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47 (13 – 105)</w:t>
            </w:r>
            <w:r w:rsidRPr="009C116A">
              <w:rPr>
                <w:rFonts w:ascii="Times New Roman" w:hAnsi="Times New Roman"/>
                <w:sz w:val="20"/>
                <w:szCs w:val="20"/>
                <w:vertAlign w:val="superscript"/>
              </w:rPr>
              <w:t>†,‡</w:t>
            </w:r>
          </w:p>
        </w:tc>
        <w:tc>
          <w:tcPr>
            <w:tcW w:w="1984" w:type="dxa"/>
          </w:tcPr>
          <w:p w14:paraId="04981FFC"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300 (171 – 513)</w:t>
            </w:r>
            <w:r w:rsidRPr="009C116A">
              <w:rPr>
                <w:rFonts w:ascii="Times New Roman" w:hAnsi="Times New Roman"/>
                <w:sz w:val="20"/>
                <w:szCs w:val="20"/>
                <w:vertAlign w:val="superscript"/>
              </w:rPr>
              <w:t>†,‡,§</w:t>
            </w:r>
          </w:p>
        </w:tc>
        <w:tc>
          <w:tcPr>
            <w:tcW w:w="2126" w:type="dxa"/>
            <w:hideMark/>
          </w:tcPr>
          <w:p w14:paraId="5B0FBBF8"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1635 (1102 – 2590)</w:t>
            </w:r>
            <w:r w:rsidRPr="009C116A">
              <w:rPr>
                <w:rFonts w:ascii="Times New Roman" w:hAnsi="Times New Roman"/>
                <w:sz w:val="20"/>
                <w:szCs w:val="20"/>
                <w:vertAlign w:val="superscript"/>
              </w:rPr>
              <w:t>†,‡,§</w:t>
            </w:r>
          </w:p>
        </w:tc>
        <w:tc>
          <w:tcPr>
            <w:tcW w:w="993" w:type="dxa"/>
            <w:hideMark/>
          </w:tcPr>
          <w:p w14:paraId="05AB067E" w14:textId="77777777" w:rsidR="00BB45DA" w:rsidRPr="009C116A" w:rsidRDefault="00BB45DA" w:rsidP="00D71596">
            <w:pPr>
              <w:spacing w:after="0" w:line="240" w:lineRule="auto"/>
              <w:jc w:val="center"/>
              <w:rPr>
                <w:rFonts w:ascii="Times New Roman" w:hAnsi="Times New Roman"/>
                <w:sz w:val="20"/>
                <w:szCs w:val="20"/>
              </w:rPr>
            </w:pPr>
            <w:r w:rsidRPr="009C116A">
              <w:rPr>
                <w:rFonts w:ascii="Times New Roman" w:hAnsi="Times New Roman"/>
                <w:sz w:val="20"/>
                <w:szCs w:val="20"/>
              </w:rPr>
              <w:t>&lt;0.0001</w:t>
            </w:r>
          </w:p>
        </w:tc>
      </w:tr>
    </w:tbl>
    <w:p w14:paraId="5782B2FD" w14:textId="7C997FE0" w:rsidR="00BB45DA" w:rsidRPr="009C116A" w:rsidRDefault="00BB45DA" w:rsidP="00BB45DA">
      <w:pPr>
        <w:spacing w:after="0" w:line="480" w:lineRule="auto"/>
        <w:jc w:val="both"/>
        <w:rPr>
          <w:rFonts w:ascii="Times New Roman" w:hAnsi="Times New Roman"/>
          <w:sz w:val="24"/>
          <w:szCs w:val="24"/>
        </w:rPr>
      </w:pPr>
      <w:r w:rsidRPr="009C116A">
        <w:rPr>
          <w:rFonts w:ascii="Times New Roman" w:hAnsi="Times New Roman"/>
          <w:sz w:val="24"/>
          <w:szCs w:val="24"/>
        </w:rPr>
        <w:t xml:space="preserve">Data expressed as absolute/relative frequency, or median (interquartile range). See Tables 1 and 2 for definition of abbreviations. </w:t>
      </w:r>
      <w:r w:rsidRPr="009C116A">
        <w:rPr>
          <w:rFonts w:ascii="Times New Roman" w:hAnsi="Times New Roman"/>
          <w:sz w:val="24"/>
          <w:szCs w:val="24"/>
          <w:vertAlign w:val="superscript"/>
        </w:rPr>
        <w:t>*</w:t>
      </w:r>
      <w:r w:rsidRPr="009C116A">
        <w:rPr>
          <w:rFonts w:ascii="Times New Roman" w:hAnsi="Times New Roman"/>
          <w:sz w:val="24"/>
          <w:szCs w:val="24"/>
        </w:rPr>
        <w:t xml:space="preserve">Data available for 198 subjects in Cluster 1, 367 subjects in Cluster 2, 159 subjects in Cluster 3, 126 subjects in Cluster 4, and 18 subjects in Cluster 5;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1;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2; </w:t>
      </w:r>
      <w:r w:rsidRPr="009C116A">
        <w:rPr>
          <w:rFonts w:ascii="Times New Roman" w:hAnsi="Times New Roman"/>
          <w:sz w:val="24"/>
          <w:szCs w:val="24"/>
          <w:vertAlign w:val="superscript"/>
        </w:rPr>
        <w:t>§</w:t>
      </w:r>
      <w:r w:rsidRPr="009C116A">
        <w:rPr>
          <w:rFonts w:ascii="Times New Roman" w:hAnsi="Times New Roman"/>
          <w:i/>
          <w:sz w:val="24"/>
          <w:szCs w:val="24"/>
        </w:rPr>
        <w:t>P</w:t>
      </w:r>
      <w:r w:rsidRPr="009C116A">
        <w:rPr>
          <w:rFonts w:ascii="Times New Roman" w:hAnsi="Times New Roman"/>
          <w:sz w:val="24"/>
          <w:szCs w:val="24"/>
        </w:rPr>
        <w:t xml:space="preserve">&lt;0.05 vs Cluster 3; </w:t>
      </w:r>
      <w:proofErr w:type="spellStart"/>
      <w:r w:rsidRPr="009C116A">
        <w:rPr>
          <w:rFonts w:ascii="Times New Roman" w:hAnsi="Times New Roman"/>
          <w:sz w:val="24"/>
          <w:szCs w:val="24"/>
          <w:vertAlign w:val="superscript"/>
        </w:rPr>
        <w:t>ǁ</w:t>
      </w:r>
      <w:r w:rsidRPr="009C116A">
        <w:rPr>
          <w:rFonts w:ascii="Times New Roman" w:hAnsi="Times New Roman"/>
          <w:i/>
          <w:sz w:val="24"/>
          <w:szCs w:val="24"/>
        </w:rPr>
        <w:t>P</w:t>
      </w:r>
      <w:proofErr w:type="spellEnd"/>
      <w:r w:rsidRPr="009C116A">
        <w:rPr>
          <w:rFonts w:ascii="Times New Roman" w:hAnsi="Times New Roman"/>
          <w:sz w:val="24"/>
          <w:szCs w:val="24"/>
        </w:rPr>
        <w:t>&lt;0.05 vs Cluster.</w:t>
      </w:r>
      <w:r w:rsidR="001D082A">
        <w:rPr>
          <w:rFonts w:ascii="Times New Roman" w:hAnsi="Times New Roman"/>
          <w:sz w:val="24"/>
          <w:szCs w:val="24"/>
        </w:rPr>
        <w:t xml:space="preserve"> The </w:t>
      </w:r>
      <w:r w:rsidR="001D082A" w:rsidRPr="001D082A">
        <w:rPr>
          <w:rFonts w:ascii="Times New Roman" w:hAnsi="Times New Roman"/>
          <w:sz w:val="24"/>
          <w:szCs w:val="24"/>
        </w:rPr>
        <w:t>description of the clusters</w:t>
      </w:r>
      <w:r w:rsidR="001D082A">
        <w:rPr>
          <w:rFonts w:ascii="Times New Roman" w:hAnsi="Times New Roman"/>
          <w:sz w:val="24"/>
          <w:szCs w:val="24"/>
        </w:rPr>
        <w:t xml:space="preserve"> presented at the top of the table was arbitrarily based on the amount of time in very light and moderate-to-vigorous intensities.</w:t>
      </w:r>
    </w:p>
    <w:p w14:paraId="18F66EC8" w14:textId="77777777" w:rsidR="0032050A" w:rsidRDefault="0032050A" w:rsidP="007C2766">
      <w:pPr>
        <w:spacing w:after="0" w:line="480" w:lineRule="auto"/>
        <w:rPr>
          <w:rFonts w:ascii="Times New Roman" w:hAnsi="Times New Roman"/>
          <w:b/>
          <w:sz w:val="24"/>
          <w:szCs w:val="24"/>
        </w:rPr>
      </w:pPr>
    </w:p>
    <w:p w14:paraId="450F61F3" w14:textId="77777777" w:rsidR="001D082A" w:rsidRDefault="001D082A" w:rsidP="007C2766">
      <w:pPr>
        <w:spacing w:after="0" w:line="480" w:lineRule="auto"/>
        <w:rPr>
          <w:rFonts w:ascii="Times New Roman" w:hAnsi="Times New Roman"/>
          <w:b/>
          <w:sz w:val="24"/>
          <w:szCs w:val="24"/>
        </w:rPr>
        <w:sectPr w:rsidR="001D082A" w:rsidSect="007D2A1B">
          <w:pgSz w:w="16838" w:h="11906" w:orient="landscape"/>
          <w:pgMar w:top="1418" w:right="1418" w:bottom="1418" w:left="1418" w:header="709" w:footer="709" w:gutter="0"/>
          <w:lnNumType w:countBy="1" w:restart="continuous"/>
          <w:cols w:space="708"/>
          <w:docGrid w:linePitch="360"/>
        </w:sectPr>
      </w:pPr>
    </w:p>
    <w:p w14:paraId="7C72C3AB" w14:textId="585193B4" w:rsidR="003A15DC"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lastRenderedPageBreak/>
        <w:t>Discussion</w:t>
      </w:r>
    </w:p>
    <w:p w14:paraId="59C9747A" w14:textId="4646BE13" w:rsidR="00484051" w:rsidRPr="00815C59" w:rsidRDefault="00B2400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w:t>
      </w:r>
      <w:proofErr w:type="gramStart"/>
      <w:r w:rsidRPr="00815C59">
        <w:rPr>
          <w:rFonts w:ascii="Times New Roman" w:hAnsi="Times New Roman"/>
          <w:sz w:val="24"/>
          <w:szCs w:val="24"/>
        </w:rPr>
        <w:t xml:space="preserve">provides </w:t>
      </w:r>
      <w:r w:rsidR="00411F0B" w:rsidRPr="00815C59">
        <w:rPr>
          <w:rFonts w:ascii="Times New Roman" w:hAnsi="Times New Roman"/>
          <w:sz w:val="24"/>
          <w:szCs w:val="24"/>
        </w:rPr>
        <w:t xml:space="preserve"> </w:t>
      </w:r>
      <w:r w:rsidR="008A3E36" w:rsidRPr="00815C59">
        <w:rPr>
          <w:rFonts w:ascii="Times New Roman" w:hAnsi="Times New Roman"/>
          <w:sz w:val="24"/>
          <w:szCs w:val="24"/>
        </w:rPr>
        <w:t>detailed</w:t>
      </w:r>
      <w:proofErr w:type="gramEnd"/>
      <w:r w:rsidR="008A3E36" w:rsidRPr="00815C59">
        <w:rPr>
          <w:rFonts w:ascii="Times New Roman" w:hAnsi="Times New Roman"/>
          <w:sz w:val="24"/>
          <w:szCs w:val="24"/>
        </w:rPr>
        <w:t xml:space="preserve"> analy</w:t>
      </w:r>
      <w:r w:rsidR="003A0DDF" w:rsidRPr="00815C59">
        <w:rPr>
          <w:rFonts w:ascii="Times New Roman" w:hAnsi="Times New Roman"/>
          <w:sz w:val="24"/>
          <w:szCs w:val="24"/>
        </w:rPr>
        <w:t>s</w:t>
      </w:r>
      <w:r w:rsidR="008A3E36" w:rsidRPr="00815C59">
        <w:rPr>
          <w:rFonts w:ascii="Times New Roman" w:hAnsi="Times New Roman"/>
          <w:sz w:val="24"/>
          <w:szCs w:val="24"/>
        </w:rPr>
        <w:t xml:space="preserve">es of </w:t>
      </w:r>
      <w:r w:rsidR="00DC31FF" w:rsidRPr="00815C59">
        <w:rPr>
          <w:rFonts w:ascii="Times New Roman" w:hAnsi="Times New Roman"/>
          <w:sz w:val="24"/>
          <w:szCs w:val="24"/>
        </w:rPr>
        <w:t>objecti</w:t>
      </w:r>
      <w:r w:rsidR="00626670" w:rsidRPr="00815C59">
        <w:rPr>
          <w:rFonts w:ascii="Times New Roman" w:hAnsi="Times New Roman"/>
          <w:sz w:val="24"/>
          <w:szCs w:val="24"/>
        </w:rPr>
        <w:t>vely measured</w:t>
      </w:r>
      <w:r w:rsidR="00DC31FF"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8A3E36" w:rsidRPr="00815C59">
        <w:rPr>
          <w:rFonts w:ascii="Times New Roman" w:hAnsi="Times New Roman"/>
          <w:sz w:val="24"/>
          <w:szCs w:val="24"/>
        </w:rPr>
        <w:t xml:space="preserve"> in </w:t>
      </w:r>
      <w:r w:rsidR="007B540B" w:rsidRPr="00815C59">
        <w:rPr>
          <w:rFonts w:ascii="Times New Roman" w:hAnsi="Times New Roman"/>
          <w:sz w:val="24"/>
          <w:szCs w:val="24"/>
        </w:rPr>
        <w:t>a</w:t>
      </w:r>
      <w:r w:rsidR="00411F0B" w:rsidRPr="00815C59">
        <w:rPr>
          <w:rFonts w:ascii="Times New Roman" w:hAnsi="Times New Roman"/>
          <w:sz w:val="24"/>
          <w:szCs w:val="24"/>
        </w:rPr>
        <w:t xml:space="preserve"> </w:t>
      </w:r>
      <w:r w:rsidR="008A3E36" w:rsidRPr="00815C59">
        <w:rPr>
          <w:rFonts w:ascii="Times New Roman" w:hAnsi="Times New Roman"/>
          <w:sz w:val="24"/>
          <w:szCs w:val="24"/>
        </w:rPr>
        <w:t>multi</w:t>
      </w:r>
      <w:r w:rsidRPr="00815C59">
        <w:rPr>
          <w:rFonts w:ascii="Times New Roman" w:hAnsi="Times New Roman"/>
          <w:sz w:val="24"/>
          <w:szCs w:val="24"/>
        </w:rPr>
        <w:t xml:space="preserve">national </w:t>
      </w:r>
      <w:r w:rsidR="008A3E36" w:rsidRPr="00815C59">
        <w:rPr>
          <w:rFonts w:ascii="Times New Roman" w:hAnsi="Times New Roman"/>
          <w:sz w:val="24"/>
          <w:szCs w:val="24"/>
        </w:rPr>
        <w:t xml:space="preserve">sample of </w:t>
      </w:r>
      <w:r w:rsidR="0033252A" w:rsidRPr="00815C59">
        <w:rPr>
          <w:rFonts w:ascii="Times New Roman" w:hAnsi="Times New Roman"/>
          <w:sz w:val="24"/>
          <w:szCs w:val="24"/>
        </w:rPr>
        <w:t xml:space="preserve">1001 </w:t>
      </w:r>
      <w:r w:rsidR="008A3E36" w:rsidRPr="00815C59">
        <w:rPr>
          <w:rFonts w:ascii="Times New Roman" w:hAnsi="Times New Roman"/>
          <w:sz w:val="24"/>
          <w:szCs w:val="24"/>
        </w:rPr>
        <w:t xml:space="preserve">patients with COPD. </w:t>
      </w:r>
      <w:r w:rsidR="006851EF" w:rsidRPr="00815C59">
        <w:rPr>
          <w:rFonts w:ascii="Times New Roman" w:hAnsi="Times New Roman"/>
          <w:sz w:val="24"/>
          <w:szCs w:val="24"/>
        </w:rPr>
        <w:t>The pr</w:t>
      </w:r>
      <w:r w:rsidR="003A0DDF" w:rsidRPr="00815C59">
        <w:rPr>
          <w:rFonts w:ascii="Times New Roman" w:hAnsi="Times New Roman"/>
          <w:sz w:val="24"/>
          <w:szCs w:val="24"/>
        </w:rPr>
        <w:t>incip</w:t>
      </w:r>
      <w:r w:rsidR="00CE7797" w:rsidRPr="00815C59">
        <w:rPr>
          <w:rFonts w:ascii="Times New Roman" w:hAnsi="Times New Roman"/>
          <w:sz w:val="24"/>
          <w:szCs w:val="24"/>
        </w:rPr>
        <w:t>al</w:t>
      </w:r>
      <w:r w:rsidR="003A0DDF" w:rsidRPr="00815C59">
        <w:rPr>
          <w:rFonts w:ascii="Times New Roman" w:hAnsi="Times New Roman"/>
          <w:sz w:val="24"/>
          <w:szCs w:val="24"/>
        </w:rPr>
        <w:t xml:space="preserve"> findings </w:t>
      </w:r>
      <w:r w:rsidR="000B2FCA" w:rsidRPr="00815C59">
        <w:rPr>
          <w:rFonts w:ascii="Times New Roman" w:hAnsi="Times New Roman"/>
          <w:sz w:val="24"/>
          <w:szCs w:val="24"/>
        </w:rPr>
        <w:t>a</w:t>
      </w:r>
      <w:r w:rsidR="003A0DDF" w:rsidRPr="00815C59">
        <w:rPr>
          <w:rFonts w:ascii="Times New Roman" w:hAnsi="Times New Roman"/>
          <w:sz w:val="24"/>
          <w:szCs w:val="24"/>
        </w:rPr>
        <w:t>re</w:t>
      </w:r>
      <w:r w:rsidR="00DD61B6" w:rsidRPr="00815C59">
        <w:rPr>
          <w:rFonts w:ascii="Times New Roman" w:hAnsi="Times New Roman"/>
          <w:sz w:val="24"/>
          <w:szCs w:val="24"/>
        </w:rPr>
        <w:t xml:space="preserve"> that</w:t>
      </w:r>
      <w:r w:rsidR="0033252A" w:rsidRPr="00815C59">
        <w:rPr>
          <w:rFonts w:ascii="Times New Roman" w:hAnsi="Times New Roman"/>
          <w:sz w:val="24"/>
          <w:szCs w:val="24"/>
        </w:rPr>
        <w:t xml:space="preserve"> </w:t>
      </w:r>
      <w:r w:rsidRPr="00815C59">
        <w:rPr>
          <w:rFonts w:ascii="Times New Roman" w:hAnsi="Times New Roman"/>
          <w:sz w:val="24"/>
          <w:szCs w:val="24"/>
        </w:rPr>
        <w:t xml:space="preserve">daily </w:t>
      </w:r>
      <w:r w:rsidR="002375BC" w:rsidRPr="00815C59">
        <w:rPr>
          <w:rFonts w:ascii="Times New Roman" w:hAnsi="Times New Roman"/>
          <w:sz w:val="24"/>
          <w:szCs w:val="24"/>
        </w:rPr>
        <w:t>physical activity</w:t>
      </w:r>
      <w:r w:rsidR="00E10FC5"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and </w:t>
      </w:r>
      <w:r w:rsidR="00527C29" w:rsidRPr="00815C59">
        <w:rPr>
          <w:rFonts w:ascii="Times New Roman" w:hAnsi="Times New Roman"/>
          <w:sz w:val="24"/>
          <w:szCs w:val="24"/>
        </w:rPr>
        <w:t>hourly patter</w:t>
      </w:r>
      <w:r w:rsidRPr="00815C59">
        <w:rPr>
          <w:rFonts w:ascii="Times New Roman" w:hAnsi="Times New Roman"/>
          <w:sz w:val="24"/>
          <w:szCs w:val="24"/>
        </w:rPr>
        <w:t xml:space="preserve">ns </w:t>
      </w:r>
      <w:r w:rsidR="000C1BCA" w:rsidRPr="00815C59">
        <w:rPr>
          <w:rFonts w:ascii="Times New Roman" w:hAnsi="Times New Roman"/>
          <w:sz w:val="24"/>
          <w:szCs w:val="24"/>
        </w:rPr>
        <w:t>vary</w:t>
      </w:r>
      <w:r w:rsidR="00E10FC5" w:rsidRPr="00815C59">
        <w:rPr>
          <w:rFonts w:ascii="Times New Roman" w:hAnsi="Times New Roman"/>
          <w:sz w:val="24"/>
          <w:szCs w:val="24"/>
        </w:rPr>
        <w:t xml:space="preserve"> </w:t>
      </w:r>
      <w:r w:rsidR="000C1BCA" w:rsidRPr="00815C59">
        <w:rPr>
          <w:rFonts w:ascii="Times New Roman" w:hAnsi="Times New Roman"/>
          <w:sz w:val="24"/>
          <w:szCs w:val="24"/>
        </w:rPr>
        <w:t xml:space="preserve">considerably </w:t>
      </w:r>
      <w:r w:rsidR="00C51116" w:rsidRPr="00815C59">
        <w:rPr>
          <w:rFonts w:ascii="Times New Roman" w:hAnsi="Times New Roman"/>
          <w:sz w:val="24"/>
          <w:szCs w:val="24"/>
        </w:rPr>
        <w:t xml:space="preserve">after stratification for </w:t>
      </w:r>
      <w:r w:rsidR="00411F0B" w:rsidRPr="00815C59">
        <w:rPr>
          <w:rFonts w:ascii="Times New Roman" w:hAnsi="Times New Roman"/>
          <w:sz w:val="24"/>
          <w:szCs w:val="24"/>
        </w:rPr>
        <w:t xml:space="preserve">generic and COPD-specific </w:t>
      </w:r>
      <w:r w:rsidR="00C51116" w:rsidRPr="00815C59">
        <w:rPr>
          <w:rFonts w:ascii="Times New Roman" w:hAnsi="Times New Roman"/>
          <w:sz w:val="24"/>
          <w:szCs w:val="24"/>
        </w:rPr>
        <w:t>characteristics</w:t>
      </w:r>
      <w:r w:rsidR="0033252A" w:rsidRPr="00815C59">
        <w:rPr>
          <w:rFonts w:ascii="Times New Roman" w:hAnsi="Times New Roman"/>
          <w:sz w:val="24"/>
          <w:szCs w:val="24"/>
        </w:rPr>
        <w:t xml:space="preserve">; </w:t>
      </w:r>
      <w:r w:rsidR="000B2FCA" w:rsidRPr="00815C59">
        <w:rPr>
          <w:rFonts w:ascii="Times New Roman" w:hAnsi="Times New Roman"/>
          <w:sz w:val="24"/>
          <w:szCs w:val="24"/>
        </w:rPr>
        <w:t xml:space="preserve">and </w:t>
      </w:r>
      <w:r w:rsidR="00E10A98">
        <w:rPr>
          <w:rFonts w:ascii="Times New Roman" w:hAnsi="Times New Roman"/>
          <w:sz w:val="24"/>
          <w:szCs w:val="24"/>
        </w:rPr>
        <w:t>that</w:t>
      </w:r>
      <w:r w:rsidR="00DD61B6" w:rsidRPr="00815C59">
        <w:rPr>
          <w:rFonts w:ascii="Times New Roman" w:hAnsi="Times New Roman"/>
          <w:sz w:val="24"/>
          <w:szCs w:val="24"/>
        </w:rPr>
        <w:t xml:space="preserve"> </w:t>
      </w:r>
      <w:r w:rsidR="003B7D87" w:rsidRPr="00815C59">
        <w:rPr>
          <w:rFonts w:ascii="Times New Roman" w:hAnsi="Times New Roman"/>
          <w:sz w:val="24"/>
          <w:szCs w:val="24"/>
        </w:rPr>
        <w:t>p</w:t>
      </w:r>
      <w:r w:rsidRPr="00815C59">
        <w:rPr>
          <w:rFonts w:ascii="Times New Roman" w:hAnsi="Times New Roman"/>
          <w:sz w:val="24"/>
          <w:szCs w:val="24"/>
        </w:rPr>
        <w:t>atients with COPD c</w:t>
      </w:r>
      <w:r w:rsidR="002F01CB" w:rsidRPr="00815C59">
        <w:rPr>
          <w:rFonts w:ascii="Times New Roman" w:hAnsi="Times New Roman"/>
          <w:sz w:val="24"/>
          <w:szCs w:val="24"/>
        </w:rPr>
        <w:t>an</w:t>
      </w:r>
      <w:r w:rsidR="00845AD4" w:rsidRPr="00815C59">
        <w:rPr>
          <w:rFonts w:ascii="Times New Roman" w:hAnsi="Times New Roman"/>
          <w:sz w:val="24"/>
          <w:szCs w:val="24"/>
        </w:rPr>
        <w:t xml:space="preserve"> </w:t>
      </w:r>
      <w:r w:rsidRPr="00815C59">
        <w:rPr>
          <w:rFonts w:ascii="Times New Roman" w:hAnsi="Times New Roman"/>
          <w:sz w:val="24"/>
          <w:szCs w:val="24"/>
        </w:rPr>
        <w:t xml:space="preserve">be clustered </w:t>
      </w:r>
      <w:r w:rsidR="00845AD4" w:rsidRPr="00815C59">
        <w:rPr>
          <w:rFonts w:ascii="Times New Roman" w:hAnsi="Times New Roman"/>
          <w:sz w:val="24"/>
          <w:szCs w:val="24"/>
        </w:rPr>
        <w:t xml:space="preserve">based </w:t>
      </w:r>
      <w:r w:rsidRPr="00815C59">
        <w:rPr>
          <w:rFonts w:ascii="Times New Roman" w:hAnsi="Times New Roman"/>
          <w:sz w:val="24"/>
          <w:szCs w:val="24"/>
        </w:rPr>
        <w:t xml:space="preserve">on daily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00E10FC5" w:rsidRPr="00815C59">
        <w:rPr>
          <w:rFonts w:ascii="Times New Roman" w:hAnsi="Times New Roman"/>
          <w:sz w:val="24"/>
          <w:szCs w:val="24"/>
        </w:rPr>
        <w:t>,</w:t>
      </w:r>
      <w:r w:rsidRPr="00815C59">
        <w:rPr>
          <w:rFonts w:ascii="Times New Roman" w:hAnsi="Times New Roman"/>
          <w:sz w:val="24"/>
          <w:szCs w:val="24"/>
        </w:rPr>
        <w:t xml:space="preserve"> </w:t>
      </w:r>
      <w:r w:rsidR="002F01CB" w:rsidRPr="00815C59">
        <w:rPr>
          <w:rFonts w:ascii="Times New Roman" w:hAnsi="Times New Roman"/>
          <w:sz w:val="24"/>
          <w:szCs w:val="24"/>
        </w:rPr>
        <w:t xml:space="preserve">with 5 clusters being identified, each with distinct </w:t>
      </w:r>
      <w:r w:rsidR="002375BC" w:rsidRPr="00815C59">
        <w:rPr>
          <w:rFonts w:ascii="Times New Roman" w:hAnsi="Times New Roman"/>
          <w:sz w:val="24"/>
          <w:szCs w:val="24"/>
        </w:rPr>
        <w:t>physical activity</w:t>
      </w:r>
      <w:r w:rsidR="002F01CB" w:rsidRPr="00815C59">
        <w:rPr>
          <w:rFonts w:ascii="Times New Roman" w:hAnsi="Times New Roman"/>
          <w:sz w:val="24"/>
          <w:szCs w:val="24"/>
        </w:rPr>
        <w:t xml:space="preserve"> </w:t>
      </w:r>
      <w:r w:rsidR="00527C29" w:rsidRPr="00815C59">
        <w:rPr>
          <w:rFonts w:ascii="Times New Roman" w:hAnsi="Times New Roman"/>
          <w:sz w:val="24"/>
          <w:szCs w:val="24"/>
        </w:rPr>
        <w:t>measures</w:t>
      </w:r>
      <w:r w:rsidR="002F01CB" w:rsidRPr="00815C59">
        <w:rPr>
          <w:rFonts w:ascii="Times New Roman" w:hAnsi="Times New Roman"/>
          <w:sz w:val="24"/>
          <w:szCs w:val="24"/>
        </w:rPr>
        <w:t xml:space="preserve"> and </w:t>
      </w:r>
      <w:r w:rsidR="00527C29" w:rsidRPr="00815C59">
        <w:rPr>
          <w:rFonts w:ascii="Times New Roman" w:hAnsi="Times New Roman"/>
          <w:sz w:val="24"/>
          <w:szCs w:val="24"/>
        </w:rPr>
        <w:t xml:space="preserve">hourly </w:t>
      </w:r>
      <w:r w:rsidR="002F01CB" w:rsidRPr="00815C59">
        <w:rPr>
          <w:rFonts w:ascii="Times New Roman" w:hAnsi="Times New Roman"/>
          <w:sz w:val="24"/>
          <w:szCs w:val="24"/>
        </w:rPr>
        <w:t>patterns.</w:t>
      </w:r>
    </w:p>
    <w:p w14:paraId="208641D1" w14:textId="77777777" w:rsidR="007976A0" w:rsidRPr="00815C59" w:rsidRDefault="007976A0" w:rsidP="007C2766">
      <w:pPr>
        <w:spacing w:after="0" w:line="480" w:lineRule="auto"/>
        <w:rPr>
          <w:rFonts w:ascii="Times New Roman" w:hAnsi="Times New Roman"/>
          <w:sz w:val="24"/>
          <w:szCs w:val="24"/>
        </w:rPr>
      </w:pPr>
    </w:p>
    <w:p w14:paraId="2AB0EA69" w14:textId="734FBA77" w:rsidR="00551E30" w:rsidRPr="00BD785F" w:rsidRDefault="00CD1DDA" w:rsidP="007C2766">
      <w:pPr>
        <w:spacing w:after="0" w:line="480" w:lineRule="auto"/>
        <w:rPr>
          <w:rFonts w:ascii="Times New Roman" w:hAnsi="Times New Roman"/>
          <w:sz w:val="32"/>
          <w:szCs w:val="32"/>
        </w:rPr>
      </w:pPr>
      <w:r w:rsidRPr="00BD785F">
        <w:rPr>
          <w:rFonts w:ascii="Times New Roman" w:hAnsi="Times New Roman"/>
          <w:b/>
          <w:sz w:val="32"/>
          <w:szCs w:val="32"/>
        </w:rPr>
        <w:t xml:space="preserve">Daily </w:t>
      </w:r>
      <w:r w:rsidR="00BD785F" w:rsidRPr="00BD785F">
        <w:rPr>
          <w:rFonts w:ascii="Times New Roman" w:hAnsi="Times New Roman"/>
          <w:b/>
          <w:sz w:val="32"/>
          <w:szCs w:val="32"/>
        </w:rPr>
        <w:t>P</w:t>
      </w:r>
      <w:r w:rsidR="00D62A8D" w:rsidRPr="00BD785F">
        <w:rPr>
          <w:rFonts w:ascii="Times New Roman" w:hAnsi="Times New Roman"/>
          <w:b/>
          <w:sz w:val="32"/>
          <w:szCs w:val="32"/>
        </w:rPr>
        <w:t xml:space="preserve">hysical </w:t>
      </w:r>
      <w:r w:rsidR="00BD785F" w:rsidRPr="00BD785F">
        <w:rPr>
          <w:rFonts w:ascii="Times New Roman" w:hAnsi="Times New Roman"/>
          <w:b/>
          <w:sz w:val="32"/>
          <w:szCs w:val="32"/>
        </w:rPr>
        <w:t>A</w:t>
      </w:r>
      <w:r w:rsidR="00D62A8D" w:rsidRPr="00BD785F">
        <w:rPr>
          <w:rFonts w:ascii="Times New Roman" w:hAnsi="Times New Roman"/>
          <w:b/>
          <w:sz w:val="32"/>
          <w:szCs w:val="32"/>
        </w:rPr>
        <w:t>ctivity</w:t>
      </w:r>
      <w:r w:rsidR="00BD785F" w:rsidRPr="00BD785F">
        <w:rPr>
          <w:rFonts w:ascii="Times New Roman" w:hAnsi="Times New Roman"/>
          <w:b/>
          <w:sz w:val="32"/>
          <w:szCs w:val="32"/>
        </w:rPr>
        <w:t xml:space="preserve"> M</w:t>
      </w:r>
      <w:r w:rsidRPr="00BD785F">
        <w:rPr>
          <w:rFonts w:ascii="Times New Roman" w:hAnsi="Times New Roman"/>
          <w:b/>
          <w:sz w:val="32"/>
          <w:szCs w:val="32"/>
        </w:rPr>
        <w:t xml:space="preserve">easures and </w:t>
      </w:r>
      <w:r w:rsidR="00BD785F" w:rsidRPr="00BD785F">
        <w:rPr>
          <w:rFonts w:ascii="Times New Roman" w:hAnsi="Times New Roman"/>
          <w:b/>
          <w:sz w:val="32"/>
          <w:szCs w:val="32"/>
        </w:rPr>
        <w:t>Physical A</w:t>
      </w:r>
      <w:r w:rsidR="002375BC" w:rsidRPr="00BD785F">
        <w:rPr>
          <w:rFonts w:ascii="Times New Roman" w:hAnsi="Times New Roman"/>
          <w:b/>
          <w:sz w:val="32"/>
          <w:szCs w:val="32"/>
        </w:rPr>
        <w:t>ctivity</w:t>
      </w:r>
      <w:r w:rsidRPr="00BD785F">
        <w:rPr>
          <w:rFonts w:ascii="Times New Roman" w:hAnsi="Times New Roman"/>
          <w:b/>
          <w:sz w:val="32"/>
          <w:szCs w:val="32"/>
        </w:rPr>
        <w:t xml:space="preserve"> </w:t>
      </w:r>
      <w:r w:rsidR="00BD785F" w:rsidRPr="00BD785F">
        <w:rPr>
          <w:rFonts w:ascii="Times New Roman" w:hAnsi="Times New Roman"/>
          <w:b/>
          <w:sz w:val="32"/>
          <w:szCs w:val="32"/>
        </w:rPr>
        <w:t>H</w:t>
      </w:r>
      <w:r w:rsidRPr="00BD785F">
        <w:rPr>
          <w:rFonts w:ascii="Times New Roman" w:hAnsi="Times New Roman"/>
          <w:b/>
          <w:sz w:val="32"/>
          <w:szCs w:val="32"/>
        </w:rPr>
        <w:t xml:space="preserve">ourly </w:t>
      </w:r>
      <w:r w:rsidR="00BD785F" w:rsidRPr="00BD785F">
        <w:rPr>
          <w:rFonts w:ascii="Times New Roman" w:hAnsi="Times New Roman"/>
          <w:b/>
          <w:sz w:val="32"/>
          <w:szCs w:val="32"/>
        </w:rPr>
        <w:t>P</w:t>
      </w:r>
      <w:r w:rsidRPr="00BD785F">
        <w:rPr>
          <w:rFonts w:ascii="Times New Roman" w:hAnsi="Times New Roman"/>
          <w:b/>
          <w:sz w:val="32"/>
          <w:szCs w:val="32"/>
        </w:rPr>
        <w:t>atterns in COPD</w:t>
      </w:r>
    </w:p>
    <w:p w14:paraId="601D76A4" w14:textId="357C0D17" w:rsidR="00E53C9A" w:rsidRPr="00815C59" w:rsidRDefault="0005755E"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w:t>
      </w:r>
      <w:r w:rsidR="00CD1C8E" w:rsidRPr="00815C59">
        <w:rPr>
          <w:rFonts w:ascii="Times New Roman" w:hAnsi="Times New Roman"/>
          <w:sz w:val="24"/>
          <w:szCs w:val="24"/>
        </w:rPr>
        <w:t>ur results</w:t>
      </w:r>
      <w:r w:rsidRPr="00815C59">
        <w:rPr>
          <w:rFonts w:ascii="Times New Roman" w:hAnsi="Times New Roman"/>
          <w:sz w:val="24"/>
          <w:szCs w:val="24"/>
        </w:rPr>
        <w:t xml:space="preserve"> clearly show </w:t>
      </w:r>
      <w:r w:rsidR="00CD1C8E" w:rsidRPr="00815C59">
        <w:rPr>
          <w:rFonts w:ascii="Times New Roman" w:hAnsi="Times New Roman"/>
          <w:sz w:val="24"/>
          <w:szCs w:val="24"/>
        </w:rPr>
        <w:t xml:space="preserve">that </w:t>
      </w:r>
      <w:r w:rsidR="002375BC" w:rsidRPr="00815C59">
        <w:rPr>
          <w:rFonts w:ascii="Times New Roman" w:hAnsi="Times New Roman"/>
          <w:sz w:val="24"/>
          <w:szCs w:val="24"/>
        </w:rPr>
        <w:t>physical activity</w:t>
      </w:r>
      <w:r w:rsidR="00CD1C8E" w:rsidRPr="00815C59">
        <w:rPr>
          <w:rFonts w:ascii="Times New Roman" w:hAnsi="Times New Roman"/>
          <w:sz w:val="24"/>
          <w:szCs w:val="24"/>
        </w:rPr>
        <w:t xml:space="preserve"> is a heterogeneous </w:t>
      </w:r>
      <w:r w:rsidR="000B2FCA" w:rsidRPr="00815C59">
        <w:rPr>
          <w:rFonts w:ascii="Times New Roman" w:hAnsi="Times New Roman"/>
          <w:sz w:val="24"/>
          <w:szCs w:val="24"/>
        </w:rPr>
        <w:t xml:space="preserve">characteristic </w:t>
      </w:r>
      <w:r w:rsidR="00E92024" w:rsidRPr="00815C59">
        <w:rPr>
          <w:rFonts w:ascii="Times New Roman" w:hAnsi="Times New Roman"/>
          <w:sz w:val="24"/>
          <w:szCs w:val="24"/>
        </w:rPr>
        <w:t>in patients with COPD</w:t>
      </w:r>
      <w:r w:rsidR="00665FEA" w:rsidRPr="00815C59">
        <w:rPr>
          <w:rFonts w:ascii="Times New Roman" w:hAnsi="Times New Roman"/>
          <w:sz w:val="24"/>
          <w:szCs w:val="24"/>
        </w:rPr>
        <w:t xml:space="preserve">, corroborating previous </w:t>
      </w:r>
      <w:r w:rsidR="00E261B9" w:rsidRPr="00815C59">
        <w:rPr>
          <w:rFonts w:ascii="Times New Roman" w:hAnsi="Times New Roman"/>
          <w:sz w:val="24"/>
          <w:szCs w:val="24"/>
        </w:rPr>
        <w:t>findings</w:t>
      </w:r>
      <w:r w:rsidR="00FE345E">
        <w:rPr>
          <w:rFonts w:ascii="Times New Roman" w:hAnsi="Times New Roman"/>
          <w:sz w:val="24"/>
          <w:szCs w:val="24"/>
        </w:rPr>
        <w:t xml:space="preserve"> </w:t>
      </w:r>
      <w:r w:rsidR="006E0098" w:rsidRPr="00815C59">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PEVuZE5vdGU+PENpdGU+PEF1dGhvcj5HYXJjaWEtQXltZXJpY2g8L0F1dGhvcj48WWVhcj4yMDA5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6E0098" w:rsidRPr="00815C59">
        <w:rPr>
          <w:rFonts w:ascii="Times New Roman" w:hAnsi="Times New Roman"/>
          <w:sz w:val="24"/>
          <w:szCs w:val="24"/>
        </w:rPr>
      </w:r>
      <w:r w:rsidR="006E0098" w:rsidRPr="00815C59">
        <w:rPr>
          <w:rFonts w:ascii="Times New Roman" w:hAnsi="Times New Roman"/>
          <w:sz w:val="24"/>
          <w:szCs w:val="24"/>
        </w:rPr>
        <w:fldChar w:fldCharType="separate"/>
      </w:r>
      <w:r w:rsidR="00696094">
        <w:rPr>
          <w:rFonts w:ascii="Times New Roman" w:hAnsi="Times New Roman"/>
          <w:noProof/>
          <w:sz w:val="24"/>
          <w:szCs w:val="24"/>
        </w:rPr>
        <w:t>[30, 31]</w:t>
      </w:r>
      <w:r w:rsidR="006E0098" w:rsidRPr="00815C59">
        <w:rPr>
          <w:rFonts w:ascii="Times New Roman" w:hAnsi="Times New Roman"/>
          <w:sz w:val="24"/>
          <w:szCs w:val="24"/>
        </w:rPr>
        <w:fldChar w:fldCharType="end"/>
      </w:r>
      <w:r w:rsidR="00FE345E">
        <w:rPr>
          <w:rFonts w:ascii="Times New Roman" w:hAnsi="Times New Roman"/>
          <w:sz w:val="24"/>
          <w:szCs w:val="24"/>
        </w:rPr>
        <w:t>.</w:t>
      </w:r>
      <w:r w:rsidR="003C00B2" w:rsidRPr="00815C59">
        <w:rPr>
          <w:rFonts w:ascii="Times New Roman" w:hAnsi="Times New Roman"/>
          <w:sz w:val="24"/>
          <w:szCs w:val="24"/>
        </w:rPr>
        <w:t xml:space="preserve"> </w:t>
      </w:r>
      <w:r w:rsidR="00E01D82">
        <w:rPr>
          <w:rFonts w:ascii="Times New Roman" w:hAnsi="Times New Roman"/>
          <w:sz w:val="24"/>
          <w:szCs w:val="24"/>
        </w:rPr>
        <w:t>Distinct levels of physical activity</w:t>
      </w:r>
      <w:r w:rsidR="00B275D8" w:rsidRPr="00B275D8">
        <w:rPr>
          <w:rFonts w:ascii="Times New Roman" w:hAnsi="Times New Roman"/>
          <w:sz w:val="24"/>
          <w:szCs w:val="24"/>
        </w:rPr>
        <w:t xml:space="preserve"> were found after stratification for age (&lt; or ≥ 67 years), </w:t>
      </w:r>
      <w:r w:rsidR="006D1F2E">
        <w:rPr>
          <w:rFonts w:ascii="Times New Roman" w:hAnsi="Times New Roman"/>
          <w:sz w:val="24"/>
          <w:szCs w:val="24"/>
        </w:rPr>
        <w:t>sex</w:t>
      </w:r>
      <w:r w:rsidR="00B275D8" w:rsidRPr="00B275D8">
        <w:rPr>
          <w:rFonts w:ascii="Times New Roman" w:hAnsi="Times New Roman"/>
          <w:sz w:val="24"/>
          <w:szCs w:val="24"/>
        </w:rPr>
        <w:t xml:space="preserve"> (male or female), BMI (underweight to obese), </w:t>
      </w:r>
      <w:proofErr w:type="spellStart"/>
      <w:r w:rsidR="00B275D8" w:rsidRPr="00B275D8">
        <w:rPr>
          <w:rFonts w:ascii="Times New Roman" w:hAnsi="Times New Roman"/>
          <w:sz w:val="24"/>
          <w:szCs w:val="24"/>
        </w:rPr>
        <w:t>mMRC</w:t>
      </w:r>
      <w:proofErr w:type="spellEnd"/>
      <w:r w:rsidR="00B275D8" w:rsidRPr="00B275D8">
        <w:rPr>
          <w:rFonts w:ascii="Times New Roman" w:hAnsi="Times New Roman"/>
          <w:sz w:val="24"/>
          <w:szCs w:val="24"/>
        </w:rPr>
        <w:t xml:space="preserve"> dyspn</w:t>
      </w:r>
      <w:r w:rsidR="00B14653">
        <w:rPr>
          <w:rFonts w:ascii="Times New Roman" w:hAnsi="Times New Roman"/>
          <w:sz w:val="24"/>
          <w:szCs w:val="24"/>
        </w:rPr>
        <w:t>o</w:t>
      </w:r>
      <w:r w:rsidR="00B275D8" w:rsidRPr="00B275D8">
        <w:rPr>
          <w:rFonts w:ascii="Times New Roman" w:hAnsi="Times New Roman"/>
          <w:sz w:val="24"/>
          <w:szCs w:val="24"/>
        </w:rPr>
        <w:t>ea grade (0 to 4), LTOT (yes or no), D</w:t>
      </w:r>
      <w:r w:rsidR="00B275D8" w:rsidRPr="00807152">
        <w:rPr>
          <w:rFonts w:ascii="Times New Roman" w:hAnsi="Times New Roman"/>
          <w:sz w:val="24"/>
          <w:szCs w:val="24"/>
          <w:vertAlign w:val="subscript"/>
        </w:rPr>
        <w:t>LCO</w:t>
      </w:r>
      <w:r w:rsidR="00B275D8" w:rsidRPr="00B275D8">
        <w:rPr>
          <w:rFonts w:ascii="Times New Roman" w:hAnsi="Times New Roman"/>
          <w:sz w:val="24"/>
          <w:szCs w:val="24"/>
        </w:rPr>
        <w:t xml:space="preserve"> (&lt; or ≥ 51% predicted), ADO index (&lt; or ≥ 4 points), GOLD grades (1 to 4) and GOLD groups (A to D) (</w:t>
      </w:r>
      <w:r w:rsidR="006D1F2E">
        <w:rPr>
          <w:rFonts w:ascii="Times New Roman" w:hAnsi="Times New Roman"/>
          <w:sz w:val="24"/>
          <w:szCs w:val="24"/>
        </w:rPr>
        <w:t xml:space="preserve">S5-S13 </w:t>
      </w:r>
      <w:r w:rsidR="00B275D8" w:rsidRPr="00B275D8">
        <w:rPr>
          <w:rFonts w:ascii="Times New Roman" w:hAnsi="Times New Roman"/>
          <w:sz w:val="24"/>
          <w:szCs w:val="24"/>
        </w:rPr>
        <w:t xml:space="preserve">Tables </w:t>
      </w:r>
      <w:r w:rsidR="006D1F2E">
        <w:rPr>
          <w:rFonts w:ascii="Times New Roman" w:hAnsi="Times New Roman"/>
          <w:sz w:val="24"/>
          <w:szCs w:val="24"/>
        </w:rPr>
        <w:t>in File S2</w:t>
      </w:r>
      <w:r w:rsidR="00B275D8" w:rsidRPr="00B275D8">
        <w:rPr>
          <w:rFonts w:ascii="Times New Roman" w:hAnsi="Times New Roman"/>
          <w:sz w:val="24"/>
          <w:szCs w:val="24"/>
        </w:rPr>
        <w:t xml:space="preserve">). </w:t>
      </w:r>
      <w:r w:rsidR="00065E54" w:rsidRPr="00815C59">
        <w:rPr>
          <w:rFonts w:ascii="Times New Roman" w:hAnsi="Times New Roman"/>
          <w:sz w:val="24"/>
          <w:szCs w:val="24"/>
        </w:rPr>
        <w:t xml:space="preserve">Interestingly, comparable time in very light and moderate-to-vigorous intensities was found between GOLD groups A and C, and </w:t>
      </w:r>
      <w:r w:rsidR="00B628E1">
        <w:rPr>
          <w:rFonts w:ascii="Times New Roman" w:hAnsi="Times New Roman"/>
          <w:sz w:val="24"/>
          <w:szCs w:val="24"/>
        </w:rPr>
        <w:t xml:space="preserve">between GOLD groups </w:t>
      </w:r>
      <w:r w:rsidR="00065E54" w:rsidRPr="00815C59">
        <w:rPr>
          <w:rFonts w:ascii="Times New Roman" w:hAnsi="Times New Roman"/>
          <w:sz w:val="24"/>
          <w:szCs w:val="24"/>
        </w:rPr>
        <w:t>B and D (</w:t>
      </w:r>
      <w:r w:rsidR="00065E54">
        <w:rPr>
          <w:rFonts w:ascii="Times New Roman" w:hAnsi="Times New Roman"/>
          <w:sz w:val="24"/>
          <w:szCs w:val="24"/>
        </w:rPr>
        <w:t xml:space="preserve">S13 </w:t>
      </w:r>
      <w:r w:rsidR="00065E54" w:rsidRPr="00815C59">
        <w:rPr>
          <w:rFonts w:ascii="Times New Roman" w:hAnsi="Times New Roman"/>
          <w:sz w:val="24"/>
          <w:szCs w:val="24"/>
        </w:rPr>
        <w:t>Table</w:t>
      </w:r>
      <w:r w:rsidR="00065E54">
        <w:rPr>
          <w:rFonts w:ascii="Times New Roman" w:hAnsi="Times New Roman"/>
          <w:sz w:val="24"/>
          <w:szCs w:val="24"/>
        </w:rPr>
        <w:t xml:space="preserve"> in File S2</w:t>
      </w:r>
      <w:r w:rsidR="00065E54" w:rsidRPr="00815C59">
        <w:rPr>
          <w:rFonts w:ascii="Times New Roman" w:hAnsi="Times New Roman"/>
          <w:sz w:val="24"/>
          <w:szCs w:val="24"/>
        </w:rPr>
        <w:t>). This suggests that symptoms of dyspnoea, which discriminates between groups A/C and B/D, are better associated with physical activity measures than the degree of airflow limitation, which discriminates between groups A/B and C/D.</w:t>
      </w:r>
      <w:r w:rsidR="00065E54">
        <w:rPr>
          <w:rFonts w:ascii="Times New Roman" w:hAnsi="Times New Roman"/>
          <w:sz w:val="24"/>
          <w:szCs w:val="24"/>
        </w:rPr>
        <w:t xml:space="preserve"> </w:t>
      </w:r>
      <w:proofErr w:type="spellStart"/>
      <w:r w:rsidR="008E7E7F">
        <w:rPr>
          <w:rFonts w:ascii="Times New Roman" w:hAnsi="Times New Roman"/>
          <w:sz w:val="24"/>
          <w:szCs w:val="24"/>
        </w:rPr>
        <w:t>Zogg</w:t>
      </w:r>
      <w:proofErr w:type="spellEnd"/>
      <w:r w:rsidR="008E7E7F">
        <w:rPr>
          <w:rFonts w:ascii="Times New Roman" w:hAnsi="Times New Roman"/>
          <w:sz w:val="24"/>
          <w:szCs w:val="24"/>
        </w:rPr>
        <w:t xml:space="preserve"> et al </w:t>
      </w:r>
      <w:r w:rsidR="008E7E7F">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&lt;EndNote&gt;&lt;Cite&gt;&lt;Author&gt;Zogg&lt;/Author&gt;&lt;Year&gt;2014&lt;/Year&gt;&lt;RecNum&gt;390&lt;/RecNum&gt;&lt;DisplayText&gt;[32]&lt;/DisplayText&gt;&lt;record&gt;&lt;rec-number&gt;390&lt;/rec-number&gt;&lt;foreign-keys&gt;&lt;key app="EN" db-id="tfsfsfxt0r2et2ezrvi5eafx5dz0ae9wxsst" timestamp="0"&gt;390&lt;/key&gt;&lt;/foreign-keys&gt;&lt;ref-type name="Journal Article"&gt;17&lt;/ref-type&gt;&lt;contributors&gt;&lt;authors&gt;&lt;author&gt;Zogg, S.&lt;/author&gt;&lt;author&gt;Durr, S.&lt;/author&gt;&lt;author&gt;Miedinger, D.&lt;/author&gt;&lt;author&gt;Steveling, E. H.&lt;/author&gt;&lt;author&gt;Maier, S.&lt;/author&gt;&lt;author&gt;Leuppi, J. D.&lt;/author&gt;&lt;/authors&gt;&lt;/contributors&gt;&lt;auth-address&gt;Medical University Clinic, Cantonal Hospital Baselland, Rheinstrasse 26, Liestal CH - 4410, Switzerland. stefanie.zogg@ksbl.ch.&lt;/auth-address&gt;&lt;titles&gt;&lt;title&gt;Differences in classification of COPD patients into risk groups A-D: a cross-sectional study&lt;/title&gt;&lt;secondary-title&gt;BMC Res Notes&lt;/secondary-title&gt;&lt;/titles&gt;&lt;pages&gt;562&lt;/pages&gt;&lt;volume&gt;7&lt;/volume&gt;&lt;number&gt;1&lt;/number&gt;&lt;edition&gt;2014/08/26&lt;/edition&gt;&lt;dates&gt;&lt;year&gt;2014&lt;/year&gt;&lt;/dates&gt;&lt;isbn&gt;1756-0500 (Electronic)&amp;#xD;1756-0500 (Linking)&lt;/isbn&gt;&lt;accession-num&gt;25148698&lt;/accession-num&gt;&lt;urls&gt;&lt;related-urls&gt;&lt;url&gt;http://www.ncbi.nlm.nih.gov/entrez/query.fcgi?cmd=Retrieve&amp;amp;db=PubMed&amp;amp;dopt=Citation&amp;amp;list_uids=25148698&lt;/url&gt;&lt;/related-urls&gt;&lt;/urls&gt;&lt;electronic-resource-num&gt;1756-0500-7-562 [pii]&amp;#xD;10.1186/1756-0500-7-562&lt;/electronic-resource-num&gt;&lt;language&gt;Eng&lt;/language&gt;&lt;/record&gt;&lt;/Cite&gt;&lt;/EndNote&gt;</w:instrText>
      </w:r>
      <w:r w:rsidR="008E7E7F">
        <w:rPr>
          <w:rFonts w:ascii="Times New Roman" w:hAnsi="Times New Roman"/>
          <w:sz w:val="24"/>
          <w:szCs w:val="24"/>
        </w:rPr>
        <w:fldChar w:fldCharType="separate"/>
      </w:r>
      <w:r w:rsidR="008E7E7F">
        <w:rPr>
          <w:rFonts w:ascii="Times New Roman" w:hAnsi="Times New Roman"/>
          <w:noProof/>
          <w:sz w:val="24"/>
          <w:szCs w:val="24"/>
        </w:rPr>
        <w:t>[32]</w:t>
      </w:r>
      <w:r w:rsidR="008E7E7F">
        <w:rPr>
          <w:rFonts w:ascii="Times New Roman" w:hAnsi="Times New Roman"/>
          <w:sz w:val="24"/>
          <w:szCs w:val="24"/>
        </w:rPr>
        <w:fldChar w:fldCharType="end"/>
      </w:r>
      <w:r w:rsidR="008E7E7F">
        <w:rPr>
          <w:rFonts w:ascii="Times New Roman" w:hAnsi="Times New Roman"/>
          <w:sz w:val="24"/>
          <w:szCs w:val="24"/>
        </w:rPr>
        <w:t xml:space="preserve"> </w:t>
      </w:r>
      <w:r w:rsidR="00766754">
        <w:rPr>
          <w:rFonts w:ascii="Times New Roman" w:hAnsi="Times New Roman"/>
          <w:sz w:val="24"/>
          <w:szCs w:val="24"/>
        </w:rPr>
        <w:t>also investigated physical activity</w:t>
      </w:r>
      <w:r w:rsidR="00BE788C">
        <w:rPr>
          <w:rFonts w:ascii="Times New Roman" w:hAnsi="Times New Roman"/>
          <w:sz w:val="24"/>
          <w:szCs w:val="24"/>
        </w:rPr>
        <w:t xml:space="preserve"> </w:t>
      </w:r>
      <w:proofErr w:type="spellStart"/>
      <w:r w:rsidR="00BE788C">
        <w:rPr>
          <w:rFonts w:ascii="Times New Roman" w:hAnsi="Times New Roman"/>
          <w:sz w:val="24"/>
          <w:szCs w:val="24"/>
        </w:rPr>
        <w:t>lvels</w:t>
      </w:r>
      <w:proofErr w:type="spellEnd"/>
      <w:r w:rsidR="00766754">
        <w:rPr>
          <w:rFonts w:ascii="Times New Roman" w:hAnsi="Times New Roman"/>
          <w:sz w:val="24"/>
          <w:szCs w:val="24"/>
        </w:rPr>
        <w:t xml:space="preserve"> in COPD patients after classification into GOLD groups</w:t>
      </w:r>
      <w:r w:rsidR="00BE788C">
        <w:rPr>
          <w:rFonts w:ascii="Times New Roman" w:hAnsi="Times New Roman"/>
          <w:sz w:val="24"/>
          <w:szCs w:val="24"/>
        </w:rPr>
        <w:t>. These authors</w:t>
      </w:r>
      <w:r w:rsidR="008E7E7F">
        <w:rPr>
          <w:rFonts w:ascii="Times New Roman" w:hAnsi="Times New Roman"/>
          <w:sz w:val="24"/>
          <w:szCs w:val="24"/>
        </w:rPr>
        <w:t xml:space="preserve"> observed </w:t>
      </w:r>
      <w:r w:rsidR="00C422B9">
        <w:rPr>
          <w:rFonts w:ascii="Times New Roman" w:hAnsi="Times New Roman"/>
          <w:sz w:val="24"/>
          <w:szCs w:val="24"/>
        </w:rPr>
        <w:t>more preserved physical activity levels</w:t>
      </w:r>
      <w:r w:rsidR="00BA44CF">
        <w:rPr>
          <w:rFonts w:ascii="Times New Roman" w:hAnsi="Times New Roman"/>
          <w:sz w:val="24"/>
          <w:szCs w:val="24"/>
        </w:rPr>
        <w:t xml:space="preserve"> in group </w:t>
      </w:r>
      <w:proofErr w:type="gramStart"/>
      <w:r w:rsidR="00BA44CF">
        <w:rPr>
          <w:rFonts w:ascii="Times New Roman" w:hAnsi="Times New Roman"/>
          <w:sz w:val="24"/>
          <w:szCs w:val="24"/>
        </w:rPr>
        <w:t>A</w:t>
      </w:r>
      <w:proofErr w:type="gramEnd"/>
      <w:r w:rsidR="00BA44CF">
        <w:rPr>
          <w:rFonts w:ascii="Times New Roman" w:hAnsi="Times New Roman"/>
          <w:sz w:val="24"/>
          <w:szCs w:val="24"/>
        </w:rPr>
        <w:t xml:space="preserve"> compared to the other</w:t>
      </w:r>
      <w:r w:rsidR="00F624E8">
        <w:rPr>
          <w:rFonts w:ascii="Times New Roman" w:hAnsi="Times New Roman"/>
          <w:sz w:val="24"/>
          <w:szCs w:val="24"/>
        </w:rPr>
        <w:t xml:space="preserve"> group</w:t>
      </w:r>
      <w:r w:rsidR="00BA44CF">
        <w:rPr>
          <w:rFonts w:ascii="Times New Roman" w:hAnsi="Times New Roman"/>
          <w:sz w:val="24"/>
          <w:szCs w:val="24"/>
        </w:rPr>
        <w:t>s. Nevertheless, the sample sizes in each group were small and groups C and D had to be combined, compromising more detailed analyses</w:t>
      </w:r>
      <w:r w:rsidR="008E7E7F">
        <w:rPr>
          <w:rFonts w:ascii="Times New Roman" w:hAnsi="Times New Roman"/>
          <w:sz w:val="24"/>
          <w:szCs w:val="24"/>
        </w:rPr>
        <w:t xml:space="preserve">. </w:t>
      </w:r>
      <w:r w:rsidR="001671BE">
        <w:rPr>
          <w:rFonts w:ascii="Times New Roman" w:hAnsi="Times New Roman"/>
          <w:sz w:val="24"/>
          <w:szCs w:val="24"/>
        </w:rPr>
        <w:lastRenderedPageBreak/>
        <w:t>Despite the significant</w:t>
      </w:r>
      <w:r w:rsidR="00E42551">
        <w:rPr>
          <w:rFonts w:ascii="Times New Roman" w:hAnsi="Times New Roman"/>
          <w:sz w:val="24"/>
          <w:szCs w:val="24"/>
        </w:rPr>
        <w:t xml:space="preserve"> influence </w:t>
      </w:r>
      <w:r w:rsidR="001671BE">
        <w:rPr>
          <w:rFonts w:ascii="Times New Roman" w:hAnsi="Times New Roman"/>
          <w:sz w:val="24"/>
          <w:szCs w:val="24"/>
        </w:rPr>
        <w:t xml:space="preserve">of GOLD groups </w:t>
      </w:r>
      <w:r w:rsidR="00E42551">
        <w:rPr>
          <w:rFonts w:ascii="Times New Roman" w:hAnsi="Times New Roman"/>
          <w:sz w:val="24"/>
          <w:szCs w:val="24"/>
        </w:rPr>
        <w:t xml:space="preserve">on </w:t>
      </w:r>
      <w:r w:rsidR="009F3ECB">
        <w:rPr>
          <w:rFonts w:ascii="Times New Roman" w:hAnsi="Times New Roman"/>
          <w:sz w:val="24"/>
          <w:szCs w:val="24"/>
        </w:rPr>
        <w:t>physical activity measures</w:t>
      </w:r>
      <w:r w:rsidR="00065E54">
        <w:rPr>
          <w:rFonts w:ascii="Times New Roman" w:hAnsi="Times New Roman"/>
          <w:sz w:val="24"/>
          <w:szCs w:val="24"/>
        </w:rPr>
        <w:t xml:space="preserve">, </w:t>
      </w:r>
      <w:r w:rsidR="001671BE">
        <w:rPr>
          <w:rFonts w:ascii="Times New Roman" w:hAnsi="Times New Roman"/>
          <w:sz w:val="24"/>
          <w:szCs w:val="24"/>
        </w:rPr>
        <w:t xml:space="preserve">only </w:t>
      </w:r>
      <w:r w:rsidR="00065E54">
        <w:rPr>
          <w:rFonts w:ascii="Times New Roman" w:hAnsi="Times New Roman"/>
          <w:sz w:val="24"/>
          <w:szCs w:val="24"/>
        </w:rPr>
        <w:t xml:space="preserve">little </w:t>
      </w:r>
      <w:r w:rsidR="00590984">
        <w:rPr>
          <w:rFonts w:ascii="Times New Roman" w:hAnsi="Times New Roman"/>
          <w:sz w:val="24"/>
          <w:szCs w:val="24"/>
        </w:rPr>
        <w:t xml:space="preserve">or no </w:t>
      </w:r>
      <w:r w:rsidR="00DC3F0D">
        <w:rPr>
          <w:rFonts w:ascii="Times New Roman" w:hAnsi="Times New Roman"/>
          <w:sz w:val="24"/>
          <w:szCs w:val="24"/>
        </w:rPr>
        <w:t xml:space="preserve">influence </w:t>
      </w:r>
      <w:r w:rsidR="001671BE">
        <w:rPr>
          <w:rFonts w:ascii="Times New Roman" w:hAnsi="Times New Roman"/>
          <w:sz w:val="24"/>
          <w:szCs w:val="24"/>
        </w:rPr>
        <w:t xml:space="preserve">was observed </w:t>
      </w:r>
      <w:r w:rsidR="00DC3F0D">
        <w:rPr>
          <w:rFonts w:ascii="Times New Roman" w:hAnsi="Times New Roman"/>
          <w:sz w:val="24"/>
          <w:szCs w:val="24"/>
        </w:rPr>
        <w:t xml:space="preserve">on </w:t>
      </w:r>
      <w:r w:rsidR="009F3ECB">
        <w:rPr>
          <w:rFonts w:ascii="Times New Roman" w:hAnsi="Times New Roman"/>
          <w:sz w:val="24"/>
          <w:szCs w:val="24"/>
        </w:rPr>
        <w:t xml:space="preserve">physical activity </w:t>
      </w:r>
      <w:r w:rsidR="00DC3F0D">
        <w:rPr>
          <w:rFonts w:ascii="Times New Roman" w:hAnsi="Times New Roman"/>
          <w:sz w:val="24"/>
          <w:szCs w:val="24"/>
        </w:rPr>
        <w:t>hourly patterns</w:t>
      </w:r>
      <w:r w:rsidR="006C1AF7">
        <w:rPr>
          <w:rFonts w:ascii="Times New Roman" w:hAnsi="Times New Roman"/>
          <w:sz w:val="24"/>
          <w:szCs w:val="24"/>
        </w:rPr>
        <w:t xml:space="preserve">. </w:t>
      </w:r>
      <w:r w:rsidR="00590984">
        <w:rPr>
          <w:rFonts w:ascii="Times New Roman" w:hAnsi="Times New Roman"/>
          <w:sz w:val="24"/>
          <w:szCs w:val="24"/>
        </w:rPr>
        <w:t xml:space="preserve">Only a few studies have investigated hourly patterns in COPD. </w:t>
      </w:r>
      <w:r w:rsidR="001671BE">
        <w:rPr>
          <w:rFonts w:ascii="Times New Roman" w:hAnsi="Times New Roman"/>
          <w:sz w:val="24"/>
          <w:szCs w:val="24"/>
        </w:rPr>
        <w:t xml:space="preserve">In the study by </w:t>
      </w:r>
      <w:r w:rsidR="00590984" w:rsidRPr="00590984">
        <w:rPr>
          <w:rFonts w:ascii="Times New Roman" w:hAnsi="Times New Roman"/>
          <w:sz w:val="24"/>
          <w:szCs w:val="24"/>
        </w:rPr>
        <w:t>Hecht et al</w:t>
      </w:r>
      <w:r w:rsidR="00D77028">
        <w:rPr>
          <w:rFonts w:ascii="Times New Roman" w:hAnsi="Times New Roman"/>
          <w:sz w:val="24"/>
          <w:szCs w:val="24"/>
        </w:rPr>
        <w:t xml:space="preserve"> </w: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 </w:instrText>
      </w:r>
      <w:r w:rsidR="00D77028">
        <w:rPr>
          <w:rFonts w:ascii="Times New Roman" w:hAnsi="Times New Roman"/>
          <w:sz w:val="24"/>
          <w:szCs w:val="24"/>
        </w:rPr>
        <w:fldChar w:fldCharType="begin">
          <w:fldData xml:space="preserve">PEVuZE5vdGU+PENpdGU+PEF1dGhvcj5IZWNodDwvQXV0aG9yPjxZZWFyPjIwMDk8L1llYXI+PFJl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</w:fldData>
        </w:fldChar>
      </w:r>
      <w:r w:rsidR="00D77028">
        <w:rPr>
          <w:rFonts w:ascii="Times New Roman" w:hAnsi="Times New Roman"/>
          <w:sz w:val="24"/>
          <w:szCs w:val="24"/>
        </w:rPr>
        <w:instrText xml:space="preserve"> ADDIN EN.CITE.DATA </w:instrText>
      </w:r>
      <w:r w:rsidR="00D77028">
        <w:rPr>
          <w:rFonts w:ascii="Times New Roman" w:hAnsi="Times New Roman"/>
          <w:sz w:val="24"/>
          <w:szCs w:val="24"/>
        </w:rPr>
      </w:r>
      <w:r w:rsidR="00D77028">
        <w:rPr>
          <w:rFonts w:ascii="Times New Roman" w:hAnsi="Times New Roman"/>
          <w:sz w:val="24"/>
          <w:szCs w:val="24"/>
        </w:rPr>
        <w:fldChar w:fldCharType="end"/>
      </w:r>
      <w:r w:rsidR="00D77028">
        <w:rPr>
          <w:rFonts w:ascii="Times New Roman" w:hAnsi="Times New Roman"/>
          <w:sz w:val="24"/>
          <w:szCs w:val="24"/>
        </w:rPr>
      </w:r>
      <w:r w:rsidR="00D77028">
        <w:rPr>
          <w:rFonts w:ascii="Times New Roman" w:hAnsi="Times New Roman"/>
          <w:sz w:val="24"/>
          <w:szCs w:val="24"/>
        </w:rPr>
        <w:fldChar w:fldCharType="separate"/>
      </w:r>
      <w:r w:rsidR="00D77028">
        <w:rPr>
          <w:rFonts w:ascii="Times New Roman" w:hAnsi="Times New Roman"/>
          <w:noProof/>
          <w:sz w:val="24"/>
          <w:szCs w:val="24"/>
        </w:rPr>
        <w:t>[10]</w:t>
      </w:r>
      <w:r w:rsidR="00D77028">
        <w:rPr>
          <w:rFonts w:ascii="Times New Roman" w:hAnsi="Times New Roman"/>
          <w:sz w:val="24"/>
          <w:szCs w:val="24"/>
        </w:rPr>
        <w:fldChar w:fldCharType="end"/>
      </w:r>
      <w:r w:rsidR="001671BE">
        <w:rPr>
          <w:rFonts w:ascii="Times New Roman" w:hAnsi="Times New Roman"/>
          <w:sz w:val="24"/>
          <w:szCs w:val="24"/>
        </w:rPr>
        <w:t>, the authors</w:t>
      </w:r>
      <w:r w:rsidR="00590984" w:rsidRPr="00590984">
        <w:rPr>
          <w:rFonts w:ascii="Times New Roman" w:hAnsi="Times New Roman"/>
          <w:sz w:val="24"/>
          <w:szCs w:val="24"/>
        </w:rPr>
        <w:t xml:space="preserve"> observed </w:t>
      </w:r>
      <w:r w:rsidR="001671BE">
        <w:rPr>
          <w:rFonts w:ascii="Times New Roman" w:hAnsi="Times New Roman"/>
          <w:sz w:val="24"/>
          <w:szCs w:val="24"/>
        </w:rPr>
        <w:t xml:space="preserve">that </w:t>
      </w:r>
      <w:r w:rsidR="00590984" w:rsidRPr="00590984">
        <w:rPr>
          <w:rFonts w:ascii="Times New Roman" w:hAnsi="Times New Roman"/>
          <w:sz w:val="24"/>
          <w:szCs w:val="24"/>
        </w:rPr>
        <w:t xml:space="preserve">the highest activity level </w:t>
      </w:r>
      <w:r w:rsidR="001671BE">
        <w:rPr>
          <w:rFonts w:ascii="Times New Roman" w:hAnsi="Times New Roman"/>
          <w:sz w:val="24"/>
          <w:szCs w:val="24"/>
        </w:rPr>
        <w:t xml:space="preserve">occurred </w:t>
      </w:r>
      <w:r w:rsidR="00590984" w:rsidRPr="00590984">
        <w:rPr>
          <w:rFonts w:ascii="Times New Roman" w:hAnsi="Times New Roman"/>
          <w:sz w:val="24"/>
          <w:szCs w:val="24"/>
        </w:rPr>
        <w:t>during the late morning and early afternoon hours</w:t>
      </w:r>
      <w:r w:rsidR="006C1AF7">
        <w:rPr>
          <w:rFonts w:ascii="Times New Roman" w:hAnsi="Times New Roman"/>
          <w:sz w:val="24"/>
          <w:szCs w:val="24"/>
        </w:rPr>
        <w:t xml:space="preserve">, </w:t>
      </w:r>
      <w:r w:rsidR="00E13220">
        <w:rPr>
          <w:rFonts w:ascii="Times New Roman" w:hAnsi="Times New Roman"/>
          <w:sz w:val="24"/>
          <w:szCs w:val="24"/>
        </w:rPr>
        <w:t xml:space="preserve">which is corroborated by our findings. </w:t>
      </w:r>
      <w:proofErr w:type="spellStart"/>
      <w:r w:rsidR="00E13220">
        <w:rPr>
          <w:rFonts w:ascii="Times New Roman" w:hAnsi="Times New Roman"/>
          <w:sz w:val="24"/>
          <w:szCs w:val="24"/>
        </w:rPr>
        <w:t>T</w:t>
      </w:r>
      <w:r w:rsidR="00590984" w:rsidRPr="00590984">
        <w:rPr>
          <w:rFonts w:ascii="Times New Roman" w:hAnsi="Times New Roman"/>
          <w:sz w:val="24"/>
          <w:szCs w:val="24"/>
        </w:rPr>
        <w:t>abak</w:t>
      </w:r>
      <w:proofErr w:type="spellEnd"/>
      <w:r w:rsidR="00590984" w:rsidRPr="00590984">
        <w:rPr>
          <w:rFonts w:ascii="Times New Roman" w:hAnsi="Times New Roman"/>
          <w:sz w:val="24"/>
          <w:szCs w:val="24"/>
        </w:rPr>
        <w:t xml:space="preserve"> et al </w:t>
      </w:r>
      <w:r w:rsidR="00D77028">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&lt;EndNote&gt;&lt;Cite&gt;&lt;Author&gt;Tabak&lt;/Author&gt;&lt;Year&gt;2012&lt;/Year&gt;&lt;RecNum&gt;486&lt;/RecNum&gt;&lt;DisplayText&gt;[33]&lt;/DisplayText&gt;&lt;record&gt;&lt;rec-number&gt;486&lt;/rec-number&gt;&lt;foreign-keys&gt;&lt;key app="EN" db-id="tfsfsfxt0r2et2ezrvi5eafx5dz0ae9wxsst" timestamp="1444748396"&gt;486&lt;/key&gt;&lt;/foreign-keys&gt;&lt;ref-type name="Journal Article"&gt;17&lt;/ref-type&gt;&lt;contributors&gt;&lt;authors&gt;&lt;author&gt;Tabak, M.&lt;/author&gt;&lt;author&gt;Vollenbroek-Hutten, M. M.&lt;/author&gt;&lt;author&gt;van der Valk, P. D.&lt;/author&gt;&lt;author&gt;van der Palen, J.&lt;/author&gt;&lt;author&gt;Tonis, T. M.&lt;/author&gt;&lt;author&gt;Hermens, H. J.&lt;/author&gt;&lt;/authors&gt;&lt;/contributors&gt;&lt;auth-address&gt;Telemedicine Group, Roessingh Research and Development, P.O. Box 310, 7500 AH Enschede, The Netherlands ; Telemedicine Group, University of Twente, 7500 AE Enschede, The Netherlands.&lt;/auth-address&gt;&lt;titles&gt;&lt;title&gt;Telemonitoring of Daily Activity and Symptom Behavior in Patients with COPD&lt;/title&gt;&lt;secondary-title&gt;Int J Telemed Appl&lt;/secondary-title&gt;&lt;alt-title&gt;International journal of telemedicine and applications&lt;/alt-title&gt;&lt;/titles&gt;&lt;periodical&gt;&lt;full-title&gt;Int J Telemed Appl&lt;/full-title&gt;&lt;abbr-1&gt;International journal of telemedicine and applications&lt;/abbr-1&gt;&lt;/periodical&gt;&lt;alt-periodical&gt;&lt;full-title&gt;Int J Telemed Appl&lt;/full-title&gt;&lt;abbr-1&gt;International journal of telemedicine and applications&lt;/abbr-1&gt;&lt;/alt-periodical&gt;&lt;pages&gt;438736&lt;/pages&gt;&lt;volume&gt;2012&lt;/volume&gt;&lt;dates&gt;&lt;year&gt;2012&lt;/year&gt;&lt;/dates&gt;&lt;isbn&gt;1687-6423 (Electronic)&amp;#xD;1687-6415 (Linking)&lt;/isbn&gt;&lt;accession-num&gt;23227041&lt;/accession-num&gt;&lt;urls&gt;&lt;related-urls&gt;&lt;url&gt;http://www.ncbi.nlm.nih.gov/pubmed/23227041&lt;/url&gt;&lt;/related-urls&gt;&lt;/urls&gt;&lt;custom2&gt;3512293&lt;/custom2&gt;&lt;electronic-resource-num&gt;10.1155/2012/438736&lt;/electronic-resource-num&gt;&lt;/record&gt;&lt;/Cite&gt;&lt;/EndNote&gt;</w:instrText>
      </w:r>
      <w:r w:rsidR="00D77028">
        <w:rPr>
          <w:rFonts w:ascii="Times New Roman" w:hAnsi="Times New Roman"/>
          <w:sz w:val="24"/>
          <w:szCs w:val="24"/>
        </w:rPr>
        <w:fldChar w:fldCharType="separate"/>
      </w:r>
      <w:r w:rsidR="008E7E7F">
        <w:rPr>
          <w:rFonts w:ascii="Times New Roman" w:hAnsi="Times New Roman"/>
          <w:noProof/>
          <w:sz w:val="24"/>
          <w:szCs w:val="24"/>
        </w:rPr>
        <w:t>[33]</w:t>
      </w:r>
      <w:r w:rsidR="00D77028">
        <w:rPr>
          <w:rFonts w:ascii="Times New Roman" w:hAnsi="Times New Roman"/>
          <w:sz w:val="24"/>
          <w:szCs w:val="24"/>
        </w:rPr>
        <w:fldChar w:fldCharType="end"/>
      </w:r>
      <w:r w:rsidR="001671BE">
        <w:rPr>
          <w:rFonts w:ascii="Times New Roman" w:hAnsi="Times New Roman"/>
          <w:sz w:val="24"/>
          <w:szCs w:val="24"/>
        </w:rPr>
        <w:t>, in turn,</w:t>
      </w:r>
      <w:r w:rsidR="00D77028">
        <w:rPr>
          <w:rFonts w:ascii="Times New Roman" w:hAnsi="Times New Roman"/>
          <w:sz w:val="24"/>
          <w:szCs w:val="24"/>
        </w:rPr>
        <w:t xml:space="preserve"> </w:t>
      </w:r>
      <w:r w:rsidR="00590984" w:rsidRPr="00590984">
        <w:rPr>
          <w:rFonts w:ascii="Times New Roman" w:hAnsi="Times New Roman"/>
          <w:sz w:val="24"/>
          <w:szCs w:val="24"/>
        </w:rPr>
        <w:t xml:space="preserve">observed a </w:t>
      </w:r>
      <w:r w:rsidR="00E13220">
        <w:rPr>
          <w:rFonts w:ascii="Times New Roman" w:hAnsi="Times New Roman"/>
          <w:sz w:val="24"/>
          <w:szCs w:val="24"/>
        </w:rPr>
        <w:t xml:space="preserve">similar pattern of a </w:t>
      </w:r>
      <w:r w:rsidR="00590984" w:rsidRPr="00590984">
        <w:rPr>
          <w:rFonts w:ascii="Times New Roman" w:hAnsi="Times New Roman"/>
          <w:sz w:val="24"/>
          <w:szCs w:val="24"/>
        </w:rPr>
        <w:t xml:space="preserve">dip of lower activity in the early afternoon in both employed and unemployed COPD patients, </w:t>
      </w:r>
      <w:r w:rsidR="00E13220">
        <w:rPr>
          <w:rFonts w:ascii="Times New Roman" w:hAnsi="Times New Roman"/>
          <w:sz w:val="24"/>
          <w:szCs w:val="24"/>
        </w:rPr>
        <w:t xml:space="preserve">despite differences </w:t>
      </w:r>
      <w:r w:rsidR="001671BE">
        <w:rPr>
          <w:rFonts w:ascii="Times New Roman" w:hAnsi="Times New Roman"/>
          <w:sz w:val="24"/>
          <w:szCs w:val="24"/>
        </w:rPr>
        <w:t>in the summary values between groups</w:t>
      </w:r>
      <w:r w:rsidR="006C1AF7">
        <w:rPr>
          <w:rFonts w:ascii="Times New Roman" w:hAnsi="Times New Roman"/>
          <w:sz w:val="24"/>
          <w:szCs w:val="24"/>
        </w:rPr>
        <w:t xml:space="preserve">. </w:t>
      </w:r>
      <w:r w:rsidR="00E13220">
        <w:rPr>
          <w:rFonts w:ascii="Times New Roman" w:hAnsi="Times New Roman"/>
          <w:sz w:val="24"/>
          <w:szCs w:val="24"/>
        </w:rPr>
        <w:t>Together with our findings th</w:t>
      </w:r>
      <w:r w:rsidR="00F7501B">
        <w:rPr>
          <w:rFonts w:ascii="Times New Roman" w:hAnsi="Times New Roman"/>
          <w:sz w:val="24"/>
          <w:szCs w:val="24"/>
        </w:rPr>
        <w:t>is</w:t>
      </w:r>
      <w:r w:rsidR="006C1AF7">
        <w:rPr>
          <w:rFonts w:ascii="Times New Roman" w:hAnsi="Times New Roman"/>
          <w:sz w:val="24"/>
          <w:szCs w:val="24"/>
        </w:rPr>
        <w:t xml:space="preserve"> suggest</w:t>
      </w:r>
      <w:r w:rsidR="00F7501B">
        <w:rPr>
          <w:rFonts w:ascii="Times New Roman" w:hAnsi="Times New Roman"/>
          <w:sz w:val="24"/>
          <w:szCs w:val="24"/>
        </w:rPr>
        <w:t>s</w:t>
      </w:r>
      <w:r w:rsidR="006C1AF7">
        <w:rPr>
          <w:rFonts w:ascii="Times New Roman" w:hAnsi="Times New Roman"/>
          <w:sz w:val="24"/>
          <w:szCs w:val="24"/>
        </w:rPr>
        <w:t xml:space="preserve"> that hourly patterns </w:t>
      </w:r>
      <w:r w:rsidR="00C4572E">
        <w:rPr>
          <w:rFonts w:ascii="Times New Roman" w:hAnsi="Times New Roman"/>
          <w:sz w:val="24"/>
          <w:szCs w:val="24"/>
        </w:rPr>
        <w:t xml:space="preserve">have the potential to </w:t>
      </w:r>
      <w:r w:rsidR="00720F24">
        <w:rPr>
          <w:rFonts w:ascii="Times New Roman" w:hAnsi="Times New Roman"/>
          <w:sz w:val="24"/>
          <w:szCs w:val="24"/>
        </w:rPr>
        <w:t>complement</w:t>
      </w:r>
      <w:r w:rsidR="003B7836">
        <w:rPr>
          <w:rFonts w:ascii="Times New Roman" w:hAnsi="Times New Roman"/>
          <w:sz w:val="24"/>
          <w:szCs w:val="24"/>
        </w:rPr>
        <w:t xml:space="preserve"> the information provided by </w:t>
      </w:r>
      <w:r w:rsidR="00720F24">
        <w:rPr>
          <w:rFonts w:ascii="Times New Roman" w:hAnsi="Times New Roman"/>
          <w:sz w:val="24"/>
          <w:szCs w:val="24"/>
        </w:rPr>
        <w:t>summary values</w:t>
      </w:r>
      <w:r w:rsidR="006C1AF7">
        <w:rPr>
          <w:rFonts w:ascii="Times New Roman" w:hAnsi="Times New Roman"/>
          <w:sz w:val="24"/>
          <w:szCs w:val="24"/>
        </w:rPr>
        <w:t>.</w:t>
      </w:r>
    </w:p>
    <w:p w14:paraId="188D683B" w14:textId="77777777" w:rsidR="00C55B30" w:rsidRPr="00815C59" w:rsidRDefault="00C55B30" w:rsidP="007C2766">
      <w:pPr>
        <w:spacing w:after="0" w:line="480" w:lineRule="auto"/>
        <w:rPr>
          <w:rFonts w:ascii="Times New Roman" w:hAnsi="Times New Roman"/>
          <w:sz w:val="24"/>
          <w:szCs w:val="24"/>
        </w:rPr>
      </w:pPr>
    </w:p>
    <w:p w14:paraId="03E46BF0" w14:textId="432F55AE" w:rsidR="00E53C9A" w:rsidRPr="00BD785F" w:rsidRDefault="00C55B30" w:rsidP="007C2766">
      <w:pPr>
        <w:spacing w:after="0" w:line="480" w:lineRule="auto"/>
        <w:rPr>
          <w:rFonts w:ascii="Times New Roman" w:hAnsi="Times New Roman"/>
          <w:b/>
          <w:sz w:val="32"/>
          <w:szCs w:val="32"/>
        </w:rPr>
      </w:pPr>
      <w:r w:rsidRPr="00BD785F">
        <w:rPr>
          <w:rFonts w:ascii="Times New Roman" w:hAnsi="Times New Roman"/>
          <w:b/>
          <w:sz w:val="32"/>
          <w:szCs w:val="32"/>
        </w:rPr>
        <w:t xml:space="preserve">Clusters of </w:t>
      </w:r>
      <w:r w:rsidR="00BD785F" w:rsidRPr="00BD785F">
        <w:rPr>
          <w:rFonts w:ascii="Times New Roman" w:hAnsi="Times New Roman"/>
          <w:b/>
          <w:sz w:val="32"/>
          <w:szCs w:val="32"/>
        </w:rPr>
        <w:t>P</w:t>
      </w:r>
      <w:r w:rsidR="00333808" w:rsidRPr="00BD785F">
        <w:rPr>
          <w:rFonts w:ascii="Times New Roman" w:hAnsi="Times New Roman"/>
          <w:b/>
          <w:sz w:val="32"/>
          <w:szCs w:val="32"/>
        </w:rPr>
        <w:t xml:space="preserve">atients with COPD </w:t>
      </w:r>
      <w:r w:rsidR="00BD785F" w:rsidRPr="00BD785F">
        <w:rPr>
          <w:rFonts w:ascii="Times New Roman" w:hAnsi="Times New Roman"/>
          <w:b/>
          <w:sz w:val="32"/>
          <w:szCs w:val="32"/>
        </w:rPr>
        <w:t>B</w:t>
      </w:r>
      <w:r w:rsidR="00333808" w:rsidRPr="00BD785F">
        <w:rPr>
          <w:rFonts w:ascii="Times New Roman" w:hAnsi="Times New Roman"/>
          <w:b/>
          <w:sz w:val="32"/>
          <w:szCs w:val="32"/>
        </w:rPr>
        <w:t xml:space="preserve">ased on </w:t>
      </w:r>
      <w:r w:rsidR="00BD785F" w:rsidRPr="00BD785F">
        <w:rPr>
          <w:rFonts w:ascii="Times New Roman" w:hAnsi="Times New Roman"/>
          <w:b/>
          <w:sz w:val="32"/>
          <w:szCs w:val="32"/>
        </w:rPr>
        <w:t>D</w:t>
      </w:r>
      <w:r w:rsidR="00DE14F8" w:rsidRPr="00BD785F">
        <w:rPr>
          <w:rFonts w:ascii="Times New Roman" w:hAnsi="Times New Roman"/>
          <w:b/>
          <w:sz w:val="32"/>
          <w:szCs w:val="32"/>
        </w:rPr>
        <w:t xml:space="preserve">aily </w:t>
      </w:r>
      <w:r w:rsidR="00BD785F" w:rsidRPr="00BD785F">
        <w:rPr>
          <w:rFonts w:ascii="Times New Roman" w:hAnsi="Times New Roman"/>
          <w:b/>
          <w:sz w:val="32"/>
          <w:szCs w:val="32"/>
        </w:rPr>
        <w:t>Physical A</w:t>
      </w:r>
      <w:r w:rsidR="007170C0" w:rsidRPr="00BD785F">
        <w:rPr>
          <w:rFonts w:ascii="Times New Roman" w:hAnsi="Times New Roman"/>
          <w:b/>
          <w:sz w:val="32"/>
          <w:szCs w:val="32"/>
        </w:rPr>
        <w:t>ctivity</w:t>
      </w:r>
      <w:r w:rsidR="00D205B7" w:rsidRPr="00BD785F">
        <w:rPr>
          <w:rFonts w:ascii="Times New Roman" w:hAnsi="Times New Roman"/>
          <w:b/>
          <w:sz w:val="32"/>
          <w:szCs w:val="32"/>
        </w:rPr>
        <w:t xml:space="preserve"> </w:t>
      </w:r>
      <w:r w:rsidR="00BD785F" w:rsidRPr="00BD785F">
        <w:rPr>
          <w:rFonts w:ascii="Times New Roman" w:hAnsi="Times New Roman"/>
          <w:b/>
          <w:sz w:val="32"/>
          <w:szCs w:val="32"/>
        </w:rPr>
        <w:t>M</w:t>
      </w:r>
      <w:r w:rsidR="00527C29" w:rsidRPr="00BD785F">
        <w:rPr>
          <w:rFonts w:ascii="Times New Roman" w:hAnsi="Times New Roman"/>
          <w:b/>
          <w:sz w:val="32"/>
          <w:szCs w:val="32"/>
        </w:rPr>
        <w:t>easures</w:t>
      </w:r>
    </w:p>
    <w:p w14:paraId="6D0D9B1E" w14:textId="2F09E20F" w:rsidR="00C24B7D" w:rsidRPr="00815C59" w:rsidRDefault="007D62B1"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The present study is the first to cluster patients with COPD based </w:t>
      </w:r>
      <w:r w:rsidR="000E7A3E" w:rsidRPr="00815C59">
        <w:rPr>
          <w:rFonts w:ascii="Times New Roman" w:hAnsi="Times New Roman"/>
          <w:sz w:val="24"/>
          <w:szCs w:val="24"/>
        </w:rPr>
        <w:t xml:space="preserve">only </w:t>
      </w:r>
      <w:r w:rsidRPr="00815C59">
        <w:rPr>
          <w:rFonts w:ascii="Times New Roman" w:hAnsi="Times New Roman"/>
          <w:sz w:val="24"/>
          <w:szCs w:val="24"/>
        </w:rPr>
        <w:t xml:space="preserve">on </w:t>
      </w:r>
      <w:r w:rsidR="00032EC4" w:rsidRPr="00815C59">
        <w:rPr>
          <w:rFonts w:ascii="Times New Roman" w:hAnsi="Times New Roman"/>
          <w:sz w:val="24"/>
          <w:szCs w:val="24"/>
        </w:rPr>
        <w:t xml:space="preserve">objectively assessed </w:t>
      </w:r>
      <w:r w:rsidR="002375BC" w:rsidRPr="00815C59">
        <w:rPr>
          <w:rFonts w:ascii="Times New Roman" w:hAnsi="Times New Roman"/>
          <w:sz w:val="24"/>
          <w:szCs w:val="24"/>
        </w:rPr>
        <w:t>physical activity</w:t>
      </w:r>
      <w:r w:rsidRPr="00815C59">
        <w:rPr>
          <w:rFonts w:ascii="Times New Roman" w:hAnsi="Times New Roman"/>
          <w:sz w:val="24"/>
          <w:szCs w:val="24"/>
        </w:rPr>
        <w:t xml:space="preserve"> </w:t>
      </w:r>
      <w:r w:rsidR="00527C29" w:rsidRPr="00815C59">
        <w:rPr>
          <w:rFonts w:ascii="Times New Roman" w:hAnsi="Times New Roman"/>
          <w:sz w:val="24"/>
          <w:szCs w:val="24"/>
        </w:rPr>
        <w:t>measures</w:t>
      </w:r>
      <w:r w:rsidRPr="00815C59">
        <w:rPr>
          <w:rFonts w:ascii="Times New Roman" w:hAnsi="Times New Roman"/>
          <w:sz w:val="24"/>
          <w:szCs w:val="24"/>
        </w:rPr>
        <w:t xml:space="preserve">. Indeed, </w:t>
      </w:r>
      <w:r w:rsidR="000D24AA" w:rsidRPr="00815C59">
        <w:rPr>
          <w:rFonts w:ascii="Times New Roman" w:hAnsi="Times New Roman"/>
          <w:sz w:val="24"/>
          <w:szCs w:val="24"/>
        </w:rPr>
        <w:t xml:space="preserve">five clusters were identified, </w:t>
      </w:r>
      <w:r w:rsidR="009E54F3" w:rsidRPr="00815C59">
        <w:rPr>
          <w:rFonts w:ascii="Times New Roman" w:hAnsi="Times New Roman"/>
          <w:sz w:val="24"/>
          <w:szCs w:val="24"/>
        </w:rPr>
        <w:t xml:space="preserve">each with distinct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527C29" w:rsidRPr="00815C59">
        <w:rPr>
          <w:rFonts w:ascii="Times New Roman" w:hAnsi="Times New Roman"/>
          <w:sz w:val="24"/>
          <w:szCs w:val="24"/>
        </w:rPr>
        <w:t>measures</w:t>
      </w:r>
      <w:r w:rsidR="008123D6" w:rsidRPr="00815C59">
        <w:rPr>
          <w:rFonts w:ascii="Times New Roman" w:hAnsi="Times New Roman"/>
          <w:sz w:val="24"/>
          <w:szCs w:val="24"/>
        </w:rPr>
        <w:t xml:space="preserve"> and hourly patterns</w:t>
      </w:r>
      <w:r w:rsidR="000A6609" w:rsidRPr="00815C59">
        <w:rPr>
          <w:rFonts w:ascii="Times New Roman" w:hAnsi="Times New Roman"/>
          <w:sz w:val="24"/>
          <w:szCs w:val="24"/>
        </w:rPr>
        <w:t>.</w:t>
      </w:r>
      <w:r w:rsidR="00A13103" w:rsidRPr="00815C59">
        <w:rPr>
          <w:rFonts w:ascii="Times New Roman" w:hAnsi="Times New Roman"/>
          <w:sz w:val="24"/>
          <w:szCs w:val="24"/>
        </w:rPr>
        <w:t xml:space="preserve"> </w:t>
      </w:r>
      <w:r w:rsidR="009E54F3" w:rsidRPr="00815C59">
        <w:rPr>
          <w:rFonts w:ascii="Times New Roman" w:hAnsi="Times New Roman"/>
          <w:sz w:val="24"/>
          <w:szCs w:val="24"/>
        </w:rPr>
        <w:t xml:space="preserve">One very active </w:t>
      </w:r>
      <w:r w:rsidR="00915746" w:rsidRPr="00815C59">
        <w:rPr>
          <w:rFonts w:ascii="Times New Roman" w:hAnsi="Times New Roman"/>
          <w:sz w:val="24"/>
          <w:szCs w:val="24"/>
        </w:rPr>
        <w:t xml:space="preserve">cluster </w:t>
      </w:r>
      <w:r w:rsidR="009E54F3" w:rsidRPr="00815C59">
        <w:rPr>
          <w:rFonts w:ascii="Times New Roman" w:hAnsi="Times New Roman"/>
          <w:sz w:val="24"/>
          <w:szCs w:val="24"/>
        </w:rPr>
        <w:t>and one very inactive cluster were identified, bu</w:t>
      </w:r>
      <w:r w:rsidR="00F004C8" w:rsidRPr="00815C59">
        <w:rPr>
          <w:rFonts w:ascii="Times New Roman" w:hAnsi="Times New Roman"/>
          <w:sz w:val="24"/>
          <w:szCs w:val="24"/>
        </w:rPr>
        <w:t>t clusters in intermediate categories</w:t>
      </w:r>
      <w:r w:rsidR="00B251FA" w:rsidRPr="00815C59">
        <w:rPr>
          <w:rFonts w:ascii="Times New Roman" w:hAnsi="Times New Roman"/>
          <w:sz w:val="24"/>
          <w:szCs w:val="24"/>
        </w:rPr>
        <w:t xml:space="preserve"> were also observed.</w:t>
      </w:r>
    </w:p>
    <w:p w14:paraId="5A0485F3" w14:textId="60EAB8AB" w:rsidR="00F60D2C" w:rsidRDefault="00A11A23" w:rsidP="007C2766">
      <w:pPr>
        <w:spacing w:after="0" w:line="480" w:lineRule="auto"/>
        <w:ind w:firstLine="708"/>
        <w:rPr>
          <w:rFonts w:ascii="Times New Roman" w:hAnsi="Times New Roman"/>
          <w:sz w:val="24"/>
          <w:szCs w:val="24"/>
        </w:rPr>
      </w:pPr>
      <w:r w:rsidRPr="00815C59">
        <w:rPr>
          <w:rFonts w:ascii="Times New Roman" w:hAnsi="Times New Roman"/>
          <w:sz w:val="24"/>
          <w:szCs w:val="24"/>
        </w:rPr>
        <w:t>Only a f</w:t>
      </w:r>
      <w:r w:rsidR="000A6609" w:rsidRPr="00815C59">
        <w:rPr>
          <w:rFonts w:ascii="Times New Roman" w:hAnsi="Times New Roman"/>
          <w:sz w:val="24"/>
          <w:szCs w:val="24"/>
        </w:rPr>
        <w:t>ew studies have used objective</w:t>
      </w:r>
      <w:r w:rsidR="007C45DF" w:rsidRPr="00815C59">
        <w:rPr>
          <w:rFonts w:ascii="Times New Roman" w:hAnsi="Times New Roman"/>
          <w:sz w:val="24"/>
          <w:szCs w:val="24"/>
        </w:rPr>
        <w:t>ly measured</w:t>
      </w:r>
      <w:r w:rsidR="000A6609" w:rsidRPr="00815C59">
        <w:rPr>
          <w:rFonts w:ascii="Times New Roman" w:hAnsi="Times New Roman"/>
          <w:sz w:val="24"/>
          <w:szCs w:val="24"/>
        </w:rPr>
        <w:t xml:space="preserve"> </w:t>
      </w:r>
      <w:r w:rsidR="002375BC" w:rsidRPr="00815C59">
        <w:rPr>
          <w:rFonts w:ascii="Times New Roman" w:hAnsi="Times New Roman"/>
          <w:sz w:val="24"/>
          <w:szCs w:val="24"/>
        </w:rPr>
        <w:t>physical activity</w:t>
      </w:r>
      <w:r w:rsidR="000A6609" w:rsidRPr="00815C59">
        <w:rPr>
          <w:rFonts w:ascii="Times New Roman" w:hAnsi="Times New Roman"/>
          <w:sz w:val="24"/>
          <w:szCs w:val="24"/>
        </w:rPr>
        <w:t xml:space="preserve"> </w:t>
      </w:r>
      <w:r w:rsidR="00915746" w:rsidRPr="00815C59">
        <w:rPr>
          <w:rFonts w:ascii="Times New Roman" w:hAnsi="Times New Roman"/>
          <w:sz w:val="24"/>
          <w:szCs w:val="24"/>
        </w:rPr>
        <w:t>data</w:t>
      </w:r>
      <w:r w:rsidR="000A6609" w:rsidRPr="00815C59">
        <w:rPr>
          <w:rFonts w:ascii="Times New Roman" w:hAnsi="Times New Roman"/>
          <w:sz w:val="24"/>
          <w:szCs w:val="24"/>
        </w:rPr>
        <w:t xml:space="preserve"> </w:t>
      </w:r>
      <w:r w:rsidR="00203A47" w:rsidRPr="00815C59">
        <w:rPr>
          <w:rFonts w:ascii="Times New Roman" w:hAnsi="Times New Roman"/>
          <w:sz w:val="24"/>
          <w:szCs w:val="24"/>
        </w:rPr>
        <w:t xml:space="preserve">solely </w:t>
      </w:r>
      <w:r w:rsidR="000A6609" w:rsidRPr="00815C59">
        <w:rPr>
          <w:rFonts w:ascii="Times New Roman" w:hAnsi="Times New Roman"/>
          <w:sz w:val="24"/>
          <w:szCs w:val="24"/>
        </w:rPr>
        <w:t>for clustering subjects</w:t>
      </w:r>
      <w:r w:rsidR="00857C49" w:rsidRPr="00815C59">
        <w:rPr>
          <w:rFonts w:ascii="Times New Roman" w:hAnsi="Times New Roman"/>
          <w:sz w:val="24"/>
          <w:szCs w:val="24"/>
        </w:rPr>
        <w:t>.</w:t>
      </w:r>
      <w:r w:rsidR="000A6609" w:rsidRPr="00815C59">
        <w:rPr>
          <w:rFonts w:ascii="Times New Roman" w:hAnsi="Times New Roman"/>
          <w:sz w:val="24"/>
          <w:szCs w:val="24"/>
        </w:rPr>
        <w:t xml:space="preserve"> </w:t>
      </w:r>
      <w:r w:rsidR="00857C49" w:rsidRPr="00815C59">
        <w:rPr>
          <w:rFonts w:ascii="Times New Roman" w:hAnsi="Times New Roman"/>
          <w:sz w:val="24"/>
          <w:szCs w:val="24"/>
        </w:rPr>
        <w:t xml:space="preserve">In 10-to-12-year-old children, </w:t>
      </w:r>
      <w:r w:rsidR="00C66450" w:rsidRPr="00815C59">
        <w:rPr>
          <w:rFonts w:ascii="Times New Roman" w:hAnsi="Times New Roman"/>
          <w:sz w:val="24"/>
          <w:szCs w:val="24"/>
        </w:rPr>
        <w:t xml:space="preserve">De </w:t>
      </w:r>
      <w:proofErr w:type="spellStart"/>
      <w:r w:rsidR="00C66450" w:rsidRPr="00815C59">
        <w:rPr>
          <w:rFonts w:ascii="Times New Roman" w:hAnsi="Times New Roman"/>
          <w:sz w:val="24"/>
          <w:szCs w:val="24"/>
        </w:rPr>
        <w:t>Bourdeaudhuij</w:t>
      </w:r>
      <w:proofErr w:type="spellEnd"/>
      <w:r w:rsidR="00C66450" w:rsidRPr="00815C59">
        <w:rPr>
          <w:rFonts w:ascii="Times New Roman" w:hAnsi="Times New Roman"/>
          <w:sz w:val="24"/>
          <w:szCs w:val="24"/>
        </w:rPr>
        <w:t xml:space="preserve"> and colleagues</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8E7E7F">
        <w:rPr>
          <w:rFonts w:ascii="Times New Roman" w:hAnsi="Times New Roman"/>
          <w:sz w:val="24"/>
          <w:szCs w:val="24"/>
        </w:rPr>
        <w:instrText xml:space="preserve"> ADDIN EN.CITE &lt;EndNote&gt;&lt;Cite&gt;&lt;Author&gt;De Bourdeaudhuij&lt;/Author&gt;&lt;Year&gt;2013&lt;/Year&gt;&lt;RecNum&gt;311&lt;/RecNum&gt;&lt;DisplayText&gt;[34]&lt;/DisplayText&gt;&lt;record&gt;&lt;rec-number&gt;311&lt;/rec-number&gt;&lt;foreign-keys&gt;&lt;key app="EN" db-id="tfsfsfxt0r2et2ezrvi5eafx5dz0ae9wxsst" timestamp="0"&gt;311&lt;/key&gt;&lt;/foreign-keys&gt;&lt;ref-type name="Journal Article"&gt;17&lt;/ref-type&gt;&lt;contributors&gt;&lt;authors&gt;&lt;author&gt;De Bourdeaudhuij, I.&lt;/author&gt;&lt;author&gt;Verloigne, M.&lt;/author&gt;&lt;author&gt;Maes, L.&lt;/author&gt;&lt;author&gt;Van Lippevelde, W.&lt;/author&gt;&lt;author&gt;Chinapaw, M. J.&lt;/author&gt;&lt;author&gt;Te Velde, S. J.&lt;/author&gt;&lt;author&gt;Manios, Y.&lt;/author&gt;&lt;author&gt;Androutsos, O.&lt;/author&gt;&lt;author&gt;Kovacs, E.&lt;/author&gt;&lt;author&gt;Dossegger, A.&lt;/author&gt;&lt;author&gt;Brug, J.&lt;/author&gt;&lt;/authors&gt;&lt;/contributors&gt;&lt;auth-address&gt;Department of Movement and Sport Sciences, Ghent University, Ghent, Belgium.&lt;/auth-address&gt;&lt;titles&gt;&lt;title&gt;Associations of physical activity and sedentary time with weight and weight status among 10- to 12-year-old boys and girls in Europe: a cluster analysis within the ENERGY project&lt;/title&gt;&lt;secondary-title&gt;Pediatr Obes&lt;/secondary-title&gt;&lt;/titles&gt;&lt;pages&gt;367-75&lt;/pages&gt;&lt;volume&gt;8&lt;/volume&gt;&lt;number&gt;5&lt;/number&gt;&lt;edition&gt;2012/12/15&lt;/edition&gt;&lt;dates&gt;&lt;year&gt;2013&lt;/year&gt;&lt;pub-dates&gt;&lt;date&gt;Oct&lt;/date&gt;&lt;/pub-dates&gt;&lt;/dates&gt;&lt;isbn&gt;2047-6310 (Electronic)&amp;#xD;2047-6302 (Linking)&lt;/isbn&gt;&lt;accession-num&gt;23239600&lt;/accession-num&gt;&lt;urls&gt;&lt;related-urls&gt;&lt;url&gt;http://www.ncbi.nlm.nih.gov/entrez/query.fcgi?cmd=Retrieve&amp;amp;db=PubMed&amp;amp;dopt=Citation&amp;amp;list_uids=23239600&lt;/url&gt;&lt;/related-urls&gt;&lt;/urls&gt;&lt;electronic-resource-num&gt;10.1111/j.2047-6310.2012.00117.x&lt;/electronic-resource-num&gt;&lt;language&gt;eng&lt;/language&gt;&lt;/record&gt;&lt;/Cite&gt;&lt;/EndNote&gt;</w:instrText>
      </w:r>
      <w:r w:rsidR="00402C02" w:rsidRPr="00815C59">
        <w:rPr>
          <w:rFonts w:ascii="Times New Roman" w:hAnsi="Times New Roman"/>
          <w:sz w:val="24"/>
          <w:szCs w:val="24"/>
        </w:rPr>
        <w:fldChar w:fldCharType="separate"/>
      </w:r>
      <w:r w:rsidR="008E7E7F">
        <w:rPr>
          <w:rFonts w:ascii="Times New Roman" w:hAnsi="Times New Roman"/>
          <w:noProof/>
          <w:sz w:val="24"/>
          <w:szCs w:val="24"/>
        </w:rPr>
        <w:t>[34]</w:t>
      </w:r>
      <w:r w:rsidR="00402C02" w:rsidRPr="00815C59">
        <w:rPr>
          <w:rFonts w:ascii="Times New Roman" w:hAnsi="Times New Roman"/>
          <w:sz w:val="24"/>
          <w:szCs w:val="24"/>
        </w:rPr>
        <w:fldChar w:fldCharType="end"/>
      </w:r>
      <w:r w:rsidR="00C66450" w:rsidRPr="00815C59">
        <w:rPr>
          <w:rFonts w:ascii="Times New Roman" w:hAnsi="Times New Roman"/>
          <w:sz w:val="24"/>
          <w:szCs w:val="24"/>
        </w:rPr>
        <w:t xml:space="preserve"> </w:t>
      </w:r>
      <w:r w:rsidR="00857C49" w:rsidRPr="00815C59">
        <w:rPr>
          <w:rFonts w:ascii="Times New Roman" w:hAnsi="Times New Roman"/>
          <w:sz w:val="24"/>
          <w:szCs w:val="24"/>
        </w:rPr>
        <w:t xml:space="preserve">were able to identify </w:t>
      </w:r>
      <w:r w:rsidR="009C0DAC" w:rsidRPr="00815C59">
        <w:rPr>
          <w:rFonts w:ascii="Times New Roman" w:hAnsi="Times New Roman"/>
          <w:sz w:val="24"/>
          <w:szCs w:val="24"/>
        </w:rPr>
        <w:t>a</w:t>
      </w:r>
      <w:r w:rsidR="00857C49" w:rsidRPr="00815C59">
        <w:rPr>
          <w:rFonts w:ascii="Times New Roman" w:hAnsi="Times New Roman"/>
          <w:sz w:val="24"/>
          <w:szCs w:val="24"/>
        </w:rPr>
        <w:t xml:space="preserve"> cluster</w:t>
      </w:r>
      <w:r w:rsidR="00994032" w:rsidRPr="00815C59">
        <w:rPr>
          <w:rFonts w:ascii="Times New Roman" w:hAnsi="Times New Roman"/>
          <w:sz w:val="24"/>
          <w:szCs w:val="24"/>
        </w:rPr>
        <w:t xml:space="preserve"> </w:t>
      </w:r>
      <w:r w:rsidR="00905D94" w:rsidRPr="00815C59">
        <w:rPr>
          <w:rFonts w:ascii="Times New Roman" w:hAnsi="Times New Roman"/>
          <w:sz w:val="24"/>
          <w:szCs w:val="24"/>
        </w:rPr>
        <w:t xml:space="preserve">with a </w:t>
      </w:r>
      <w:r w:rsidR="00973C55" w:rsidRPr="00815C59">
        <w:rPr>
          <w:rFonts w:ascii="Times New Roman" w:hAnsi="Times New Roman"/>
          <w:sz w:val="24"/>
          <w:szCs w:val="24"/>
        </w:rPr>
        <w:t xml:space="preserve">mixed </w:t>
      </w:r>
      <w:r w:rsidR="00250F47" w:rsidRPr="00815C59">
        <w:rPr>
          <w:rFonts w:ascii="Times New Roman" w:hAnsi="Times New Roman"/>
          <w:sz w:val="24"/>
          <w:szCs w:val="24"/>
        </w:rPr>
        <w:t>arrangement</w:t>
      </w:r>
      <w:r w:rsidR="00905D94" w:rsidRPr="00815C59">
        <w:rPr>
          <w:rFonts w:ascii="Times New Roman" w:hAnsi="Times New Roman"/>
          <w:sz w:val="24"/>
          <w:szCs w:val="24"/>
        </w:rPr>
        <w:t xml:space="preserve"> </w:t>
      </w:r>
      <w:r w:rsidR="00994032" w:rsidRPr="00815C59">
        <w:rPr>
          <w:rFonts w:ascii="Times New Roman" w:hAnsi="Times New Roman"/>
          <w:sz w:val="24"/>
          <w:szCs w:val="24"/>
        </w:rPr>
        <w:t xml:space="preserve">of </w:t>
      </w:r>
      <w:r w:rsidR="002375BC" w:rsidRPr="00815C59">
        <w:rPr>
          <w:rFonts w:ascii="Times New Roman" w:hAnsi="Times New Roman"/>
          <w:sz w:val="24"/>
          <w:szCs w:val="24"/>
        </w:rPr>
        <w:t>physical activity</w:t>
      </w:r>
      <w:r w:rsidR="00994032" w:rsidRPr="00815C59">
        <w:rPr>
          <w:rFonts w:ascii="Times New Roman" w:hAnsi="Times New Roman"/>
          <w:sz w:val="24"/>
          <w:szCs w:val="24"/>
        </w:rPr>
        <w:t xml:space="preserve"> </w:t>
      </w:r>
      <w:r w:rsidR="00905D94" w:rsidRPr="00815C59">
        <w:rPr>
          <w:rFonts w:ascii="Times New Roman" w:hAnsi="Times New Roman"/>
          <w:sz w:val="24"/>
          <w:szCs w:val="24"/>
        </w:rPr>
        <w:t>(i.e., less time in moderate-to-vigorous i</w:t>
      </w:r>
      <w:r w:rsidR="000D159A" w:rsidRPr="00815C59">
        <w:rPr>
          <w:rFonts w:ascii="Times New Roman" w:hAnsi="Times New Roman"/>
          <w:sz w:val="24"/>
          <w:szCs w:val="24"/>
        </w:rPr>
        <w:t>ntensity + less sedentary time).</w:t>
      </w:r>
      <w:r w:rsidR="00905D94" w:rsidRPr="00815C59">
        <w:rPr>
          <w:rFonts w:ascii="Times New Roman" w:hAnsi="Times New Roman"/>
          <w:sz w:val="24"/>
          <w:szCs w:val="24"/>
        </w:rPr>
        <w:t xml:space="preserve"> </w:t>
      </w:r>
      <w:r w:rsidR="000D159A" w:rsidRPr="00815C59">
        <w:rPr>
          <w:rFonts w:ascii="Times New Roman" w:hAnsi="Times New Roman"/>
          <w:sz w:val="24"/>
          <w:szCs w:val="24"/>
        </w:rPr>
        <w:t xml:space="preserve">In our study, we also found a cluster with </w:t>
      </w:r>
      <w:r w:rsidR="008A2073" w:rsidRPr="00815C59">
        <w:rPr>
          <w:rFonts w:ascii="Times New Roman" w:hAnsi="Times New Roman"/>
          <w:sz w:val="24"/>
          <w:szCs w:val="24"/>
        </w:rPr>
        <w:t>resembling</w:t>
      </w:r>
      <w:r w:rsidR="000D159A" w:rsidRPr="00815C59">
        <w:rPr>
          <w:rFonts w:ascii="Times New Roman" w:hAnsi="Times New Roman"/>
          <w:sz w:val="24"/>
          <w:szCs w:val="24"/>
        </w:rPr>
        <w:t xml:space="preserve"> characteristics (i.e., cluster 4, long very light intensity/long moderate-to-vigorous intensity), </w:t>
      </w:r>
      <w:r w:rsidR="00905D94" w:rsidRPr="00525270">
        <w:rPr>
          <w:rFonts w:ascii="Times New Roman" w:hAnsi="Times New Roman"/>
          <w:sz w:val="24"/>
          <w:szCs w:val="24"/>
        </w:rPr>
        <w:t>confirming that activities of moderate-to-vigorous intensity and sedentary activities are not two sides of one continuum</w:t>
      </w:r>
      <w:r w:rsidR="00FE345E" w:rsidRPr="00525270">
        <w:rPr>
          <w:rFonts w:ascii="Times New Roman" w:hAnsi="Times New Roman"/>
          <w:sz w:val="24"/>
          <w:szCs w:val="24"/>
        </w:rPr>
        <w:t xml:space="preserve"> </w:t>
      </w:r>
      <w:r w:rsidR="00402C02" w:rsidRPr="00525270">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PEVuZE5vdGU+PENpdGU+PEF1dGhvcj5EZSBCb3VyZGVhdWRodWlqPC9BdXRob3I+PFllYXI+MjAx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sidR="00402C02" w:rsidRPr="00525270">
        <w:rPr>
          <w:rFonts w:ascii="Times New Roman" w:hAnsi="Times New Roman"/>
          <w:sz w:val="24"/>
          <w:szCs w:val="24"/>
        </w:rPr>
      </w:r>
      <w:r w:rsidR="00402C02" w:rsidRPr="00525270">
        <w:rPr>
          <w:rFonts w:ascii="Times New Roman" w:hAnsi="Times New Roman"/>
          <w:sz w:val="24"/>
          <w:szCs w:val="24"/>
        </w:rPr>
        <w:fldChar w:fldCharType="separate"/>
      </w:r>
      <w:r w:rsidR="008E7E7F">
        <w:rPr>
          <w:rFonts w:ascii="Times New Roman" w:hAnsi="Times New Roman"/>
          <w:noProof/>
          <w:sz w:val="24"/>
          <w:szCs w:val="24"/>
        </w:rPr>
        <w:t>[34]</w:t>
      </w:r>
      <w:r w:rsidR="00402C02" w:rsidRPr="00525270">
        <w:rPr>
          <w:rFonts w:ascii="Times New Roman" w:hAnsi="Times New Roman"/>
          <w:sz w:val="24"/>
          <w:szCs w:val="24"/>
        </w:rPr>
        <w:fldChar w:fldCharType="end"/>
      </w:r>
      <w:r w:rsidR="00FE345E" w:rsidRPr="00525270">
        <w:rPr>
          <w:rFonts w:ascii="Times New Roman" w:hAnsi="Times New Roman"/>
          <w:sz w:val="24"/>
          <w:szCs w:val="24"/>
        </w:rPr>
        <w:t>.</w:t>
      </w:r>
      <w:r w:rsidR="000D159A" w:rsidRPr="00525270">
        <w:rPr>
          <w:rFonts w:ascii="Times New Roman" w:hAnsi="Times New Roman"/>
          <w:sz w:val="24"/>
          <w:szCs w:val="24"/>
        </w:rPr>
        <w:t xml:space="preserve"> </w:t>
      </w:r>
      <w:r w:rsidR="00A20F2D">
        <w:rPr>
          <w:rFonts w:ascii="Times New Roman" w:hAnsi="Times New Roman"/>
          <w:sz w:val="24"/>
          <w:szCs w:val="24"/>
        </w:rPr>
        <w:t xml:space="preserve">Based on the amount of time in </w:t>
      </w:r>
      <w:r w:rsidR="00A20F2D" w:rsidRPr="00A20F2D">
        <w:rPr>
          <w:rFonts w:ascii="Times New Roman" w:hAnsi="Times New Roman"/>
          <w:sz w:val="24"/>
          <w:szCs w:val="24"/>
        </w:rPr>
        <w:t>10-min bouts</w:t>
      </w:r>
      <w:r w:rsidR="00A20F2D">
        <w:rPr>
          <w:rFonts w:ascii="Times New Roman" w:hAnsi="Times New Roman"/>
          <w:sz w:val="24"/>
          <w:szCs w:val="24"/>
        </w:rPr>
        <w:t xml:space="preserve"> of moderate-to-vigorous </w:t>
      </w:r>
      <w:r w:rsidR="00713026">
        <w:rPr>
          <w:rFonts w:ascii="Times New Roman" w:hAnsi="Times New Roman"/>
          <w:sz w:val="24"/>
          <w:szCs w:val="24"/>
        </w:rPr>
        <w:t>physical activity,</w:t>
      </w:r>
      <w:r w:rsidR="00B24439">
        <w:rPr>
          <w:rFonts w:ascii="Times New Roman" w:hAnsi="Times New Roman"/>
          <w:sz w:val="24"/>
          <w:szCs w:val="24"/>
        </w:rPr>
        <w:t xml:space="preserve"> </w:t>
      </w:r>
      <w:r w:rsidR="00A20F2D">
        <w:rPr>
          <w:rFonts w:ascii="Times New Roman" w:hAnsi="Times New Roman"/>
          <w:sz w:val="24"/>
          <w:szCs w:val="24"/>
        </w:rPr>
        <w:t xml:space="preserve">patients from cluster 4 could be considered </w:t>
      </w:r>
      <w:r w:rsidR="00A20F2D">
        <w:rPr>
          <w:rFonts w:ascii="Times New Roman" w:hAnsi="Times New Roman"/>
          <w:sz w:val="24"/>
          <w:szCs w:val="24"/>
        </w:rPr>
        <w:lastRenderedPageBreak/>
        <w:t>physically active</w:t>
      </w:r>
      <w:r w:rsidR="00B24439">
        <w:rPr>
          <w:rFonts w:ascii="Times New Roman" w:hAnsi="Times New Roman"/>
          <w:sz w:val="24"/>
          <w:szCs w:val="24"/>
        </w:rPr>
        <w:t xml:space="preserve"> </w: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 </w:instrText>
      </w:r>
      <w:r w:rsidR="00B24439">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B24439">
        <w:rPr>
          <w:rFonts w:ascii="Times New Roman" w:hAnsi="Times New Roman"/>
          <w:sz w:val="24"/>
          <w:szCs w:val="24"/>
        </w:rPr>
        <w:instrText xml:space="preserve"> ADDIN EN.CITE.DATA </w:instrText>
      </w:r>
      <w:r w:rsidR="00B24439">
        <w:rPr>
          <w:rFonts w:ascii="Times New Roman" w:hAnsi="Times New Roman"/>
          <w:sz w:val="24"/>
          <w:szCs w:val="24"/>
        </w:rPr>
      </w:r>
      <w:r w:rsidR="00B24439">
        <w:rPr>
          <w:rFonts w:ascii="Times New Roman" w:hAnsi="Times New Roman"/>
          <w:sz w:val="24"/>
          <w:szCs w:val="24"/>
        </w:rPr>
        <w:fldChar w:fldCharType="end"/>
      </w:r>
      <w:r w:rsidR="00B24439">
        <w:rPr>
          <w:rFonts w:ascii="Times New Roman" w:hAnsi="Times New Roman"/>
          <w:sz w:val="24"/>
          <w:szCs w:val="24"/>
        </w:rPr>
      </w:r>
      <w:r w:rsidR="00B24439">
        <w:rPr>
          <w:rFonts w:ascii="Times New Roman" w:hAnsi="Times New Roman"/>
          <w:sz w:val="24"/>
          <w:szCs w:val="24"/>
        </w:rPr>
        <w:fldChar w:fldCharType="separate"/>
      </w:r>
      <w:r w:rsidR="00B24439">
        <w:rPr>
          <w:rFonts w:ascii="Times New Roman" w:hAnsi="Times New Roman"/>
          <w:noProof/>
          <w:sz w:val="24"/>
          <w:szCs w:val="24"/>
        </w:rPr>
        <w:t>[26]</w:t>
      </w:r>
      <w:r w:rsidR="00B24439">
        <w:rPr>
          <w:rFonts w:ascii="Times New Roman" w:hAnsi="Times New Roman"/>
          <w:sz w:val="24"/>
          <w:szCs w:val="24"/>
        </w:rPr>
        <w:fldChar w:fldCharType="end"/>
      </w:r>
      <w:r w:rsidR="00A20F2D">
        <w:rPr>
          <w:rFonts w:ascii="Times New Roman" w:hAnsi="Times New Roman"/>
          <w:sz w:val="24"/>
          <w:szCs w:val="24"/>
        </w:rPr>
        <w:t>. Nonetheless, these patients spent over</w:t>
      </w:r>
      <w:r w:rsidR="00A20F2D" w:rsidRPr="00764F19">
        <w:rPr>
          <w:rFonts w:ascii="Times New Roman" w:hAnsi="Times New Roman"/>
          <w:sz w:val="24"/>
          <w:szCs w:val="24"/>
        </w:rPr>
        <w:t xml:space="preserve"> 11 hours</w:t>
      </w:r>
      <w:r w:rsidR="00A20F2D">
        <w:rPr>
          <w:rFonts w:ascii="Times New Roman" w:hAnsi="Times New Roman"/>
          <w:sz w:val="24"/>
          <w:szCs w:val="24"/>
        </w:rPr>
        <w:t xml:space="preserve"> in very light intensity (i.e., sedentary behaviour), </w:t>
      </w:r>
      <w:r w:rsidR="00B24439">
        <w:rPr>
          <w:rFonts w:ascii="Times New Roman" w:hAnsi="Times New Roman"/>
          <w:sz w:val="24"/>
          <w:szCs w:val="24"/>
        </w:rPr>
        <w:t xml:space="preserve">and </w:t>
      </w:r>
      <w:r w:rsidR="00D66D3A">
        <w:rPr>
          <w:rFonts w:ascii="Times New Roman" w:hAnsi="Times New Roman"/>
          <w:sz w:val="24"/>
          <w:szCs w:val="24"/>
        </w:rPr>
        <w:t xml:space="preserve">previous studies have shown have already shown the detrimental effects of prolonged periods of sedentary behaviour on health outcomes </w: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27273E">
        <w:rPr>
          <w:rFonts w:ascii="Times New Roman" w:hAnsi="Times New Roman"/>
          <w:sz w:val="24"/>
          <w:szCs w:val="24"/>
        </w:rPr>
      </w:r>
      <w:r w:rsidR="0027273E">
        <w:rPr>
          <w:rFonts w:ascii="Times New Roman" w:hAnsi="Times New Roman"/>
          <w:sz w:val="24"/>
          <w:szCs w:val="24"/>
        </w:rPr>
        <w:fldChar w:fldCharType="separate"/>
      </w:r>
      <w:r w:rsidR="0027273E">
        <w:rPr>
          <w:rFonts w:ascii="Times New Roman" w:hAnsi="Times New Roman"/>
          <w:noProof/>
          <w:sz w:val="24"/>
          <w:szCs w:val="24"/>
        </w:rPr>
        <w:t>[35, 36]</w:t>
      </w:r>
      <w:r w:rsidR="0027273E">
        <w:rPr>
          <w:rFonts w:ascii="Times New Roman" w:hAnsi="Times New Roman"/>
          <w:sz w:val="24"/>
          <w:szCs w:val="24"/>
        </w:rPr>
        <w:fldChar w:fldCharType="end"/>
      </w:r>
      <w:r w:rsidR="00A20F2D">
        <w:rPr>
          <w:rFonts w:ascii="Times New Roman" w:hAnsi="Times New Roman"/>
          <w:sz w:val="24"/>
          <w:szCs w:val="24"/>
        </w:rPr>
        <w:t>. M</w:t>
      </w:r>
      <w:r w:rsidR="00AB2D56" w:rsidRPr="00525270">
        <w:rPr>
          <w:rFonts w:ascii="Times New Roman" w:hAnsi="Times New Roman"/>
          <w:sz w:val="24"/>
          <w:szCs w:val="24"/>
        </w:rPr>
        <w:t xml:space="preserve">ore </w:t>
      </w:r>
      <w:r w:rsidR="0021106A" w:rsidRPr="00525270">
        <w:rPr>
          <w:rFonts w:ascii="Times New Roman" w:hAnsi="Times New Roman"/>
          <w:sz w:val="24"/>
          <w:szCs w:val="24"/>
        </w:rPr>
        <w:t>inactive cluster</w:t>
      </w:r>
      <w:r w:rsidR="00AB2D56" w:rsidRPr="00525270">
        <w:rPr>
          <w:rFonts w:ascii="Times New Roman" w:hAnsi="Times New Roman"/>
          <w:sz w:val="24"/>
          <w:szCs w:val="24"/>
        </w:rPr>
        <w:t>s</w:t>
      </w:r>
      <w:r w:rsidR="0021106A" w:rsidRPr="00525270">
        <w:rPr>
          <w:rFonts w:ascii="Times New Roman" w:hAnsi="Times New Roman"/>
          <w:sz w:val="24"/>
          <w:szCs w:val="24"/>
        </w:rPr>
        <w:t xml:space="preserve"> </w:t>
      </w:r>
      <w:r w:rsidR="00846D1B" w:rsidRPr="00525270">
        <w:rPr>
          <w:rFonts w:ascii="Times New Roman" w:hAnsi="Times New Roman"/>
          <w:sz w:val="24"/>
          <w:szCs w:val="24"/>
        </w:rPr>
        <w:t xml:space="preserve">were also </w:t>
      </w:r>
      <w:r w:rsidR="00A2025B" w:rsidRPr="00525270">
        <w:rPr>
          <w:rFonts w:ascii="Times New Roman" w:hAnsi="Times New Roman"/>
          <w:sz w:val="24"/>
          <w:szCs w:val="24"/>
        </w:rPr>
        <w:t>observed</w:t>
      </w:r>
      <w:r w:rsidR="00846D1B" w:rsidRPr="00525270">
        <w:rPr>
          <w:rFonts w:ascii="Times New Roman" w:hAnsi="Times New Roman"/>
          <w:sz w:val="24"/>
          <w:szCs w:val="24"/>
        </w:rPr>
        <w:t xml:space="preserve"> </w:t>
      </w:r>
      <w:r w:rsidR="00B24439">
        <w:rPr>
          <w:rFonts w:ascii="Times New Roman" w:hAnsi="Times New Roman"/>
          <w:sz w:val="24"/>
          <w:szCs w:val="24"/>
        </w:rPr>
        <w:t xml:space="preserve">in our study </w:t>
      </w:r>
      <w:r w:rsidR="00A2025B" w:rsidRPr="00525270">
        <w:rPr>
          <w:rFonts w:ascii="Times New Roman" w:hAnsi="Times New Roman"/>
          <w:sz w:val="24"/>
          <w:szCs w:val="24"/>
        </w:rPr>
        <w:t>(</w:t>
      </w:r>
      <w:r w:rsidR="00C105FD" w:rsidRPr="00525270">
        <w:rPr>
          <w:rFonts w:ascii="Times New Roman" w:hAnsi="Times New Roman"/>
          <w:sz w:val="24"/>
          <w:szCs w:val="24"/>
        </w:rPr>
        <w:t>cluster</w:t>
      </w:r>
      <w:r w:rsidR="00846D1B" w:rsidRPr="00525270">
        <w:rPr>
          <w:rFonts w:ascii="Times New Roman" w:hAnsi="Times New Roman"/>
          <w:sz w:val="24"/>
          <w:szCs w:val="24"/>
        </w:rPr>
        <w:t>s</w:t>
      </w:r>
      <w:r w:rsidR="00C105FD" w:rsidRPr="00525270">
        <w:rPr>
          <w:rFonts w:ascii="Times New Roman" w:hAnsi="Times New Roman"/>
          <w:sz w:val="24"/>
          <w:szCs w:val="24"/>
        </w:rPr>
        <w:t xml:space="preserve"> </w:t>
      </w:r>
      <w:r w:rsidR="00AB2D56" w:rsidRPr="00525270">
        <w:rPr>
          <w:rFonts w:ascii="Times New Roman" w:hAnsi="Times New Roman"/>
          <w:sz w:val="24"/>
          <w:szCs w:val="24"/>
        </w:rPr>
        <w:t>1</w:t>
      </w:r>
      <w:r w:rsidR="0005706C" w:rsidRPr="00525270">
        <w:rPr>
          <w:rFonts w:ascii="Times New Roman" w:hAnsi="Times New Roman"/>
          <w:sz w:val="24"/>
          <w:szCs w:val="24"/>
        </w:rPr>
        <w:t>, 2</w:t>
      </w:r>
      <w:r w:rsidR="00AB2D56" w:rsidRPr="00525270">
        <w:rPr>
          <w:rFonts w:ascii="Times New Roman" w:hAnsi="Times New Roman"/>
          <w:sz w:val="24"/>
          <w:szCs w:val="24"/>
        </w:rPr>
        <w:t xml:space="preserve"> and </w:t>
      </w:r>
      <w:r w:rsidR="0005706C" w:rsidRPr="00525270">
        <w:rPr>
          <w:rFonts w:ascii="Times New Roman" w:hAnsi="Times New Roman"/>
          <w:sz w:val="24"/>
          <w:szCs w:val="24"/>
        </w:rPr>
        <w:t>3</w:t>
      </w:r>
      <w:r w:rsidR="008A4A59" w:rsidRPr="00525270">
        <w:rPr>
          <w:rFonts w:ascii="Times New Roman" w:hAnsi="Times New Roman"/>
          <w:sz w:val="24"/>
          <w:szCs w:val="24"/>
        </w:rPr>
        <w:t>)</w:t>
      </w:r>
      <w:r w:rsidR="00C105FD" w:rsidRPr="00525270">
        <w:rPr>
          <w:rFonts w:ascii="Times New Roman" w:hAnsi="Times New Roman"/>
          <w:sz w:val="24"/>
          <w:szCs w:val="24"/>
        </w:rPr>
        <w:t>.</w:t>
      </w:r>
      <w:r w:rsidR="00961E84" w:rsidRPr="00525270">
        <w:rPr>
          <w:rFonts w:ascii="Times New Roman" w:hAnsi="Times New Roman"/>
          <w:sz w:val="24"/>
          <w:szCs w:val="24"/>
        </w:rPr>
        <w:t xml:space="preserve"> </w:t>
      </w:r>
      <w:r w:rsidR="00D065AD" w:rsidRPr="00525270">
        <w:rPr>
          <w:rFonts w:ascii="Times New Roman" w:hAnsi="Times New Roman"/>
          <w:sz w:val="24"/>
          <w:szCs w:val="24"/>
        </w:rPr>
        <w:t xml:space="preserve">In middle-aged </w:t>
      </w:r>
      <w:r w:rsidR="00D22FAA" w:rsidRPr="00525270">
        <w:rPr>
          <w:rFonts w:ascii="Times New Roman" w:hAnsi="Times New Roman"/>
          <w:sz w:val="24"/>
          <w:szCs w:val="24"/>
        </w:rPr>
        <w:t>Chinese</w:t>
      </w:r>
      <w:r w:rsidR="00D22FAA" w:rsidRPr="00815C59">
        <w:rPr>
          <w:rFonts w:ascii="Times New Roman" w:hAnsi="Times New Roman"/>
          <w:sz w:val="24"/>
          <w:szCs w:val="24"/>
        </w:rPr>
        <w:t xml:space="preserve"> </w:t>
      </w:r>
      <w:r w:rsidR="00D065AD" w:rsidRPr="00815C59">
        <w:rPr>
          <w:rFonts w:ascii="Times New Roman" w:hAnsi="Times New Roman"/>
          <w:sz w:val="24"/>
          <w:szCs w:val="24"/>
        </w:rPr>
        <w:t xml:space="preserve">adults, </w:t>
      </w:r>
      <w:r w:rsidR="008861D7" w:rsidRPr="00815C59">
        <w:rPr>
          <w:rFonts w:ascii="Times New Roman" w:hAnsi="Times New Roman"/>
          <w:sz w:val="24"/>
          <w:szCs w:val="24"/>
        </w:rPr>
        <w:t>Lee et al</w:t>
      </w:r>
      <w:r w:rsidR="00FE345E">
        <w:rPr>
          <w:rFonts w:ascii="Times New Roman" w:hAnsi="Times New Roman"/>
          <w:sz w:val="24"/>
          <w:szCs w:val="24"/>
        </w:rPr>
        <w:t xml:space="preserve"> </w:t>
      </w:r>
      <w:r w:rsidR="00402C02" w:rsidRPr="00815C59">
        <w:rPr>
          <w:rFonts w:ascii="Times New Roman" w:hAnsi="Times New Roman"/>
          <w:sz w:val="24"/>
          <w:szCs w:val="24"/>
        </w:rPr>
        <w:fldChar w:fldCharType="begin"/>
      </w:r>
      <w:r w:rsidR="00F3059C">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402C02" w:rsidRPr="00815C59">
        <w:rPr>
          <w:rFonts w:ascii="Times New Roman" w:hAnsi="Times New Roman"/>
          <w:sz w:val="24"/>
          <w:szCs w:val="24"/>
        </w:rPr>
        <w:fldChar w:fldCharType="separate"/>
      </w:r>
      <w:r w:rsidR="00F3059C">
        <w:rPr>
          <w:rFonts w:ascii="Times New Roman" w:hAnsi="Times New Roman"/>
          <w:noProof/>
          <w:sz w:val="24"/>
          <w:szCs w:val="24"/>
        </w:rPr>
        <w:t>[9]</w:t>
      </w:r>
      <w:r w:rsidR="00402C02" w:rsidRPr="00815C59">
        <w:rPr>
          <w:rFonts w:ascii="Times New Roman" w:hAnsi="Times New Roman"/>
          <w:sz w:val="24"/>
          <w:szCs w:val="24"/>
        </w:rPr>
        <w:fldChar w:fldCharType="end"/>
      </w:r>
      <w:r w:rsidR="00D065AD" w:rsidRPr="00815C59">
        <w:rPr>
          <w:rFonts w:ascii="Times New Roman" w:hAnsi="Times New Roman"/>
          <w:sz w:val="24"/>
          <w:szCs w:val="24"/>
        </w:rPr>
        <w:t xml:space="preserve"> </w:t>
      </w:r>
      <w:r w:rsidR="00793688" w:rsidRPr="00815C59">
        <w:rPr>
          <w:rFonts w:ascii="Times New Roman" w:hAnsi="Times New Roman"/>
          <w:sz w:val="24"/>
          <w:szCs w:val="24"/>
        </w:rPr>
        <w:t>observed</w:t>
      </w:r>
      <w:r w:rsidR="00E00336" w:rsidRPr="00815C59">
        <w:rPr>
          <w:rFonts w:ascii="Times New Roman" w:hAnsi="Times New Roman"/>
          <w:sz w:val="24"/>
          <w:szCs w:val="24"/>
        </w:rPr>
        <w:t xml:space="preserve"> </w:t>
      </w:r>
      <w:r w:rsidR="00DB60A4" w:rsidRPr="00815C59">
        <w:rPr>
          <w:rFonts w:ascii="Times New Roman" w:hAnsi="Times New Roman"/>
          <w:sz w:val="24"/>
          <w:szCs w:val="24"/>
        </w:rPr>
        <w:t>that m</w:t>
      </w:r>
      <w:r w:rsidR="00FC4B61" w:rsidRPr="00815C59">
        <w:rPr>
          <w:rFonts w:ascii="Times New Roman" w:hAnsi="Times New Roman"/>
          <w:sz w:val="24"/>
          <w:szCs w:val="24"/>
        </w:rPr>
        <w:t>ale subjects from t</w:t>
      </w:r>
      <w:r w:rsidR="001A3AE6" w:rsidRPr="00815C59">
        <w:rPr>
          <w:rFonts w:ascii="Times New Roman" w:hAnsi="Times New Roman"/>
          <w:sz w:val="24"/>
          <w:szCs w:val="24"/>
        </w:rPr>
        <w:t xml:space="preserve">he </w:t>
      </w:r>
      <w:r w:rsidR="00CF5387" w:rsidRPr="00815C59">
        <w:rPr>
          <w:rFonts w:ascii="Times New Roman" w:hAnsi="Times New Roman"/>
          <w:sz w:val="24"/>
          <w:szCs w:val="24"/>
        </w:rPr>
        <w:t>le</w:t>
      </w:r>
      <w:r w:rsidR="00DB60A4" w:rsidRPr="00815C59">
        <w:rPr>
          <w:rFonts w:ascii="Times New Roman" w:hAnsi="Times New Roman"/>
          <w:sz w:val="24"/>
          <w:szCs w:val="24"/>
        </w:rPr>
        <w:t>a</w:t>
      </w:r>
      <w:r w:rsidR="00CF5387" w:rsidRPr="00815C59">
        <w:rPr>
          <w:rFonts w:ascii="Times New Roman" w:hAnsi="Times New Roman"/>
          <w:sz w:val="24"/>
          <w:szCs w:val="24"/>
        </w:rPr>
        <w:t>s</w:t>
      </w:r>
      <w:r w:rsidR="00DB60A4" w:rsidRPr="00815C59">
        <w:rPr>
          <w:rFonts w:ascii="Times New Roman" w:hAnsi="Times New Roman"/>
          <w:sz w:val="24"/>
          <w:szCs w:val="24"/>
        </w:rPr>
        <w:t>t</w:t>
      </w:r>
      <w:r w:rsidR="00CF5387" w:rsidRPr="00815C59">
        <w:rPr>
          <w:rFonts w:ascii="Times New Roman" w:hAnsi="Times New Roman"/>
          <w:sz w:val="24"/>
          <w:szCs w:val="24"/>
        </w:rPr>
        <w:t xml:space="preserve"> </w:t>
      </w:r>
      <w:r w:rsidR="001A3AE6" w:rsidRPr="00815C59">
        <w:rPr>
          <w:rFonts w:ascii="Times New Roman" w:hAnsi="Times New Roman"/>
          <w:sz w:val="24"/>
          <w:szCs w:val="24"/>
        </w:rPr>
        <w:t xml:space="preserve">active cluster </w:t>
      </w:r>
      <w:r w:rsidR="00ED7A2C">
        <w:rPr>
          <w:rFonts w:ascii="Times New Roman" w:hAnsi="Times New Roman"/>
          <w:sz w:val="24"/>
          <w:szCs w:val="24"/>
        </w:rPr>
        <w:t>had</w:t>
      </w:r>
      <w:r w:rsidR="007C1EC9" w:rsidRPr="00815C59">
        <w:rPr>
          <w:rFonts w:ascii="Times New Roman" w:hAnsi="Times New Roman"/>
          <w:sz w:val="24"/>
          <w:szCs w:val="24"/>
        </w:rPr>
        <w:t xml:space="preserve"> higher body fat percentage and </w:t>
      </w:r>
      <w:r w:rsidR="00FC4B61" w:rsidRPr="00815C59">
        <w:rPr>
          <w:rFonts w:ascii="Times New Roman" w:hAnsi="Times New Roman"/>
          <w:sz w:val="24"/>
          <w:szCs w:val="24"/>
        </w:rPr>
        <w:t>older age than those from the active group</w:t>
      </w:r>
      <w:r w:rsidR="0087754D" w:rsidRPr="00815C59">
        <w:rPr>
          <w:rFonts w:ascii="Times New Roman" w:hAnsi="Times New Roman"/>
          <w:sz w:val="24"/>
          <w:szCs w:val="24"/>
        </w:rPr>
        <w:t>.</w:t>
      </w:r>
      <w:r w:rsidR="002A1E07" w:rsidRPr="00815C59">
        <w:rPr>
          <w:rFonts w:ascii="Times New Roman" w:hAnsi="Times New Roman"/>
          <w:sz w:val="24"/>
          <w:szCs w:val="24"/>
        </w:rPr>
        <w:t xml:space="preserve"> </w:t>
      </w:r>
      <w:r w:rsidR="00966F70" w:rsidRPr="00815C59">
        <w:rPr>
          <w:rFonts w:ascii="Times New Roman" w:hAnsi="Times New Roman"/>
          <w:sz w:val="24"/>
          <w:szCs w:val="24"/>
        </w:rPr>
        <w:t xml:space="preserve">In our study, patients from cluster 1 </w:t>
      </w:r>
      <w:r w:rsidR="00E81ADC" w:rsidRPr="00815C59">
        <w:rPr>
          <w:rFonts w:ascii="Times New Roman" w:hAnsi="Times New Roman"/>
          <w:sz w:val="24"/>
          <w:szCs w:val="24"/>
        </w:rPr>
        <w:t>had</w:t>
      </w:r>
      <w:r w:rsidR="00966F70" w:rsidRPr="00815C59">
        <w:rPr>
          <w:rFonts w:ascii="Times New Roman" w:hAnsi="Times New Roman"/>
          <w:sz w:val="24"/>
          <w:szCs w:val="24"/>
        </w:rPr>
        <w:t xml:space="preserve"> older age, lower FEV</w:t>
      </w:r>
      <w:r w:rsidR="00966F70" w:rsidRPr="00815C59">
        <w:rPr>
          <w:rFonts w:ascii="Times New Roman" w:hAnsi="Times New Roman"/>
          <w:sz w:val="24"/>
          <w:szCs w:val="24"/>
          <w:vertAlign w:val="subscript"/>
        </w:rPr>
        <w:t>1</w:t>
      </w:r>
      <w:r w:rsidR="00DC0662" w:rsidRPr="00815C59">
        <w:rPr>
          <w:rFonts w:ascii="Times New Roman" w:hAnsi="Times New Roman"/>
          <w:sz w:val="24"/>
          <w:szCs w:val="24"/>
        </w:rPr>
        <w:t xml:space="preserve">, </w:t>
      </w:r>
      <w:r w:rsidR="001824C3" w:rsidRPr="00815C59">
        <w:rPr>
          <w:rFonts w:ascii="Times New Roman" w:hAnsi="Times New Roman"/>
          <w:sz w:val="24"/>
          <w:szCs w:val="24"/>
        </w:rPr>
        <w:t>higher BMI,</w:t>
      </w:r>
      <w:r w:rsidR="00D752B3" w:rsidRPr="00815C59">
        <w:rPr>
          <w:rFonts w:ascii="Times New Roman" w:hAnsi="Times New Roman"/>
          <w:sz w:val="24"/>
          <w:szCs w:val="24"/>
        </w:rPr>
        <w:t xml:space="preserve"> worse dyspn</w:t>
      </w:r>
      <w:r w:rsidR="007E3C3C" w:rsidRPr="00815C59">
        <w:rPr>
          <w:rFonts w:ascii="Times New Roman" w:hAnsi="Times New Roman"/>
          <w:sz w:val="24"/>
          <w:szCs w:val="24"/>
        </w:rPr>
        <w:t>o</w:t>
      </w:r>
      <w:r w:rsidR="00D752B3" w:rsidRPr="00815C59">
        <w:rPr>
          <w:rFonts w:ascii="Times New Roman" w:hAnsi="Times New Roman"/>
          <w:sz w:val="24"/>
          <w:szCs w:val="24"/>
        </w:rPr>
        <w:t xml:space="preserve">ea </w:t>
      </w:r>
      <w:r w:rsidR="001824C3" w:rsidRPr="00815C59">
        <w:rPr>
          <w:rFonts w:ascii="Times New Roman" w:hAnsi="Times New Roman"/>
          <w:sz w:val="24"/>
          <w:szCs w:val="24"/>
        </w:rPr>
        <w:t xml:space="preserve">and higher ADO index </w:t>
      </w:r>
      <w:r w:rsidR="00C56BF3" w:rsidRPr="00815C59">
        <w:rPr>
          <w:rFonts w:ascii="Times New Roman" w:hAnsi="Times New Roman"/>
          <w:sz w:val="24"/>
          <w:szCs w:val="24"/>
        </w:rPr>
        <w:t xml:space="preserve">than </w:t>
      </w:r>
      <w:r w:rsidR="00966F70" w:rsidRPr="00815C59">
        <w:rPr>
          <w:rFonts w:ascii="Times New Roman" w:hAnsi="Times New Roman"/>
          <w:sz w:val="24"/>
          <w:szCs w:val="24"/>
        </w:rPr>
        <w:t>other</w:t>
      </w:r>
      <w:r w:rsidR="00D8090B" w:rsidRPr="00815C59">
        <w:rPr>
          <w:rFonts w:ascii="Times New Roman" w:hAnsi="Times New Roman"/>
          <w:sz w:val="24"/>
          <w:szCs w:val="24"/>
        </w:rPr>
        <w:t xml:space="preserve"> cluster</w:t>
      </w:r>
      <w:r w:rsidR="00966F70" w:rsidRPr="00815C59">
        <w:rPr>
          <w:rFonts w:ascii="Times New Roman" w:hAnsi="Times New Roman"/>
          <w:sz w:val="24"/>
          <w:szCs w:val="24"/>
        </w:rPr>
        <w:t>s</w:t>
      </w:r>
      <w:r w:rsidR="00190116" w:rsidRPr="00815C59">
        <w:rPr>
          <w:rFonts w:ascii="Times New Roman" w:hAnsi="Times New Roman"/>
          <w:sz w:val="24"/>
          <w:szCs w:val="24"/>
        </w:rPr>
        <w:t xml:space="preserve">. </w:t>
      </w:r>
      <w:r w:rsidR="00961E84" w:rsidRPr="00815C59">
        <w:rPr>
          <w:rFonts w:ascii="Times New Roman" w:hAnsi="Times New Roman"/>
          <w:sz w:val="24"/>
          <w:szCs w:val="24"/>
        </w:rPr>
        <w:t xml:space="preserve">Based on their </w:t>
      </w:r>
      <w:r w:rsidR="00897652" w:rsidRPr="00815C59">
        <w:rPr>
          <w:rFonts w:ascii="Times New Roman" w:hAnsi="Times New Roman"/>
          <w:sz w:val="24"/>
          <w:szCs w:val="24"/>
        </w:rPr>
        <w:t>characteristics</w:t>
      </w:r>
      <w:r w:rsidR="00961E84" w:rsidRPr="00815C59">
        <w:rPr>
          <w:rFonts w:ascii="Times New Roman" w:hAnsi="Times New Roman"/>
          <w:sz w:val="24"/>
          <w:szCs w:val="24"/>
        </w:rPr>
        <w:t xml:space="preserve"> patients from th</w:t>
      </w:r>
      <w:r w:rsidR="00897652" w:rsidRPr="00815C59">
        <w:rPr>
          <w:rFonts w:ascii="Times New Roman" w:hAnsi="Times New Roman"/>
          <w:sz w:val="24"/>
          <w:szCs w:val="24"/>
        </w:rPr>
        <w:t>is</w:t>
      </w:r>
      <w:r w:rsidR="00961E84" w:rsidRPr="00815C59">
        <w:rPr>
          <w:rFonts w:ascii="Times New Roman" w:hAnsi="Times New Roman"/>
          <w:sz w:val="24"/>
          <w:szCs w:val="24"/>
        </w:rPr>
        <w:t xml:space="preserve"> cluster may have a worse prognosis, but no follow-up data is availa</w:t>
      </w:r>
      <w:r w:rsidR="00E27644" w:rsidRPr="00815C59">
        <w:rPr>
          <w:rFonts w:ascii="Times New Roman" w:hAnsi="Times New Roman"/>
          <w:sz w:val="24"/>
          <w:szCs w:val="24"/>
        </w:rPr>
        <w:t>ble to confirm this hypothesis.</w:t>
      </w:r>
    </w:p>
    <w:p w14:paraId="7A939B08" w14:textId="0EFA4C8C" w:rsidR="00C24B7D" w:rsidRPr="00815C59" w:rsidRDefault="006B1AF7" w:rsidP="00DF73F1">
      <w:pPr>
        <w:spacing w:after="0" w:line="480" w:lineRule="auto"/>
        <w:ind w:firstLine="708"/>
        <w:rPr>
          <w:rFonts w:ascii="Times New Roman" w:hAnsi="Times New Roman"/>
          <w:sz w:val="24"/>
          <w:szCs w:val="24"/>
        </w:rPr>
      </w:pPr>
      <w:r>
        <w:rPr>
          <w:rFonts w:ascii="Times New Roman" w:hAnsi="Times New Roman"/>
          <w:sz w:val="24"/>
          <w:szCs w:val="24"/>
        </w:rPr>
        <w:t xml:space="preserve">Although </w:t>
      </w:r>
      <w:r w:rsidR="001B7804">
        <w:rPr>
          <w:rFonts w:ascii="Times New Roman" w:hAnsi="Times New Roman"/>
          <w:sz w:val="24"/>
          <w:szCs w:val="24"/>
        </w:rPr>
        <w:t>there was</w:t>
      </w:r>
      <w:r w:rsidRPr="00906DF6">
        <w:rPr>
          <w:rFonts w:ascii="Times New Roman" w:hAnsi="Times New Roman"/>
          <w:sz w:val="24"/>
          <w:szCs w:val="24"/>
        </w:rPr>
        <w:t xml:space="preserve"> little or no overlap between</w:t>
      </w:r>
      <w:r w:rsidR="008E7502">
        <w:rPr>
          <w:rFonts w:ascii="Times New Roman" w:hAnsi="Times New Roman"/>
          <w:sz w:val="24"/>
          <w:szCs w:val="24"/>
        </w:rPr>
        <w:t xml:space="preserve"> </w:t>
      </w:r>
      <w:r w:rsidRPr="00906DF6">
        <w:rPr>
          <w:rFonts w:ascii="Times New Roman" w:hAnsi="Times New Roman"/>
          <w:sz w:val="24"/>
          <w:szCs w:val="24"/>
        </w:rPr>
        <w:t xml:space="preserve">the 95% confidence intervals of </w:t>
      </w:r>
      <w:r w:rsidR="008E7502">
        <w:rPr>
          <w:rFonts w:ascii="Times New Roman" w:hAnsi="Times New Roman"/>
          <w:sz w:val="24"/>
          <w:szCs w:val="24"/>
        </w:rPr>
        <w:t>the</w:t>
      </w:r>
      <w:r>
        <w:rPr>
          <w:rFonts w:ascii="Times New Roman" w:hAnsi="Times New Roman"/>
          <w:sz w:val="24"/>
          <w:szCs w:val="24"/>
        </w:rPr>
        <w:t xml:space="preserve"> hourly patterns</w:t>
      </w:r>
      <w:r w:rsidR="007A6937">
        <w:rPr>
          <w:rFonts w:ascii="Times New Roman" w:hAnsi="Times New Roman"/>
          <w:sz w:val="24"/>
          <w:szCs w:val="24"/>
        </w:rPr>
        <w:t xml:space="preserve"> of the clusters</w:t>
      </w:r>
      <w:r>
        <w:rPr>
          <w:rFonts w:ascii="Times New Roman" w:hAnsi="Times New Roman"/>
          <w:sz w:val="24"/>
          <w:szCs w:val="24"/>
        </w:rPr>
        <w:t xml:space="preserve">, </w:t>
      </w:r>
      <w:r w:rsidR="00BF3751">
        <w:rPr>
          <w:rFonts w:ascii="Times New Roman" w:hAnsi="Times New Roman"/>
          <w:sz w:val="24"/>
          <w:szCs w:val="24"/>
        </w:rPr>
        <w:t xml:space="preserve">confirming that they are statistically different, </w:t>
      </w:r>
      <w:r>
        <w:rPr>
          <w:rFonts w:ascii="Times New Roman" w:hAnsi="Times New Roman"/>
          <w:sz w:val="24"/>
          <w:szCs w:val="24"/>
        </w:rPr>
        <w:t>th</w:t>
      </w:r>
      <w:r w:rsidR="00936A56">
        <w:rPr>
          <w:rFonts w:ascii="Times New Roman" w:hAnsi="Times New Roman"/>
          <w:sz w:val="24"/>
          <w:szCs w:val="24"/>
        </w:rPr>
        <w:t xml:space="preserve">e </w:t>
      </w:r>
      <w:r w:rsidR="00BF3751">
        <w:rPr>
          <w:rFonts w:ascii="Times New Roman" w:hAnsi="Times New Roman"/>
          <w:sz w:val="24"/>
          <w:szCs w:val="24"/>
        </w:rPr>
        <w:t>patterns were</w:t>
      </w:r>
      <w:r w:rsidR="00936A56">
        <w:rPr>
          <w:rFonts w:ascii="Times New Roman" w:hAnsi="Times New Roman"/>
          <w:sz w:val="24"/>
          <w:szCs w:val="24"/>
        </w:rPr>
        <w:t xml:space="preserve"> found to </w:t>
      </w:r>
      <w:r w:rsidR="00BF3751">
        <w:rPr>
          <w:rFonts w:ascii="Times New Roman" w:hAnsi="Times New Roman"/>
          <w:sz w:val="24"/>
          <w:szCs w:val="24"/>
        </w:rPr>
        <w:t>be rat</w:t>
      </w:r>
      <w:r w:rsidR="00936A56">
        <w:rPr>
          <w:rFonts w:ascii="Times New Roman" w:hAnsi="Times New Roman"/>
          <w:sz w:val="24"/>
          <w:szCs w:val="24"/>
        </w:rPr>
        <w:t>her similar</w:t>
      </w:r>
      <w:r w:rsidR="00995374">
        <w:rPr>
          <w:rFonts w:ascii="Times New Roman" w:hAnsi="Times New Roman"/>
          <w:sz w:val="24"/>
          <w:szCs w:val="24"/>
        </w:rPr>
        <w:t xml:space="preserve">. </w:t>
      </w:r>
      <w:r w:rsidR="00936A56">
        <w:rPr>
          <w:rFonts w:ascii="Times New Roman" w:hAnsi="Times New Roman"/>
          <w:sz w:val="24"/>
          <w:szCs w:val="24"/>
        </w:rPr>
        <w:t>Nevertheless</w:t>
      </w:r>
      <w:r w:rsidR="00C903F0">
        <w:rPr>
          <w:rFonts w:ascii="Times New Roman" w:hAnsi="Times New Roman"/>
          <w:sz w:val="24"/>
          <w:szCs w:val="24"/>
        </w:rPr>
        <w:t xml:space="preserve">, </w:t>
      </w:r>
      <w:r w:rsidR="00226A6A">
        <w:rPr>
          <w:rFonts w:ascii="Times New Roman" w:hAnsi="Times New Roman"/>
          <w:sz w:val="24"/>
          <w:szCs w:val="24"/>
        </w:rPr>
        <w:t>m</w:t>
      </w:r>
      <w:r w:rsidR="000162F7">
        <w:rPr>
          <w:rFonts w:ascii="Times New Roman" w:hAnsi="Times New Roman"/>
          <w:sz w:val="24"/>
          <w:szCs w:val="24"/>
        </w:rPr>
        <w:t xml:space="preserve">ore inactive clusters seem to </w:t>
      </w:r>
      <w:r w:rsidR="00936A56">
        <w:rPr>
          <w:rFonts w:ascii="Times New Roman" w:hAnsi="Times New Roman"/>
          <w:sz w:val="24"/>
          <w:szCs w:val="24"/>
        </w:rPr>
        <w:t>present</w:t>
      </w:r>
      <w:r w:rsidR="000162F7">
        <w:rPr>
          <w:rFonts w:ascii="Times New Roman" w:hAnsi="Times New Roman"/>
          <w:sz w:val="24"/>
          <w:szCs w:val="24"/>
        </w:rPr>
        <w:t xml:space="preserve"> less variability in intensity</w:t>
      </w:r>
      <w:r w:rsidR="0027273E" w:rsidRPr="0027273E">
        <w:rPr>
          <w:rFonts w:ascii="Times New Roman" w:hAnsi="Times New Roman"/>
          <w:sz w:val="24"/>
          <w:szCs w:val="24"/>
        </w:rPr>
        <w:t xml:space="preserve"> </w:t>
      </w:r>
      <w:r w:rsidR="0027273E">
        <w:rPr>
          <w:rFonts w:ascii="Times New Roman" w:hAnsi="Times New Roman"/>
          <w:sz w:val="24"/>
          <w:szCs w:val="24"/>
        </w:rPr>
        <w:t>compared to more active clusters</w:t>
      </w:r>
      <w:r w:rsidR="000162F7">
        <w:rPr>
          <w:rFonts w:ascii="Times New Roman" w:hAnsi="Times New Roman"/>
          <w:sz w:val="24"/>
          <w:szCs w:val="24"/>
        </w:rPr>
        <w:t xml:space="preserve">, suggesting </w:t>
      </w:r>
      <w:r w:rsidR="00C903F0">
        <w:rPr>
          <w:rFonts w:ascii="Times New Roman" w:hAnsi="Times New Roman"/>
          <w:sz w:val="24"/>
          <w:szCs w:val="24"/>
        </w:rPr>
        <w:t xml:space="preserve">that </w:t>
      </w:r>
      <w:r w:rsidR="000162F7">
        <w:rPr>
          <w:rFonts w:ascii="Times New Roman" w:hAnsi="Times New Roman"/>
          <w:sz w:val="24"/>
          <w:szCs w:val="24"/>
        </w:rPr>
        <w:t xml:space="preserve">they are similarly inactive </w:t>
      </w:r>
      <w:r w:rsidR="00AA17E9">
        <w:rPr>
          <w:rFonts w:ascii="Times New Roman" w:hAnsi="Times New Roman"/>
          <w:sz w:val="24"/>
          <w:szCs w:val="24"/>
        </w:rPr>
        <w:t>throughout the day</w:t>
      </w:r>
      <w:r w:rsidR="000162F7">
        <w:rPr>
          <w:rFonts w:ascii="Times New Roman" w:hAnsi="Times New Roman"/>
          <w:sz w:val="24"/>
          <w:szCs w:val="24"/>
        </w:rPr>
        <w:t xml:space="preserve">. </w:t>
      </w:r>
      <w:r w:rsidR="00804901">
        <w:rPr>
          <w:rFonts w:ascii="Times New Roman" w:hAnsi="Times New Roman"/>
          <w:sz w:val="24"/>
          <w:szCs w:val="24"/>
        </w:rPr>
        <w:t>We also observed th</w:t>
      </w:r>
      <w:r w:rsidR="00215816">
        <w:rPr>
          <w:rFonts w:ascii="Times New Roman" w:hAnsi="Times New Roman"/>
          <w:sz w:val="24"/>
          <w:szCs w:val="24"/>
        </w:rPr>
        <w:t xml:space="preserve">at </w:t>
      </w:r>
      <w:r w:rsidR="00967245">
        <w:rPr>
          <w:rFonts w:ascii="Times New Roman" w:hAnsi="Times New Roman"/>
          <w:sz w:val="24"/>
          <w:szCs w:val="24"/>
        </w:rPr>
        <w:t xml:space="preserve">the more inactive a cluster is, the more similar its hourly patterns of week and weekend are. This corroborates the findings from Lee et al </w:t>
      </w:r>
      <w:r w:rsidR="00AF36DA">
        <w:rPr>
          <w:rFonts w:ascii="Times New Roman" w:hAnsi="Times New Roman"/>
          <w:sz w:val="24"/>
          <w:szCs w:val="24"/>
        </w:rPr>
        <w:fldChar w:fldCharType="begin"/>
      </w:r>
      <w:r w:rsidR="00AF36DA">
        <w:rPr>
          <w:rFonts w:ascii="Times New Roman" w:hAnsi="Times New Roman"/>
          <w:sz w:val="24"/>
          <w:szCs w:val="24"/>
        </w:rPr>
        <w:instrText xml:space="preserve"> ADDIN EN.CITE &lt;EndNote&gt;&lt;Cite&gt;&lt;Author&gt;Lee&lt;/Author&gt;&lt;Year&gt;2013&lt;/Year&gt;&lt;RecNum&gt;233&lt;/RecNum&gt;&lt;DisplayText&gt;[9]&lt;/DisplayText&gt;&lt;record&gt;&lt;rec-number&gt;233&lt;/rec-number&gt;&lt;foreign-keys&gt;&lt;key app="EN" db-id="tfsfsfxt0r2et2ezrvi5eafx5dz0ae9wxsst" timestamp="0"&gt;233&lt;/key&gt;&lt;/foreign-keys&gt;&lt;ref-type name="Journal Article"&gt;17&lt;/ref-type&gt;&lt;contributors&gt;&lt;authors&gt;&lt;author&gt;Lee, P. H.&lt;/author&gt;&lt;author&gt;Yu, Y. Y.&lt;/author&gt;&lt;author&gt;McDowell, I.&lt;/author&gt;&lt;author&gt;Leung, G. M.&lt;/author&gt;&lt;author&gt;Lam, T. H.&lt;/author&gt;&lt;/authors&gt;&lt;/contributors&gt;&lt;auth-address&gt;FAMILY: A Jockey Club Initiative for a Harmonious Society, School of Public Health/Department of Community Medicine, Room 5-05, 5/F William MW Mong Block, 21 Sassoon Road, Li Ka Shing Faculty of Medicine, University of Hong Kong, Hong Kong SAR, PR China.&lt;/auth-address&gt;&lt;titles&gt;&lt;title&gt;A cluster analysis of patterns of objectively measured physical activity in Hong Kong&lt;/title&gt;&lt;secondary-title&gt;Public Health Nutr&lt;/secondary-title&gt;&lt;/titles&gt;&lt;pages&gt;1436-44&lt;/pages&gt;&lt;volume&gt;16&lt;/volume&gt;&lt;number&gt;8&lt;/number&gt;&lt;edition&gt;2012/08/17&lt;/edition&gt;&lt;dates&gt;&lt;year&gt;2013&lt;/year&gt;&lt;pub-dates&gt;&lt;date&gt;Aug&lt;/date&gt;&lt;/pub-dates&gt;&lt;/dates&gt;&lt;isbn&gt;1475-2727 (Electronic)&amp;#xD;1368-9800 (Linking)&lt;/isbn&gt;&lt;accession-num&gt;22894896&lt;/accession-num&gt;&lt;urls&gt;&lt;related-urls&gt;&lt;url&gt;http://www.ncbi.nlm.nih.gov/entrez/query.fcgi?cmd=Retrieve&amp;amp;db=PubMed&amp;amp;dopt=Citation&amp;amp;list_uids=22894896&lt;/url&gt;&lt;/related-urls&gt;&lt;/urls&gt;&lt;electronic-resource-num&gt;S1368980012003631 [pii]&amp;#xD;10.1017/S1368980012003631&lt;/electronic-resource-num&gt;&lt;language&gt;eng&lt;/language&gt;&lt;/record&gt;&lt;/Cite&gt;&lt;/EndNote&gt;</w:instrText>
      </w:r>
      <w:r w:rsidR="00AF36DA">
        <w:rPr>
          <w:rFonts w:ascii="Times New Roman" w:hAnsi="Times New Roman"/>
          <w:sz w:val="24"/>
          <w:szCs w:val="24"/>
        </w:rPr>
        <w:fldChar w:fldCharType="separate"/>
      </w:r>
      <w:r w:rsidR="00AF36DA">
        <w:rPr>
          <w:rFonts w:ascii="Times New Roman" w:hAnsi="Times New Roman"/>
          <w:noProof/>
          <w:sz w:val="24"/>
          <w:szCs w:val="24"/>
        </w:rPr>
        <w:t>[9]</w:t>
      </w:r>
      <w:r w:rsidR="00AF36DA">
        <w:rPr>
          <w:rFonts w:ascii="Times New Roman" w:hAnsi="Times New Roman"/>
          <w:sz w:val="24"/>
          <w:szCs w:val="24"/>
        </w:rPr>
        <w:fldChar w:fldCharType="end"/>
      </w:r>
      <w:r w:rsidR="00804901">
        <w:rPr>
          <w:rFonts w:ascii="Times New Roman" w:hAnsi="Times New Roman"/>
          <w:sz w:val="24"/>
          <w:szCs w:val="24"/>
        </w:rPr>
        <w:t>,</w:t>
      </w:r>
      <w:r w:rsidR="00967245">
        <w:rPr>
          <w:rFonts w:ascii="Times New Roman" w:hAnsi="Times New Roman"/>
          <w:sz w:val="24"/>
          <w:szCs w:val="24"/>
        </w:rPr>
        <w:t xml:space="preserve"> </w:t>
      </w:r>
      <w:r w:rsidR="00215816">
        <w:rPr>
          <w:rFonts w:ascii="Times New Roman" w:hAnsi="Times New Roman"/>
          <w:sz w:val="24"/>
          <w:szCs w:val="24"/>
        </w:rPr>
        <w:t xml:space="preserve">who </w:t>
      </w:r>
      <w:r w:rsidR="00967245">
        <w:rPr>
          <w:rFonts w:ascii="Times New Roman" w:hAnsi="Times New Roman"/>
          <w:sz w:val="24"/>
          <w:szCs w:val="24"/>
        </w:rPr>
        <w:t xml:space="preserve">observed </w:t>
      </w:r>
      <w:r w:rsidR="00967245" w:rsidRPr="00967245">
        <w:rPr>
          <w:rFonts w:ascii="Times New Roman" w:hAnsi="Times New Roman"/>
          <w:sz w:val="24"/>
          <w:szCs w:val="24"/>
        </w:rPr>
        <w:t xml:space="preserve">a consistently low </w:t>
      </w:r>
      <w:r w:rsidR="00AF36DA">
        <w:rPr>
          <w:rFonts w:ascii="Times New Roman" w:hAnsi="Times New Roman"/>
          <w:sz w:val="24"/>
          <w:szCs w:val="24"/>
        </w:rPr>
        <w:t xml:space="preserve">physical activity </w:t>
      </w:r>
      <w:r w:rsidR="00967245" w:rsidRPr="00967245">
        <w:rPr>
          <w:rFonts w:ascii="Times New Roman" w:hAnsi="Times New Roman"/>
          <w:sz w:val="24"/>
          <w:szCs w:val="24"/>
        </w:rPr>
        <w:t>pattern on both weekdays and weekends</w:t>
      </w:r>
      <w:r w:rsidR="00215816">
        <w:rPr>
          <w:rFonts w:ascii="Times New Roman" w:hAnsi="Times New Roman"/>
          <w:sz w:val="24"/>
          <w:szCs w:val="24"/>
        </w:rPr>
        <w:t xml:space="preserve"> in the least active cluster</w:t>
      </w:r>
      <w:r w:rsidR="00CA138A">
        <w:rPr>
          <w:rFonts w:ascii="Times New Roman" w:hAnsi="Times New Roman"/>
          <w:sz w:val="24"/>
          <w:szCs w:val="24"/>
        </w:rPr>
        <w:t xml:space="preserve">. </w:t>
      </w:r>
      <w:r w:rsidR="00215816">
        <w:rPr>
          <w:rFonts w:ascii="Times New Roman" w:hAnsi="Times New Roman"/>
          <w:sz w:val="24"/>
          <w:szCs w:val="24"/>
        </w:rPr>
        <w:t>I</w:t>
      </w:r>
      <w:r w:rsidR="00F6517C">
        <w:rPr>
          <w:rFonts w:ascii="Times New Roman" w:hAnsi="Times New Roman"/>
          <w:sz w:val="24"/>
          <w:szCs w:val="24"/>
        </w:rPr>
        <w:t>rrespective</w:t>
      </w:r>
      <w:r w:rsidR="00135E20">
        <w:rPr>
          <w:rFonts w:ascii="Times New Roman" w:hAnsi="Times New Roman"/>
          <w:sz w:val="24"/>
          <w:szCs w:val="24"/>
        </w:rPr>
        <w:t xml:space="preserve"> of the cluster</w:t>
      </w:r>
      <w:r w:rsidR="00825B9A">
        <w:rPr>
          <w:rFonts w:ascii="Times New Roman" w:hAnsi="Times New Roman"/>
          <w:sz w:val="24"/>
          <w:szCs w:val="24"/>
        </w:rPr>
        <w:t>,</w:t>
      </w:r>
      <w:r w:rsidR="00135E20">
        <w:rPr>
          <w:rFonts w:ascii="Times New Roman" w:hAnsi="Times New Roman"/>
          <w:sz w:val="24"/>
          <w:szCs w:val="24"/>
        </w:rPr>
        <w:t xml:space="preserve"> patients seem </w:t>
      </w:r>
      <w:r w:rsidR="00F6517C">
        <w:rPr>
          <w:rFonts w:ascii="Times New Roman" w:hAnsi="Times New Roman"/>
          <w:sz w:val="24"/>
          <w:szCs w:val="24"/>
        </w:rPr>
        <w:t>t</w:t>
      </w:r>
      <w:r w:rsidR="00135E20">
        <w:rPr>
          <w:rFonts w:ascii="Times New Roman" w:hAnsi="Times New Roman"/>
          <w:sz w:val="24"/>
          <w:szCs w:val="24"/>
        </w:rPr>
        <w:t xml:space="preserve">o perform the activities with </w:t>
      </w:r>
      <w:r w:rsidR="00226A6A">
        <w:rPr>
          <w:rFonts w:ascii="Times New Roman" w:hAnsi="Times New Roman"/>
          <w:sz w:val="24"/>
          <w:szCs w:val="24"/>
        </w:rPr>
        <w:t xml:space="preserve">the </w:t>
      </w:r>
      <w:r w:rsidR="00135E20">
        <w:rPr>
          <w:rFonts w:ascii="Times New Roman" w:hAnsi="Times New Roman"/>
          <w:sz w:val="24"/>
          <w:szCs w:val="24"/>
        </w:rPr>
        <w:t xml:space="preserve">highest </w:t>
      </w:r>
      <w:r w:rsidR="008B2352">
        <w:rPr>
          <w:rFonts w:ascii="Times New Roman" w:hAnsi="Times New Roman"/>
          <w:sz w:val="24"/>
          <w:szCs w:val="24"/>
        </w:rPr>
        <w:t xml:space="preserve">intensity </w:t>
      </w:r>
      <w:r w:rsidR="005F40BC">
        <w:rPr>
          <w:rFonts w:ascii="Times New Roman" w:hAnsi="Times New Roman"/>
          <w:sz w:val="24"/>
          <w:szCs w:val="24"/>
        </w:rPr>
        <w:t>during</w:t>
      </w:r>
      <w:r w:rsidR="008B2352">
        <w:rPr>
          <w:rFonts w:ascii="Times New Roman" w:hAnsi="Times New Roman"/>
          <w:sz w:val="24"/>
          <w:szCs w:val="24"/>
        </w:rPr>
        <w:t xml:space="preserve"> the morning</w:t>
      </w:r>
      <w:r w:rsidR="004D06AA">
        <w:rPr>
          <w:rFonts w:ascii="Times New Roman" w:hAnsi="Times New Roman"/>
          <w:sz w:val="24"/>
          <w:szCs w:val="24"/>
        </w:rPr>
        <w:t>, which</w:t>
      </w:r>
      <w:r w:rsidR="00A55D3E">
        <w:rPr>
          <w:rFonts w:ascii="Times New Roman" w:hAnsi="Times New Roman"/>
          <w:sz w:val="24"/>
          <w:szCs w:val="24"/>
        </w:rPr>
        <w:t xml:space="preserve"> was also observed after stratification for different characteristics (</w:t>
      </w:r>
      <w:r w:rsidR="0066645D">
        <w:rPr>
          <w:rFonts w:ascii="Times New Roman" w:hAnsi="Times New Roman"/>
          <w:sz w:val="24"/>
          <w:szCs w:val="24"/>
        </w:rPr>
        <w:t>F</w:t>
      </w:r>
      <w:r w:rsidR="0066645D" w:rsidRPr="00815C59">
        <w:rPr>
          <w:rFonts w:ascii="Times New Roman" w:hAnsi="Times New Roman"/>
          <w:sz w:val="24"/>
          <w:szCs w:val="24"/>
        </w:rPr>
        <w:t>ig</w:t>
      </w:r>
      <w:r w:rsidR="0066645D">
        <w:rPr>
          <w:rFonts w:ascii="Times New Roman" w:hAnsi="Times New Roman"/>
          <w:sz w:val="24"/>
          <w:szCs w:val="24"/>
        </w:rPr>
        <w:t>.</w:t>
      </w:r>
      <w:r w:rsidR="0066645D" w:rsidRPr="00815C59">
        <w:rPr>
          <w:rFonts w:ascii="Times New Roman" w:hAnsi="Times New Roman"/>
          <w:sz w:val="24"/>
          <w:szCs w:val="24"/>
        </w:rPr>
        <w:t xml:space="preserve"> 2 and </w:t>
      </w:r>
      <w:r w:rsidR="0066645D">
        <w:rPr>
          <w:rFonts w:ascii="Times New Roman" w:hAnsi="Times New Roman"/>
          <w:sz w:val="24"/>
          <w:szCs w:val="24"/>
        </w:rPr>
        <w:t>S</w:t>
      </w:r>
      <w:r w:rsidR="0066645D" w:rsidRPr="00815C59">
        <w:rPr>
          <w:rFonts w:ascii="Times New Roman" w:hAnsi="Times New Roman"/>
          <w:sz w:val="24"/>
          <w:szCs w:val="24"/>
        </w:rPr>
        <w:t xml:space="preserve">1 </w:t>
      </w:r>
      <w:r w:rsidR="0066645D">
        <w:rPr>
          <w:rFonts w:ascii="Times New Roman" w:hAnsi="Times New Roman"/>
          <w:sz w:val="24"/>
          <w:szCs w:val="24"/>
        </w:rPr>
        <w:t>Fig.</w:t>
      </w:r>
      <w:r w:rsidR="00A55D3E">
        <w:rPr>
          <w:rFonts w:ascii="Times New Roman" w:hAnsi="Times New Roman"/>
          <w:sz w:val="24"/>
          <w:szCs w:val="24"/>
        </w:rPr>
        <w:t xml:space="preserve">). </w:t>
      </w:r>
      <w:r w:rsidR="0066645D">
        <w:rPr>
          <w:rFonts w:ascii="Times New Roman" w:hAnsi="Times New Roman"/>
          <w:sz w:val="24"/>
          <w:szCs w:val="24"/>
        </w:rPr>
        <w:t>T</w:t>
      </w:r>
      <w:r w:rsidR="008B2352">
        <w:rPr>
          <w:rFonts w:ascii="Times New Roman" w:hAnsi="Times New Roman"/>
          <w:sz w:val="24"/>
          <w:szCs w:val="24"/>
        </w:rPr>
        <w:t xml:space="preserve">his </w:t>
      </w:r>
      <w:r w:rsidR="004D06AA">
        <w:rPr>
          <w:rFonts w:ascii="Times New Roman" w:hAnsi="Times New Roman"/>
          <w:sz w:val="24"/>
          <w:szCs w:val="24"/>
        </w:rPr>
        <w:t>could</w:t>
      </w:r>
      <w:r w:rsidR="008B2352">
        <w:rPr>
          <w:rFonts w:ascii="Times New Roman" w:hAnsi="Times New Roman"/>
          <w:sz w:val="24"/>
          <w:szCs w:val="24"/>
        </w:rPr>
        <w:t xml:space="preserve"> be taken into account when planning </w:t>
      </w:r>
      <w:r w:rsidR="00526D58">
        <w:rPr>
          <w:rFonts w:ascii="Times New Roman" w:hAnsi="Times New Roman"/>
          <w:sz w:val="24"/>
          <w:szCs w:val="24"/>
        </w:rPr>
        <w:t xml:space="preserve">interventions </w:t>
      </w:r>
      <w:r w:rsidR="00993644">
        <w:rPr>
          <w:rFonts w:ascii="Times New Roman" w:hAnsi="Times New Roman"/>
          <w:sz w:val="24"/>
          <w:szCs w:val="24"/>
        </w:rPr>
        <w:t>such as</w:t>
      </w:r>
      <w:r w:rsidR="00F7044E">
        <w:rPr>
          <w:rFonts w:ascii="Times New Roman" w:hAnsi="Times New Roman"/>
          <w:sz w:val="24"/>
          <w:szCs w:val="24"/>
        </w:rPr>
        <w:t xml:space="preserve"> energy conservation techniques</w:t>
      </w:r>
      <w:r w:rsidR="00244F0D">
        <w:rPr>
          <w:rFonts w:ascii="Times New Roman" w:hAnsi="Times New Roman"/>
          <w:sz w:val="24"/>
          <w:szCs w:val="24"/>
        </w:rPr>
        <w:t>,</w:t>
      </w:r>
      <w:r w:rsidR="00526D58">
        <w:rPr>
          <w:rFonts w:ascii="Times New Roman" w:hAnsi="Times New Roman"/>
          <w:sz w:val="24"/>
          <w:szCs w:val="24"/>
        </w:rPr>
        <w:t xml:space="preserve"> </w:t>
      </w:r>
      <w:r w:rsidR="00244F0D">
        <w:rPr>
          <w:rFonts w:ascii="Times New Roman" w:hAnsi="Times New Roman"/>
          <w:sz w:val="24"/>
          <w:szCs w:val="24"/>
        </w:rPr>
        <w:t xml:space="preserve">which </w:t>
      </w:r>
      <w:r w:rsidR="00115045">
        <w:rPr>
          <w:rFonts w:ascii="Times New Roman" w:hAnsi="Times New Roman"/>
          <w:sz w:val="24"/>
          <w:szCs w:val="24"/>
        </w:rPr>
        <w:t xml:space="preserve">have as one of the main </w:t>
      </w:r>
      <w:r w:rsidR="00244F0D">
        <w:rPr>
          <w:rFonts w:ascii="Times New Roman" w:hAnsi="Times New Roman"/>
          <w:sz w:val="24"/>
          <w:szCs w:val="24"/>
        </w:rPr>
        <w:t>aim</w:t>
      </w:r>
      <w:r w:rsidR="00115045">
        <w:rPr>
          <w:rFonts w:ascii="Times New Roman" w:hAnsi="Times New Roman"/>
          <w:sz w:val="24"/>
          <w:szCs w:val="24"/>
        </w:rPr>
        <w:t>s</w:t>
      </w:r>
      <w:r w:rsidR="00244F0D">
        <w:rPr>
          <w:rFonts w:ascii="Times New Roman" w:hAnsi="Times New Roman"/>
          <w:sz w:val="24"/>
          <w:szCs w:val="24"/>
        </w:rPr>
        <w:t xml:space="preserve"> to reduce unnecessary energy expenditure </w:t>
      </w:r>
      <w:r w:rsidR="00115045">
        <w:rPr>
          <w:rFonts w:ascii="Times New Roman" w:hAnsi="Times New Roman"/>
          <w:sz w:val="24"/>
          <w:szCs w:val="24"/>
        </w:rPr>
        <w:t>associated with</w:t>
      </w:r>
      <w:r w:rsidR="00244F0D">
        <w:rPr>
          <w:rFonts w:ascii="Times New Roman" w:hAnsi="Times New Roman"/>
          <w:sz w:val="24"/>
          <w:szCs w:val="24"/>
        </w:rPr>
        <w:t xml:space="preserve"> activities of daily living </w:t>
      </w:r>
      <w:r w:rsidR="00526D58">
        <w:rPr>
          <w:rFonts w:ascii="Times New Roman" w:hAnsi="Times New Roman"/>
          <w:sz w:val="24"/>
          <w:szCs w:val="24"/>
        </w:rPr>
        <w:fldChar w:fldCharType="begin"/>
      </w:r>
      <w:r w:rsidR="0027273E">
        <w:rPr>
          <w:rFonts w:ascii="Times New Roman" w:hAnsi="Times New Roman"/>
          <w:sz w:val="24"/>
          <w:szCs w:val="24"/>
        </w:rPr>
        <w:instrText xml:space="preserve"> ADDIN EN.CITE &lt;EndNote&gt;&lt;Cite&gt;&lt;Author&gt;Velloso&lt;/Author&gt;&lt;Year&gt;2006&lt;/Year&gt;&lt;RecNum&gt;496&lt;/RecNum&gt;&lt;DisplayText&gt;[37]&lt;/DisplayText&gt;&lt;record&gt;&lt;rec-number&gt;496&lt;/rec-number&gt;&lt;foreign-keys&gt;&lt;key app="EN" db-id="tfsfsfxt0r2et2ezrvi5eafx5dz0ae9wxsst" timestamp="1446719822"&gt;496&lt;/key&gt;&lt;/foreign-keys&gt;&lt;ref-type name="Journal Article"&gt;17&lt;/ref-type&gt;&lt;contributors&gt;&lt;authors&gt;&lt;author&gt;Velloso, M.&lt;/author&gt;&lt;author&gt;Jardim, J. R.&lt;/author&gt;&lt;/authors&gt;&lt;/contributors&gt;&lt;auth-address&gt;Respiratory Division, Federal University of Sao Paulo, Brazil.&lt;/auth-address&gt;&lt;titles&gt;&lt;title&gt;Study of energy expenditure during activities of daily living using and not using body position recommended by energy conservation techniques in patients with COPD&lt;/title&gt;&lt;secondary-title&gt;Chest&lt;/secondary-title&gt;&lt;alt-title&gt;Chest&lt;/alt-title&gt;&lt;/titles&gt;&lt;periodical&gt;&lt;full-title&gt;Chest&lt;/full-title&gt;&lt;abbr-1&gt;Chest&lt;/abbr-1&gt;&lt;/periodical&gt;&lt;alt-periodical&gt;&lt;full-title&gt;Chest&lt;/full-title&gt;&lt;abbr-1&gt;Chest&lt;/abbr-1&gt;&lt;/alt-periodical&gt;&lt;pages&gt;126-32&lt;/pages&gt;&lt;volume&gt;130&lt;/volume&gt;&lt;number&gt;1&lt;/number&gt;&lt;keywords&gt;&lt;keyword&gt;*Activities of Daily Living&lt;/keyword&gt;&lt;keyword&gt;Adult&lt;/keyword&gt;&lt;keyword&gt;Aged&lt;/keyword&gt;&lt;keyword&gt;*Energy Metabolism&lt;/keyword&gt;&lt;keyword&gt;Forced Expiratory Volume&lt;/keyword&gt;&lt;keyword&gt;Humans&lt;/keyword&gt;&lt;keyword&gt;Hygiene&lt;/keyword&gt;&lt;keyword&gt;Male&lt;/keyword&gt;&lt;keyword&gt;Middle Aged&lt;/keyword&gt;&lt;keyword&gt;Pulmonary Disease, Chronic Obstructive/*metabolism/rehabilitation&lt;/keyword&gt;&lt;keyword&gt;Time Factors&lt;/keyword&gt;&lt;/keywords&gt;&lt;dates&gt;&lt;year&gt;2006&lt;/year&gt;&lt;pub-dates&gt;&lt;date&gt;Jul&lt;/date&gt;&lt;/pub-dates&gt;&lt;/dates&gt;&lt;isbn&gt;0012-3692 (Print)&amp;#xD;0012-3692 (Linking)&lt;/isbn&gt;&lt;accession-num&gt;16840392&lt;/accession-num&gt;&lt;urls&gt;&lt;related-urls&gt;&lt;url&gt;http://www.ncbi.nlm.nih.gov/pubmed/16840392&lt;/url&gt;&lt;/related-urls&gt;&lt;/urls&gt;&lt;electronic-resource-num&gt;10.1378/chest.130.1.126&lt;/electronic-resource-num&gt;&lt;/record&gt;&lt;/Cite&gt;&lt;/EndNote&gt;</w:instrText>
      </w:r>
      <w:r w:rsidR="00526D58">
        <w:rPr>
          <w:rFonts w:ascii="Times New Roman" w:hAnsi="Times New Roman"/>
          <w:sz w:val="24"/>
          <w:szCs w:val="24"/>
        </w:rPr>
        <w:fldChar w:fldCharType="separate"/>
      </w:r>
      <w:r w:rsidR="0027273E">
        <w:rPr>
          <w:rFonts w:ascii="Times New Roman" w:hAnsi="Times New Roman"/>
          <w:noProof/>
          <w:sz w:val="24"/>
          <w:szCs w:val="24"/>
        </w:rPr>
        <w:t>[37]</w:t>
      </w:r>
      <w:r w:rsidR="00526D58">
        <w:rPr>
          <w:rFonts w:ascii="Times New Roman" w:hAnsi="Times New Roman"/>
          <w:sz w:val="24"/>
          <w:szCs w:val="24"/>
        </w:rPr>
        <w:fldChar w:fldCharType="end"/>
      </w:r>
      <w:r w:rsidR="00244F0D">
        <w:rPr>
          <w:rFonts w:ascii="Times New Roman" w:hAnsi="Times New Roman"/>
          <w:sz w:val="24"/>
          <w:szCs w:val="24"/>
        </w:rPr>
        <w:t>.</w:t>
      </w:r>
      <w:r w:rsidR="00526D58">
        <w:rPr>
          <w:rFonts w:ascii="Times New Roman" w:hAnsi="Times New Roman"/>
          <w:sz w:val="24"/>
          <w:szCs w:val="24"/>
        </w:rPr>
        <w:t xml:space="preserve"> </w:t>
      </w:r>
    </w:p>
    <w:p w14:paraId="70031BBE" w14:textId="064871A0" w:rsidR="004A64C7" w:rsidRPr="00815C59" w:rsidRDefault="004A64C7" w:rsidP="007C2766">
      <w:pPr>
        <w:spacing w:after="0" w:line="480" w:lineRule="auto"/>
        <w:ind w:firstLine="708"/>
        <w:rPr>
          <w:rFonts w:ascii="Times New Roman" w:hAnsi="Times New Roman"/>
          <w:sz w:val="24"/>
          <w:szCs w:val="24"/>
        </w:rPr>
      </w:pPr>
    </w:p>
    <w:p w14:paraId="0EBDC32D" w14:textId="77777777" w:rsidR="00FC10A0" w:rsidRPr="00815C59" w:rsidRDefault="00FC10A0" w:rsidP="007C2766">
      <w:pPr>
        <w:spacing w:after="0" w:line="480" w:lineRule="auto"/>
        <w:rPr>
          <w:rFonts w:ascii="Times New Roman" w:hAnsi="Times New Roman"/>
          <w:sz w:val="24"/>
          <w:szCs w:val="24"/>
        </w:rPr>
      </w:pPr>
    </w:p>
    <w:p w14:paraId="424C4AB3" w14:textId="226112CC" w:rsidR="00E63022" w:rsidRPr="00BD785F" w:rsidRDefault="00BD785F" w:rsidP="007C2766">
      <w:pPr>
        <w:spacing w:after="0" w:line="480" w:lineRule="auto"/>
        <w:rPr>
          <w:rFonts w:ascii="Times New Roman" w:hAnsi="Times New Roman"/>
          <w:b/>
          <w:sz w:val="32"/>
          <w:szCs w:val="32"/>
        </w:rPr>
      </w:pPr>
      <w:r w:rsidRPr="00BD785F">
        <w:rPr>
          <w:rFonts w:ascii="Times New Roman" w:hAnsi="Times New Roman"/>
          <w:b/>
          <w:sz w:val="32"/>
          <w:szCs w:val="32"/>
        </w:rPr>
        <w:t>Clinical R</w:t>
      </w:r>
      <w:r w:rsidR="00FC10A0" w:rsidRPr="00BD785F">
        <w:rPr>
          <w:rFonts w:ascii="Times New Roman" w:hAnsi="Times New Roman"/>
          <w:b/>
          <w:sz w:val="32"/>
          <w:szCs w:val="32"/>
        </w:rPr>
        <w:t>elevance</w:t>
      </w:r>
    </w:p>
    <w:p w14:paraId="6948379C" w14:textId="6703918C" w:rsidR="00014B43" w:rsidRPr="00815C59" w:rsidRDefault="008178C0" w:rsidP="007C2766">
      <w:pPr>
        <w:spacing w:after="0" w:line="480" w:lineRule="auto"/>
        <w:ind w:firstLine="708"/>
        <w:rPr>
          <w:rFonts w:ascii="Times New Roman" w:hAnsi="Times New Roman"/>
          <w:sz w:val="24"/>
          <w:szCs w:val="24"/>
        </w:rPr>
      </w:pPr>
      <w:r w:rsidRPr="00815C59">
        <w:rPr>
          <w:rFonts w:ascii="Times New Roman" w:hAnsi="Times New Roman"/>
          <w:sz w:val="24"/>
          <w:szCs w:val="24"/>
        </w:rPr>
        <w:lastRenderedPageBreak/>
        <w:t xml:space="preserve">Patients with COPD spent </w:t>
      </w:r>
      <w:r w:rsidR="00463458" w:rsidRPr="00815C59">
        <w:rPr>
          <w:rFonts w:ascii="Times New Roman" w:hAnsi="Times New Roman"/>
          <w:sz w:val="24"/>
          <w:szCs w:val="24"/>
        </w:rPr>
        <w:t xml:space="preserve">around 80% </w:t>
      </w:r>
      <w:r w:rsidR="003107BD" w:rsidRPr="00815C59">
        <w:rPr>
          <w:rFonts w:ascii="Times New Roman" w:hAnsi="Times New Roman"/>
          <w:sz w:val="24"/>
          <w:szCs w:val="24"/>
        </w:rPr>
        <w:t>of the</w:t>
      </w:r>
      <w:r w:rsidR="00AE6E47">
        <w:rPr>
          <w:rFonts w:ascii="Times New Roman" w:hAnsi="Times New Roman"/>
          <w:sz w:val="24"/>
          <w:szCs w:val="24"/>
        </w:rPr>
        <w:t>ir</w:t>
      </w:r>
      <w:r w:rsidR="003107BD" w:rsidRPr="00815C59">
        <w:rPr>
          <w:rFonts w:ascii="Times New Roman" w:hAnsi="Times New Roman"/>
          <w:sz w:val="24"/>
          <w:szCs w:val="24"/>
        </w:rPr>
        <w:t xml:space="preserve"> daily time in activities of very </w:t>
      </w:r>
      <w:r w:rsidR="00787FE1" w:rsidRPr="00815C59">
        <w:rPr>
          <w:rFonts w:ascii="Times New Roman" w:hAnsi="Times New Roman"/>
          <w:sz w:val="24"/>
          <w:szCs w:val="24"/>
        </w:rPr>
        <w:t>light</w:t>
      </w:r>
      <w:r w:rsidR="003107BD" w:rsidRPr="00815C59">
        <w:rPr>
          <w:rFonts w:ascii="Times New Roman" w:hAnsi="Times New Roman"/>
          <w:sz w:val="24"/>
          <w:szCs w:val="24"/>
        </w:rPr>
        <w:t xml:space="preserve"> intensity (Table 2). </w:t>
      </w:r>
      <w:r w:rsidR="00431DAF" w:rsidRPr="00815C59">
        <w:rPr>
          <w:rFonts w:ascii="Times New Roman" w:hAnsi="Times New Roman"/>
          <w:sz w:val="24"/>
          <w:szCs w:val="24"/>
        </w:rPr>
        <w:t>P</w:t>
      </w:r>
      <w:r w:rsidR="00787FE1" w:rsidRPr="00815C59">
        <w:rPr>
          <w:rFonts w:ascii="Times New Roman" w:hAnsi="Times New Roman"/>
          <w:sz w:val="24"/>
          <w:szCs w:val="24"/>
        </w:rPr>
        <w:t xml:space="preserve">revious studies </w:t>
      </w:r>
      <w:r w:rsidR="00431DAF" w:rsidRPr="00815C59">
        <w:rPr>
          <w:rFonts w:ascii="Times New Roman" w:hAnsi="Times New Roman"/>
          <w:sz w:val="24"/>
          <w:szCs w:val="24"/>
        </w:rPr>
        <w:t xml:space="preserve">in COPD </w:t>
      </w:r>
      <w:r w:rsidR="00787FE1" w:rsidRPr="00815C59">
        <w:rPr>
          <w:rFonts w:ascii="Times New Roman" w:hAnsi="Times New Roman"/>
          <w:sz w:val="24"/>
          <w:szCs w:val="24"/>
        </w:rPr>
        <w:t xml:space="preserve">have focused on </w:t>
      </w:r>
      <w:r w:rsidR="00032EC4" w:rsidRPr="00815C59">
        <w:rPr>
          <w:rFonts w:ascii="Times New Roman" w:hAnsi="Times New Roman"/>
          <w:sz w:val="24"/>
          <w:szCs w:val="24"/>
        </w:rPr>
        <w:t xml:space="preserve">increasing </w:t>
      </w:r>
      <w:r w:rsidR="00787FE1" w:rsidRPr="00815C59">
        <w:rPr>
          <w:rFonts w:ascii="Times New Roman" w:hAnsi="Times New Roman"/>
          <w:sz w:val="24"/>
          <w:szCs w:val="24"/>
        </w:rPr>
        <w:t xml:space="preserve">the time in </w:t>
      </w:r>
      <w:r w:rsidR="00C26E05" w:rsidRPr="00815C59">
        <w:rPr>
          <w:rFonts w:ascii="Times New Roman" w:hAnsi="Times New Roman"/>
          <w:sz w:val="24"/>
          <w:szCs w:val="24"/>
        </w:rPr>
        <w:t>moderate-to-vigorous intensity</w:t>
      </w:r>
      <w:r w:rsidR="00FE345E">
        <w:rPr>
          <w:rFonts w:ascii="Times New Roman" w:hAnsi="Times New Roman"/>
          <w:sz w:val="24"/>
          <w:szCs w:val="24"/>
        </w:rPr>
        <w:t xml:space="preserve"> </w:t>
      </w:r>
      <w:r w:rsidR="00C26E05" w:rsidRPr="00815C59">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PEVuZE5vdGU+PENpdGU+PEF1dGhvcj5XYXR6PC9BdXRob3I+PFllYXI+MjAwOTwvWWVhcj48UmVj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C26E05" w:rsidRPr="00815C59">
        <w:rPr>
          <w:rFonts w:ascii="Times New Roman" w:hAnsi="Times New Roman"/>
          <w:sz w:val="24"/>
          <w:szCs w:val="24"/>
        </w:rPr>
      </w:r>
      <w:r w:rsidR="00C26E05" w:rsidRPr="00815C59">
        <w:rPr>
          <w:rFonts w:ascii="Times New Roman" w:hAnsi="Times New Roman"/>
          <w:sz w:val="24"/>
          <w:szCs w:val="24"/>
        </w:rPr>
        <w:fldChar w:fldCharType="separate"/>
      </w:r>
      <w:r w:rsidR="0027273E">
        <w:rPr>
          <w:rFonts w:ascii="Times New Roman" w:hAnsi="Times New Roman"/>
          <w:noProof/>
          <w:sz w:val="24"/>
          <w:szCs w:val="24"/>
        </w:rPr>
        <w:t>[1, 8, 38]</w:t>
      </w:r>
      <w:r w:rsidR="00C26E05" w:rsidRPr="00815C59">
        <w:rPr>
          <w:rFonts w:ascii="Times New Roman" w:hAnsi="Times New Roman"/>
          <w:sz w:val="24"/>
          <w:szCs w:val="24"/>
        </w:rPr>
        <w:fldChar w:fldCharType="end"/>
      </w:r>
      <w:r w:rsidR="00FE345E">
        <w:rPr>
          <w:rFonts w:ascii="Times New Roman" w:hAnsi="Times New Roman"/>
          <w:sz w:val="24"/>
          <w:szCs w:val="24"/>
        </w:rPr>
        <w:t>,</w:t>
      </w:r>
      <w:r w:rsidR="00787FE1" w:rsidRPr="00815C59">
        <w:rPr>
          <w:rFonts w:ascii="Times New Roman" w:hAnsi="Times New Roman"/>
          <w:sz w:val="24"/>
          <w:szCs w:val="24"/>
        </w:rPr>
        <w:t xml:space="preserve"> but </w:t>
      </w:r>
      <w:r w:rsidR="000A4567" w:rsidRPr="00815C59">
        <w:rPr>
          <w:rFonts w:ascii="Times New Roman" w:hAnsi="Times New Roman"/>
          <w:sz w:val="24"/>
          <w:szCs w:val="24"/>
        </w:rPr>
        <w:t>there is emerging literature</w:t>
      </w:r>
      <w:r w:rsidR="00787FE1" w:rsidRPr="00815C59">
        <w:rPr>
          <w:rFonts w:ascii="Times New Roman" w:hAnsi="Times New Roman"/>
          <w:sz w:val="24"/>
          <w:szCs w:val="24"/>
        </w:rPr>
        <w:t xml:space="preserve"> </w:t>
      </w:r>
      <w:r w:rsidR="003B09FD" w:rsidRPr="00815C59">
        <w:rPr>
          <w:rFonts w:ascii="Times New Roman" w:hAnsi="Times New Roman"/>
          <w:sz w:val="24"/>
          <w:szCs w:val="24"/>
        </w:rPr>
        <w:t xml:space="preserve">in other populations </w:t>
      </w:r>
      <w:r w:rsidR="00787FE1" w:rsidRPr="00815C59">
        <w:rPr>
          <w:rFonts w:ascii="Times New Roman" w:hAnsi="Times New Roman"/>
          <w:sz w:val="24"/>
          <w:szCs w:val="24"/>
        </w:rPr>
        <w:t>s</w:t>
      </w:r>
      <w:r w:rsidR="000A4567" w:rsidRPr="00815C59">
        <w:rPr>
          <w:rFonts w:ascii="Times New Roman" w:hAnsi="Times New Roman"/>
          <w:sz w:val="24"/>
          <w:szCs w:val="24"/>
        </w:rPr>
        <w:t>uggesting</w:t>
      </w:r>
      <w:r w:rsidR="00787FE1" w:rsidRPr="00815C59">
        <w:rPr>
          <w:rFonts w:ascii="Times New Roman" w:hAnsi="Times New Roman"/>
          <w:sz w:val="24"/>
          <w:szCs w:val="24"/>
        </w:rPr>
        <w:t xml:space="preserve"> that </w:t>
      </w:r>
      <w:r w:rsidR="00014B43" w:rsidRPr="00815C59">
        <w:rPr>
          <w:rFonts w:ascii="Times New Roman" w:hAnsi="Times New Roman"/>
          <w:sz w:val="24"/>
          <w:szCs w:val="24"/>
        </w:rPr>
        <w:t xml:space="preserve">health benefits </w:t>
      </w:r>
      <w:r w:rsidR="00787FE1" w:rsidRPr="00815C59">
        <w:rPr>
          <w:rFonts w:ascii="Times New Roman" w:hAnsi="Times New Roman"/>
          <w:sz w:val="24"/>
          <w:szCs w:val="24"/>
        </w:rPr>
        <w:t>can</w:t>
      </w:r>
      <w:r w:rsidR="00014B43" w:rsidRPr="00815C59">
        <w:rPr>
          <w:rFonts w:ascii="Times New Roman" w:hAnsi="Times New Roman"/>
          <w:sz w:val="24"/>
          <w:szCs w:val="24"/>
        </w:rPr>
        <w:t xml:space="preserve"> be achieved by</w:t>
      </w:r>
      <w:r w:rsidR="00787FE1" w:rsidRPr="00815C59">
        <w:rPr>
          <w:rFonts w:ascii="Times New Roman" w:hAnsi="Times New Roman"/>
          <w:sz w:val="24"/>
          <w:szCs w:val="24"/>
        </w:rPr>
        <w:t xml:space="preserve"> decreasing </w:t>
      </w:r>
      <w:r w:rsidR="00032EC4" w:rsidRPr="00815C59">
        <w:rPr>
          <w:rFonts w:ascii="Times New Roman" w:hAnsi="Times New Roman"/>
          <w:sz w:val="24"/>
          <w:szCs w:val="24"/>
        </w:rPr>
        <w:t>time in very light intensity</w:t>
      </w:r>
      <w:r w:rsidR="003B09FD" w:rsidRPr="00815C59">
        <w:rPr>
          <w:rFonts w:ascii="Times New Roman" w:hAnsi="Times New Roman"/>
          <w:sz w:val="24"/>
          <w:szCs w:val="24"/>
        </w:rPr>
        <w:t xml:space="preserve"> </w:t>
      </w:r>
      <w:r w:rsidR="00787FE1" w:rsidRPr="00815C59">
        <w:rPr>
          <w:rFonts w:ascii="Times New Roman" w:hAnsi="Times New Roman"/>
          <w:sz w:val="24"/>
          <w:szCs w:val="24"/>
        </w:rPr>
        <w:t>and increasing</w:t>
      </w:r>
      <w:r w:rsidR="00014B43" w:rsidRPr="00815C59">
        <w:rPr>
          <w:rFonts w:ascii="Times New Roman" w:hAnsi="Times New Roman"/>
          <w:sz w:val="24"/>
          <w:szCs w:val="24"/>
        </w:rPr>
        <w:t xml:space="preserve"> the participation in light intensity physical activities</w:t>
      </w:r>
      <w:r w:rsidR="00FE345E">
        <w:rPr>
          <w:rFonts w:ascii="Times New Roman" w:hAnsi="Times New Roman"/>
          <w:sz w:val="24"/>
          <w:szCs w:val="24"/>
        </w:rPr>
        <w:t xml:space="preserve"> </w:t>
      </w:r>
      <w:r w:rsidR="00613C98" w:rsidRPr="00815C59">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PEVuZE5vdGU+PENpdGU+PEF1dGhvcj5QYXU8L0F1dGhvcj48WWVhcj4yMDE0PC9ZZWFyPjxSZWNO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==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613C98" w:rsidRPr="00815C59">
        <w:rPr>
          <w:rFonts w:ascii="Times New Roman" w:hAnsi="Times New Roman"/>
          <w:sz w:val="24"/>
          <w:szCs w:val="24"/>
        </w:rPr>
      </w:r>
      <w:r w:rsidR="00613C98" w:rsidRPr="00815C59">
        <w:rPr>
          <w:rFonts w:ascii="Times New Roman" w:hAnsi="Times New Roman"/>
          <w:sz w:val="24"/>
          <w:szCs w:val="24"/>
        </w:rPr>
        <w:fldChar w:fldCharType="separate"/>
      </w:r>
      <w:r w:rsidR="0027273E">
        <w:rPr>
          <w:rFonts w:ascii="Times New Roman" w:hAnsi="Times New Roman"/>
          <w:noProof/>
          <w:sz w:val="24"/>
          <w:szCs w:val="24"/>
        </w:rPr>
        <w:t>[18, 39-41]</w:t>
      </w:r>
      <w:r w:rsidR="00613C98" w:rsidRPr="00815C59">
        <w:rPr>
          <w:rFonts w:ascii="Times New Roman" w:hAnsi="Times New Roman"/>
          <w:sz w:val="24"/>
          <w:szCs w:val="24"/>
        </w:rPr>
        <w:fldChar w:fldCharType="end"/>
      </w:r>
      <w:r w:rsidR="00FE345E">
        <w:rPr>
          <w:rFonts w:ascii="Times New Roman" w:hAnsi="Times New Roman"/>
          <w:sz w:val="24"/>
          <w:szCs w:val="24"/>
        </w:rPr>
        <w:t>.</w:t>
      </w:r>
    </w:p>
    <w:p w14:paraId="7BEB45CD" w14:textId="5BA46BC8" w:rsidR="00505F3E" w:rsidRDefault="00650099"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Physical activity hourly patterns and physical activity clustering </w:t>
      </w:r>
      <w:r w:rsidR="0012336C" w:rsidRPr="00815C59">
        <w:rPr>
          <w:rFonts w:ascii="Times New Roman" w:hAnsi="Times New Roman"/>
          <w:sz w:val="24"/>
          <w:szCs w:val="24"/>
        </w:rPr>
        <w:t xml:space="preserve">provide details on the duration </w:t>
      </w:r>
      <w:r w:rsidR="00014B43" w:rsidRPr="00815C59">
        <w:rPr>
          <w:rFonts w:ascii="Times New Roman" w:hAnsi="Times New Roman"/>
          <w:sz w:val="24"/>
          <w:szCs w:val="24"/>
        </w:rPr>
        <w:t xml:space="preserve">and intensity </w:t>
      </w:r>
      <w:r w:rsidR="0012336C" w:rsidRPr="00815C59">
        <w:rPr>
          <w:rFonts w:ascii="Times New Roman" w:hAnsi="Times New Roman"/>
          <w:sz w:val="24"/>
          <w:szCs w:val="24"/>
        </w:rPr>
        <w:t xml:space="preserve">of physical activities over the </w:t>
      </w:r>
      <w:r w:rsidR="00F472FD" w:rsidRPr="00815C59">
        <w:rPr>
          <w:rFonts w:ascii="Times New Roman" w:hAnsi="Times New Roman"/>
          <w:sz w:val="24"/>
          <w:szCs w:val="24"/>
        </w:rPr>
        <w:t xml:space="preserve">course of </w:t>
      </w:r>
      <w:r w:rsidR="003B09FD" w:rsidRPr="00815C59">
        <w:rPr>
          <w:rFonts w:ascii="Times New Roman" w:hAnsi="Times New Roman"/>
          <w:sz w:val="24"/>
          <w:szCs w:val="24"/>
        </w:rPr>
        <w:t xml:space="preserve">a </w:t>
      </w:r>
      <w:r w:rsidR="0012336C" w:rsidRPr="00815C59">
        <w:rPr>
          <w:rFonts w:ascii="Times New Roman" w:hAnsi="Times New Roman"/>
          <w:sz w:val="24"/>
          <w:szCs w:val="24"/>
        </w:rPr>
        <w:t>day</w:t>
      </w:r>
      <w:r w:rsidR="00165BFC" w:rsidRPr="00815C59">
        <w:rPr>
          <w:rFonts w:ascii="Times New Roman" w:hAnsi="Times New Roman"/>
          <w:sz w:val="24"/>
          <w:szCs w:val="24"/>
        </w:rPr>
        <w:t>, as well as identify groups with specific physical activity patterns</w:t>
      </w:r>
      <w:r w:rsidR="00082261" w:rsidRPr="00815C59">
        <w:rPr>
          <w:rFonts w:ascii="Times New Roman" w:hAnsi="Times New Roman"/>
          <w:sz w:val="24"/>
          <w:szCs w:val="24"/>
        </w:rPr>
        <w:t>, which can broaden the understanding of physical activity in patients with COPD</w:t>
      </w:r>
      <w:r w:rsidR="0012336C" w:rsidRPr="00815C59">
        <w:rPr>
          <w:rFonts w:ascii="Times New Roman" w:hAnsi="Times New Roman"/>
          <w:sz w:val="24"/>
          <w:szCs w:val="24"/>
        </w:rPr>
        <w:t>.</w:t>
      </w:r>
      <w:r w:rsidR="00014B43" w:rsidRPr="00815C59">
        <w:rPr>
          <w:rFonts w:ascii="Times New Roman" w:hAnsi="Times New Roman"/>
          <w:sz w:val="24"/>
          <w:szCs w:val="24"/>
        </w:rPr>
        <w:t xml:space="preserve"> </w:t>
      </w:r>
      <w:r w:rsidR="00B7100D" w:rsidRPr="00815C59">
        <w:rPr>
          <w:rFonts w:ascii="Times New Roman" w:hAnsi="Times New Roman"/>
          <w:sz w:val="24"/>
          <w:szCs w:val="24"/>
        </w:rPr>
        <w:t xml:space="preserve">Indeed, </w:t>
      </w:r>
      <w:r w:rsidR="00F51737" w:rsidRPr="00815C59">
        <w:rPr>
          <w:rFonts w:ascii="Times New Roman" w:hAnsi="Times New Roman"/>
          <w:sz w:val="24"/>
          <w:szCs w:val="24"/>
        </w:rPr>
        <w:t xml:space="preserve">we were able to </w:t>
      </w:r>
      <w:r w:rsidR="00E83351" w:rsidRPr="00815C59">
        <w:rPr>
          <w:rFonts w:ascii="Times New Roman" w:hAnsi="Times New Roman"/>
          <w:sz w:val="24"/>
          <w:szCs w:val="24"/>
        </w:rPr>
        <w:t xml:space="preserve">show that </w:t>
      </w:r>
      <w:r w:rsidR="00F51737" w:rsidRPr="00815C59">
        <w:rPr>
          <w:rFonts w:ascii="Times New Roman" w:hAnsi="Times New Roman"/>
          <w:sz w:val="24"/>
          <w:szCs w:val="24"/>
        </w:rPr>
        <w:t>cluster 1</w:t>
      </w:r>
      <w:r w:rsidR="00E71CD1" w:rsidRPr="00815C59">
        <w:rPr>
          <w:rFonts w:ascii="Times New Roman" w:hAnsi="Times New Roman"/>
          <w:sz w:val="24"/>
          <w:szCs w:val="24"/>
        </w:rPr>
        <w:t xml:space="preserve"> </w:t>
      </w:r>
      <w:r w:rsidR="00C179FB" w:rsidRPr="00815C59">
        <w:rPr>
          <w:rFonts w:ascii="Times New Roman" w:hAnsi="Times New Roman"/>
          <w:sz w:val="24"/>
          <w:szCs w:val="24"/>
        </w:rPr>
        <w:t>is</w:t>
      </w:r>
      <w:r w:rsidR="00F51737" w:rsidRPr="00815C59">
        <w:rPr>
          <w:rFonts w:ascii="Times New Roman" w:hAnsi="Times New Roman"/>
          <w:sz w:val="24"/>
          <w:szCs w:val="24"/>
        </w:rPr>
        <w:t xml:space="preserve"> probably at increased risk of having a worse prognosis due to the combination of </w:t>
      </w:r>
      <w:r w:rsidR="00E83351" w:rsidRPr="00815C59">
        <w:rPr>
          <w:rFonts w:ascii="Times New Roman" w:hAnsi="Times New Roman"/>
          <w:sz w:val="24"/>
          <w:szCs w:val="24"/>
        </w:rPr>
        <w:t xml:space="preserve">health-threatening </w:t>
      </w:r>
      <w:r w:rsidR="00F51737" w:rsidRPr="00815C59">
        <w:rPr>
          <w:rFonts w:ascii="Times New Roman" w:hAnsi="Times New Roman"/>
          <w:sz w:val="24"/>
          <w:szCs w:val="24"/>
        </w:rPr>
        <w:t>characteristics</w:t>
      </w:r>
      <w:r w:rsidR="00E83351" w:rsidRPr="00815C59">
        <w:rPr>
          <w:rFonts w:ascii="Times New Roman" w:hAnsi="Times New Roman"/>
          <w:sz w:val="24"/>
          <w:szCs w:val="24"/>
        </w:rPr>
        <w:t xml:space="preserve"> </w:t>
      </w:r>
      <w:r w:rsidR="00F51737" w:rsidRPr="00815C59">
        <w:rPr>
          <w:rFonts w:ascii="Times New Roman" w:hAnsi="Times New Roman"/>
          <w:sz w:val="24"/>
          <w:szCs w:val="24"/>
        </w:rPr>
        <w:t>(</w:t>
      </w:r>
      <w:r w:rsidR="00153064" w:rsidRPr="00815C59">
        <w:rPr>
          <w:rFonts w:ascii="Times New Roman" w:hAnsi="Times New Roman"/>
          <w:sz w:val="24"/>
          <w:szCs w:val="24"/>
        </w:rPr>
        <w:t>e.g.,</w:t>
      </w:r>
      <w:r w:rsidR="00E83351" w:rsidRPr="00815C59">
        <w:rPr>
          <w:rFonts w:ascii="Times New Roman" w:hAnsi="Times New Roman"/>
          <w:sz w:val="24"/>
          <w:szCs w:val="24"/>
        </w:rPr>
        <w:t xml:space="preserve"> more time very light intensity, less time in moderate-to-vigorous intensity</w:t>
      </w:r>
      <w:r w:rsidR="00F51737" w:rsidRPr="00815C59">
        <w:rPr>
          <w:rFonts w:ascii="Times New Roman" w:hAnsi="Times New Roman"/>
          <w:sz w:val="24"/>
          <w:szCs w:val="24"/>
        </w:rPr>
        <w:t xml:space="preserve">). </w:t>
      </w:r>
      <w:r w:rsidR="00C723C9" w:rsidRPr="00815C59">
        <w:rPr>
          <w:rFonts w:ascii="Times New Roman" w:hAnsi="Times New Roman"/>
          <w:sz w:val="24"/>
          <w:szCs w:val="24"/>
        </w:rPr>
        <w:t>Moreover, identifying groups with specific physical activity patterns</w:t>
      </w:r>
      <w:r w:rsidR="00B7100D" w:rsidRPr="00815C59">
        <w:rPr>
          <w:rFonts w:ascii="Times New Roman" w:hAnsi="Times New Roman"/>
          <w:sz w:val="24"/>
          <w:szCs w:val="24"/>
        </w:rPr>
        <w:t xml:space="preserve"> seems </w:t>
      </w:r>
      <w:r w:rsidR="00C723C9" w:rsidRPr="00815C59">
        <w:rPr>
          <w:rFonts w:ascii="Times New Roman" w:hAnsi="Times New Roman"/>
          <w:sz w:val="24"/>
          <w:szCs w:val="24"/>
        </w:rPr>
        <w:t xml:space="preserve">to </w:t>
      </w:r>
      <w:r w:rsidR="00154738" w:rsidRPr="00815C59">
        <w:rPr>
          <w:rFonts w:ascii="Times New Roman" w:hAnsi="Times New Roman"/>
          <w:sz w:val="24"/>
          <w:szCs w:val="24"/>
        </w:rPr>
        <w:t xml:space="preserve">be </w:t>
      </w:r>
      <w:r w:rsidR="002A2CA4" w:rsidRPr="00815C59">
        <w:rPr>
          <w:rFonts w:ascii="Times New Roman" w:hAnsi="Times New Roman"/>
          <w:sz w:val="24"/>
          <w:szCs w:val="24"/>
        </w:rPr>
        <w:t>useful</w:t>
      </w:r>
      <w:r w:rsidR="00B7100D" w:rsidRPr="00815C59">
        <w:rPr>
          <w:rFonts w:ascii="Times New Roman" w:hAnsi="Times New Roman"/>
          <w:sz w:val="24"/>
          <w:szCs w:val="24"/>
        </w:rPr>
        <w:t xml:space="preserve"> information </w:t>
      </w:r>
      <w:r w:rsidR="00154738" w:rsidRPr="00815C59">
        <w:rPr>
          <w:rFonts w:ascii="Times New Roman" w:hAnsi="Times New Roman"/>
          <w:sz w:val="24"/>
          <w:szCs w:val="24"/>
        </w:rPr>
        <w:t>for</w:t>
      </w:r>
      <w:r w:rsidR="00B7100D" w:rsidRPr="00815C59">
        <w:rPr>
          <w:rFonts w:ascii="Times New Roman" w:hAnsi="Times New Roman"/>
          <w:sz w:val="24"/>
          <w:szCs w:val="24"/>
        </w:rPr>
        <w:t xml:space="preserve"> tailor</w:t>
      </w:r>
      <w:r w:rsidR="00154738" w:rsidRPr="00815C59">
        <w:rPr>
          <w:rFonts w:ascii="Times New Roman" w:hAnsi="Times New Roman"/>
          <w:sz w:val="24"/>
          <w:szCs w:val="24"/>
        </w:rPr>
        <w:t>ing</w:t>
      </w:r>
      <w:r w:rsidR="00B7100D" w:rsidRPr="00815C59">
        <w:rPr>
          <w:rFonts w:ascii="Times New Roman" w:hAnsi="Times New Roman"/>
          <w:sz w:val="24"/>
          <w:szCs w:val="24"/>
        </w:rPr>
        <w:t xml:space="preserve"> physical activity enhancing interventions.</w:t>
      </w:r>
      <w:r w:rsidR="00E76673" w:rsidRPr="00815C59">
        <w:rPr>
          <w:rFonts w:ascii="Times New Roman" w:hAnsi="Times New Roman"/>
          <w:sz w:val="24"/>
          <w:szCs w:val="24"/>
        </w:rPr>
        <w:t xml:space="preserve"> </w:t>
      </w:r>
      <w:r w:rsidR="00764F19">
        <w:rPr>
          <w:rFonts w:ascii="Times New Roman" w:hAnsi="Times New Roman"/>
          <w:sz w:val="24"/>
          <w:szCs w:val="24"/>
        </w:rPr>
        <w:t>C</w:t>
      </w:r>
      <w:r w:rsidR="00764F19" w:rsidRPr="00764F19">
        <w:rPr>
          <w:rFonts w:ascii="Times New Roman" w:hAnsi="Times New Roman"/>
          <w:sz w:val="24"/>
          <w:szCs w:val="24"/>
        </w:rPr>
        <w:t>luster 1</w:t>
      </w:r>
      <w:r w:rsidR="00764F19">
        <w:rPr>
          <w:rFonts w:ascii="Times New Roman" w:hAnsi="Times New Roman"/>
          <w:sz w:val="24"/>
          <w:szCs w:val="24"/>
        </w:rPr>
        <w:t xml:space="preserve">, for instance, </w:t>
      </w:r>
      <w:r w:rsidR="00114F4E">
        <w:rPr>
          <w:rFonts w:ascii="Times New Roman" w:hAnsi="Times New Roman"/>
          <w:sz w:val="24"/>
          <w:szCs w:val="24"/>
        </w:rPr>
        <w:t xml:space="preserve">spent a median of 15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w:t>
      </w:r>
      <w:r w:rsidR="00114F4E">
        <w:rPr>
          <w:rFonts w:ascii="Times New Roman" w:hAnsi="Times New Roman"/>
          <w:sz w:val="24"/>
          <w:szCs w:val="24"/>
        </w:rPr>
        <w:t xml:space="preserve">only in </w:t>
      </w:r>
      <w:r w:rsidR="00114F4E" w:rsidRPr="00764F19">
        <w:rPr>
          <w:rFonts w:ascii="Times New Roman" w:hAnsi="Times New Roman"/>
          <w:sz w:val="24"/>
          <w:szCs w:val="24"/>
        </w:rPr>
        <w:t>moderate-to-vigorous intensity</w:t>
      </w:r>
      <w:r w:rsidR="001A7BC1">
        <w:rPr>
          <w:rFonts w:ascii="Times New Roman" w:hAnsi="Times New Roman"/>
          <w:sz w:val="24"/>
          <w:szCs w:val="24"/>
        </w:rPr>
        <w:t>, which is half of the</w:t>
      </w:r>
      <w:r w:rsidR="00114F4E">
        <w:rPr>
          <w:rFonts w:ascii="Times New Roman" w:hAnsi="Times New Roman"/>
          <w:sz w:val="24"/>
          <w:szCs w:val="24"/>
        </w:rPr>
        <w:t xml:space="preserve"> </w:t>
      </w:r>
      <w:r w:rsidR="00F31EE9">
        <w:rPr>
          <w:rFonts w:ascii="Times New Roman" w:hAnsi="Times New Roman"/>
          <w:sz w:val="24"/>
          <w:szCs w:val="24"/>
        </w:rPr>
        <w:t xml:space="preserve">recommended </w:t>
      </w:r>
      <w:r w:rsidR="00357797">
        <w:rPr>
          <w:rFonts w:ascii="Times New Roman" w:hAnsi="Times New Roman"/>
          <w:sz w:val="24"/>
          <w:szCs w:val="24"/>
        </w:rPr>
        <w:t>by international guidelines</w:t>
      </w:r>
      <w:r w:rsidR="00F31EE9">
        <w:rPr>
          <w:rFonts w:ascii="Times New Roman" w:hAnsi="Times New Roman"/>
          <w:sz w:val="24"/>
          <w:szCs w:val="24"/>
        </w:rPr>
        <w:t xml:space="preserve"> </w:t>
      </w:r>
      <w:r w:rsidR="0059128D">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 </w:instrText>
      </w:r>
      <w:r w:rsidR="00696094">
        <w:rPr>
          <w:rFonts w:ascii="Times New Roman" w:hAnsi="Times New Roman"/>
          <w:sz w:val="24"/>
          <w:szCs w:val="24"/>
        </w:rPr>
        <w:fldChar w:fldCharType="begin">
          <w:fldData xml:space="preserve">PEVuZE5vdGU+PENpdGU+PEF1dGhvcj5HYXJiZXI8L0F1dGhvcj48WWVhcj4yMDExPC9ZZWFyPjxS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</w:fldData>
        </w:fldChar>
      </w:r>
      <w:r w:rsidR="00696094">
        <w:rPr>
          <w:rFonts w:ascii="Times New Roman" w:hAnsi="Times New Roman"/>
          <w:sz w:val="24"/>
          <w:szCs w:val="24"/>
        </w:rPr>
        <w:instrText xml:space="preserve"> ADDIN EN.CITE.DATA </w:instrText>
      </w:r>
      <w:r w:rsidR="00696094">
        <w:rPr>
          <w:rFonts w:ascii="Times New Roman" w:hAnsi="Times New Roman"/>
          <w:sz w:val="24"/>
          <w:szCs w:val="24"/>
        </w:rPr>
      </w:r>
      <w:r w:rsidR="00696094">
        <w:rPr>
          <w:rFonts w:ascii="Times New Roman" w:hAnsi="Times New Roman"/>
          <w:sz w:val="24"/>
          <w:szCs w:val="24"/>
        </w:rPr>
        <w:fldChar w:fldCharType="end"/>
      </w:r>
      <w:r w:rsidR="0059128D">
        <w:rPr>
          <w:rFonts w:ascii="Times New Roman" w:hAnsi="Times New Roman"/>
          <w:sz w:val="24"/>
          <w:szCs w:val="24"/>
        </w:rPr>
      </w:r>
      <w:r w:rsidR="0059128D">
        <w:rPr>
          <w:rFonts w:ascii="Times New Roman" w:hAnsi="Times New Roman"/>
          <w:sz w:val="24"/>
          <w:szCs w:val="24"/>
        </w:rPr>
        <w:fldChar w:fldCharType="separate"/>
      </w:r>
      <w:r w:rsidR="00696094">
        <w:rPr>
          <w:rFonts w:ascii="Times New Roman" w:hAnsi="Times New Roman"/>
          <w:noProof/>
          <w:sz w:val="24"/>
          <w:szCs w:val="24"/>
        </w:rPr>
        <w:t>[26]</w:t>
      </w:r>
      <w:r w:rsidR="0059128D">
        <w:rPr>
          <w:rFonts w:ascii="Times New Roman" w:hAnsi="Times New Roman"/>
          <w:sz w:val="24"/>
          <w:szCs w:val="24"/>
        </w:rPr>
        <w:fldChar w:fldCharType="end"/>
      </w:r>
      <w:r w:rsidR="00FA343B">
        <w:rPr>
          <w:rFonts w:ascii="Times New Roman" w:hAnsi="Times New Roman"/>
          <w:sz w:val="24"/>
          <w:szCs w:val="24"/>
        </w:rPr>
        <w:t xml:space="preserve">, </w:t>
      </w:r>
      <w:r w:rsidR="00D0511F">
        <w:rPr>
          <w:rFonts w:ascii="Times New Roman" w:hAnsi="Times New Roman"/>
          <w:sz w:val="24"/>
          <w:szCs w:val="24"/>
        </w:rPr>
        <w:t>and</w:t>
      </w:r>
      <w:r w:rsidR="001A7BC1">
        <w:rPr>
          <w:rFonts w:ascii="Times New Roman" w:hAnsi="Times New Roman"/>
          <w:sz w:val="24"/>
          <w:szCs w:val="24"/>
        </w:rPr>
        <w:t xml:space="preserve"> more than 15 hours in very light intensity</w:t>
      </w:r>
      <w:r w:rsidR="007331DB">
        <w:rPr>
          <w:rFonts w:ascii="Times New Roman" w:hAnsi="Times New Roman"/>
          <w:sz w:val="24"/>
          <w:szCs w:val="24"/>
        </w:rPr>
        <w:t xml:space="preserve"> (i.e., sedentary behaviour)</w:t>
      </w:r>
      <w:r w:rsidR="001A7BC1">
        <w:rPr>
          <w:rFonts w:ascii="Times New Roman" w:hAnsi="Times New Roman"/>
          <w:sz w:val="24"/>
          <w:szCs w:val="24"/>
        </w:rPr>
        <w:t xml:space="preserve">, </w:t>
      </w:r>
      <w:r w:rsidR="007331DB">
        <w:rPr>
          <w:rFonts w:ascii="Times New Roman" w:hAnsi="Times New Roman"/>
          <w:sz w:val="24"/>
          <w:szCs w:val="24"/>
        </w:rPr>
        <w:t xml:space="preserve">which is </w:t>
      </w:r>
      <w:r w:rsidR="007E32A8">
        <w:rPr>
          <w:rFonts w:ascii="Times New Roman" w:hAnsi="Times New Roman"/>
          <w:sz w:val="24"/>
          <w:szCs w:val="24"/>
        </w:rPr>
        <w:t>more than</w:t>
      </w:r>
      <w:r w:rsidR="000D5AFC">
        <w:rPr>
          <w:rFonts w:ascii="Times New Roman" w:hAnsi="Times New Roman"/>
          <w:sz w:val="24"/>
          <w:szCs w:val="24"/>
        </w:rPr>
        <w:t xml:space="preserve"> two times </w:t>
      </w:r>
      <w:r w:rsidR="007E32A8">
        <w:rPr>
          <w:rFonts w:ascii="Times New Roman" w:hAnsi="Times New Roman"/>
          <w:sz w:val="24"/>
          <w:szCs w:val="24"/>
        </w:rPr>
        <w:t>of</w:t>
      </w:r>
      <w:r w:rsidR="007331DB">
        <w:rPr>
          <w:rFonts w:ascii="Times New Roman" w:hAnsi="Times New Roman"/>
          <w:sz w:val="24"/>
          <w:szCs w:val="24"/>
        </w:rPr>
        <w:t xml:space="preserve"> what other studies </w:t>
      </w:r>
      <w:r w:rsidR="007E32A8">
        <w:rPr>
          <w:rFonts w:ascii="Times New Roman" w:hAnsi="Times New Roman"/>
          <w:sz w:val="24"/>
          <w:szCs w:val="24"/>
        </w:rPr>
        <w:t xml:space="preserve">have </w:t>
      </w:r>
      <w:r w:rsidR="007331DB">
        <w:rPr>
          <w:rFonts w:ascii="Times New Roman" w:hAnsi="Times New Roman"/>
          <w:sz w:val="24"/>
          <w:szCs w:val="24"/>
        </w:rPr>
        <w:t>considered as</w:t>
      </w:r>
      <w:r w:rsidR="007331DB" w:rsidRPr="007331DB">
        <w:rPr>
          <w:rFonts w:ascii="Times New Roman" w:hAnsi="Times New Roman"/>
          <w:sz w:val="24"/>
          <w:szCs w:val="24"/>
        </w:rPr>
        <w:t xml:space="preserve"> harmful</w:t>
      </w:r>
      <w:r w:rsidR="007331DB">
        <w:rPr>
          <w:rFonts w:ascii="Times New Roman" w:hAnsi="Times New Roman"/>
          <w:sz w:val="24"/>
          <w:szCs w:val="24"/>
        </w:rPr>
        <w:t xml:space="preserve"> </w:t>
      </w:r>
      <w:r w:rsidR="003C2D5C">
        <w:rPr>
          <w:rFonts w:ascii="Times New Roman" w:hAnsi="Times New Roman"/>
          <w:sz w:val="24"/>
          <w:szCs w:val="24"/>
        </w:rPr>
        <w:t>(</w:t>
      </w:r>
      <w:r w:rsidR="007E32A8">
        <w:rPr>
          <w:rFonts w:ascii="Times New Roman" w:hAnsi="Times New Roman"/>
          <w:sz w:val="24"/>
          <w:szCs w:val="24"/>
        </w:rPr>
        <w:t>e.</w:t>
      </w:r>
      <w:r w:rsidR="00C83656">
        <w:rPr>
          <w:rFonts w:ascii="Times New Roman" w:hAnsi="Times New Roman"/>
          <w:sz w:val="24"/>
          <w:szCs w:val="24"/>
        </w:rPr>
        <w:t>g.</w:t>
      </w:r>
      <w:r w:rsidR="007E32A8">
        <w:rPr>
          <w:rFonts w:ascii="Times New Roman" w:hAnsi="Times New Roman"/>
          <w:sz w:val="24"/>
          <w:szCs w:val="24"/>
        </w:rPr>
        <w:t xml:space="preserve">, </w:t>
      </w:r>
      <w:r w:rsidR="003C2D5C">
        <w:rPr>
          <w:rFonts w:ascii="Times New Roman" w:hAnsi="Times New Roman"/>
          <w:sz w:val="24"/>
          <w:szCs w:val="24"/>
        </w:rPr>
        <w:t>7 hours)</w:t>
      </w:r>
      <w:r w:rsidR="00713FA0">
        <w:rPr>
          <w:rFonts w:ascii="Times New Roman" w:hAnsi="Times New Roman"/>
          <w:sz w:val="24"/>
          <w:szCs w:val="24"/>
        </w:rPr>
        <w:t xml:space="preserve"> </w:t>
      </w:r>
      <w:r w:rsidR="003C2D5C">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PEVuZE5vdGU+PENpdGU+PFJlY051bT40OTQ8L1JlY051bT48RGlzcGxheVRleHQ+WzM1LCAzNl08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3C2D5C">
        <w:rPr>
          <w:rFonts w:ascii="Times New Roman" w:hAnsi="Times New Roman"/>
          <w:sz w:val="24"/>
          <w:szCs w:val="24"/>
        </w:rPr>
      </w:r>
      <w:r w:rsidR="003C2D5C">
        <w:rPr>
          <w:rFonts w:ascii="Times New Roman" w:hAnsi="Times New Roman"/>
          <w:sz w:val="24"/>
          <w:szCs w:val="24"/>
        </w:rPr>
        <w:fldChar w:fldCharType="separate"/>
      </w:r>
      <w:r w:rsidR="0027273E">
        <w:rPr>
          <w:rFonts w:ascii="Times New Roman" w:hAnsi="Times New Roman"/>
          <w:noProof/>
          <w:sz w:val="24"/>
          <w:szCs w:val="24"/>
        </w:rPr>
        <w:t>[35, 36]</w:t>
      </w:r>
      <w:r w:rsidR="003C2D5C">
        <w:rPr>
          <w:rFonts w:ascii="Times New Roman" w:hAnsi="Times New Roman"/>
          <w:sz w:val="24"/>
          <w:szCs w:val="24"/>
        </w:rPr>
        <w:fldChar w:fldCharType="end"/>
      </w:r>
      <w:r w:rsidR="001A7BC1">
        <w:rPr>
          <w:rFonts w:ascii="Times New Roman" w:hAnsi="Times New Roman"/>
          <w:sz w:val="24"/>
          <w:szCs w:val="24"/>
        </w:rPr>
        <w:t xml:space="preserve">. </w:t>
      </w:r>
      <w:r w:rsidR="007E32A8">
        <w:rPr>
          <w:rFonts w:ascii="Times New Roman" w:hAnsi="Times New Roman"/>
          <w:sz w:val="24"/>
          <w:szCs w:val="24"/>
        </w:rPr>
        <w:t>This cluster therefore</w:t>
      </w:r>
      <w:r w:rsidR="000D5AFC">
        <w:rPr>
          <w:rFonts w:ascii="Times New Roman" w:hAnsi="Times New Roman"/>
          <w:sz w:val="24"/>
          <w:szCs w:val="24"/>
        </w:rPr>
        <w:t>,</w:t>
      </w:r>
      <w:r w:rsidR="007E32A8">
        <w:rPr>
          <w:rFonts w:ascii="Times New Roman" w:hAnsi="Times New Roman"/>
          <w:sz w:val="24"/>
          <w:szCs w:val="24"/>
        </w:rPr>
        <w:t xml:space="preserve"> </w:t>
      </w:r>
      <w:r w:rsidR="001A7BC1">
        <w:rPr>
          <w:rFonts w:ascii="Times New Roman" w:hAnsi="Times New Roman"/>
          <w:sz w:val="24"/>
          <w:szCs w:val="24"/>
        </w:rPr>
        <w:t xml:space="preserve">could benefit from an intervention focusing </w:t>
      </w:r>
      <w:r w:rsidR="001A7BC1" w:rsidRPr="00764F19">
        <w:rPr>
          <w:rFonts w:ascii="Times New Roman" w:hAnsi="Times New Roman"/>
          <w:sz w:val="24"/>
          <w:szCs w:val="24"/>
        </w:rPr>
        <w:t xml:space="preserve">not only </w:t>
      </w:r>
      <w:r w:rsidR="001A7BC1">
        <w:rPr>
          <w:rFonts w:ascii="Times New Roman" w:hAnsi="Times New Roman"/>
          <w:sz w:val="24"/>
          <w:szCs w:val="24"/>
        </w:rPr>
        <w:t xml:space="preserve">on </w:t>
      </w:r>
      <w:r w:rsidR="001A7BC1" w:rsidRPr="00764F19">
        <w:rPr>
          <w:rFonts w:ascii="Times New Roman" w:hAnsi="Times New Roman"/>
          <w:sz w:val="24"/>
          <w:szCs w:val="24"/>
        </w:rPr>
        <w:t>increas</w:t>
      </w:r>
      <w:r w:rsidR="001A7BC1">
        <w:rPr>
          <w:rFonts w:ascii="Times New Roman" w:hAnsi="Times New Roman"/>
          <w:sz w:val="24"/>
          <w:szCs w:val="24"/>
        </w:rPr>
        <w:t>ing</w:t>
      </w:r>
      <w:r w:rsidR="001A7BC1" w:rsidRPr="00764F19">
        <w:rPr>
          <w:rFonts w:ascii="Times New Roman" w:hAnsi="Times New Roman"/>
          <w:sz w:val="24"/>
          <w:szCs w:val="24"/>
        </w:rPr>
        <w:t xml:space="preserve"> the amount of time in moderate-to-vigorous intensity</w:t>
      </w:r>
      <w:r w:rsidR="001A7BC1">
        <w:rPr>
          <w:rFonts w:ascii="Times New Roman" w:hAnsi="Times New Roman"/>
          <w:sz w:val="24"/>
          <w:szCs w:val="24"/>
        </w:rPr>
        <w:t>,</w:t>
      </w:r>
      <w:r w:rsidR="001A7BC1" w:rsidRPr="00764F19">
        <w:rPr>
          <w:rFonts w:ascii="Times New Roman" w:hAnsi="Times New Roman"/>
          <w:sz w:val="24"/>
          <w:szCs w:val="24"/>
        </w:rPr>
        <w:t xml:space="preserve"> but also </w:t>
      </w:r>
      <w:r w:rsidR="001A7BC1">
        <w:rPr>
          <w:rFonts w:ascii="Times New Roman" w:hAnsi="Times New Roman"/>
          <w:sz w:val="24"/>
          <w:szCs w:val="24"/>
        </w:rPr>
        <w:t xml:space="preserve">on </w:t>
      </w:r>
      <w:r w:rsidR="001A7BC1" w:rsidRPr="00764F19">
        <w:rPr>
          <w:rFonts w:ascii="Times New Roman" w:hAnsi="Times New Roman"/>
          <w:sz w:val="24"/>
          <w:szCs w:val="24"/>
        </w:rPr>
        <w:t>reduc</w:t>
      </w:r>
      <w:r w:rsidR="001A7BC1">
        <w:rPr>
          <w:rFonts w:ascii="Times New Roman" w:hAnsi="Times New Roman"/>
          <w:sz w:val="24"/>
          <w:szCs w:val="24"/>
        </w:rPr>
        <w:t>ing</w:t>
      </w:r>
      <w:r w:rsidR="001A7BC1" w:rsidRPr="00764F19">
        <w:rPr>
          <w:rFonts w:ascii="Times New Roman" w:hAnsi="Times New Roman"/>
          <w:sz w:val="24"/>
          <w:szCs w:val="24"/>
        </w:rPr>
        <w:t xml:space="preserve"> t</w:t>
      </w:r>
      <w:r w:rsidR="001A7BC1">
        <w:rPr>
          <w:rFonts w:ascii="Times New Roman" w:hAnsi="Times New Roman"/>
          <w:sz w:val="24"/>
          <w:szCs w:val="24"/>
        </w:rPr>
        <w:t>he time in very light intensity</w:t>
      </w:r>
      <w:r w:rsidR="001A7BC1" w:rsidRPr="00764F19">
        <w:rPr>
          <w:rFonts w:ascii="Times New Roman" w:hAnsi="Times New Roman"/>
          <w:sz w:val="24"/>
          <w:szCs w:val="24"/>
        </w:rPr>
        <w:t>. Cluster 4, on the other hand, seems to spend enough time in moderate-to-vigorous intensity</w:t>
      </w:r>
      <w:r w:rsidR="001A7BC1">
        <w:rPr>
          <w:rFonts w:ascii="Times New Roman" w:hAnsi="Times New Roman"/>
          <w:sz w:val="24"/>
          <w:szCs w:val="24"/>
        </w:rPr>
        <w:t xml:space="preserve"> </w:t>
      </w:r>
      <w:r w:rsidR="00E06B18">
        <w:rPr>
          <w:rFonts w:ascii="Times New Roman" w:hAnsi="Times New Roman"/>
          <w:sz w:val="24"/>
          <w:szCs w:val="24"/>
        </w:rPr>
        <w:t>(i.e., &gt;</w:t>
      </w:r>
      <w:r w:rsidR="00357797">
        <w:rPr>
          <w:rFonts w:ascii="Times New Roman" w:hAnsi="Times New Roman"/>
          <w:sz w:val="24"/>
          <w:szCs w:val="24"/>
        </w:rPr>
        <w:t xml:space="preserve">30 </w:t>
      </w:r>
      <w:r w:rsidR="00357797" w:rsidRPr="00764F19">
        <w:rPr>
          <w:rFonts w:ascii="Times New Roman" w:hAnsi="Times New Roman"/>
          <w:sz w:val="24"/>
          <w:szCs w:val="24"/>
        </w:rPr>
        <w:t>min</w:t>
      </w:r>
      <w:r w:rsidR="00357797">
        <w:rPr>
          <w:rFonts w:ascii="Times New Roman" w:hAnsi="Times New Roman"/>
          <w:sz w:val="24"/>
          <w:szCs w:val="24"/>
        </w:rPr>
        <w:t>·</w:t>
      </w:r>
      <w:r w:rsidR="00357797" w:rsidRPr="00764F19">
        <w:rPr>
          <w:rFonts w:ascii="Times New Roman" w:hAnsi="Times New Roman"/>
          <w:sz w:val="24"/>
          <w:szCs w:val="24"/>
        </w:rPr>
        <w:t>day</w:t>
      </w:r>
      <w:r w:rsidR="00357797" w:rsidRPr="00F31EE9">
        <w:rPr>
          <w:rFonts w:ascii="Times New Roman" w:hAnsi="Times New Roman"/>
          <w:sz w:val="24"/>
          <w:szCs w:val="24"/>
          <w:vertAlign w:val="superscript"/>
        </w:rPr>
        <w:t>-1</w:t>
      </w:r>
      <w:r w:rsidR="00357797">
        <w:rPr>
          <w:rFonts w:ascii="Times New Roman" w:hAnsi="Times New Roman"/>
          <w:sz w:val="24"/>
          <w:szCs w:val="24"/>
        </w:rPr>
        <w:t xml:space="preserve"> in 10-min bouts</w:t>
      </w:r>
      <w:r w:rsidR="00E06B18">
        <w:rPr>
          <w:rFonts w:ascii="Times New Roman" w:hAnsi="Times New Roman"/>
          <w:sz w:val="24"/>
          <w:szCs w:val="24"/>
        </w:rPr>
        <w:t>)</w:t>
      </w:r>
      <w:r w:rsidR="000D5AFC">
        <w:rPr>
          <w:rFonts w:ascii="Times New Roman" w:hAnsi="Times New Roman"/>
          <w:sz w:val="24"/>
          <w:szCs w:val="24"/>
        </w:rPr>
        <w:t xml:space="preserve">, </w:t>
      </w:r>
      <w:r w:rsidR="00FA343B">
        <w:rPr>
          <w:rFonts w:ascii="Times New Roman" w:hAnsi="Times New Roman"/>
          <w:sz w:val="24"/>
          <w:szCs w:val="24"/>
        </w:rPr>
        <w:t>but</w:t>
      </w:r>
      <w:r w:rsidR="00764F19" w:rsidRPr="00764F19">
        <w:rPr>
          <w:rFonts w:ascii="Times New Roman" w:hAnsi="Times New Roman"/>
          <w:sz w:val="24"/>
          <w:szCs w:val="24"/>
        </w:rPr>
        <w:t xml:space="preserve"> would probably benefit from an intervention aiming to reduce the time in very light intensity, which is </w:t>
      </w:r>
      <w:r w:rsidR="00044ED6">
        <w:rPr>
          <w:rFonts w:ascii="Times New Roman" w:hAnsi="Times New Roman"/>
          <w:sz w:val="24"/>
          <w:szCs w:val="24"/>
        </w:rPr>
        <w:t>over</w:t>
      </w:r>
      <w:r w:rsidR="00764F19" w:rsidRPr="00764F19">
        <w:rPr>
          <w:rFonts w:ascii="Times New Roman" w:hAnsi="Times New Roman"/>
          <w:sz w:val="24"/>
          <w:szCs w:val="24"/>
        </w:rPr>
        <w:t xml:space="preserve"> 11 hours.</w:t>
      </w:r>
      <w:r w:rsidR="00FB7227">
        <w:rPr>
          <w:rFonts w:ascii="Times New Roman" w:hAnsi="Times New Roman"/>
          <w:sz w:val="24"/>
          <w:szCs w:val="24"/>
        </w:rPr>
        <w:t xml:space="preserve"> </w:t>
      </w:r>
      <w:r w:rsidR="0012336C" w:rsidRPr="00815C59">
        <w:rPr>
          <w:rFonts w:ascii="Times New Roman" w:hAnsi="Times New Roman"/>
          <w:sz w:val="24"/>
          <w:szCs w:val="24"/>
        </w:rPr>
        <w:t xml:space="preserve">To date, interventions targeting physical activity enhancement </w:t>
      </w:r>
      <w:r w:rsidR="00014B43" w:rsidRPr="00815C59">
        <w:rPr>
          <w:rFonts w:ascii="Times New Roman" w:hAnsi="Times New Roman"/>
          <w:sz w:val="24"/>
          <w:szCs w:val="24"/>
        </w:rPr>
        <w:t>had</w:t>
      </w:r>
      <w:r w:rsidR="0012336C" w:rsidRPr="00815C59">
        <w:rPr>
          <w:rFonts w:ascii="Times New Roman" w:hAnsi="Times New Roman"/>
          <w:sz w:val="24"/>
          <w:szCs w:val="24"/>
        </w:rPr>
        <w:t xml:space="preserve"> limited impact in patients with COPD</w:t>
      </w:r>
      <w:r w:rsidR="00FE345E">
        <w:rPr>
          <w:rFonts w:ascii="Times New Roman" w:hAnsi="Times New Roman"/>
          <w:sz w:val="24"/>
          <w:szCs w:val="24"/>
        </w:rPr>
        <w:t xml:space="preserve"> </w:t>
      </w:r>
      <w:r w:rsidR="004040CD" w:rsidRPr="00815C59">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 </w:instrText>
      </w:r>
      <w:r w:rsidR="0027273E">
        <w:rPr>
          <w:rFonts w:ascii="Times New Roman" w:hAnsi="Times New Roman"/>
          <w:sz w:val="24"/>
          <w:szCs w:val="24"/>
        </w:rPr>
        <w:fldChar w:fldCharType="begin">
          <w:fldData xml:space="preserve">PEVuZE5vdGU+PENpdGU+PEF1dGhvcj5DaW5keSBOZzwvQXV0aG9yPjxZZWFyPjIwMTI8L1llYXI+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</w:fldData>
        </w:fldChar>
      </w:r>
      <w:r w:rsidR="0027273E">
        <w:rPr>
          <w:rFonts w:ascii="Times New Roman" w:hAnsi="Times New Roman"/>
          <w:sz w:val="24"/>
          <w:szCs w:val="24"/>
        </w:rPr>
        <w:instrText xml:space="preserve"> ADDIN EN.CITE.DATA </w:instrText>
      </w:r>
      <w:r w:rsidR="0027273E">
        <w:rPr>
          <w:rFonts w:ascii="Times New Roman" w:hAnsi="Times New Roman"/>
          <w:sz w:val="24"/>
          <w:szCs w:val="24"/>
        </w:rPr>
      </w:r>
      <w:r w:rsidR="0027273E">
        <w:rPr>
          <w:rFonts w:ascii="Times New Roman" w:hAnsi="Times New Roman"/>
          <w:sz w:val="24"/>
          <w:szCs w:val="24"/>
        </w:rPr>
        <w:fldChar w:fldCharType="end"/>
      </w:r>
      <w:r w:rsidR="004040CD" w:rsidRPr="00815C59">
        <w:rPr>
          <w:rFonts w:ascii="Times New Roman" w:hAnsi="Times New Roman"/>
          <w:sz w:val="24"/>
          <w:szCs w:val="24"/>
        </w:rPr>
      </w:r>
      <w:r w:rsidR="004040CD" w:rsidRPr="00815C59">
        <w:rPr>
          <w:rFonts w:ascii="Times New Roman" w:hAnsi="Times New Roman"/>
          <w:sz w:val="24"/>
          <w:szCs w:val="24"/>
        </w:rPr>
        <w:fldChar w:fldCharType="separate"/>
      </w:r>
      <w:r w:rsidR="0027273E">
        <w:rPr>
          <w:rFonts w:ascii="Times New Roman" w:hAnsi="Times New Roman"/>
          <w:noProof/>
          <w:sz w:val="24"/>
          <w:szCs w:val="24"/>
        </w:rPr>
        <w:t>[16, 38, 42]</w:t>
      </w:r>
      <w:r w:rsidR="004040CD" w:rsidRPr="00815C59">
        <w:rPr>
          <w:rFonts w:ascii="Times New Roman" w:hAnsi="Times New Roman"/>
          <w:sz w:val="24"/>
          <w:szCs w:val="24"/>
        </w:rPr>
        <w:fldChar w:fldCharType="end"/>
      </w:r>
      <w:r w:rsidR="00FE345E">
        <w:rPr>
          <w:rFonts w:ascii="Times New Roman" w:hAnsi="Times New Roman"/>
          <w:sz w:val="24"/>
          <w:szCs w:val="24"/>
        </w:rPr>
        <w:t>,</w:t>
      </w:r>
      <w:r w:rsidR="00014B43" w:rsidRPr="00815C59">
        <w:rPr>
          <w:rFonts w:ascii="Times New Roman" w:hAnsi="Times New Roman"/>
          <w:sz w:val="24"/>
          <w:szCs w:val="24"/>
        </w:rPr>
        <w:t xml:space="preserve"> but none of these</w:t>
      </w:r>
      <w:r w:rsidR="0012336C" w:rsidRPr="00815C59">
        <w:rPr>
          <w:rFonts w:ascii="Times New Roman" w:hAnsi="Times New Roman"/>
          <w:sz w:val="24"/>
          <w:szCs w:val="24"/>
        </w:rPr>
        <w:t xml:space="preserve"> interventions target</w:t>
      </w:r>
      <w:r w:rsidR="00014B43" w:rsidRPr="00815C59">
        <w:rPr>
          <w:rFonts w:ascii="Times New Roman" w:hAnsi="Times New Roman"/>
          <w:sz w:val="24"/>
          <w:szCs w:val="24"/>
        </w:rPr>
        <w:t>ed</w:t>
      </w:r>
      <w:r w:rsidR="0012336C" w:rsidRPr="00815C59">
        <w:rPr>
          <w:rFonts w:ascii="Times New Roman" w:hAnsi="Times New Roman"/>
          <w:sz w:val="24"/>
          <w:szCs w:val="24"/>
        </w:rPr>
        <w:t xml:space="preserve"> specific physical activity patterns.</w:t>
      </w:r>
    </w:p>
    <w:p w14:paraId="68CB3650" w14:textId="20F148FB" w:rsidR="00CF4385" w:rsidRDefault="00505F3E" w:rsidP="007C2766">
      <w:pPr>
        <w:spacing w:after="0" w:line="480" w:lineRule="auto"/>
        <w:ind w:firstLine="708"/>
        <w:rPr>
          <w:rFonts w:ascii="Times New Roman" w:hAnsi="Times New Roman"/>
          <w:sz w:val="24"/>
          <w:szCs w:val="24"/>
        </w:rPr>
      </w:pPr>
      <w:r>
        <w:rPr>
          <w:rFonts w:ascii="Times New Roman" w:hAnsi="Times New Roman"/>
          <w:sz w:val="24"/>
          <w:szCs w:val="24"/>
        </w:rPr>
        <w:lastRenderedPageBreak/>
        <w:t>Decreasing the time in very light intensity without necessarily increasing the time in moderate-to-vigorous intensity would mean focusing on light intensity activities. Reductions in sedentary time by increases in light activities might be more realistic for patients with COPD, which in fact could help pave the way to posterior increases in the time in more intense activities</w:t>
      </w:r>
      <w:r w:rsidR="00743F77">
        <w:rPr>
          <w:rFonts w:ascii="Times New Roman" w:hAnsi="Times New Roman"/>
          <w:sz w:val="24"/>
          <w:szCs w:val="24"/>
        </w:rPr>
        <w:t xml:space="preserve"> </w: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 </w:instrText>
      </w:r>
      <w:r w:rsidR="00743F77">
        <w:rPr>
          <w:rFonts w:ascii="Times New Roman" w:hAnsi="Times New Roman"/>
          <w:sz w:val="24"/>
          <w:szCs w:val="24"/>
        </w:rPr>
        <w:fldChar w:fldCharType="begin">
          <w:fldData xml:space="preserve">PEVuZE5vdGU+PENpdGU+PEF1dGhvcj5TcGFybGluZzwvQXV0aG9yPjxZZWFyPjIwMTU8L1llYXI+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</w:fldData>
        </w:fldChar>
      </w:r>
      <w:r w:rsidR="00743F77">
        <w:rPr>
          <w:rFonts w:ascii="Times New Roman" w:hAnsi="Times New Roman"/>
          <w:sz w:val="24"/>
          <w:szCs w:val="24"/>
        </w:rPr>
        <w:instrText xml:space="preserve"> ADDIN EN.CITE.DATA </w:instrText>
      </w:r>
      <w:r w:rsidR="00743F77">
        <w:rPr>
          <w:rFonts w:ascii="Times New Roman" w:hAnsi="Times New Roman"/>
          <w:sz w:val="24"/>
          <w:szCs w:val="24"/>
        </w:rPr>
      </w:r>
      <w:r w:rsidR="00743F77">
        <w:rPr>
          <w:rFonts w:ascii="Times New Roman" w:hAnsi="Times New Roman"/>
          <w:sz w:val="24"/>
          <w:szCs w:val="24"/>
        </w:rPr>
        <w:fldChar w:fldCharType="end"/>
      </w:r>
      <w:r w:rsidR="00743F77">
        <w:rPr>
          <w:rFonts w:ascii="Times New Roman" w:hAnsi="Times New Roman"/>
          <w:sz w:val="24"/>
          <w:szCs w:val="24"/>
        </w:rPr>
      </w:r>
      <w:r w:rsidR="00743F77">
        <w:rPr>
          <w:rFonts w:ascii="Times New Roman" w:hAnsi="Times New Roman"/>
          <w:sz w:val="24"/>
          <w:szCs w:val="24"/>
        </w:rPr>
        <w:fldChar w:fldCharType="separate"/>
      </w:r>
      <w:r w:rsidR="00743F77">
        <w:rPr>
          <w:rFonts w:ascii="Times New Roman" w:hAnsi="Times New Roman"/>
          <w:noProof/>
          <w:sz w:val="24"/>
          <w:szCs w:val="24"/>
        </w:rPr>
        <w:t>[18, 20]</w:t>
      </w:r>
      <w:r w:rsidR="00743F77">
        <w:rPr>
          <w:rFonts w:ascii="Times New Roman" w:hAnsi="Times New Roman"/>
          <w:sz w:val="24"/>
          <w:szCs w:val="24"/>
        </w:rPr>
        <w:fldChar w:fldCharType="end"/>
      </w:r>
      <w:r>
        <w:rPr>
          <w:rFonts w:ascii="Times New Roman" w:hAnsi="Times New Roman"/>
          <w:sz w:val="24"/>
          <w:szCs w:val="24"/>
        </w:rPr>
        <w:t>. Th</w:t>
      </w:r>
      <w:r w:rsidR="00790C33">
        <w:rPr>
          <w:rFonts w:ascii="Times New Roman" w:hAnsi="Times New Roman"/>
          <w:sz w:val="24"/>
          <w:szCs w:val="24"/>
        </w:rPr>
        <w:t xml:space="preserve">is is </w:t>
      </w:r>
      <w:r>
        <w:rPr>
          <w:rFonts w:ascii="Times New Roman" w:hAnsi="Times New Roman"/>
          <w:sz w:val="24"/>
          <w:szCs w:val="24"/>
        </w:rPr>
        <w:t xml:space="preserve">supported by </w:t>
      </w:r>
      <w:r w:rsidR="00C54575">
        <w:rPr>
          <w:rFonts w:ascii="Times New Roman" w:hAnsi="Times New Roman"/>
          <w:sz w:val="24"/>
          <w:szCs w:val="24"/>
        </w:rPr>
        <w:t xml:space="preserve">a </w:t>
      </w:r>
      <w:r w:rsidR="00790C33">
        <w:rPr>
          <w:rFonts w:ascii="Times New Roman" w:hAnsi="Times New Roman"/>
          <w:sz w:val="24"/>
          <w:szCs w:val="24"/>
        </w:rPr>
        <w:t xml:space="preserve">recent study </w:t>
      </w:r>
      <w:r w:rsidR="00C54575">
        <w:rPr>
          <w:rFonts w:ascii="Times New Roman" w:hAnsi="Times New Roman"/>
          <w:sz w:val="24"/>
          <w:szCs w:val="24"/>
        </w:rPr>
        <w:t>which demonstrated that g</w:t>
      </w:r>
      <w:r w:rsidR="00C54575" w:rsidRPr="00FE60E2">
        <w:rPr>
          <w:rFonts w:ascii="Times New Roman" w:hAnsi="Times New Roman"/>
          <w:sz w:val="24"/>
          <w:szCs w:val="24"/>
        </w:rPr>
        <w:t>reater quantity of low-intensity physical activity reduces the risk of COPD hospitalisation</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 </w:instrText>
      </w:r>
      <w:r>
        <w:rPr>
          <w:rFonts w:ascii="Times New Roman" w:hAnsi="Times New Roman"/>
          <w:sz w:val="24"/>
          <w:szCs w:val="24"/>
        </w:rPr>
        <w:fldChar w:fldCharType="begin">
          <w:fldData xml:space="preserve">PEVuZE5vdGU+PENpdGU+PEF1dGhvcj5Eb25haXJlLUdvbnphbGV6PC9BdXRob3I+PFllYXI+MjAx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YWx1dCwgVW5pdmVyc2l0YXQgUG9tcGV1IEZhYnJhLCBCYXJjZWxvbmEsIFNwYWluIFBoeXNpY2Fs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=
</w:fldData>
        </w:fldChar>
      </w:r>
      <w:r>
        <w:rPr>
          <w:rFonts w:ascii="Times New Roman" w:hAnsi="Times New Roman"/>
          <w:sz w:val="24"/>
          <w:szCs w:val="24"/>
        </w:rPr>
        <w:instrText xml:space="preserve"> ADDIN EN.CITE.DATA </w:instrText>
      </w:r>
      <w:r>
        <w:rPr>
          <w:rFonts w:ascii="Times New Roman" w:hAnsi="Times New Roman"/>
          <w:sz w:val="24"/>
          <w:szCs w:val="24"/>
        </w:rPr>
      </w:r>
      <w:r>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Pr>
          <w:rFonts w:ascii="Times New Roman" w:hAnsi="Times New Roman"/>
          <w:noProof/>
          <w:sz w:val="24"/>
          <w:szCs w:val="24"/>
        </w:rPr>
        <w:t>[19]</w:t>
      </w:r>
      <w:r>
        <w:rPr>
          <w:rFonts w:ascii="Times New Roman" w:hAnsi="Times New Roman"/>
          <w:sz w:val="24"/>
          <w:szCs w:val="24"/>
        </w:rPr>
        <w:fldChar w:fldCharType="end"/>
      </w:r>
      <w:r>
        <w:rPr>
          <w:rFonts w:ascii="Times New Roman" w:hAnsi="Times New Roman"/>
          <w:sz w:val="24"/>
          <w:szCs w:val="24"/>
        </w:rPr>
        <w:t>.</w:t>
      </w:r>
      <w:r w:rsidR="00BF2AF5">
        <w:rPr>
          <w:rFonts w:ascii="Times New Roman" w:hAnsi="Times New Roman"/>
          <w:sz w:val="24"/>
          <w:szCs w:val="24"/>
        </w:rPr>
        <w:t xml:space="preserve"> Of note, in that study h</w:t>
      </w:r>
      <w:r w:rsidR="00BF2AF5" w:rsidRPr="00BF2AF5">
        <w:rPr>
          <w:rFonts w:ascii="Times New Roman" w:hAnsi="Times New Roman"/>
          <w:sz w:val="24"/>
          <w:szCs w:val="24"/>
        </w:rPr>
        <w:t>igh-intensity physical activity d</w:t>
      </w:r>
      <w:r w:rsidR="00BF2AF5">
        <w:rPr>
          <w:rFonts w:ascii="Times New Roman" w:hAnsi="Times New Roman"/>
          <w:sz w:val="24"/>
          <w:szCs w:val="24"/>
        </w:rPr>
        <w:t>id</w:t>
      </w:r>
      <w:r w:rsidR="00BF2AF5" w:rsidRPr="00BF2AF5">
        <w:rPr>
          <w:rFonts w:ascii="Times New Roman" w:hAnsi="Times New Roman"/>
          <w:sz w:val="24"/>
          <w:szCs w:val="24"/>
        </w:rPr>
        <w:t xml:space="preserve"> not produce any risk reduction.</w:t>
      </w:r>
    </w:p>
    <w:p w14:paraId="33EBFA9E" w14:textId="77777777" w:rsidR="004134AF" w:rsidRPr="00815C59" w:rsidRDefault="004134AF" w:rsidP="007C2766">
      <w:pPr>
        <w:spacing w:after="0" w:line="480" w:lineRule="auto"/>
        <w:ind w:firstLine="708"/>
        <w:rPr>
          <w:rFonts w:ascii="Times New Roman" w:hAnsi="Times New Roman"/>
          <w:sz w:val="24"/>
          <w:szCs w:val="24"/>
        </w:rPr>
      </w:pPr>
    </w:p>
    <w:p w14:paraId="001BF018" w14:textId="77777777" w:rsidR="004134AF" w:rsidRPr="00BD785F" w:rsidRDefault="004134AF" w:rsidP="004134AF">
      <w:pPr>
        <w:spacing w:after="0" w:line="480" w:lineRule="auto"/>
        <w:rPr>
          <w:rFonts w:ascii="Times New Roman" w:hAnsi="Times New Roman"/>
          <w:b/>
          <w:sz w:val="32"/>
          <w:szCs w:val="32"/>
        </w:rPr>
      </w:pPr>
      <w:r w:rsidRPr="00BD785F">
        <w:rPr>
          <w:rFonts w:ascii="Times New Roman" w:hAnsi="Times New Roman"/>
          <w:b/>
          <w:sz w:val="32"/>
          <w:szCs w:val="32"/>
        </w:rPr>
        <w:t>Strengths and Methodological Considerations</w:t>
      </w:r>
    </w:p>
    <w:p w14:paraId="4AD689D5" w14:textId="77777777" w:rsidR="004134AF" w:rsidRPr="00815C59" w:rsidRDefault="004134AF" w:rsidP="004134AF">
      <w:pPr>
        <w:spacing w:after="0" w:line="480" w:lineRule="auto"/>
        <w:ind w:firstLine="708"/>
        <w:rPr>
          <w:rFonts w:ascii="Times New Roman" w:hAnsi="Times New Roman"/>
          <w:sz w:val="24"/>
          <w:szCs w:val="24"/>
        </w:rPr>
      </w:pPr>
      <w:r>
        <w:rPr>
          <w:rFonts w:ascii="Times New Roman" w:hAnsi="Times New Roman"/>
          <w:sz w:val="24"/>
          <w:szCs w:val="24"/>
        </w:rPr>
        <w:t>We have analysed a</w:t>
      </w:r>
      <w:r w:rsidRPr="00815C59">
        <w:rPr>
          <w:rFonts w:ascii="Times New Roman" w:hAnsi="Times New Roman"/>
          <w:sz w:val="24"/>
          <w:szCs w:val="24"/>
        </w:rPr>
        <w:t xml:space="preserve"> large and diverse sample of patients with COPD with objectively assessed physical activity data. This allowed detailed analyses of daily physical activity, even identifying clusters of patients with COPD with similar physical activity measures, a novelty within the COPD literature. Physical activity hourly patterns were also investigated for the first time in a large-scale study in COPD, another important advance. All these analyses were only possible due to the use of objective methods of physical activity.</w:t>
      </w:r>
    </w:p>
    <w:p w14:paraId="1889293A" w14:textId="19ECAACC" w:rsidR="00835413" w:rsidRDefault="004134AF" w:rsidP="00DF73F1">
      <w:pPr>
        <w:spacing w:after="0" w:line="480" w:lineRule="auto"/>
        <w:ind w:firstLine="708"/>
        <w:rPr>
          <w:rFonts w:ascii="Times New Roman" w:hAnsi="Times New Roman"/>
          <w:sz w:val="24"/>
          <w:szCs w:val="24"/>
        </w:rPr>
      </w:pPr>
      <w:r w:rsidRPr="00815C59">
        <w:rPr>
          <w:rFonts w:ascii="Times New Roman" w:hAnsi="Times New Roman"/>
          <w:sz w:val="24"/>
          <w:szCs w:val="24"/>
        </w:rPr>
        <w:t>Some methodological considerations need to be taken into account. First, selection and information biases might be present, as parts of the data were collected with different purposes. Moreover, some types of patients with COPD might be underrepresented, such as patients from primary care. Nevertheless, having patients from different studies and countries allowed us to have a more diverse sample, which may enhance the external validity of our findings. Second, the clusters identified in our study were not validated</w:t>
      </w:r>
      <w:r>
        <w:rPr>
          <w:rFonts w:ascii="Times New Roman" w:hAnsi="Times New Roman"/>
          <w:sz w:val="24"/>
          <w:szCs w:val="24"/>
        </w:rPr>
        <w:t xml:space="preserve"> as we were not able to show whether they relate to relevant clinical outcomes</w:t>
      </w:r>
      <w:r w:rsidR="00FE16B0">
        <w:rPr>
          <w:rFonts w:ascii="Times New Roman" w:hAnsi="Times New Roman"/>
          <w:sz w:val="24"/>
          <w:szCs w:val="24"/>
        </w:rPr>
        <w:t>,</w:t>
      </w:r>
      <w:r>
        <w:rPr>
          <w:rFonts w:ascii="Times New Roman" w:hAnsi="Times New Roman"/>
          <w:sz w:val="24"/>
          <w:szCs w:val="24"/>
        </w:rPr>
        <w:t xml:space="preserve"> such as COPD-rela</w:t>
      </w:r>
      <w:r w:rsidR="00FE16B0">
        <w:rPr>
          <w:rFonts w:ascii="Times New Roman" w:hAnsi="Times New Roman"/>
          <w:sz w:val="24"/>
          <w:szCs w:val="24"/>
        </w:rPr>
        <w:t>ted hospitalisations and deaths</w:t>
      </w:r>
      <w:r>
        <w:rPr>
          <w:rFonts w:ascii="Times New Roman" w:hAnsi="Times New Roman"/>
          <w:sz w:val="24"/>
          <w:szCs w:val="24"/>
        </w:rPr>
        <w:t xml:space="preserve"> due to the lack of follow-up assessments</w:t>
      </w:r>
      <w:r w:rsidR="00FE16B0">
        <w:rPr>
          <w:rFonts w:ascii="Times New Roman" w:hAnsi="Times New Roman"/>
          <w:sz w:val="24"/>
          <w:szCs w:val="24"/>
        </w:rPr>
        <w:t>, or whether they could be replicated in another sample</w:t>
      </w:r>
      <w:r w:rsidRPr="00815C59">
        <w:rPr>
          <w:rFonts w:ascii="Times New Roman" w:hAnsi="Times New Roman"/>
          <w:sz w:val="24"/>
          <w:szCs w:val="24"/>
        </w:rPr>
        <w:t xml:space="preserve">. Third, other characteristics which may influence physical activity levels in </w:t>
      </w:r>
      <w:r w:rsidRPr="00815C59">
        <w:rPr>
          <w:rFonts w:ascii="Times New Roman" w:hAnsi="Times New Roman"/>
          <w:sz w:val="24"/>
          <w:szCs w:val="24"/>
        </w:rPr>
        <w:lastRenderedPageBreak/>
        <w:t>patients with COPD, such as comorbidities</w:t>
      </w:r>
      <w:r>
        <w:rPr>
          <w:rFonts w:ascii="Times New Roman" w:hAnsi="Times New Roman"/>
          <w:sz w:val="24"/>
          <w:szCs w:val="24"/>
        </w:rPr>
        <w:t xml:space="preserve"> </w:t>
      </w:r>
      <w:r>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 </w:instrText>
      </w:r>
      <w:r w:rsidR="008E7E7F">
        <w:rPr>
          <w:rFonts w:ascii="Times New Roman" w:hAnsi="Times New Roman"/>
          <w:sz w:val="24"/>
          <w:szCs w:val="24"/>
        </w:rPr>
        <w:fldChar w:fldCharType="begin">
          <w:fldData xml:space="preserve">PEVuZE5vdGU+PENpdGU+PEF1dGhvcj5XYXR6PC9BdXRob3I+PFllYXI+MjAwOTwvWWVhcj48UmVj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</w:fldData>
        </w:fldChar>
      </w:r>
      <w:r w:rsidR="008E7E7F">
        <w:rPr>
          <w:rFonts w:ascii="Times New Roman" w:hAnsi="Times New Roman"/>
          <w:sz w:val="24"/>
          <w:szCs w:val="24"/>
        </w:rPr>
        <w:instrText xml:space="preserve"> ADDIN EN.CITE.DATA </w:instrText>
      </w:r>
      <w:r w:rsidR="008E7E7F">
        <w:rPr>
          <w:rFonts w:ascii="Times New Roman" w:hAnsi="Times New Roman"/>
          <w:sz w:val="24"/>
          <w:szCs w:val="24"/>
        </w:rPr>
      </w:r>
      <w:r w:rsidR="008E7E7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8E7E7F">
        <w:rPr>
          <w:rFonts w:ascii="Times New Roman" w:hAnsi="Times New Roman"/>
          <w:noProof/>
          <w:sz w:val="24"/>
          <w:szCs w:val="24"/>
        </w:rPr>
        <w:t>[43]</w:t>
      </w:r>
      <w:r>
        <w:rPr>
          <w:rFonts w:ascii="Times New Roman" w:hAnsi="Times New Roman"/>
          <w:sz w:val="24"/>
          <w:szCs w:val="24"/>
        </w:rPr>
        <w:fldChar w:fldCharType="end"/>
      </w:r>
      <w:r>
        <w:rPr>
          <w:rFonts w:ascii="Times New Roman" w:hAnsi="Times New Roman"/>
          <w:sz w:val="24"/>
          <w:szCs w:val="24"/>
        </w:rPr>
        <w:t xml:space="preserve">, </w:t>
      </w:r>
      <w:r w:rsidRPr="00815C59">
        <w:rPr>
          <w:rFonts w:ascii="Times New Roman" w:hAnsi="Times New Roman"/>
          <w:sz w:val="24"/>
          <w:szCs w:val="24"/>
        </w:rPr>
        <w:t>were not available. Finally, some of our findings need to be interpreted in light of the number of multiple comparison tests performed. Nonetheless, multiple findings in the same direction rather than a single statistically significant result are suggestive that these are not due to chance alone.</w:t>
      </w:r>
    </w:p>
    <w:p w14:paraId="4E86F27E" w14:textId="77777777" w:rsidR="009D5A49" w:rsidRPr="00815C59" w:rsidRDefault="009D5A49" w:rsidP="007C2766">
      <w:pPr>
        <w:spacing w:after="0" w:line="480" w:lineRule="auto"/>
        <w:ind w:firstLine="708"/>
        <w:rPr>
          <w:rFonts w:ascii="Times New Roman" w:hAnsi="Times New Roman"/>
          <w:sz w:val="24"/>
          <w:szCs w:val="24"/>
        </w:rPr>
      </w:pPr>
    </w:p>
    <w:p w14:paraId="5800EF39" w14:textId="684DEF1A" w:rsidR="00835413" w:rsidRPr="009360A5" w:rsidRDefault="009360A5" w:rsidP="007C2766">
      <w:pPr>
        <w:spacing w:after="0" w:line="480" w:lineRule="auto"/>
        <w:rPr>
          <w:rFonts w:ascii="Times New Roman" w:hAnsi="Times New Roman"/>
          <w:b/>
          <w:sz w:val="36"/>
          <w:szCs w:val="36"/>
        </w:rPr>
      </w:pPr>
      <w:r w:rsidRPr="009360A5">
        <w:rPr>
          <w:rFonts w:ascii="Times New Roman" w:hAnsi="Times New Roman"/>
          <w:b/>
          <w:sz w:val="36"/>
          <w:szCs w:val="36"/>
        </w:rPr>
        <w:t>Conclusion</w:t>
      </w:r>
    </w:p>
    <w:p w14:paraId="03DA867A" w14:textId="2D1E4AA1" w:rsidR="003A15DC" w:rsidRPr="00815C59" w:rsidRDefault="00FC10A0" w:rsidP="007C2766">
      <w:pPr>
        <w:spacing w:after="0" w:line="480" w:lineRule="auto"/>
        <w:ind w:firstLine="708"/>
        <w:rPr>
          <w:rFonts w:ascii="Times New Roman" w:hAnsi="Times New Roman"/>
          <w:sz w:val="24"/>
          <w:szCs w:val="24"/>
        </w:rPr>
      </w:pPr>
      <w:r w:rsidRPr="00815C59">
        <w:rPr>
          <w:rFonts w:ascii="Times New Roman" w:hAnsi="Times New Roman"/>
          <w:sz w:val="24"/>
          <w:szCs w:val="24"/>
        </w:rPr>
        <w:t xml:space="preserve">To conclude, </w:t>
      </w:r>
      <w:r w:rsidR="00010499" w:rsidRPr="00815C59">
        <w:rPr>
          <w:rFonts w:ascii="Times New Roman" w:hAnsi="Times New Roman"/>
          <w:sz w:val="24"/>
          <w:szCs w:val="24"/>
        </w:rPr>
        <w:t xml:space="preserve">daily </w:t>
      </w:r>
      <w:r w:rsidR="00C248FE" w:rsidRPr="00815C59">
        <w:rPr>
          <w:rFonts w:ascii="Times New Roman" w:hAnsi="Times New Roman"/>
          <w:sz w:val="24"/>
          <w:szCs w:val="24"/>
        </w:rPr>
        <w:t>physical activity</w:t>
      </w:r>
      <w:r w:rsidR="00010499" w:rsidRPr="00815C59">
        <w:rPr>
          <w:rFonts w:ascii="Times New Roman" w:hAnsi="Times New Roman"/>
          <w:sz w:val="24"/>
          <w:szCs w:val="24"/>
        </w:rPr>
        <w:t xml:space="preserve"> measures and hourly patterns </w:t>
      </w:r>
      <w:r w:rsidR="000B0A66">
        <w:rPr>
          <w:rFonts w:ascii="Times New Roman" w:hAnsi="Times New Roman"/>
          <w:sz w:val="24"/>
          <w:szCs w:val="24"/>
        </w:rPr>
        <w:t xml:space="preserve">in </w:t>
      </w:r>
      <w:r w:rsidR="000B0A66" w:rsidRPr="00815C59">
        <w:rPr>
          <w:rFonts w:ascii="Times New Roman" w:hAnsi="Times New Roman"/>
          <w:sz w:val="24"/>
          <w:szCs w:val="24"/>
        </w:rPr>
        <w:t xml:space="preserve">patients with COPD </w:t>
      </w:r>
      <w:r w:rsidR="00010499" w:rsidRPr="00815C59">
        <w:rPr>
          <w:rFonts w:ascii="Times New Roman" w:hAnsi="Times New Roman"/>
          <w:sz w:val="24"/>
          <w:szCs w:val="24"/>
        </w:rPr>
        <w:t>were found to vary considerably depending on the clinical characteristic.</w:t>
      </w:r>
      <w:r w:rsidR="00186F54">
        <w:rPr>
          <w:rFonts w:ascii="Times New Roman" w:hAnsi="Times New Roman"/>
          <w:sz w:val="24"/>
          <w:szCs w:val="24"/>
        </w:rPr>
        <w:t xml:space="preserve"> </w:t>
      </w:r>
      <w:r w:rsidR="00547FF9">
        <w:rPr>
          <w:rFonts w:ascii="Times New Roman" w:hAnsi="Times New Roman"/>
          <w:sz w:val="24"/>
          <w:szCs w:val="24"/>
        </w:rPr>
        <w:t>Moreover, f</w:t>
      </w:r>
      <w:r w:rsidR="00875660" w:rsidRPr="00815C59">
        <w:rPr>
          <w:rFonts w:ascii="Times New Roman" w:hAnsi="Times New Roman"/>
          <w:sz w:val="24"/>
          <w:szCs w:val="24"/>
        </w:rPr>
        <w:t>i</w:t>
      </w:r>
      <w:r w:rsidR="000635B5" w:rsidRPr="00815C59">
        <w:rPr>
          <w:rFonts w:ascii="Times New Roman" w:hAnsi="Times New Roman"/>
          <w:sz w:val="24"/>
          <w:szCs w:val="24"/>
        </w:rPr>
        <w:t xml:space="preserve">ve clusters </w:t>
      </w:r>
      <w:r w:rsidR="00FA0180" w:rsidRPr="00815C59">
        <w:rPr>
          <w:rFonts w:ascii="Times New Roman" w:hAnsi="Times New Roman"/>
          <w:sz w:val="24"/>
          <w:szCs w:val="24"/>
        </w:rPr>
        <w:t xml:space="preserve">of </w:t>
      </w:r>
      <w:r w:rsidR="006E4882" w:rsidRPr="00815C59">
        <w:rPr>
          <w:rFonts w:ascii="Times New Roman" w:hAnsi="Times New Roman"/>
          <w:sz w:val="24"/>
          <w:szCs w:val="24"/>
        </w:rPr>
        <w:t>patients</w:t>
      </w:r>
      <w:r w:rsidR="00FA0180" w:rsidRPr="00815C59">
        <w:rPr>
          <w:rFonts w:ascii="Times New Roman" w:hAnsi="Times New Roman"/>
          <w:sz w:val="24"/>
          <w:szCs w:val="24"/>
        </w:rPr>
        <w:t xml:space="preserve"> </w:t>
      </w:r>
      <w:r w:rsidR="000635B5" w:rsidRPr="00815C59">
        <w:rPr>
          <w:rFonts w:ascii="Times New Roman" w:hAnsi="Times New Roman"/>
          <w:sz w:val="24"/>
          <w:szCs w:val="24"/>
        </w:rPr>
        <w:t>were identified</w:t>
      </w:r>
      <w:r w:rsidR="00344785" w:rsidRPr="00815C59">
        <w:rPr>
          <w:rFonts w:ascii="Times New Roman" w:hAnsi="Times New Roman"/>
          <w:sz w:val="24"/>
          <w:szCs w:val="24"/>
        </w:rPr>
        <w:t xml:space="preserve">, </w:t>
      </w:r>
      <w:r w:rsidR="00F262C6" w:rsidRPr="00815C59">
        <w:rPr>
          <w:rFonts w:ascii="Times New Roman" w:hAnsi="Times New Roman"/>
          <w:sz w:val="24"/>
          <w:szCs w:val="24"/>
        </w:rPr>
        <w:t>each with</w:t>
      </w:r>
      <w:r w:rsidR="00A3621E" w:rsidRPr="00815C59">
        <w:rPr>
          <w:rFonts w:ascii="Times New Roman" w:hAnsi="Times New Roman"/>
          <w:sz w:val="24"/>
          <w:szCs w:val="24"/>
        </w:rPr>
        <w:t xml:space="preserve"> </w:t>
      </w:r>
      <w:r w:rsidR="005231B6" w:rsidRPr="00815C59">
        <w:rPr>
          <w:rFonts w:ascii="Times New Roman" w:hAnsi="Times New Roman"/>
          <w:sz w:val="24"/>
          <w:szCs w:val="24"/>
        </w:rPr>
        <w:t>distinct</w:t>
      </w:r>
      <w:r w:rsidR="00ED40FE" w:rsidRPr="00815C59">
        <w:rPr>
          <w:rFonts w:ascii="Times New Roman" w:hAnsi="Times New Roman"/>
          <w:sz w:val="24"/>
          <w:szCs w:val="24"/>
        </w:rPr>
        <w:t xml:space="preserve"> </w:t>
      </w:r>
      <w:r w:rsidR="00C248FE" w:rsidRPr="00815C59">
        <w:rPr>
          <w:rFonts w:ascii="Times New Roman" w:hAnsi="Times New Roman"/>
          <w:sz w:val="24"/>
          <w:szCs w:val="24"/>
        </w:rPr>
        <w:t>physical activity</w:t>
      </w:r>
      <w:r w:rsidR="00ED40FE" w:rsidRPr="00815C59">
        <w:rPr>
          <w:rFonts w:ascii="Times New Roman" w:hAnsi="Times New Roman"/>
          <w:sz w:val="24"/>
          <w:szCs w:val="24"/>
        </w:rPr>
        <w:t xml:space="preserve"> </w:t>
      </w:r>
      <w:r w:rsidR="00527C29" w:rsidRPr="00815C59">
        <w:rPr>
          <w:rFonts w:ascii="Times New Roman" w:hAnsi="Times New Roman"/>
          <w:sz w:val="24"/>
          <w:szCs w:val="24"/>
        </w:rPr>
        <w:t>measures</w:t>
      </w:r>
      <w:r w:rsidR="00ED40FE" w:rsidRPr="00815C59">
        <w:rPr>
          <w:rFonts w:ascii="Times New Roman" w:hAnsi="Times New Roman"/>
          <w:sz w:val="24"/>
          <w:szCs w:val="24"/>
        </w:rPr>
        <w:t xml:space="preserve"> and </w:t>
      </w:r>
      <w:r w:rsidR="00250F47" w:rsidRPr="00815C59">
        <w:rPr>
          <w:rFonts w:ascii="Times New Roman" w:hAnsi="Times New Roman"/>
          <w:sz w:val="24"/>
          <w:szCs w:val="24"/>
        </w:rPr>
        <w:t xml:space="preserve">hourly </w:t>
      </w:r>
      <w:r w:rsidR="00ED40FE" w:rsidRPr="00815C59">
        <w:rPr>
          <w:rFonts w:ascii="Times New Roman" w:hAnsi="Times New Roman"/>
          <w:sz w:val="24"/>
          <w:szCs w:val="24"/>
        </w:rPr>
        <w:t xml:space="preserve">patterns. </w:t>
      </w:r>
      <w:r w:rsidR="00D4619E" w:rsidRPr="00815C59">
        <w:rPr>
          <w:rFonts w:ascii="Times New Roman" w:hAnsi="Times New Roman"/>
          <w:sz w:val="24"/>
          <w:szCs w:val="24"/>
        </w:rPr>
        <w:t>The present data show that outcome measures need to be clearly delineated when evaluating i</w:t>
      </w:r>
      <w:r w:rsidR="00762808" w:rsidRPr="00815C59">
        <w:rPr>
          <w:rFonts w:ascii="Times New Roman" w:hAnsi="Times New Roman"/>
          <w:sz w:val="24"/>
          <w:szCs w:val="24"/>
        </w:rPr>
        <w:t xml:space="preserve">nterventions aiming to promote </w:t>
      </w:r>
      <w:r w:rsidR="00C248FE" w:rsidRPr="00815C59">
        <w:rPr>
          <w:rFonts w:ascii="Times New Roman" w:hAnsi="Times New Roman"/>
          <w:sz w:val="24"/>
          <w:szCs w:val="24"/>
        </w:rPr>
        <w:t>physical activity</w:t>
      </w:r>
      <w:r w:rsidR="00762808" w:rsidRPr="00815C59">
        <w:rPr>
          <w:rFonts w:ascii="Times New Roman" w:hAnsi="Times New Roman"/>
          <w:sz w:val="24"/>
          <w:szCs w:val="24"/>
        </w:rPr>
        <w:t xml:space="preserve"> in </w:t>
      </w:r>
      <w:r w:rsidR="00354E79" w:rsidRPr="00815C59">
        <w:rPr>
          <w:rFonts w:ascii="Times New Roman" w:hAnsi="Times New Roman"/>
          <w:sz w:val="24"/>
          <w:szCs w:val="24"/>
        </w:rPr>
        <w:t xml:space="preserve">patients with </w:t>
      </w:r>
      <w:r w:rsidR="00762808" w:rsidRPr="00815C59">
        <w:rPr>
          <w:rFonts w:ascii="Times New Roman" w:hAnsi="Times New Roman"/>
          <w:sz w:val="24"/>
          <w:szCs w:val="24"/>
        </w:rPr>
        <w:t>COPD.</w:t>
      </w:r>
    </w:p>
    <w:p w14:paraId="683BD635" w14:textId="77777777" w:rsidR="00325B2A" w:rsidRDefault="00325B2A" w:rsidP="007C2766">
      <w:pPr>
        <w:spacing w:after="0" w:line="480" w:lineRule="auto"/>
        <w:rPr>
          <w:rFonts w:ascii="Times New Roman" w:hAnsi="Times New Roman"/>
          <w:b/>
          <w:sz w:val="24"/>
          <w:szCs w:val="24"/>
        </w:rPr>
      </w:pPr>
    </w:p>
    <w:p w14:paraId="2A11B067" w14:textId="77777777" w:rsidR="009D5A49" w:rsidRPr="009D7F65" w:rsidRDefault="009D5A49" w:rsidP="009D7F65">
      <w:pPr>
        <w:spacing w:after="0" w:line="480" w:lineRule="auto"/>
        <w:rPr>
          <w:rFonts w:ascii="Times New Roman" w:hAnsi="Times New Roman"/>
          <w:b/>
          <w:sz w:val="24"/>
          <w:szCs w:val="24"/>
        </w:rPr>
      </w:pPr>
    </w:p>
    <w:p w14:paraId="51662F2C" w14:textId="77777777" w:rsidR="00164DCB" w:rsidRPr="009D7F65" w:rsidRDefault="00164DCB" w:rsidP="009D7F65">
      <w:pPr>
        <w:spacing w:after="0" w:line="480" w:lineRule="auto"/>
        <w:rPr>
          <w:rFonts w:ascii="Times New Roman" w:hAnsi="Times New Roman"/>
          <w:b/>
          <w:sz w:val="36"/>
          <w:szCs w:val="36"/>
        </w:rPr>
      </w:pPr>
      <w:r w:rsidRPr="009D7F65">
        <w:rPr>
          <w:rFonts w:ascii="Times New Roman" w:hAnsi="Times New Roman"/>
          <w:b/>
          <w:sz w:val="36"/>
          <w:szCs w:val="36"/>
        </w:rPr>
        <w:t>Acknowledgements</w:t>
      </w:r>
    </w:p>
    <w:p w14:paraId="6B81A8F6" w14:textId="582C9382" w:rsidR="00325B2A" w:rsidRPr="009D7F65" w:rsidRDefault="00325B2A" w:rsidP="009D7F65">
      <w:pPr>
        <w:spacing w:after="0" w:line="480" w:lineRule="auto"/>
        <w:ind w:firstLine="708"/>
        <w:rPr>
          <w:rFonts w:ascii="Times New Roman" w:hAnsi="Times New Roman"/>
          <w:sz w:val="24"/>
          <w:szCs w:val="24"/>
        </w:rPr>
      </w:pPr>
      <w:r w:rsidRPr="009D7F65">
        <w:rPr>
          <w:rFonts w:ascii="Times New Roman" w:hAnsi="Times New Roman"/>
          <w:sz w:val="24"/>
          <w:szCs w:val="24"/>
        </w:rPr>
        <w:t xml:space="preserve">The Australian-based authors would like to thank the Pulmonary Rehabilitation Departments at Royal Prince Alfred Hospital (particularly </w:t>
      </w:r>
      <w:proofErr w:type="spellStart"/>
      <w:r w:rsidRPr="009D7F65">
        <w:rPr>
          <w:rFonts w:ascii="Times New Roman" w:hAnsi="Times New Roman"/>
          <w:sz w:val="24"/>
          <w:szCs w:val="24"/>
        </w:rPr>
        <w:t>Lissa</w:t>
      </w:r>
      <w:proofErr w:type="spellEnd"/>
      <w:r w:rsidRPr="009D7F65">
        <w:rPr>
          <w:rFonts w:ascii="Times New Roman" w:hAnsi="Times New Roman"/>
          <w:sz w:val="24"/>
          <w:szCs w:val="24"/>
        </w:rPr>
        <w:t xml:space="preserve"> Spencer), Concord Repatriation General Hospital, Prince of Wales Hospital (particularly </w:t>
      </w:r>
      <w:proofErr w:type="spellStart"/>
      <w:r w:rsidRPr="009D7F65">
        <w:rPr>
          <w:rFonts w:ascii="Times New Roman" w:hAnsi="Times New Roman"/>
          <w:sz w:val="24"/>
          <w:szCs w:val="24"/>
        </w:rPr>
        <w:t>Renae</w:t>
      </w:r>
      <w:proofErr w:type="spellEnd"/>
      <w:r w:rsidRPr="009D7F65">
        <w:rPr>
          <w:rFonts w:ascii="Times New Roman" w:hAnsi="Times New Roman"/>
          <w:sz w:val="24"/>
          <w:szCs w:val="24"/>
        </w:rPr>
        <w:t xml:space="preserve"> McNamara), Manly Hospital, Hornsby-Kuring-Gai Hospital, Sir Charles Gairdner Hospital (particularly Nola </w:t>
      </w:r>
      <w:proofErr w:type="spellStart"/>
      <w:r w:rsidRPr="009D7F65">
        <w:rPr>
          <w:rFonts w:ascii="Times New Roman" w:hAnsi="Times New Roman"/>
          <w:sz w:val="24"/>
          <w:szCs w:val="24"/>
        </w:rPr>
        <w:t>Cecins</w:t>
      </w:r>
      <w:proofErr w:type="spellEnd"/>
      <w:r w:rsidRPr="009D7F65">
        <w:rPr>
          <w:rFonts w:ascii="Times New Roman" w:hAnsi="Times New Roman"/>
          <w:sz w:val="24"/>
          <w:szCs w:val="24"/>
        </w:rPr>
        <w:t xml:space="preserve"> and Michelle </w:t>
      </w:r>
      <w:proofErr w:type="spellStart"/>
      <w:r w:rsidRPr="009D7F65">
        <w:rPr>
          <w:rFonts w:ascii="Times New Roman" w:hAnsi="Times New Roman"/>
          <w:sz w:val="24"/>
          <w:szCs w:val="24"/>
        </w:rPr>
        <w:t>Melang</w:t>
      </w:r>
      <w:proofErr w:type="spellEnd"/>
      <w:r w:rsidRPr="009D7F65">
        <w:rPr>
          <w:rFonts w:ascii="Times New Roman" w:hAnsi="Times New Roman"/>
          <w:sz w:val="24"/>
          <w:szCs w:val="24"/>
        </w:rPr>
        <w:t>) and Bentley Hospital for assisting with participant recruitment.</w:t>
      </w:r>
    </w:p>
    <w:p w14:paraId="4B8DADD7" w14:textId="77777777" w:rsidR="001A6411" w:rsidRPr="009D7F65" w:rsidRDefault="001A6411" w:rsidP="009D7F65">
      <w:pPr>
        <w:spacing w:after="0" w:line="480" w:lineRule="auto"/>
        <w:rPr>
          <w:rFonts w:ascii="Times New Roman" w:hAnsi="Times New Roman"/>
          <w:sz w:val="24"/>
          <w:szCs w:val="24"/>
        </w:rPr>
      </w:pPr>
    </w:p>
    <w:p w14:paraId="03A93717" w14:textId="77777777" w:rsidR="009D5A49" w:rsidRPr="009D7F65" w:rsidRDefault="009D5A49" w:rsidP="009D7F65">
      <w:pPr>
        <w:spacing w:after="0" w:line="480" w:lineRule="auto"/>
        <w:rPr>
          <w:rFonts w:ascii="Times New Roman" w:hAnsi="Times New Roman"/>
          <w:sz w:val="24"/>
          <w:szCs w:val="24"/>
        </w:rPr>
      </w:pPr>
    </w:p>
    <w:p w14:paraId="6EF640D9" w14:textId="74F20DE6" w:rsidR="007255DB" w:rsidRPr="009D7F65" w:rsidRDefault="004D5DA0" w:rsidP="009D7F65">
      <w:pPr>
        <w:spacing w:after="0" w:line="480" w:lineRule="auto"/>
        <w:rPr>
          <w:rFonts w:ascii="Times New Roman" w:hAnsi="Times New Roman"/>
          <w:b/>
          <w:sz w:val="36"/>
          <w:szCs w:val="36"/>
        </w:rPr>
      </w:pPr>
      <w:r w:rsidRPr="009D7F65">
        <w:rPr>
          <w:rFonts w:ascii="Times New Roman" w:hAnsi="Times New Roman"/>
          <w:b/>
          <w:sz w:val="36"/>
          <w:szCs w:val="36"/>
        </w:rPr>
        <w:t>References</w:t>
      </w:r>
    </w:p>
    <w:p w14:paraId="28891527" w14:textId="77777777" w:rsidR="00743F77" w:rsidRPr="00743F77" w:rsidRDefault="007255DB" w:rsidP="00743F77">
      <w:pPr>
        <w:pStyle w:val="EndNoteBibliography"/>
      </w:pPr>
      <w:r w:rsidRPr="00065789">
        <w:rPr>
          <w:rFonts w:ascii="Times New Roman" w:hAnsi="Times New Roman"/>
          <w:sz w:val="24"/>
          <w:szCs w:val="24"/>
        </w:rPr>
        <w:lastRenderedPageBreak/>
        <w:fldChar w:fldCharType="begin"/>
      </w:r>
      <w:r w:rsidRPr="00065789">
        <w:rPr>
          <w:rFonts w:ascii="Times New Roman" w:hAnsi="Times New Roman"/>
          <w:sz w:val="24"/>
          <w:szCs w:val="24"/>
        </w:rPr>
        <w:instrText xml:space="preserve"> ADDIN EN.REFLIST </w:instrText>
      </w:r>
      <w:r w:rsidRPr="00065789">
        <w:rPr>
          <w:rFonts w:ascii="Times New Roman" w:hAnsi="Times New Roman"/>
          <w:sz w:val="24"/>
          <w:szCs w:val="24"/>
        </w:rPr>
        <w:fldChar w:fldCharType="separate"/>
      </w:r>
      <w:r w:rsidR="00743F77" w:rsidRPr="00743F77">
        <w:t>1.</w:t>
      </w:r>
      <w:r w:rsidR="00743F77" w:rsidRPr="00743F77">
        <w:tab/>
        <w:t>Watz H, Waschki B, Meyer T, Magnussen H. Physical activity in patients with COPD. The European respiratory journal. 2009;33(2):262-72. Epub 2008/11/18. doi: 09031936.00024608 [pii]</w:t>
      </w:r>
    </w:p>
    <w:p w14:paraId="664D149A" w14:textId="77777777" w:rsidR="00743F77" w:rsidRPr="00743F77" w:rsidRDefault="00743F77" w:rsidP="00743F77">
      <w:pPr>
        <w:pStyle w:val="EndNoteBibliography"/>
        <w:spacing w:after="0"/>
      </w:pPr>
      <w:r w:rsidRPr="00743F77">
        <w:t>10.1183/09031936.00024608. PubMed PMID: 19010994.</w:t>
      </w:r>
    </w:p>
    <w:p w14:paraId="3677CFA6" w14:textId="77777777" w:rsidR="00743F77" w:rsidRPr="00743F77" w:rsidRDefault="00743F77" w:rsidP="00743F77">
      <w:pPr>
        <w:pStyle w:val="EndNoteBibliography"/>
      </w:pPr>
      <w:r w:rsidRPr="00743F77">
        <w:t>2.</w:t>
      </w:r>
      <w:r w:rsidRPr="00743F77">
        <w:tab/>
        <w:t>Pitta F, Takaki MY, Oliveira NH, Sant'anna TJ, Fontana AD, Kovelis D, et al. Relationship between pulmonary function and physical activity in daily life in patients with COPD. Respiratory medicine. 2008;102(8):1203-7. Epub 2008/06/25. doi: S0954-6111(08)00100-5 [pii]</w:t>
      </w:r>
    </w:p>
    <w:p w14:paraId="7688E16A" w14:textId="77777777" w:rsidR="00743F77" w:rsidRPr="00743F77" w:rsidRDefault="00743F77" w:rsidP="00743F77">
      <w:pPr>
        <w:pStyle w:val="EndNoteBibliography"/>
        <w:spacing w:after="0"/>
      </w:pPr>
      <w:r w:rsidRPr="00743F77">
        <w:t>10.1016/j.rmed.2008.03.004. PubMed PMID: 18573647.</w:t>
      </w:r>
    </w:p>
    <w:p w14:paraId="131BDB4E" w14:textId="77777777" w:rsidR="00743F77" w:rsidRPr="00743F77" w:rsidRDefault="00743F77" w:rsidP="00743F77">
      <w:pPr>
        <w:pStyle w:val="EndNoteBibliography"/>
      </w:pPr>
      <w:r w:rsidRPr="00743F77">
        <w:t>3.</w:t>
      </w:r>
      <w:r w:rsidRPr="00743F77">
        <w:tab/>
        <w:t>Hill K, Dolmage TE, Woon L, Coutts D, Goldstein R, Brooks D. Defining the relationship between average daily energy expenditure and field-based walking tests and aerobic reserve in COPD. Chest. 2012;141(2):406-12. Epub 2011/08/13. doi: chest.11-0298 [pii]</w:t>
      </w:r>
    </w:p>
    <w:p w14:paraId="0B7562A3" w14:textId="77777777" w:rsidR="00743F77" w:rsidRPr="00743F77" w:rsidRDefault="00743F77" w:rsidP="00743F77">
      <w:pPr>
        <w:pStyle w:val="EndNoteBibliography"/>
        <w:spacing w:after="0"/>
      </w:pPr>
      <w:r w:rsidRPr="00743F77">
        <w:t>10.1378/chest.11-0298. PubMed PMID: 21835907.</w:t>
      </w:r>
    </w:p>
    <w:p w14:paraId="44D24FF0" w14:textId="77777777" w:rsidR="00743F77" w:rsidRPr="00743F77" w:rsidRDefault="00743F77" w:rsidP="00743F77">
      <w:pPr>
        <w:pStyle w:val="EndNoteBibliography"/>
      </w:pPr>
      <w:r w:rsidRPr="00743F77">
        <w:t>4.</w:t>
      </w:r>
      <w:r w:rsidRPr="00743F77">
        <w:tab/>
        <w:t>Depew ZS, Karpman C, Novotny PJ, Benzo RP. Correlations between gait speed, 6-minute walk distance, physical activity, and self-efficacy in patients with severe chronic lung disease. Respiratory care. 2013;58(12):2113-9. Epub 2013/05/23. doi: respcare.02471 [pii]</w:t>
      </w:r>
    </w:p>
    <w:p w14:paraId="772C2A44" w14:textId="77777777" w:rsidR="00743F77" w:rsidRPr="00743F77" w:rsidRDefault="00743F77" w:rsidP="00743F77">
      <w:pPr>
        <w:pStyle w:val="EndNoteBibliography"/>
        <w:spacing w:after="0"/>
      </w:pPr>
      <w:r w:rsidRPr="00743F77">
        <w:t>10.4187/respcare.02471. PubMed PMID: 23696689.</w:t>
      </w:r>
    </w:p>
    <w:p w14:paraId="4D864EB9" w14:textId="77777777" w:rsidR="00743F77" w:rsidRPr="00743F77" w:rsidRDefault="00743F77" w:rsidP="00743F77">
      <w:pPr>
        <w:pStyle w:val="EndNoteBibliography"/>
        <w:spacing w:after="0"/>
      </w:pPr>
      <w:r w:rsidRPr="00743F77">
        <w:t>5.</w:t>
      </w:r>
      <w:r w:rsidRPr="00743F77">
        <w:tab/>
        <w:t>Deering BM, Fullen B, Egan C, McCormack N, Kelly E, Pender M, et al. Acupuncture as an adjunct to pulmonary rehabilitation. Journal of cardiopulmonary rehabilitation and prevention. 2011;31(6):392-9. Epub 2011/10/08. doi: 10.1097/HCR.0b013e31822f0f61. PubMed PMID: 21979114.</w:t>
      </w:r>
    </w:p>
    <w:p w14:paraId="7A67AEDA" w14:textId="77777777" w:rsidR="00743F77" w:rsidRPr="00743F77" w:rsidRDefault="00743F77" w:rsidP="00743F77">
      <w:pPr>
        <w:pStyle w:val="EndNoteBibliography"/>
        <w:spacing w:after="0"/>
      </w:pPr>
      <w:r w:rsidRPr="00743F77">
        <w:t>6.</w:t>
      </w:r>
      <w:r w:rsidRPr="00743F77">
        <w:tab/>
        <w:t>Egan C, Deering BM, Blake C, Fullen BM, McCormack NM, Spruit MA, et al. Short term and long term effects of pulmonary rehabilitation on physical activity in COPD. Respiratory medicine. 2012;106(12):1671-9. Epub 2012/10/16. doi: 10.1016/j.rmed.2012.08.016. PubMed PMID: 23063203.</w:t>
      </w:r>
    </w:p>
    <w:p w14:paraId="1965B897" w14:textId="77777777" w:rsidR="00743F77" w:rsidRPr="00743F77" w:rsidRDefault="00743F77" w:rsidP="00743F77">
      <w:pPr>
        <w:pStyle w:val="EndNoteBibliography"/>
        <w:spacing w:after="0"/>
      </w:pPr>
      <w:r w:rsidRPr="00743F77">
        <w:t>7.</w:t>
      </w:r>
      <w:r w:rsidRPr="00743F77">
        <w:tab/>
        <w:t>Bussmann JB, van den Berg-Emons RJ. To total amount of activity..... and beyond: perspectives on measuring physical behavior. Front Psychol. 2013;4:463. Epub 2013/07/26. doi: 10.3389/fpsyg.2013.00463. PubMed PMID: 23885248.</w:t>
      </w:r>
    </w:p>
    <w:p w14:paraId="48ED5EEF" w14:textId="77777777" w:rsidR="00743F77" w:rsidRPr="00743F77" w:rsidRDefault="00743F77" w:rsidP="00743F77">
      <w:pPr>
        <w:pStyle w:val="EndNoteBibliography"/>
      </w:pPr>
      <w:r w:rsidRPr="00743F77">
        <w:t>8.</w:t>
      </w:r>
      <w:r w:rsidRPr="00743F77">
        <w:tab/>
        <w:t>Donaire-Gonzalez D, Gimeno-Santos E, Balcells E, Rodriguez DA, Farrero E, de Batlle J, et al. Physical activity in COPD patients: patterns and bouts. The European respiratory journal. 2013;42(4):993-1002. Epub 2012/12/22. doi: 09031936.00101512 [pii]</w:t>
      </w:r>
    </w:p>
    <w:p w14:paraId="583F36A5" w14:textId="77777777" w:rsidR="00743F77" w:rsidRPr="00743F77" w:rsidRDefault="00743F77" w:rsidP="00743F77">
      <w:pPr>
        <w:pStyle w:val="EndNoteBibliography"/>
        <w:spacing w:after="0"/>
      </w:pPr>
      <w:r w:rsidRPr="00743F77">
        <w:t>10.1183/09031936.00101512. PubMed PMID: 23258786.</w:t>
      </w:r>
    </w:p>
    <w:p w14:paraId="30013024" w14:textId="77777777" w:rsidR="00743F77" w:rsidRPr="00743F77" w:rsidRDefault="00743F77" w:rsidP="00743F77">
      <w:pPr>
        <w:pStyle w:val="EndNoteBibliography"/>
      </w:pPr>
      <w:r w:rsidRPr="00743F77">
        <w:t>9.</w:t>
      </w:r>
      <w:r w:rsidRPr="00743F77">
        <w:tab/>
        <w:t>Lee PH, Yu YY, McDowell I, Leung GM, Lam TH. A cluster analysis of patterns of objectively measured physical activity in Hong Kong. Public Health Nutr. 2013;16(8):1436-44. Epub 2012/08/17. doi: S1368980012003631 [pii]</w:t>
      </w:r>
    </w:p>
    <w:p w14:paraId="060A4E91" w14:textId="77777777" w:rsidR="00743F77" w:rsidRPr="00743F77" w:rsidRDefault="00743F77" w:rsidP="00743F77">
      <w:pPr>
        <w:pStyle w:val="EndNoteBibliography"/>
        <w:spacing w:after="0"/>
      </w:pPr>
      <w:r w:rsidRPr="00743F77">
        <w:t>10.1017/S1368980012003631. PubMed PMID: 22894896.</w:t>
      </w:r>
    </w:p>
    <w:p w14:paraId="415EB546" w14:textId="77777777" w:rsidR="00743F77" w:rsidRPr="00743F77" w:rsidRDefault="00743F77" w:rsidP="00743F77">
      <w:pPr>
        <w:pStyle w:val="EndNoteBibliography"/>
      </w:pPr>
      <w:r w:rsidRPr="00743F77">
        <w:t>10.</w:t>
      </w:r>
      <w:r w:rsidRPr="00743F77">
        <w:tab/>
        <w:t>Hecht A, Ma S, Porszasz J, Casaburi R. Methodology for using long-term accelerometry monitoring to describe daily activity patterns in COPD. Copd. 2009;6(2):121-9. Epub 2009/04/21. doi: 910544957 [pii]</w:t>
      </w:r>
    </w:p>
    <w:p w14:paraId="33FFFAA9" w14:textId="77777777" w:rsidR="00743F77" w:rsidRPr="00743F77" w:rsidRDefault="00743F77" w:rsidP="00743F77">
      <w:pPr>
        <w:pStyle w:val="EndNoteBibliography"/>
        <w:spacing w:after="0"/>
      </w:pPr>
      <w:r w:rsidRPr="00743F77">
        <w:t>10.1080/15412550902755044. PubMed PMID: 19378225.</w:t>
      </w:r>
    </w:p>
    <w:p w14:paraId="74C06C72" w14:textId="77777777" w:rsidR="00743F77" w:rsidRPr="00743F77" w:rsidRDefault="00743F77" w:rsidP="00743F77">
      <w:pPr>
        <w:pStyle w:val="EndNoteBibliography"/>
      </w:pPr>
      <w:r w:rsidRPr="00743F77">
        <w:t>11.</w:t>
      </w:r>
      <w:r w:rsidRPr="00743F77">
        <w:tab/>
        <w:t>Trilk JL, Pate RR, Pfeiffer KA, Dowda M, Addy CL, Ribisl KM, et al. A cluster analysis of physical activity and sedentary behavior patterns in middle school girls. J Adolesc Health. 2012;51(3):292-8. Epub 2012/08/28. doi: S1054-139X(11)00710-5 [pii]</w:t>
      </w:r>
    </w:p>
    <w:p w14:paraId="2206CF6B" w14:textId="77777777" w:rsidR="00743F77" w:rsidRPr="00743F77" w:rsidRDefault="00743F77" w:rsidP="00743F77">
      <w:pPr>
        <w:pStyle w:val="EndNoteBibliography"/>
        <w:spacing w:after="0"/>
      </w:pPr>
      <w:r w:rsidRPr="00743F77">
        <w:t>10.1016/j.jadohealth.2011.12.021. PubMed PMID: 22921141.</w:t>
      </w:r>
    </w:p>
    <w:p w14:paraId="2A5CEFDC" w14:textId="77777777" w:rsidR="00743F77" w:rsidRPr="00743F77" w:rsidRDefault="00743F77" w:rsidP="00743F77">
      <w:pPr>
        <w:pStyle w:val="EndNoteBibliography"/>
      </w:pPr>
      <w:r w:rsidRPr="00743F77">
        <w:t>12.</w:t>
      </w:r>
      <w:r w:rsidRPr="00743F77">
        <w:tab/>
        <w:t xml:space="preserve">Gubbels JS, Kremers SP, Stafleu A, Goldbohm RA, de Vries NK, Thijs C. Clustering of energy balance-related behaviors in 5-year-old children: lifestyle patterns and their longitudinal association </w:t>
      </w:r>
      <w:r w:rsidRPr="00743F77">
        <w:lastRenderedPageBreak/>
        <w:t>with weight status development in early childhood. Int J Behav Nutr Phys Act. 2012;9:77. Epub 2012/06/23. doi: 1479-5868-9-77 [pii]</w:t>
      </w:r>
    </w:p>
    <w:p w14:paraId="73127A21" w14:textId="77777777" w:rsidR="00743F77" w:rsidRPr="00743F77" w:rsidRDefault="00743F77" w:rsidP="00743F77">
      <w:pPr>
        <w:pStyle w:val="EndNoteBibliography"/>
        <w:spacing w:after="0"/>
      </w:pPr>
      <w:r w:rsidRPr="00743F77">
        <w:t>10.1186/1479-5868-9-77. PubMed PMID: 22721567.</w:t>
      </w:r>
    </w:p>
    <w:p w14:paraId="1BEB71CB" w14:textId="77777777" w:rsidR="00743F77" w:rsidRPr="00743F77" w:rsidRDefault="00743F77" w:rsidP="00743F77">
      <w:pPr>
        <w:pStyle w:val="EndNoteBibliography"/>
        <w:spacing w:after="0"/>
      </w:pPr>
      <w:r w:rsidRPr="00743F77">
        <w:t>13.</w:t>
      </w:r>
      <w:r w:rsidRPr="00743F77">
        <w:tab/>
        <w:t>Rochester L, Jones D, Hetherington V, Nieuwboer A, Willems AM, Kwakkel G, et al. Gait and gait-related activities and fatigue in Parkinson's disease: what is the relationship? Disability and rehabilitation. 2006;28(22):1365-71. doi: 10.1080/09638280600638034. PubMed PMID: 17071567.</w:t>
      </w:r>
    </w:p>
    <w:p w14:paraId="4ECD78DA" w14:textId="77777777" w:rsidR="00743F77" w:rsidRPr="00743F77" w:rsidRDefault="00743F77" w:rsidP="00743F77">
      <w:pPr>
        <w:pStyle w:val="EndNoteBibliography"/>
      </w:pPr>
      <w:r w:rsidRPr="00743F77">
        <w:t>14.</w:t>
      </w:r>
      <w:r w:rsidRPr="00743F77">
        <w:tab/>
        <w:t>Evering RM, Tonis TM, Vollenbroek-Hutten MM. Deviations in daily physical activity patterns in patients with the chronic fatigue syndrome: a case control study. Journal of psychosomatic research. 2011;71(3):129-35. Epub 2011/08/17. doi: S0022-3999(11)00117-6 [pii]</w:t>
      </w:r>
    </w:p>
    <w:p w14:paraId="2C5D19E1" w14:textId="77777777" w:rsidR="00743F77" w:rsidRPr="00743F77" w:rsidRDefault="00743F77" w:rsidP="00743F77">
      <w:pPr>
        <w:pStyle w:val="EndNoteBibliography"/>
        <w:spacing w:after="0"/>
      </w:pPr>
      <w:r w:rsidRPr="00743F77">
        <w:t>10.1016/j.jpsychores.2011.04.004. PubMed PMID: 21843746.</w:t>
      </w:r>
    </w:p>
    <w:p w14:paraId="185E58C4" w14:textId="77777777" w:rsidR="00743F77" w:rsidRPr="00743F77" w:rsidRDefault="00743F77" w:rsidP="00743F77">
      <w:pPr>
        <w:pStyle w:val="EndNoteBibliography"/>
      </w:pPr>
      <w:r w:rsidRPr="00743F77">
        <w:t>15.</w:t>
      </w:r>
      <w:r w:rsidRPr="00743F77">
        <w:tab/>
        <w:t>Wardlaw AJ, Silverman M, Siva R, Pavord ID, Green R. Multi-dimensional phenotyping: towards a new taxonomy for airway disease. Clin Exp Allergy. 2005;35(10):1254-62. Epub 2005/10/22. doi: CEA2344 [pii]</w:t>
      </w:r>
    </w:p>
    <w:p w14:paraId="2C7E04FD" w14:textId="77777777" w:rsidR="00743F77" w:rsidRPr="00743F77" w:rsidRDefault="00743F77" w:rsidP="00743F77">
      <w:pPr>
        <w:pStyle w:val="EndNoteBibliography"/>
        <w:spacing w:after="0"/>
      </w:pPr>
      <w:r w:rsidRPr="00743F77">
        <w:t>10.1111/j.1365-2222.2005.02344.x. PubMed PMID: 16238783.</w:t>
      </w:r>
    </w:p>
    <w:p w14:paraId="601C8A95" w14:textId="77777777" w:rsidR="00743F77" w:rsidRPr="00743F77" w:rsidRDefault="00743F77" w:rsidP="00743F77">
      <w:pPr>
        <w:pStyle w:val="EndNoteBibliography"/>
      </w:pPr>
      <w:r w:rsidRPr="00743F77">
        <w:t>16.</w:t>
      </w:r>
      <w:r w:rsidRPr="00743F77">
        <w:tab/>
        <w:t>Cindy Ng LW, Mackney J, Jenkins S, Hill K. Does exercise training change physical activity in people with COPD? A systematic review and meta-analysis. Chron Respir Dis. 2012;9(1):17-26. Epub 2011/12/24. doi: 1479972311430335 [pii]</w:t>
      </w:r>
    </w:p>
    <w:p w14:paraId="31A08459" w14:textId="77777777" w:rsidR="00743F77" w:rsidRPr="00743F77" w:rsidRDefault="00743F77" w:rsidP="00743F77">
      <w:pPr>
        <w:pStyle w:val="EndNoteBibliography"/>
        <w:spacing w:after="0"/>
      </w:pPr>
      <w:r w:rsidRPr="00743F77">
        <w:t>10.1177/1479972311430335. PubMed PMID: 22194629.</w:t>
      </w:r>
    </w:p>
    <w:p w14:paraId="24635133" w14:textId="77777777" w:rsidR="00743F77" w:rsidRPr="00743F77" w:rsidRDefault="00743F77" w:rsidP="00743F77">
      <w:pPr>
        <w:pStyle w:val="EndNoteBibliography"/>
        <w:spacing w:after="0"/>
      </w:pPr>
      <w:r w:rsidRPr="00743F77">
        <w:t>17.</w:t>
      </w:r>
      <w:r w:rsidRPr="00743F77">
        <w:tab/>
        <w:t>Vaes AW, Cheung A, Atakhorrami M, Groenen MT, Amft O, Franssen FM, et al. Effect of 'activity monitor-based' counseling on physical activity and health-related outcomes in patients with chronic diseases: A systematic review and meta-analysis. Annals of medicine. 2013;45(5-6):397-412. Epub 2013/08/21. doi: 10.3109/07853890.2013.810891. PubMed PMID: 23952917.</w:t>
      </w:r>
    </w:p>
    <w:p w14:paraId="4F7AD387" w14:textId="77777777" w:rsidR="00743F77" w:rsidRPr="00743F77" w:rsidRDefault="00743F77" w:rsidP="00743F77">
      <w:pPr>
        <w:pStyle w:val="EndNoteBibliography"/>
        <w:spacing w:after="0"/>
      </w:pPr>
      <w:r w:rsidRPr="00743F77">
        <w:t>18.</w:t>
      </w:r>
      <w:r w:rsidRPr="00743F77">
        <w:tab/>
        <w:t>Sparling PB, Howard BJ, Dunstan DW, Owen N. Recommendations for physical activity in older adults. Bmj. 2015;350:h100. doi: 10.1136/bmj.h100. PubMed PMID: 25608694.</w:t>
      </w:r>
    </w:p>
    <w:p w14:paraId="5D7B8991" w14:textId="77777777" w:rsidR="00743F77" w:rsidRPr="00743F77" w:rsidRDefault="00743F77" w:rsidP="00743F77">
      <w:pPr>
        <w:pStyle w:val="EndNoteBibliography"/>
        <w:spacing w:after="0"/>
      </w:pPr>
      <w:r w:rsidRPr="00743F77">
        <w:t>19.</w:t>
      </w:r>
      <w:r w:rsidRPr="00743F77">
        <w:tab/>
        <w:t>Donaire-Gonzalez D, Gimeno-Santos E, Balcells E, de Batlle J, Ramon MA, Rodriguez E, et al. Benefits of physical activity on COPD hospitalisation depend on intensity. The European respiratory journal. 2015. doi: 10.1183/13993003.01699-2014. PubMed PMID: 26206873.</w:t>
      </w:r>
    </w:p>
    <w:p w14:paraId="0DC10BBD" w14:textId="77777777" w:rsidR="00743F77" w:rsidRPr="00743F77" w:rsidRDefault="00743F77" w:rsidP="00743F77">
      <w:pPr>
        <w:pStyle w:val="EndNoteBibliography"/>
        <w:spacing w:after="0"/>
      </w:pPr>
      <w:r w:rsidRPr="00743F77">
        <w:t>20.</w:t>
      </w:r>
      <w:r w:rsidRPr="00743F77">
        <w:tab/>
        <w:t>Spruit MA, Pitta F, McAuley E, ZuWallack RL, Nici L. Pulmonary Rehabilitation and Physical Activity in Patients with Chronic Obstructive Pulmonary Disease. American journal of respiratory and critical care medicine. 2015;192(8):924-33. doi: 10.1164/rccm.201505-0929CI. PubMed PMID: 26161676.</w:t>
      </w:r>
    </w:p>
    <w:p w14:paraId="77A5CE1A" w14:textId="77777777" w:rsidR="00743F77" w:rsidRPr="00743F77" w:rsidRDefault="00743F77" w:rsidP="00743F77">
      <w:pPr>
        <w:pStyle w:val="EndNoteBibliography"/>
      </w:pPr>
      <w:r w:rsidRPr="00743F77">
        <w:t>21.</w:t>
      </w:r>
      <w:r w:rsidRPr="00743F77">
        <w:tab/>
        <w:t>Vestbo J, Hurd SS, Agusti AG, Jones PW, Vogelmeier C, Anzueto A, et al. Global strategy for the diagnosis, management, and prevention of chronic obstructive pulmonary disease: GOLD executive summary. American journal of respiratory and critical care medicine. 2013;187(4):347-65. Epub 2012/08/11. doi: rccm.201204-0596PP [pii]</w:t>
      </w:r>
    </w:p>
    <w:p w14:paraId="13083BE8" w14:textId="77777777" w:rsidR="00743F77" w:rsidRPr="00743F77" w:rsidRDefault="00743F77" w:rsidP="00743F77">
      <w:pPr>
        <w:pStyle w:val="EndNoteBibliography"/>
        <w:spacing w:after="0"/>
      </w:pPr>
      <w:r w:rsidRPr="00743F77">
        <w:t>10.1164/rccm.201204-0596PP. PubMed PMID: 22878278.</w:t>
      </w:r>
    </w:p>
    <w:p w14:paraId="64B8FE73" w14:textId="77777777" w:rsidR="00743F77" w:rsidRPr="00743F77" w:rsidRDefault="00743F77" w:rsidP="00743F77">
      <w:pPr>
        <w:pStyle w:val="EndNoteBibliography"/>
        <w:spacing w:after="0"/>
      </w:pPr>
      <w:r w:rsidRPr="00743F77">
        <w:t>22.</w:t>
      </w:r>
      <w:r w:rsidRPr="00743F77">
        <w:tab/>
        <w:t>Colbert LH, Matthews CE, Havighurst TC, Kim K, Schoeller DA. Comparative validity of physical activity measures in older adults. Medicine and science in sports and exercise. 2011;43(5):867-76. Epub 2010/10/01. doi: 10.1249/MSS.0b013e3181fc7162. PubMed PMID: 20881882.</w:t>
      </w:r>
    </w:p>
    <w:p w14:paraId="11F06B26" w14:textId="77777777" w:rsidR="00743F77" w:rsidRPr="00743F77" w:rsidRDefault="00743F77" w:rsidP="00743F77">
      <w:pPr>
        <w:pStyle w:val="EndNoteBibliography"/>
      </w:pPr>
      <w:r w:rsidRPr="00743F77">
        <w:t>23.</w:t>
      </w:r>
      <w:r w:rsidRPr="00743F77">
        <w:tab/>
        <w:t>Mackey DC, Manini TM, Schoeller DA, Koster A, Glynn NW, Goodpaster BH, et al. Validation of an armband to measure daily energy expenditure in older adults. J Gerontol A Biol Sci Med Sci. 2011;66(10):1108-13. Epub 2011/07/08. doi: glr101 [pii]</w:t>
      </w:r>
    </w:p>
    <w:p w14:paraId="177B7954" w14:textId="77777777" w:rsidR="00743F77" w:rsidRPr="00743F77" w:rsidRDefault="00743F77" w:rsidP="00743F77">
      <w:pPr>
        <w:pStyle w:val="EndNoteBibliography"/>
        <w:spacing w:after="0"/>
      </w:pPr>
      <w:r w:rsidRPr="00743F77">
        <w:t>10.1093/gerona/glr101. PubMed PMID: 21734231.</w:t>
      </w:r>
    </w:p>
    <w:p w14:paraId="139267D6" w14:textId="77777777" w:rsidR="00743F77" w:rsidRPr="00743F77" w:rsidRDefault="00743F77" w:rsidP="00743F77">
      <w:pPr>
        <w:pStyle w:val="EndNoteBibliography"/>
      </w:pPr>
      <w:r w:rsidRPr="00743F77">
        <w:t>24.</w:t>
      </w:r>
      <w:r w:rsidRPr="00743F77">
        <w:tab/>
        <w:t>Hill K, Dolmage TE, Woon L, Goldstein R, Brooks D. Measurement properties of the SenseWear armband in adults with chronic obstructive pulmonary disease. Thorax. 2010;65(6):486-91. Epub 2010/06/05. doi: 65/6/486 [pii]</w:t>
      </w:r>
    </w:p>
    <w:p w14:paraId="6FB6A1EE" w14:textId="77777777" w:rsidR="00743F77" w:rsidRPr="00743F77" w:rsidRDefault="00743F77" w:rsidP="00743F77">
      <w:pPr>
        <w:pStyle w:val="EndNoteBibliography"/>
        <w:spacing w:after="0"/>
      </w:pPr>
      <w:r w:rsidRPr="00743F77">
        <w:lastRenderedPageBreak/>
        <w:t>10.1136/thx.2009.128702. PubMed PMID: 20522844.</w:t>
      </w:r>
    </w:p>
    <w:p w14:paraId="21FC3621" w14:textId="77777777" w:rsidR="00743F77" w:rsidRPr="00743F77" w:rsidRDefault="00743F77" w:rsidP="00743F77">
      <w:pPr>
        <w:pStyle w:val="EndNoteBibliography"/>
      </w:pPr>
      <w:r w:rsidRPr="00743F77">
        <w:t>25.</w:t>
      </w:r>
      <w:r w:rsidRPr="00743F77">
        <w:tab/>
        <w:t>Cavalheri V, Donaria L, Ferreira T, Finatti M, Camillo CA, Cipulo Ramos EM, et al. Energy expenditure during daily activities as measured by two motion sensors in patients with COPD. Respiratory medicine. 2011;105(6):922-9. Epub 2011/02/01. doi: S0954-6111(11)00008-4 [pii]</w:t>
      </w:r>
    </w:p>
    <w:p w14:paraId="3FDDD061" w14:textId="77777777" w:rsidR="00743F77" w:rsidRPr="00743F77" w:rsidRDefault="00743F77" w:rsidP="00743F77">
      <w:pPr>
        <w:pStyle w:val="EndNoteBibliography"/>
        <w:spacing w:after="0"/>
      </w:pPr>
      <w:r w:rsidRPr="00743F77">
        <w:t>10.1016/j.rmed.2011.01.004. PubMed PMID: 21276720.</w:t>
      </w:r>
    </w:p>
    <w:p w14:paraId="6834CD3D" w14:textId="77777777" w:rsidR="00743F77" w:rsidRPr="00743F77" w:rsidRDefault="00743F77" w:rsidP="00743F77">
      <w:pPr>
        <w:pStyle w:val="EndNoteBibliography"/>
      </w:pPr>
      <w:r w:rsidRPr="00743F77">
        <w:t>26.</w:t>
      </w:r>
      <w:r w:rsidRPr="00743F77">
        <w:tab/>
        <w:t>Garber CE, Blissmer B, Deschenes MR, Franklin BA, Lamonte MJ, Lee IM, et al. American College of Sports Medicine position stand. Quantity and quality of exercise for developing and maintaining cardiorespiratory, musculoskeletal, and neuromotor fitness in apparently healthy adults: guidance for prescribing exercise. Medicine and science in sports and exercise. 2011;43(7):1334-59. Epub 2011/06/23. doi: 10.1249/MSS.0b013e318213fefb</w:t>
      </w:r>
    </w:p>
    <w:p w14:paraId="77AE3419" w14:textId="77777777" w:rsidR="00743F77" w:rsidRPr="00743F77" w:rsidRDefault="00743F77" w:rsidP="00743F77">
      <w:pPr>
        <w:pStyle w:val="EndNoteBibliography"/>
        <w:spacing w:after="0"/>
      </w:pPr>
      <w:r w:rsidRPr="00743F77">
        <w:t>00005768-201107000-00026 [pii]. PubMed PMID: 21694556.</w:t>
      </w:r>
    </w:p>
    <w:p w14:paraId="574B2DC0" w14:textId="77777777" w:rsidR="00743F77" w:rsidRPr="00743F77" w:rsidRDefault="00743F77" w:rsidP="00743F77">
      <w:pPr>
        <w:pStyle w:val="EndNoteBibliography"/>
      </w:pPr>
      <w:r w:rsidRPr="00743F77">
        <w:t>27.</w:t>
      </w:r>
      <w:r w:rsidRPr="00743F77">
        <w:tab/>
        <w:t>Waschki B, Spruit MA, Watz H, Albert PS, Shrikrishna D, Groenen M, et al. Physical activity monitoring in COPD: compliance and associations with clinical characteristics in a multicenter study. Respiratory medicine. 2012;106(4):522-30. Epub 2011/11/29. doi: S0954-6111(11)00389-1 [pii]</w:t>
      </w:r>
    </w:p>
    <w:p w14:paraId="47E9FEB0" w14:textId="77777777" w:rsidR="00743F77" w:rsidRPr="00743F77" w:rsidRDefault="00743F77" w:rsidP="00743F77">
      <w:pPr>
        <w:pStyle w:val="EndNoteBibliography"/>
        <w:spacing w:after="0"/>
      </w:pPr>
      <w:r w:rsidRPr="00743F77">
        <w:t>10.1016/j.rmed.2011.10.022. PubMed PMID: 22118987.</w:t>
      </w:r>
    </w:p>
    <w:p w14:paraId="4257E649" w14:textId="77777777" w:rsidR="00743F77" w:rsidRPr="00743F77" w:rsidRDefault="00743F77" w:rsidP="00743F77">
      <w:pPr>
        <w:pStyle w:val="EndNoteBibliography"/>
      </w:pPr>
      <w:r w:rsidRPr="00743F77">
        <w:t>28.</w:t>
      </w:r>
      <w:r w:rsidRPr="00743F77">
        <w:tab/>
        <w:t xml:space="preserve">Furlanetto KC, Bisca GW, Oldemberg N, Sant'anna TJ, Morakami FK, Camillo CA, et al. </w:t>
      </w:r>
      <w:bookmarkStart w:id="9" w:name="_GoBack"/>
      <w:r w:rsidRPr="00743F77">
        <w:t>Step counting and energy expenditure estimation in patients with chronic obstructive pulmonary disease and healthy elderly: accuracy of 2 motion sensors.</w:t>
      </w:r>
      <w:bookmarkEnd w:id="9"/>
      <w:r w:rsidRPr="00743F77">
        <w:t xml:space="preserve"> Archives of physical medicine and rehabilitation. 2010;91(2):261-7. Epub 2010/02/18. doi: S0003-9993(09)00927-7 [pii]</w:t>
      </w:r>
    </w:p>
    <w:p w14:paraId="11F3E2EE" w14:textId="77777777" w:rsidR="00743F77" w:rsidRPr="00743F77" w:rsidRDefault="00743F77" w:rsidP="00743F77">
      <w:pPr>
        <w:pStyle w:val="EndNoteBibliography"/>
        <w:spacing w:after="0"/>
      </w:pPr>
      <w:r w:rsidRPr="00743F77">
        <w:t>10.1016/j.apmr.2009.10.024. PubMed PMID: 20159131.</w:t>
      </w:r>
    </w:p>
    <w:p w14:paraId="711FFEBD" w14:textId="77777777" w:rsidR="00743F77" w:rsidRPr="00743F77" w:rsidRDefault="00743F77" w:rsidP="00743F77">
      <w:pPr>
        <w:pStyle w:val="EndNoteBibliography"/>
        <w:spacing w:after="0"/>
      </w:pPr>
      <w:r w:rsidRPr="00743F77">
        <w:t>29.</w:t>
      </w:r>
      <w:r w:rsidRPr="00743F77">
        <w:tab/>
        <w:t>von Luxburg U. Clustering stability: an overview. Foundations and trends in machine learning. 2010;2(3):235-74.</w:t>
      </w:r>
    </w:p>
    <w:p w14:paraId="41AE3C9D" w14:textId="77777777" w:rsidR="00743F77" w:rsidRPr="00743F77" w:rsidRDefault="00743F77" w:rsidP="00743F77">
      <w:pPr>
        <w:pStyle w:val="EndNoteBibliography"/>
      </w:pPr>
      <w:r w:rsidRPr="00743F77">
        <w:t>30.</w:t>
      </w:r>
      <w:r w:rsidRPr="00743F77">
        <w:tab/>
        <w:t>Garcia-Aymerich J, Serra I, Gomez FP, Farrero E, Balcells E, Rodriguez DA, et al. Physical activity and clinical and functional status in COPD. Chest. 2009;136(1):62-70. Epub 2009/03/04. doi: chest.08-2532 [pii]</w:t>
      </w:r>
    </w:p>
    <w:p w14:paraId="53D894E7" w14:textId="77777777" w:rsidR="00743F77" w:rsidRPr="00743F77" w:rsidRDefault="00743F77" w:rsidP="00743F77">
      <w:pPr>
        <w:pStyle w:val="EndNoteBibliography"/>
        <w:spacing w:after="0"/>
      </w:pPr>
      <w:r w:rsidRPr="00743F77">
        <w:t>10.1378/chest.08-2532. PubMed PMID: 19255291.</w:t>
      </w:r>
    </w:p>
    <w:p w14:paraId="2230E437" w14:textId="77777777" w:rsidR="00743F77" w:rsidRPr="00743F77" w:rsidRDefault="00743F77" w:rsidP="00743F77">
      <w:pPr>
        <w:pStyle w:val="EndNoteBibliography"/>
      </w:pPr>
      <w:r w:rsidRPr="00743F77">
        <w:t>31.</w:t>
      </w:r>
      <w:r w:rsidRPr="00743F77">
        <w:tab/>
        <w:t>Gimeno-Santos E, Frei A, Steurer-Stey C, de Batlle J, Rabinovich RA, Raste Y, et al. Determinants and outcomes of physical activity in patients with COPD: a systematic review. Thorax. 2014;69(8):731-9. Epub 2014/02/22. doi: thoraxjnl-2013-204763 [pii]</w:t>
      </w:r>
    </w:p>
    <w:p w14:paraId="3DABD3C7" w14:textId="77777777" w:rsidR="00743F77" w:rsidRPr="00743F77" w:rsidRDefault="00743F77" w:rsidP="00743F77">
      <w:pPr>
        <w:pStyle w:val="EndNoteBibliography"/>
        <w:spacing w:after="0"/>
      </w:pPr>
      <w:r w:rsidRPr="00743F77">
        <w:t>10.1136/thoraxjnl-2013-204763. PubMed PMID: 24558112.</w:t>
      </w:r>
    </w:p>
    <w:p w14:paraId="0B8090AD" w14:textId="77777777" w:rsidR="00743F77" w:rsidRPr="00743F77" w:rsidRDefault="00743F77" w:rsidP="00743F77">
      <w:pPr>
        <w:pStyle w:val="EndNoteBibliography"/>
      </w:pPr>
      <w:r w:rsidRPr="00743F77">
        <w:t>32.</w:t>
      </w:r>
      <w:r w:rsidRPr="00743F77">
        <w:tab/>
        <w:t>Zogg S, Durr S, Miedinger D, Steveling EH, Maier S, Leuppi JD. Differences in classification of COPD patients into risk groups A-D: a cross-sectional study. BMC Res Notes. 2014;7(1):562. Epub 2014/08/26. doi: 1756-0500-7-562 [pii]</w:t>
      </w:r>
    </w:p>
    <w:p w14:paraId="18A6605C" w14:textId="77777777" w:rsidR="00743F77" w:rsidRPr="00743F77" w:rsidRDefault="00743F77" w:rsidP="00743F77">
      <w:pPr>
        <w:pStyle w:val="EndNoteBibliography"/>
        <w:spacing w:after="0"/>
      </w:pPr>
      <w:r w:rsidRPr="00743F77">
        <w:t>10.1186/1756-0500-7-562. PubMed PMID: 25148698.</w:t>
      </w:r>
    </w:p>
    <w:p w14:paraId="10DF3C4C" w14:textId="77777777" w:rsidR="00743F77" w:rsidRPr="00743F77" w:rsidRDefault="00743F77" w:rsidP="00743F77">
      <w:pPr>
        <w:pStyle w:val="EndNoteBibliography"/>
        <w:spacing w:after="0"/>
      </w:pPr>
      <w:r w:rsidRPr="00743F77">
        <w:t>33.</w:t>
      </w:r>
      <w:r w:rsidRPr="00743F77">
        <w:tab/>
        <w:t>Tabak M, Vollenbroek-Hutten MM, van der Valk PD, van der Palen J, Tonis TM, Hermens HJ. Telemonitoring of Daily Activity and Symptom Behavior in Patients with COPD. International journal of telemedicine and applications. 2012;2012:438736. doi: 10.1155/2012/438736. PubMed PMID: 23227041; PubMed Central PMCID: PMC3512293.</w:t>
      </w:r>
    </w:p>
    <w:p w14:paraId="5B61D2F4" w14:textId="77777777" w:rsidR="00743F77" w:rsidRPr="00743F77" w:rsidRDefault="00743F77" w:rsidP="00743F77">
      <w:pPr>
        <w:pStyle w:val="EndNoteBibliography"/>
        <w:spacing w:after="0"/>
      </w:pPr>
      <w:r w:rsidRPr="00743F77">
        <w:t>34.</w:t>
      </w:r>
      <w:r w:rsidRPr="00743F77">
        <w:tab/>
        <w:t>De Bourdeaudhuij I, Verloigne M, Maes L, Van Lippevelde W, Chinapaw MJ, Te Velde SJ, et al. Associations of physical activity and sedentary time with weight and weight status among 10- to 12-year-old boys and girls in Europe: a cluster analysis within the ENERGY project. Pediatr Obes. 2013;8(5):367-75. Epub 2012/12/15. doi: 10.1111/j.2047-6310.2012.00117.x. PubMed PMID: 23239600.</w:t>
      </w:r>
    </w:p>
    <w:p w14:paraId="7C412F54" w14:textId="77777777" w:rsidR="00743F77" w:rsidRPr="00743F77" w:rsidRDefault="00743F77" w:rsidP="00743F77">
      <w:pPr>
        <w:pStyle w:val="EndNoteBibliography"/>
        <w:spacing w:after="0"/>
      </w:pPr>
      <w:r w:rsidRPr="00743F77">
        <w:t>35.</w:t>
      </w:r>
      <w:r w:rsidRPr="00743F77">
        <w:tab/>
        <w:t>Centers for Disease Control and Prevention. National health and nutrition examination survey data. CDC, 2011.</w:t>
      </w:r>
    </w:p>
    <w:p w14:paraId="13C6F15A" w14:textId="77777777" w:rsidR="00743F77" w:rsidRPr="00743F77" w:rsidRDefault="00743F77" w:rsidP="00743F77">
      <w:pPr>
        <w:pStyle w:val="EndNoteBibliography"/>
        <w:spacing w:after="0"/>
      </w:pPr>
      <w:r w:rsidRPr="00743F77">
        <w:lastRenderedPageBreak/>
        <w:t>36.</w:t>
      </w:r>
      <w:r w:rsidRPr="00743F77">
        <w:tab/>
        <w:t>Chau JY, Grunseit AC, Chey T, Stamatakis E, Brown WJ, Matthews CE, et al. Daily sitting time and all-cause mortality: a meta-analysis. PloS one. 2013;8(11):e80000. doi: 10.1371/journal.pone.0080000. PubMed PMID: 24236168; PubMed Central PMCID: PMC3827429.</w:t>
      </w:r>
    </w:p>
    <w:p w14:paraId="785D746D" w14:textId="77777777" w:rsidR="00743F77" w:rsidRPr="00743F77" w:rsidRDefault="00743F77" w:rsidP="00743F77">
      <w:pPr>
        <w:pStyle w:val="EndNoteBibliography"/>
        <w:spacing w:after="0"/>
      </w:pPr>
      <w:r w:rsidRPr="00743F77">
        <w:t>37.</w:t>
      </w:r>
      <w:r w:rsidRPr="00743F77">
        <w:tab/>
        <w:t>Velloso M, Jardim JR. Study of energy expenditure during activities of daily living using and not using body position recommended by energy conservation techniques in patients with COPD. Chest. 2006;130(1):126-32. doi: 10.1378/chest.130.1.126. PubMed PMID: 16840392.</w:t>
      </w:r>
    </w:p>
    <w:p w14:paraId="47634ECA" w14:textId="77777777" w:rsidR="00743F77" w:rsidRPr="00743F77" w:rsidRDefault="00743F77" w:rsidP="00743F77">
      <w:pPr>
        <w:pStyle w:val="EndNoteBibliography"/>
        <w:spacing w:after="0"/>
      </w:pPr>
      <w:r w:rsidRPr="00743F77">
        <w:t>38.</w:t>
      </w:r>
      <w:r w:rsidRPr="00743F77">
        <w:tab/>
        <w:t>Troosters T, Sciurba FC, Decramer M, Siafakas NM, Klioze SS, Sutradhar SC, et al. Tiotropium in patients with moderate COPD naive to maintenance therapy: a randomised placebo-controlled trial. NPJ primary care respiratory medicine. 2014;24:14003. Epub 2014/05/21. doi: 10.1038/npjpcrm.2014.3. PubMed PMID: 24841833.</w:t>
      </w:r>
    </w:p>
    <w:p w14:paraId="6495A957" w14:textId="77777777" w:rsidR="00743F77" w:rsidRPr="00743F77" w:rsidRDefault="00743F77" w:rsidP="00743F77">
      <w:pPr>
        <w:pStyle w:val="EndNoteBibliography"/>
        <w:spacing w:after="0"/>
      </w:pPr>
      <w:r w:rsidRPr="00743F77">
        <w:t>39.</w:t>
      </w:r>
      <w:r w:rsidRPr="00743F77">
        <w:tab/>
        <w:t>Pau M, Leban B, Collu G, Migliaccio GM. Effect of light and vigorous physical activity on balance and gait of older adults. Archives of gerontology and geriatrics. 2014;59(3):568-73. Epub 2014/08/17. doi: 10.1016/j.archger.2014.07.008. PubMed PMID: 25127848.</w:t>
      </w:r>
    </w:p>
    <w:p w14:paraId="2C9669D3" w14:textId="77777777" w:rsidR="00743F77" w:rsidRPr="00743F77" w:rsidRDefault="00743F77" w:rsidP="00743F77">
      <w:pPr>
        <w:pStyle w:val="EndNoteBibliography"/>
        <w:spacing w:after="0"/>
      </w:pPr>
      <w:r w:rsidRPr="00743F77">
        <w:t>40.</w:t>
      </w:r>
      <w:r w:rsidRPr="00743F77">
        <w:tab/>
        <w:t>Loprinzi PD, Lee H, Cardinal BJ. Daily movement patterns and biological markers among adults in the United States. Preventive medicine. 2014;60:128-30. Epub 2014/01/01. doi: 10.1016/j.ypmed.2013.12.017. PubMed PMID: 24374055.</w:t>
      </w:r>
    </w:p>
    <w:p w14:paraId="24ABC4CC" w14:textId="77777777" w:rsidR="00743F77" w:rsidRPr="00743F77" w:rsidRDefault="00743F77" w:rsidP="00743F77">
      <w:pPr>
        <w:pStyle w:val="EndNoteBibliography"/>
        <w:spacing w:after="0"/>
      </w:pPr>
      <w:r w:rsidRPr="00743F77">
        <w:t>41.</w:t>
      </w:r>
      <w:r w:rsidRPr="00743F77">
        <w:tab/>
        <w:t>Duvivier BM, Schaper NC, Bremers MA, van Crombrugge G, Menheere PP, Kars M, et al. Minimal intensity physical activity (standing and walking) of longer duration improves insulin action and plasma lipids more than shorter periods of moderate to vigorous exercise (cycling) in sedentary subjects when energy expenditure is comparable. PloS one. 2013;8(2):e55542. Epub 2013/02/19. doi: 10.1371/journal.pone.0055542. PubMed PMID: 23418444; PubMed Central PMCID: PMC3572053.</w:t>
      </w:r>
    </w:p>
    <w:p w14:paraId="1D1DF159" w14:textId="77777777" w:rsidR="00743F77" w:rsidRPr="00743F77" w:rsidRDefault="00743F77" w:rsidP="00743F77">
      <w:pPr>
        <w:pStyle w:val="EndNoteBibliography"/>
        <w:spacing w:after="0"/>
      </w:pPr>
      <w:r w:rsidRPr="00743F77">
        <w:t>42.</w:t>
      </w:r>
      <w:r w:rsidRPr="00743F77">
        <w:tab/>
        <w:t>Nguyen HQ, Gill DP, Wolpin S, Steele BG, Benditt JO. Pilot study of a cell phone-based exercise persistence intervention post-rehabilitation for COPD. International journal of chronic obstructive pulmonary disease. 2009;4:301-13. Epub 2009/09/15. PubMed PMID: 19750190; PubMed Central PMCID: PMC2740952.</w:t>
      </w:r>
    </w:p>
    <w:p w14:paraId="762C1579" w14:textId="77777777" w:rsidR="00743F77" w:rsidRPr="00743F77" w:rsidRDefault="00743F77" w:rsidP="00743F77">
      <w:pPr>
        <w:pStyle w:val="EndNoteBibliography"/>
      </w:pPr>
      <w:r w:rsidRPr="00743F77">
        <w:t>43.</w:t>
      </w:r>
      <w:r w:rsidRPr="00743F77">
        <w:tab/>
        <w:t>Watz H, Waschki B, Kirsten A, Muller KC, Kretschmar G, Meyer T, et al. The metabolic syndrome in patients with chronic bronchitis and COPD: frequency and associated consequences for systemic inflammation and physical inactivity. Chest. 2009;136(4):1039-46. Epub 2009/06/23. doi: 10.1378/chest.09-0393. PubMed PMID: 19542257.</w:t>
      </w:r>
    </w:p>
    <w:p w14:paraId="75964E4B" w14:textId="6D01B93C" w:rsidR="00186307" w:rsidRPr="00065789" w:rsidRDefault="007255DB" w:rsidP="00065789">
      <w:pPr>
        <w:spacing w:after="0" w:line="480" w:lineRule="auto"/>
        <w:ind w:left="720" w:hanging="720"/>
        <w:rPr>
          <w:rFonts w:ascii="Times New Roman" w:hAnsi="Times New Roman"/>
          <w:sz w:val="24"/>
          <w:szCs w:val="24"/>
        </w:rPr>
      </w:pPr>
      <w:r w:rsidRPr="00065789">
        <w:rPr>
          <w:rFonts w:ascii="Times New Roman" w:hAnsi="Times New Roman"/>
          <w:sz w:val="24"/>
          <w:szCs w:val="24"/>
        </w:rPr>
        <w:fldChar w:fldCharType="end"/>
      </w:r>
    </w:p>
    <w:p w14:paraId="0DB30E67" w14:textId="77777777" w:rsidR="009D5A49" w:rsidRPr="00815C59" w:rsidRDefault="009D5A49" w:rsidP="007C2766">
      <w:pPr>
        <w:spacing w:after="0" w:line="480" w:lineRule="auto"/>
        <w:ind w:left="720" w:hanging="720"/>
        <w:rPr>
          <w:rFonts w:ascii="Times New Roman" w:hAnsi="Times New Roman"/>
          <w:sz w:val="24"/>
          <w:szCs w:val="24"/>
        </w:rPr>
      </w:pPr>
    </w:p>
    <w:p w14:paraId="0E446488" w14:textId="77777777" w:rsidR="000B6622" w:rsidRPr="009360A5" w:rsidRDefault="000B6622" w:rsidP="000B6622">
      <w:pPr>
        <w:spacing w:after="0" w:line="480" w:lineRule="auto"/>
        <w:rPr>
          <w:rFonts w:ascii="Times New Roman" w:hAnsi="Times New Roman"/>
          <w:b/>
          <w:sz w:val="36"/>
          <w:szCs w:val="36"/>
        </w:rPr>
      </w:pPr>
      <w:r w:rsidRPr="00B30AAF">
        <w:rPr>
          <w:rFonts w:ascii="Times New Roman" w:hAnsi="Times New Roman"/>
          <w:b/>
          <w:sz w:val="36"/>
          <w:szCs w:val="36"/>
        </w:rPr>
        <w:t>Supporting Information</w:t>
      </w:r>
    </w:p>
    <w:p w14:paraId="11DA8B2B" w14:textId="0E616FA3" w:rsidR="00C230E8" w:rsidRPr="00D74719" w:rsidRDefault="00C230E8" w:rsidP="00C230E8">
      <w:pPr>
        <w:spacing w:after="0" w:line="480" w:lineRule="auto"/>
        <w:rPr>
          <w:rFonts w:ascii="Times New Roman" w:hAnsi="Times New Roman"/>
          <w:sz w:val="24"/>
          <w:szCs w:val="24"/>
          <w:lang w:val="en-US"/>
        </w:rPr>
      </w:pPr>
      <w:proofErr w:type="gramStart"/>
      <w:r>
        <w:rPr>
          <w:rFonts w:ascii="Times New Roman" w:hAnsi="Times New Roman"/>
          <w:b/>
          <w:sz w:val="24"/>
          <w:szCs w:val="24"/>
          <w:lang w:val="en-US"/>
        </w:rPr>
        <w:t xml:space="preserve">S1 </w:t>
      </w:r>
      <w:r w:rsidRPr="00D74719">
        <w:rPr>
          <w:rFonts w:ascii="Times New Roman" w:hAnsi="Times New Roman"/>
          <w:b/>
          <w:sz w:val="24"/>
          <w:szCs w:val="24"/>
          <w:lang w:val="en-US"/>
        </w:rPr>
        <w:t>Fig</w:t>
      </w:r>
      <w:r>
        <w:rPr>
          <w:rFonts w:ascii="Times New Roman" w:hAnsi="Times New Roman"/>
          <w:b/>
          <w:sz w:val="24"/>
          <w:szCs w:val="24"/>
          <w:lang w:val="en-US"/>
        </w:rPr>
        <w:t>.</w:t>
      </w:r>
      <w:proofErr w:type="gramEnd"/>
      <w:r w:rsidRPr="00456D3B">
        <w:rPr>
          <w:rFonts w:ascii="Times New Roman" w:hAnsi="Times New Roman"/>
          <w:b/>
          <w:sz w:val="24"/>
          <w:szCs w:val="24"/>
          <w:lang w:val="en-US"/>
        </w:rPr>
        <w:t xml:space="preserve"> </w:t>
      </w:r>
      <w:r w:rsidR="00682117" w:rsidRPr="00AB46CB">
        <w:rPr>
          <w:rFonts w:ascii="Times New Roman" w:hAnsi="Times New Roman"/>
          <w:b/>
          <w:sz w:val="24"/>
          <w:szCs w:val="24"/>
        </w:rPr>
        <w:t>Daily physical activity hourly patterns of the patients with chronic obstructive pulmonary dis</w:t>
      </w:r>
      <w:r w:rsidR="00682117">
        <w:rPr>
          <w:rFonts w:ascii="Times New Roman" w:hAnsi="Times New Roman"/>
          <w:b/>
          <w:sz w:val="24"/>
          <w:szCs w:val="24"/>
        </w:rPr>
        <w:t xml:space="preserve">ease after stratification for: </w:t>
      </w:r>
      <w:r w:rsidRPr="00456D3B">
        <w:rPr>
          <w:rFonts w:ascii="Times New Roman" w:hAnsi="Times New Roman"/>
          <w:b/>
          <w:sz w:val="24"/>
          <w:szCs w:val="24"/>
          <w:lang w:val="en-US"/>
        </w:rPr>
        <w:t xml:space="preserve">A and B – age groups (&lt; or ≥ median, 67 years); C and D – </w:t>
      </w:r>
      <w:r w:rsidR="009B6167">
        <w:rPr>
          <w:rFonts w:ascii="Times New Roman" w:hAnsi="Times New Roman"/>
          <w:b/>
          <w:sz w:val="24"/>
          <w:szCs w:val="24"/>
          <w:lang w:val="en-US"/>
        </w:rPr>
        <w:t>sex</w:t>
      </w:r>
      <w:r w:rsidRPr="00456D3B">
        <w:rPr>
          <w:rFonts w:ascii="Times New Roman" w:hAnsi="Times New Roman"/>
          <w:b/>
          <w:sz w:val="24"/>
          <w:szCs w:val="24"/>
          <w:lang w:val="en-US"/>
        </w:rPr>
        <w:t>; E and F – long-term oxygen therapy (LTOT) use (yes or no), data available for 707 subjects only; G and H – diffusion capacity of the lung for carbon monoxide (D</w:t>
      </w:r>
      <w:r w:rsidRPr="00456D3B">
        <w:rPr>
          <w:rFonts w:ascii="Times New Roman" w:hAnsi="Times New Roman"/>
          <w:b/>
          <w:sz w:val="24"/>
          <w:szCs w:val="24"/>
          <w:vertAlign w:val="subscript"/>
          <w:lang w:val="en-US"/>
        </w:rPr>
        <w:t>LCO</w:t>
      </w:r>
      <w:r w:rsidRPr="00456D3B">
        <w:rPr>
          <w:rFonts w:ascii="Times New Roman" w:hAnsi="Times New Roman"/>
          <w:b/>
          <w:sz w:val="24"/>
          <w:szCs w:val="24"/>
          <w:lang w:val="en-US"/>
        </w:rPr>
        <w:t xml:space="preserve">) groups (&lt; or ≥ median, 51% predicted), data available for 505 subjects; and I and J – age, </w:t>
      </w:r>
      <w:proofErr w:type="spellStart"/>
      <w:r w:rsidRPr="00456D3B">
        <w:rPr>
          <w:rFonts w:ascii="Times New Roman" w:hAnsi="Times New Roman"/>
          <w:b/>
          <w:sz w:val="24"/>
          <w:szCs w:val="24"/>
          <w:lang w:val="en-US"/>
        </w:rPr>
        <w:t>dyspnoea</w:t>
      </w:r>
      <w:proofErr w:type="spellEnd"/>
      <w:r w:rsidRPr="00456D3B">
        <w:rPr>
          <w:rFonts w:ascii="Times New Roman" w:hAnsi="Times New Roman"/>
          <w:b/>
          <w:sz w:val="24"/>
          <w:szCs w:val="24"/>
          <w:lang w:val="en-US"/>
        </w:rPr>
        <w:t xml:space="preserve">, and airflow obstruction (ADO) index groups(&lt; or </w:t>
      </w:r>
      <w:r w:rsidRPr="00456D3B">
        <w:rPr>
          <w:rFonts w:ascii="Times New Roman" w:hAnsi="Times New Roman"/>
          <w:b/>
          <w:sz w:val="24"/>
          <w:szCs w:val="24"/>
          <w:lang w:val="en-US"/>
        </w:rPr>
        <w:lastRenderedPageBreak/>
        <w:t xml:space="preserve">≥ median, 4 points). </w:t>
      </w:r>
      <w:r w:rsidRPr="00D74719">
        <w:rPr>
          <w:rFonts w:ascii="Times New Roman" w:hAnsi="Times New Roman"/>
          <w:sz w:val="24"/>
          <w:szCs w:val="24"/>
          <w:lang w:val="en-US"/>
        </w:rPr>
        <w:t>Figs</w:t>
      </w:r>
      <w:r>
        <w:rPr>
          <w:rFonts w:ascii="Times New Roman" w:hAnsi="Times New Roman"/>
          <w:sz w:val="24"/>
          <w:szCs w:val="24"/>
          <w:lang w:val="en-US"/>
        </w:rPr>
        <w:t>.</w:t>
      </w:r>
      <w:r w:rsidRPr="00D74719">
        <w:rPr>
          <w:rFonts w:ascii="Times New Roman" w:hAnsi="Times New Roman"/>
          <w:sz w:val="24"/>
          <w:szCs w:val="24"/>
          <w:lang w:val="en-US"/>
        </w:rPr>
        <w:t xml:space="preserve"> A, C, E, G, and I represent weekdays, whilst figs</w:t>
      </w:r>
      <w:r>
        <w:rPr>
          <w:rFonts w:ascii="Times New Roman" w:hAnsi="Times New Roman"/>
          <w:sz w:val="24"/>
          <w:szCs w:val="24"/>
          <w:lang w:val="en-US"/>
        </w:rPr>
        <w:t>.</w:t>
      </w:r>
      <w:r w:rsidRPr="00D74719">
        <w:rPr>
          <w:rFonts w:ascii="Times New Roman" w:hAnsi="Times New Roman"/>
          <w:sz w:val="24"/>
          <w:szCs w:val="24"/>
          <w:lang w:val="en-US"/>
        </w:rPr>
        <w:t xml:space="preserve"> B, D, F, H, and J represent weekend days. Data pooled per hour as mean (95% confidence intervals).</w:t>
      </w:r>
    </w:p>
    <w:p w14:paraId="0819B808" w14:textId="77777777" w:rsidR="00C230E8" w:rsidRDefault="00C230E8" w:rsidP="00C230E8">
      <w:pPr>
        <w:spacing w:after="0" w:line="480" w:lineRule="auto"/>
        <w:rPr>
          <w:rFonts w:ascii="Times New Roman" w:hAnsi="Times New Roman"/>
          <w:sz w:val="24"/>
          <w:szCs w:val="24"/>
        </w:rPr>
      </w:pPr>
      <w:r>
        <w:rPr>
          <w:rFonts w:ascii="Times New Roman" w:hAnsi="Times New Roman"/>
          <w:sz w:val="24"/>
          <w:szCs w:val="24"/>
        </w:rPr>
        <w:t>(TIFF)</w:t>
      </w:r>
    </w:p>
    <w:p w14:paraId="29E875DC" w14:textId="77777777" w:rsidR="003711EF" w:rsidRDefault="003711EF" w:rsidP="00C230E8">
      <w:pPr>
        <w:spacing w:after="0" w:line="480" w:lineRule="auto"/>
        <w:rPr>
          <w:rFonts w:ascii="Times New Roman" w:hAnsi="Times New Roman"/>
          <w:sz w:val="24"/>
          <w:szCs w:val="24"/>
        </w:rPr>
      </w:pPr>
    </w:p>
    <w:p w14:paraId="3401CC1C" w14:textId="7FEF8157" w:rsidR="003711EF" w:rsidRDefault="003711EF" w:rsidP="00C230E8">
      <w:pPr>
        <w:spacing w:after="0" w:line="480" w:lineRule="auto"/>
        <w:rPr>
          <w:rFonts w:ascii="Times New Roman" w:hAnsi="Times New Roman"/>
          <w:sz w:val="24"/>
          <w:szCs w:val="24"/>
        </w:rPr>
      </w:pPr>
      <w:proofErr w:type="gramStart"/>
      <w:r>
        <w:rPr>
          <w:rFonts w:ascii="Times New Roman" w:hAnsi="Times New Roman"/>
          <w:b/>
          <w:sz w:val="24"/>
          <w:szCs w:val="24"/>
        </w:rPr>
        <w:t xml:space="preserve">S2 </w:t>
      </w:r>
      <w:r w:rsidRPr="00815C59">
        <w:rPr>
          <w:rFonts w:ascii="Times New Roman" w:hAnsi="Times New Roman"/>
          <w:b/>
          <w:sz w:val="24"/>
          <w:szCs w:val="24"/>
        </w:rPr>
        <w:t>Fig</w:t>
      </w:r>
      <w:r>
        <w:rPr>
          <w:rFonts w:ascii="Times New Roman" w:hAnsi="Times New Roman"/>
          <w:b/>
          <w:sz w:val="24"/>
          <w:szCs w:val="24"/>
        </w:rPr>
        <w:t>.</w:t>
      </w:r>
      <w:proofErr w:type="gramEnd"/>
      <w:r w:rsidRPr="00AB46CB">
        <w:rPr>
          <w:rFonts w:ascii="Times New Roman" w:hAnsi="Times New Roman"/>
          <w:b/>
          <w:sz w:val="24"/>
          <w:szCs w:val="24"/>
        </w:rPr>
        <w:t xml:space="preserve"> </w:t>
      </w:r>
      <w:proofErr w:type="gramStart"/>
      <w:r w:rsidRPr="00AB46CB">
        <w:rPr>
          <w:rFonts w:ascii="Times New Roman" w:hAnsi="Times New Roman"/>
          <w:b/>
          <w:sz w:val="24"/>
          <w:szCs w:val="24"/>
        </w:rPr>
        <w:t xml:space="preserve">Daily physical activity hourly pattern of the clusters of patients with chronic obstructive pulmonary disease after </w:t>
      </w:r>
      <w:r>
        <w:rPr>
          <w:rFonts w:ascii="Times New Roman" w:hAnsi="Times New Roman"/>
          <w:b/>
          <w:sz w:val="24"/>
          <w:szCs w:val="24"/>
        </w:rPr>
        <w:t>synchronis</w:t>
      </w:r>
      <w:r w:rsidRPr="00AB46CB">
        <w:rPr>
          <w:rFonts w:ascii="Times New Roman" w:hAnsi="Times New Roman"/>
          <w:b/>
          <w:sz w:val="24"/>
          <w:szCs w:val="24"/>
        </w:rPr>
        <w:t>ation of the waking up moment during weekdays (A) and weekend days (B).</w:t>
      </w:r>
      <w:proofErr w:type="gramEnd"/>
      <w:r>
        <w:rPr>
          <w:rFonts w:ascii="Times New Roman" w:hAnsi="Times New Roman"/>
          <w:b/>
          <w:sz w:val="24"/>
          <w:szCs w:val="24"/>
        </w:rPr>
        <w:t xml:space="preserve"> </w:t>
      </w:r>
      <w:r w:rsidRPr="00637880">
        <w:rPr>
          <w:rFonts w:ascii="Times New Roman" w:hAnsi="Times New Roman"/>
          <w:sz w:val="24"/>
          <w:szCs w:val="24"/>
        </w:rPr>
        <w:t xml:space="preserve">Hourly </w:t>
      </w:r>
      <w:r>
        <w:rPr>
          <w:rFonts w:ascii="Times New Roman" w:hAnsi="Times New Roman"/>
          <w:sz w:val="24"/>
          <w:szCs w:val="24"/>
        </w:rPr>
        <w:t>patterns were presented before and after synchronisation to overcome the problem of s</w:t>
      </w:r>
      <w:r w:rsidRPr="00637880">
        <w:rPr>
          <w:rFonts w:ascii="Times New Roman" w:hAnsi="Times New Roman"/>
          <w:sz w:val="24"/>
          <w:szCs w:val="24"/>
        </w:rPr>
        <w:t xml:space="preserve">ubjects </w:t>
      </w:r>
      <w:r>
        <w:rPr>
          <w:rFonts w:ascii="Times New Roman" w:hAnsi="Times New Roman"/>
          <w:sz w:val="24"/>
          <w:szCs w:val="24"/>
        </w:rPr>
        <w:t>with</w:t>
      </w:r>
      <w:r w:rsidRPr="00637880">
        <w:rPr>
          <w:rFonts w:ascii="Times New Roman" w:hAnsi="Times New Roman"/>
          <w:sz w:val="24"/>
          <w:szCs w:val="24"/>
        </w:rPr>
        <w:t xml:space="preserve"> different waking up times.</w:t>
      </w:r>
      <w:r w:rsidRPr="00637880">
        <w:rPr>
          <w:rFonts w:ascii="Times New Roman" w:hAnsi="Times New Roman"/>
          <w:b/>
          <w:sz w:val="24"/>
          <w:szCs w:val="24"/>
        </w:rPr>
        <w:t xml:space="preserve"> </w:t>
      </w:r>
      <w:r w:rsidRPr="00815C59">
        <w:rPr>
          <w:rFonts w:ascii="Times New Roman" w:hAnsi="Times New Roman"/>
          <w:sz w:val="24"/>
          <w:szCs w:val="24"/>
        </w:rPr>
        <w:t xml:space="preserve"> Data pooled per hour as mean (95% confidence intervals).</w:t>
      </w:r>
    </w:p>
    <w:p w14:paraId="14AF4EEB" w14:textId="3950D55A" w:rsidR="003711EF" w:rsidRDefault="003711EF" w:rsidP="00C230E8">
      <w:pPr>
        <w:spacing w:after="0" w:line="480" w:lineRule="auto"/>
        <w:rPr>
          <w:rFonts w:ascii="Times New Roman" w:hAnsi="Times New Roman"/>
          <w:sz w:val="24"/>
          <w:szCs w:val="24"/>
        </w:rPr>
      </w:pPr>
      <w:r>
        <w:rPr>
          <w:rFonts w:ascii="Times New Roman" w:hAnsi="Times New Roman"/>
          <w:sz w:val="24"/>
          <w:szCs w:val="24"/>
        </w:rPr>
        <w:t>(TIFF)</w:t>
      </w:r>
    </w:p>
    <w:p w14:paraId="171A11D1" w14:textId="77777777" w:rsidR="00C230E8" w:rsidRPr="00B30AAF" w:rsidRDefault="00C230E8" w:rsidP="00C230E8">
      <w:pPr>
        <w:spacing w:after="0" w:line="480" w:lineRule="auto"/>
        <w:rPr>
          <w:rFonts w:ascii="Times New Roman" w:hAnsi="Times New Roman"/>
          <w:sz w:val="24"/>
          <w:szCs w:val="24"/>
        </w:rPr>
      </w:pPr>
    </w:p>
    <w:p w14:paraId="58FC8BBA" w14:textId="5FC7C57C" w:rsidR="006E4528" w:rsidRPr="00815C59" w:rsidRDefault="006E4528" w:rsidP="006E4528">
      <w:pPr>
        <w:spacing w:after="0" w:line="480" w:lineRule="auto"/>
        <w:rPr>
          <w:rFonts w:ascii="Times New Roman" w:hAnsi="Times New Roman"/>
          <w:sz w:val="24"/>
          <w:szCs w:val="24"/>
        </w:rPr>
      </w:pPr>
      <w:proofErr w:type="gramStart"/>
      <w:r w:rsidRPr="006E4528">
        <w:rPr>
          <w:rFonts w:ascii="Times New Roman" w:hAnsi="Times New Roman"/>
          <w:b/>
          <w:sz w:val="24"/>
          <w:szCs w:val="24"/>
        </w:rPr>
        <w:t>S1 Video.</w:t>
      </w:r>
      <w:proofErr w:type="gramEnd"/>
      <w:r w:rsidRPr="006E4528">
        <w:rPr>
          <w:rFonts w:ascii="Times New Roman" w:hAnsi="Times New Roman"/>
          <w:b/>
          <w:sz w:val="24"/>
          <w:szCs w:val="24"/>
        </w:rPr>
        <w:t xml:space="preserve"> 3-dimensional video of the</w:t>
      </w:r>
      <w:r>
        <w:rPr>
          <w:rFonts w:ascii="Times New Roman" w:hAnsi="Times New Roman"/>
          <w:b/>
          <w:sz w:val="24"/>
          <w:szCs w:val="24"/>
        </w:rPr>
        <w:t xml:space="preserve"> five clusters identified according to the</w:t>
      </w:r>
      <w:r w:rsidRPr="00AB46CB">
        <w:rPr>
          <w:rFonts w:ascii="Times New Roman" w:hAnsi="Times New Roman"/>
          <w:b/>
          <w:sz w:val="24"/>
          <w:szCs w:val="24"/>
        </w:rPr>
        <w:t xml:space="preserve"> three principal component analysis (PCA)</w:t>
      </w:r>
      <w:r>
        <w:rPr>
          <w:rFonts w:ascii="Times New Roman" w:hAnsi="Times New Roman"/>
          <w:b/>
          <w:sz w:val="24"/>
          <w:szCs w:val="24"/>
        </w:rPr>
        <w:t xml:space="preserve"> </w:t>
      </w:r>
      <w:r w:rsidRPr="00AB46CB">
        <w:rPr>
          <w:rFonts w:ascii="Times New Roman" w:hAnsi="Times New Roman"/>
          <w:b/>
          <w:sz w:val="24"/>
          <w:szCs w:val="24"/>
        </w:rPr>
        <w:t>components</w:t>
      </w:r>
      <w:r>
        <w:rPr>
          <w:rFonts w:ascii="Times New Roman" w:hAnsi="Times New Roman"/>
          <w:b/>
          <w:sz w:val="24"/>
          <w:szCs w:val="24"/>
        </w:rPr>
        <w:t>.</w:t>
      </w:r>
    </w:p>
    <w:p w14:paraId="7BE5292B" w14:textId="714CE507" w:rsidR="006E4528" w:rsidRPr="006E4528" w:rsidRDefault="006E4528" w:rsidP="002E3E8B">
      <w:pPr>
        <w:spacing w:after="0" w:line="480" w:lineRule="auto"/>
        <w:rPr>
          <w:rFonts w:ascii="Times New Roman" w:hAnsi="Times New Roman"/>
          <w:sz w:val="24"/>
          <w:szCs w:val="24"/>
        </w:rPr>
      </w:pPr>
      <w:r w:rsidRPr="006E4528">
        <w:rPr>
          <w:rFonts w:ascii="Times New Roman" w:hAnsi="Times New Roman"/>
          <w:sz w:val="24"/>
          <w:szCs w:val="24"/>
        </w:rPr>
        <w:t>(</w:t>
      </w:r>
      <w:r>
        <w:rPr>
          <w:rFonts w:ascii="Times New Roman" w:hAnsi="Times New Roman"/>
          <w:sz w:val="24"/>
          <w:szCs w:val="24"/>
        </w:rPr>
        <w:t>AVI</w:t>
      </w:r>
      <w:r w:rsidRPr="006E4528">
        <w:rPr>
          <w:rFonts w:ascii="Times New Roman" w:hAnsi="Times New Roman"/>
          <w:sz w:val="24"/>
          <w:szCs w:val="24"/>
        </w:rPr>
        <w:t>)</w:t>
      </w:r>
    </w:p>
    <w:p w14:paraId="08119794" w14:textId="77777777" w:rsidR="006E4528" w:rsidRDefault="006E4528" w:rsidP="002E3E8B">
      <w:pPr>
        <w:spacing w:after="0" w:line="480" w:lineRule="auto"/>
        <w:rPr>
          <w:rFonts w:ascii="Times New Roman" w:hAnsi="Times New Roman"/>
          <w:b/>
          <w:sz w:val="24"/>
          <w:szCs w:val="24"/>
        </w:rPr>
      </w:pPr>
    </w:p>
    <w:p w14:paraId="5720F310" w14:textId="1551A420" w:rsidR="00F37134" w:rsidRPr="00F37134" w:rsidRDefault="00F37134" w:rsidP="002E3E8B">
      <w:pPr>
        <w:spacing w:after="0" w:line="480" w:lineRule="auto"/>
        <w:rPr>
          <w:rFonts w:ascii="Times New Roman" w:hAnsi="Times New Roman"/>
          <w:b/>
          <w:sz w:val="24"/>
          <w:szCs w:val="24"/>
        </w:rPr>
      </w:pPr>
      <w:proofErr w:type="gramStart"/>
      <w:r>
        <w:rPr>
          <w:rFonts w:ascii="Times New Roman" w:hAnsi="Times New Roman"/>
          <w:b/>
          <w:sz w:val="24"/>
          <w:szCs w:val="24"/>
        </w:rPr>
        <w:t>File S1 Supporting Materials and Methods.</w:t>
      </w:r>
      <w:proofErr w:type="gramEnd"/>
    </w:p>
    <w:p w14:paraId="5D1D725A" w14:textId="26199D82" w:rsidR="002E3E8B" w:rsidRPr="00F37134" w:rsidRDefault="00F37134" w:rsidP="002E3E8B">
      <w:pPr>
        <w:spacing w:after="0" w:line="480" w:lineRule="auto"/>
        <w:rPr>
          <w:rFonts w:ascii="Times New Roman" w:hAnsi="Times New Roman"/>
          <w:sz w:val="24"/>
          <w:szCs w:val="24"/>
        </w:rPr>
      </w:pPr>
      <w:r w:rsidRPr="00F37134">
        <w:rPr>
          <w:rFonts w:ascii="Times New Roman" w:hAnsi="Times New Roman"/>
          <w:sz w:val="24"/>
          <w:szCs w:val="24"/>
        </w:rPr>
        <w:t>(DOC)</w:t>
      </w:r>
    </w:p>
    <w:p w14:paraId="1ED3D939" w14:textId="77777777" w:rsidR="00F37134" w:rsidRDefault="00F37134" w:rsidP="002E3E8B">
      <w:pPr>
        <w:spacing w:after="0" w:line="480" w:lineRule="auto"/>
        <w:rPr>
          <w:rFonts w:ascii="Times New Roman" w:hAnsi="Times New Roman"/>
          <w:b/>
          <w:sz w:val="24"/>
          <w:szCs w:val="24"/>
        </w:rPr>
      </w:pPr>
    </w:p>
    <w:p w14:paraId="738C8E52" w14:textId="144449D0" w:rsidR="00F37134" w:rsidRDefault="00F37134" w:rsidP="002E3E8B">
      <w:pPr>
        <w:spacing w:after="0" w:line="480" w:lineRule="auto"/>
        <w:rPr>
          <w:rFonts w:ascii="Times New Roman" w:hAnsi="Times New Roman"/>
          <w:b/>
          <w:sz w:val="24"/>
          <w:szCs w:val="24"/>
        </w:rPr>
      </w:pPr>
      <w:r>
        <w:rPr>
          <w:rFonts w:ascii="Times New Roman" w:hAnsi="Times New Roman"/>
          <w:b/>
          <w:sz w:val="24"/>
          <w:szCs w:val="24"/>
        </w:rPr>
        <w:t>File S2 Supporting Results.</w:t>
      </w:r>
    </w:p>
    <w:p w14:paraId="23A50DF0" w14:textId="4903A7DE" w:rsidR="00C230E8" w:rsidRPr="00B30AAF" w:rsidRDefault="00B30AAF">
      <w:pPr>
        <w:spacing w:after="0" w:line="480" w:lineRule="auto"/>
        <w:rPr>
          <w:rFonts w:ascii="Times New Roman" w:hAnsi="Times New Roman"/>
          <w:sz w:val="24"/>
          <w:szCs w:val="24"/>
        </w:rPr>
      </w:pPr>
      <w:r w:rsidRPr="00B30AAF">
        <w:rPr>
          <w:rFonts w:ascii="Times New Roman" w:hAnsi="Times New Roman"/>
          <w:sz w:val="24"/>
          <w:szCs w:val="24"/>
        </w:rPr>
        <w:t>(DOC)</w:t>
      </w:r>
    </w:p>
    <w:sectPr w:rsidR="00C230E8" w:rsidRPr="00B30AAF" w:rsidSect="007D2A1B">
      <w:pgSz w:w="11906" w:h="16838"/>
      <w:pgMar w:top="1418" w:right="1418" w:bottom="1418" w:left="1418" w:header="709" w:footer="709"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hilips" w:date="2015-11-13T14:32:00Z" w:initials="G.S.">
    <w:p w14:paraId="38A9491B" w14:textId="6FB870A1" w:rsidR="007D7481" w:rsidRDefault="007D7481">
      <w:pPr>
        <w:pStyle w:val="CommentText"/>
      </w:pPr>
      <w:r>
        <w:rPr>
          <w:rStyle w:val="CommentReference"/>
        </w:rPr>
        <w:annotationRef/>
      </w:r>
      <w:r>
        <w:t>Not clear. I try to rephrase.</w:t>
      </w:r>
    </w:p>
  </w:comment>
  <w:comment w:id="3" w:author="Philips" w:date="2015-11-13T14:35:00Z" w:initials="G.S.">
    <w:p w14:paraId="5DF1C86D" w14:textId="1536831B" w:rsidR="007D7481" w:rsidRDefault="007D7481">
      <w:pPr>
        <w:pStyle w:val="CommentText"/>
      </w:pPr>
      <w:r>
        <w:rPr>
          <w:rStyle w:val="CommentReference"/>
        </w:rPr>
        <w:annotationRef/>
      </w:r>
      <w:r>
        <w:t>See abstract.  Summary values are relevant, but more detailed approaches may provide complementary information (it was deleted, but we can use instead of the highlighted sentence)</w:t>
      </w:r>
    </w:p>
  </w:comment>
  <w:comment w:id="4" w:author="Rafael Mesquita" w:date="2015-11-11T15:11:00Z" w:initials="RM">
    <w:p w14:paraId="1C63BA8D" w14:textId="2A291863" w:rsidR="007D7481" w:rsidRDefault="007D7481">
      <w:pPr>
        <w:pStyle w:val="CommentText"/>
      </w:pPr>
      <w:r>
        <w:rPr>
          <w:rStyle w:val="CommentReference"/>
        </w:rPr>
        <w:annotationRef/>
      </w:r>
      <w:r>
        <w:t>You changed this to ‘is’ but I changed it back to ‘could be’ as this was one of the suggestions by reviewer 4. Thought it would be important to make the reviewer happy! =)</w:t>
      </w:r>
    </w:p>
  </w:comment>
  <w:comment w:id="5" w:author="Rafael Mesquita" w:date="2015-11-11T14:14:00Z" w:initials="RM">
    <w:p w14:paraId="6BD4F4E6" w14:textId="455D4147" w:rsidR="007D7481" w:rsidRDefault="007D7481">
      <w:pPr>
        <w:pStyle w:val="CommentText"/>
      </w:pPr>
      <w:r>
        <w:rPr>
          <w:rStyle w:val="CommentReference"/>
        </w:rPr>
        <w:annotationRef/>
      </w:r>
      <w:r>
        <w:t>The same here, I changed back to please reviewer 4.</w:t>
      </w:r>
    </w:p>
  </w:comment>
  <w:comment w:id="6" w:author="Spruit, Martijn" w:date="2015-11-11T14:14:00Z" w:initials="SM">
    <w:p w14:paraId="12B7707C" w14:textId="5DA0249C" w:rsidR="007D7481" w:rsidRDefault="007D7481">
      <w:pPr>
        <w:pStyle w:val="CommentText"/>
      </w:pPr>
      <w:r>
        <w:rPr>
          <w:rStyle w:val="CommentReference"/>
        </w:rPr>
        <w:annotationRef/>
      </w:r>
      <w:r>
        <w:t>Shouldn’t you state something here about the fact that only weekdays were used for the clustering?</w:t>
      </w:r>
    </w:p>
    <w:p w14:paraId="06EA4AED" w14:textId="77777777" w:rsidR="007D7481" w:rsidRDefault="007D7481">
      <w:pPr>
        <w:pStyle w:val="CommentText"/>
      </w:pPr>
    </w:p>
    <w:p w14:paraId="7163458C" w14:textId="7777D3EF" w:rsidR="007D7481" w:rsidRDefault="007D7481">
      <w:pPr>
        <w:pStyle w:val="CommentText"/>
      </w:pPr>
      <w:r>
        <w:t>RAFA: This is mentioned in the second sentence of this paragraph.</w:t>
      </w:r>
    </w:p>
  </w:comment>
  <w:comment w:id="7" w:author="Spruit, Martijn" w:date="2015-11-11T14:21:00Z" w:initials="SM">
    <w:p w14:paraId="1B3E2DF5" w14:textId="57DD3FA3" w:rsidR="007D7481" w:rsidRDefault="007D7481">
      <w:pPr>
        <w:pStyle w:val="CommentText"/>
      </w:pPr>
      <w:r>
        <w:rPr>
          <w:rStyle w:val="CommentReference"/>
        </w:rPr>
        <w:annotationRef/>
      </w:r>
      <w:r>
        <w:t>Why did you take this out…?</w:t>
      </w:r>
    </w:p>
    <w:p w14:paraId="03C11994" w14:textId="77777777" w:rsidR="007D7481" w:rsidRDefault="007D7481">
      <w:pPr>
        <w:pStyle w:val="CommentText"/>
      </w:pPr>
    </w:p>
    <w:p w14:paraId="2F42F179" w14:textId="4DCB7C94" w:rsidR="007D7481" w:rsidRDefault="007D7481">
      <w:pPr>
        <w:pStyle w:val="CommentText"/>
      </w:pPr>
      <w:r>
        <w:t>RAFA: Suggested in minor comment 5 by reviewer 4.</w:t>
      </w:r>
    </w:p>
  </w:comment>
  <w:comment w:id="8" w:author="Rafael Mesquita" w:date="2015-11-11T14:14:00Z" w:initials="RM">
    <w:p w14:paraId="26B93304" w14:textId="74C3F6D5" w:rsidR="007D7481" w:rsidRDefault="007D7481">
      <w:pPr>
        <w:pStyle w:val="CommentText"/>
      </w:pPr>
      <w:r>
        <w:rPr>
          <w:rStyle w:val="CommentReference"/>
        </w:rPr>
        <w:annotationRef/>
      </w:r>
      <w:r>
        <w:t>I have discussed with Gabriele and apparently there is no specific statistical test to compare the hourly patterns, only the 95%CI as we are already doing. But he found a paper using the same method, and then I included this paper in the response to reviewers file to support our analyses.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667166" w15:done="0"/>
  <w15:commentEx w15:paraId="04454C63" w15:done="0"/>
  <w15:commentEx w15:paraId="12B7707C" w15:done="0"/>
  <w15:commentEx w15:paraId="1B3E2DF5" w15:done="0"/>
  <w15:commentEx w15:paraId="0E117FD0" w15:done="0"/>
  <w15:commentEx w15:paraId="4CF516F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52786" w14:textId="77777777" w:rsidR="0069239A" w:rsidRDefault="0069239A" w:rsidP="004C76F0">
      <w:pPr>
        <w:spacing w:after="0" w:line="240" w:lineRule="auto"/>
      </w:pPr>
      <w:r>
        <w:separator/>
      </w:r>
    </w:p>
  </w:endnote>
  <w:endnote w:type="continuationSeparator" w:id="0">
    <w:p w14:paraId="7BDE57A1" w14:textId="77777777" w:rsidR="0069239A" w:rsidRDefault="0069239A" w:rsidP="004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3840774"/>
      <w:docPartObj>
        <w:docPartGallery w:val="Page Numbers (Bottom of Page)"/>
        <w:docPartUnique/>
      </w:docPartObj>
    </w:sdtPr>
    <w:sdtEndPr>
      <w:rPr>
        <w:rFonts w:ascii="Times New Roman" w:hAnsi="Times New Roman"/>
        <w:sz w:val="24"/>
        <w:szCs w:val="24"/>
      </w:rPr>
    </w:sdtEndPr>
    <w:sdtContent>
      <w:p w14:paraId="5BE842F1" w14:textId="77777777" w:rsidR="007D7481" w:rsidRPr="00853960" w:rsidRDefault="007D7481">
        <w:pPr>
          <w:pStyle w:val="Footer"/>
          <w:jc w:val="right"/>
          <w:rPr>
            <w:rFonts w:ascii="Times New Roman" w:hAnsi="Times New Roman"/>
            <w:sz w:val="24"/>
            <w:szCs w:val="24"/>
          </w:rPr>
        </w:pPr>
        <w:r w:rsidRPr="00853960">
          <w:rPr>
            <w:rFonts w:ascii="Times New Roman" w:hAnsi="Times New Roman"/>
            <w:sz w:val="24"/>
            <w:szCs w:val="24"/>
          </w:rPr>
          <w:fldChar w:fldCharType="begin"/>
        </w:r>
        <w:r w:rsidRPr="00853960">
          <w:rPr>
            <w:rFonts w:ascii="Times New Roman" w:hAnsi="Times New Roman"/>
            <w:sz w:val="24"/>
            <w:szCs w:val="24"/>
          </w:rPr>
          <w:instrText>PAGE   \* MERGEFORMAT</w:instrText>
        </w:r>
        <w:r w:rsidRPr="00853960">
          <w:rPr>
            <w:rFonts w:ascii="Times New Roman" w:hAnsi="Times New Roman"/>
            <w:sz w:val="24"/>
            <w:szCs w:val="24"/>
          </w:rPr>
          <w:fldChar w:fldCharType="separate"/>
        </w:r>
        <w:r w:rsidR="00295F2A" w:rsidRPr="00295F2A">
          <w:rPr>
            <w:rFonts w:ascii="Times New Roman" w:hAnsi="Times New Roman"/>
            <w:noProof/>
            <w:sz w:val="24"/>
            <w:szCs w:val="24"/>
            <w:lang w:val="pt-BR"/>
          </w:rPr>
          <w:t>29</w:t>
        </w:r>
        <w:r w:rsidRPr="00853960">
          <w:rPr>
            <w:rFonts w:ascii="Times New Roman" w:hAnsi="Times New Roman"/>
            <w:sz w:val="24"/>
            <w:szCs w:val="24"/>
          </w:rPr>
          <w:fldChar w:fldCharType="end"/>
        </w:r>
      </w:p>
    </w:sdtContent>
  </w:sdt>
  <w:p w14:paraId="785D101B" w14:textId="77777777" w:rsidR="007D7481" w:rsidRDefault="007D74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5FCDD7" w14:textId="77777777" w:rsidR="0069239A" w:rsidRDefault="0069239A" w:rsidP="004C76F0">
      <w:pPr>
        <w:spacing w:after="0" w:line="240" w:lineRule="auto"/>
      </w:pPr>
      <w:r>
        <w:separator/>
      </w:r>
    </w:p>
  </w:footnote>
  <w:footnote w:type="continuationSeparator" w:id="0">
    <w:p w14:paraId="77D945F4" w14:textId="77777777" w:rsidR="0069239A" w:rsidRDefault="0069239A" w:rsidP="004C76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D1A48"/>
    <w:multiLevelType w:val="hybridMultilevel"/>
    <w:tmpl w:val="E1DAF51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AE733B4"/>
    <w:multiLevelType w:val="hybridMultilevel"/>
    <w:tmpl w:val="F676A596"/>
    <w:lvl w:ilvl="0" w:tplc="5CC42EE2">
      <w:start w:val="4"/>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FC1FBE"/>
    <w:multiLevelType w:val="hybridMultilevel"/>
    <w:tmpl w:val="805A79F8"/>
    <w:lvl w:ilvl="0" w:tplc="8904CA88">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
    <w:nsid w:val="23257282"/>
    <w:multiLevelType w:val="hybridMultilevel"/>
    <w:tmpl w:val="F33A8CEE"/>
    <w:lvl w:ilvl="0" w:tplc="93FC9C4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nsid w:val="470A078C"/>
    <w:multiLevelType w:val="hybridMultilevel"/>
    <w:tmpl w:val="E93C237E"/>
    <w:lvl w:ilvl="0" w:tplc="B94633FE">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8EC4D94"/>
    <w:multiLevelType w:val="hybridMultilevel"/>
    <w:tmpl w:val="C28019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7C28B9"/>
    <w:multiLevelType w:val="hybridMultilevel"/>
    <w:tmpl w:val="E5BE5CA4"/>
    <w:lvl w:ilvl="0" w:tplc="728A7C2A">
      <w:start w:val="1"/>
      <w:numFmt w:val="bullet"/>
      <w:lvlText w:val="-"/>
      <w:lvlJc w:val="left"/>
      <w:pPr>
        <w:ind w:left="720" w:hanging="360"/>
      </w:pPr>
      <w:rPr>
        <w:rFonts w:ascii="Calibri" w:eastAsia="Calibr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1EE7FE3"/>
    <w:multiLevelType w:val="hybridMultilevel"/>
    <w:tmpl w:val="5D9CAEDE"/>
    <w:lvl w:ilvl="0" w:tplc="8D0A403A">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8">
    <w:nsid w:val="73EA20AA"/>
    <w:multiLevelType w:val="multilevel"/>
    <w:tmpl w:val="9D38E80C"/>
    <w:lvl w:ilvl="0">
      <w:numFmt w:val="decimal"/>
      <w:lvlText w:val="%1"/>
      <w:lvlJc w:val="left"/>
      <w:pPr>
        <w:ind w:left="360" w:hanging="360"/>
      </w:pPr>
      <w:rPr>
        <w:rFonts w:hint="default"/>
      </w:rPr>
    </w:lvl>
    <w:lvl w:ilvl="1">
      <w:start w:val="5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B5F4922"/>
    <w:multiLevelType w:val="hybridMultilevel"/>
    <w:tmpl w:val="73B2F3C2"/>
    <w:lvl w:ilvl="0" w:tplc="2F44D0A2">
      <w:numFmt w:val="bullet"/>
      <w:lvlText w:val="-"/>
      <w:lvlJc w:val="left"/>
      <w:pPr>
        <w:ind w:left="1069" w:hanging="360"/>
      </w:pPr>
      <w:rPr>
        <w:rFonts w:ascii="Arial" w:eastAsia="Calibr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9"/>
  </w:num>
  <w:num w:numId="7">
    <w:abstractNumId w:val="6"/>
  </w:num>
  <w:num w:numId="8">
    <w:abstractNumId w:val="1"/>
  </w:num>
  <w:num w:numId="9">
    <w:abstractNumId w:val="5"/>
  </w:num>
  <w:num w:numId="10">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sfsfxt0r2et2ezrvi5eafx5dz0ae9wxsst&quot;&gt;Base de referências&lt;record-ids&gt;&lt;item&gt;58&lt;/item&gt;&lt;item&gt;65&lt;/item&gt;&lt;item&gt;67&lt;/item&gt;&lt;item&gt;74&lt;/item&gt;&lt;item&gt;168&lt;/item&gt;&lt;item&gt;230&lt;/item&gt;&lt;item&gt;231&lt;/item&gt;&lt;item&gt;232&lt;/item&gt;&lt;item&gt;233&lt;/item&gt;&lt;item&gt;234&lt;/item&gt;&lt;item&gt;235&lt;/item&gt;&lt;item&gt;236&lt;/item&gt;&lt;item&gt;237&lt;/item&gt;&lt;item&gt;238&lt;/item&gt;&lt;item&gt;240&lt;/item&gt;&lt;item&gt;241&lt;/item&gt;&lt;item&gt;242&lt;/item&gt;&lt;item&gt;243&lt;/item&gt;&lt;item&gt;244&lt;/item&gt;&lt;item&gt;246&lt;/item&gt;&lt;item&gt;308&lt;/item&gt;&lt;item&gt;311&lt;/item&gt;&lt;item&gt;321&lt;/item&gt;&lt;item&gt;337&lt;/item&gt;&lt;item&gt;381&lt;/item&gt;&lt;item&gt;382&lt;/item&gt;&lt;item&gt;389&lt;/item&gt;&lt;item&gt;390&lt;/item&gt;&lt;item&gt;403&lt;/item&gt;&lt;item&gt;406&lt;/item&gt;&lt;item&gt;407&lt;/item&gt;&lt;item&gt;408&lt;/item&gt;&lt;item&gt;409&lt;/item&gt;&lt;item&gt;410&lt;/item&gt;&lt;item&gt;411&lt;/item&gt;&lt;item&gt;426&lt;/item&gt;&lt;item&gt;486&lt;/item&gt;&lt;item&gt;487&lt;/item&gt;&lt;item&gt;488&lt;/item&gt;&lt;item&gt;494&lt;/item&gt;&lt;item&gt;495&lt;/item&gt;&lt;item&gt;496&lt;/item&gt;&lt;item&gt;497&lt;/item&gt;&lt;/record-ids&gt;&lt;/item&gt;&lt;/Libraries&gt;"/>
  </w:docVars>
  <w:rsids>
    <w:rsidRoot w:val="003A15DC"/>
    <w:rsid w:val="00000C54"/>
    <w:rsid w:val="000019E4"/>
    <w:rsid w:val="0000256B"/>
    <w:rsid w:val="0000291A"/>
    <w:rsid w:val="00002A38"/>
    <w:rsid w:val="00002F09"/>
    <w:rsid w:val="0000396E"/>
    <w:rsid w:val="00003BB2"/>
    <w:rsid w:val="00004F18"/>
    <w:rsid w:val="000052CE"/>
    <w:rsid w:val="00005AFF"/>
    <w:rsid w:val="00005C3C"/>
    <w:rsid w:val="000067C4"/>
    <w:rsid w:val="0000716B"/>
    <w:rsid w:val="000071D5"/>
    <w:rsid w:val="000101BC"/>
    <w:rsid w:val="000102A7"/>
    <w:rsid w:val="00010499"/>
    <w:rsid w:val="00011663"/>
    <w:rsid w:val="00011792"/>
    <w:rsid w:val="000118CB"/>
    <w:rsid w:val="000119BF"/>
    <w:rsid w:val="00011A75"/>
    <w:rsid w:val="00011BE0"/>
    <w:rsid w:val="00011F37"/>
    <w:rsid w:val="00012480"/>
    <w:rsid w:val="000128C5"/>
    <w:rsid w:val="00013032"/>
    <w:rsid w:val="00013103"/>
    <w:rsid w:val="00013172"/>
    <w:rsid w:val="0001329A"/>
    <w:rsid w:val="000136B1"/>
    <w:rsid w:val="00014B43"/>
    <w:rsid w:val="00014C1A"/>
    <w:rsid w:val="00014C47"/>
    <w:rsid w:val="00015315"/>
    <w:rsid w:val="00015653"/>
    <w:rsid w:val="000156D9"/>
    <w:rsid w:val="00015F2F"/>
    <w:rsid w:val="000162A4"/>
    <w:rsid w:val="000162F7"/>
    <w:rsid w:val="000166F0"/>
    <w:rsid w:val="000172BC"/>
    <w:rsid w:val="0001768F"/>
    <w:rsid w:val="00017DFB"/>
    <w:rsid w:val="000211F6"/>
    <w:rsid w:val="00021F27"/>
    <w:rsid w:val="00021FE7"/>
    <w:rsid w:val="000222B7"/>
    <w:rsid w:val="000223F6"/>
    <w:rsid w:val="00022F95"/>
    <w:rsid w:val="00023168"/>
    <w:rsid w:val="000236FB"/>
    <w:rsid w:val="000238A1"/>
    <w:rsid w:val="00023F78"/>
    <w:rsid w:val="000244D2"/>
    <w:rsid w:val="00024F8A"/>
    <w:rsid w:val="00024FB3"/>
    <w:rsid w:val="00025544"/>
    <w:rsid w:val="0002590C"/>
    <w:rsid w:val="00026043"/>
    <w:rsid w:val="0003002A"/>
    <w:rsid w:val="00030F32"/>
    <w:rsid w:val="0003122C"/>
    <w:rsid w:val="00031390"/>
    <w:rsid w:val="000313A4"/>
    <w:rsid w:val="0003149E"/>
    <w:rsid w:val="00031580"/>
    <w:rsid w:val="000317EF"/>
    <w:rsid w:val="00032584"/>
    <w:rsid w:val="000325BB"/>
    <w:rsid w:val="000328F3"/>
    <w:rsid w:val="00032B13"/>
    <w:rsid w:val="00032B7A"/>
    <w:rsid w:val="00032EC4"/>
    <w:rsid w:val="00033293"/>
    <w:rsid w:val="00033CA6"/>
    <w:rsid w:val="0003532D"/>
    <w:rsid w:val="000358DC"/>
    <w:rsid w:val="00035A84"/>
    <w:rsid w:val="00035EE1"/>
    <w:rsid w:val="00035F1E"/>
    <w:rsid w:val="00036B44"/>
    <w:rsid w:val="00036B89"/>
    <w:rsid w:val="00037273"/>
    <w:rsid w:val="000377C4"/>
    <w:rsid w:val="00037A91"/>
    <w:rsid w:val="00037E4C"/>
    <w:rsid w:val="000409C8"/>
    <w:rsid w:val="00040EC5"/>
    <w:rsid w:val="000419B4"/>
    <w:rsid w:val="000422EE"/>
    <w:rsid w:val="0004295C"/>
    <w:rsid w:val="00042FE5"/>
    <w:rsid w:val="00043141"/>
    <w:rsid w:val="000442F7"/>
    <w:rsid w:val="00044516"/>
    <w:rsid w:val="00044A7C"/>
    <w:rsid w:val="00044ED6"/>
    <w:rsid w:val="00045524"/>
    <w:rsid w:val="00045C63"/>
    <w:rsid w:val="00046020"/>
    <w:rsid w:val="000461F1"/>
    <w:rsid w:val="00046528"/>
    <w:rsid w:val="000465F7"/>
    <w:rsid w:val="0004740C"/>
    <w:rsid w:val="0004758D"/>
    <w:rsid w:val="000477C4"/>
    <w:rsid w:val="00047CB0"/>
    <w:rsid w:val="0005041B"/>
    <w:rsid w:val="000509BA"/>
    <w:rsid w:val="00050D89"/>
    <w:rsid w:val="0005134E"/>
    <w:rsid w:val="000515B3"/>
    <w:rsid w:val="00051C15"/>
    <w:rsid w:val="00051C38"/>
    <w:rsid w:val="00051E32"/>
    <w:rsid w:val="00051F19"/>
    <w:rsid w:val="00051FFC"/>
    <w:rsid w:val="0005329E"/>
    <w:rsid w:val="00053770"/>
    <w:rsid w:val="0005406C"/>
    <w:rsid w:val="0005423A"/>
    <w:rsid w:val="00054C12"/>
    <w:rsid w:val="00054C65"/>
    <w:rsid w:val="00054E4D"/>
    <w:rsid w:val="00054FED"/>
    <w:rsid w:val="000557E5"/>
    <w:rsid w:val="00055CBF"/>
    <w:rsid w:val="00055E66"/>
    <w:rsid w:val="00055F67"/>
    <w:rsid w:val="000563A3"/>
    <w:rsid w:val="00056937"/>
    <w:rsid w:val="00056BE4"/>
    <w:rsid w:val="00056FCD"/>
    <w:rsid w:val="00056FD3"/>
    <w:rsid w:val="0005706C"/>
    <w:rsid w:val="0005755E"/>
    <w:rsid w:val="00060362"/>
    <w:rsid w:val="00060622"/>
    <w:rsid w:val="00060D7C"/>
    <w:rsid w:val="00061092"/>
    <w:rsid w:val="00061138"/>
    <w:rsid w:val="000617AD"/>
    <w:rsid w:val="00061DD2"/>
    <w:rsid w:val="00062BDC"/>
    <w:rsid w:val="000635B5"/>
    <w:rsid w:val="0006381C"/>
    <w:rsid w:val="00064079"/>
    <w:rsid w:val="000640A2"/>
    <w:rsid w:val="0006471B"/>
    <w:rsid w:val="00064CA8"/>
    <w:rsid w:val="00065619"/>
    <w:rsid w:val="00065789"/>
    <w:rsid w:val="00065AFD"/>
    <w:rsid w:val="00065E54"/>
    <w:rsid w:val="000661DF"/>
    <w:rsid w:val="0006625D"/>
    <w:rsid w:val="00066DD3"/>
    <w:rsid w:val="00067535"/>
    <w:rsid w:val="000677A7"/>
    <w:rsid w:val="000679A7"/>
    <w:rsid w:val="00070FD2"/>
    <w:rsid w:val="000711F5"/>
    <w:rsid w:val="0007185E"/>
    <w:rsid w:val="00071A3E"/>
    <w:rsid w:val="00071EB6"/>
    <w:rsid w:val="000726A5"/>
    <w:rsid w:val="00072701"/>
    <w:rsid w:val="00072DDF"/>
    <w:rsid w:val="0007365A"/>
    <w:rsid w:val="00073A31"/>
    <w:rsid w:val="0007420C"/>
    <w:rsid w:val="0007436F"/>
    <w:rsid w:val="000744DE"/>
    <w:rsid w:val="00074858"/>
    <w:rsid w:val="00075500"/>
    <w:rsid w:val="0007577C"/>
    <w:rsid w:val="0007594F"/>
    <w:rsid w:val="00075BE4"/>
    <w:rsid w:val="00075F37"/>
    <w:rsid w:val="00076D2C"/>
    <w:rsid w:val="00077FCA"/>
    <w:rsid w:val="00080695"/>
    <w:rsid w:val="00080CF0"/>
    <w:rsid w:val="00080FC6"/>
    <w:rsid w:val="00081A28"/>
    <w:rsid w:val="00082250"/>
    <w:rsid w:val="00082261"/>
    <w:rsid w:val="00082676"/>
    <w:rsid w:val="00082E96"/>
    <w:rsid w:val="000830CF"/>
    <w:rsid w:val="000832F0"/>
    <w:rsid w:val="0008381A"/>
    <w:rsid w:val="0008453C"/>
    <w:rsid w:val="00084870"/>
    <w:rsid w:val="00084A14"/>
    <w:rsid w:val="000852FB"/>
    <w:rsid w:val="000859AD"/>
    <w:rsid w:val="00085E2A"/>
    <w:rsid w:val="000866E3"/>
    <w:rsid w:val="00086F72"/>
    <w:rsid w:val="00087036"/>
    <w:rsid w:val="00087C5A"/>
    <w:rsid w:val="00090100"/>
    <w:rsid w:val="000902AD"/>
    <w:rsid w:val="00091108"/>
    <w:rsid w:val="00091462"/>
    <w:rsid w:val="00091D6A"/>
    <w:rsid w:val="000925F8"/>
    <w:rsid w:val="00092678"/>
    <w:rsid w:val="00092AB4"/>
    <w:rsid w:val="000933CD"/>
    <w:rsid w:val="00093BD4"/>
    <w:rsid w:val="00094258"/>
    <w:rsid w:val="00095B56"/>
    <w:rsid w:val="0009728E"/>
    <w:rsid w:val="0009761E"/>
    <w:rsid w:val="00097A26"/>
    <w:rsid w:val="00097EE6"/>
    <w:rsid w:val="000A00B8"/>
    <w:rsid w:val="000A138D"/>
    <w:rsid w:val="000A1912"/>
    <w:rsid w:val="000A1F5C"/>
    <w:rsid w:val="000A30AC"/>
    <w:rsid w:val="000A3525"/>
    <w:rsid w:val="000A3867"/>
    <w:rsid w:val="000A41FB"/>
    <w:rsid w:val="000A4567"/>
    <w:rsid w:val="000A45BC"/>
    <w:rsid w:val="000A4860"/>
    <w:rsid w:val="000A4A62"/>
    <w:rsid w:val="000A4D5A"/>
    <w:rsid w:val="000A60A0"/>
    <w:rsid w:val="000A6609"/>
    <w:rsid w:val="000A66FD"/>
    <w:rsid w:val="000A6F99"/>
    <w:rsid w:val="000A7BA7"/>
    <w:rsid w:val="000A7FCA"/>
    <w:rsid w:val="000B0493"/>
    <w:rsid w:val="000B0657"/>
    <w:rsid w:val="000B0A66"/>
    <w:rsid w:val="000B0CEA"/>
    <w:rsid w:val="000B0D75"/>
    <w:rsid w:val="000B144E"/>
    <w:rsid w:val="000B1721"/>
    <w:rsid w:val="000B232E"/>
    <w:rsid w:val="000B2948"/>
    <w:rsid w:val="000B2E31"/>
    <w:rsid w:val="000B2FCA"/>
    <w:rsid w:val="000B368D"/>
    <w:rsid w:val="000B3FDF"/>
    <w:rsid w:val="000B403C"/>
    <w:rsid w:val="000B4121"/>
    <w:rsid w:val="000B46F2"/>
    <w:rsid w:val="000B46F8"/>
    <w:rsid w:val="000B4DB4"/>
    <w:rsid w:val="000B5817"/>
    <w:rsid w:val="000B5ECA"/>
    <w:rsid w:val="000B6241"/>
    <w:rsid w:val="000B6622"/>
    <w:rsid w:val="000B6D15"/>
    <w:rsid w:val="000B709D"/>
    <w:rsid w:val="000B7367"/>
    <w:rsid w:val="000B7ACB"/>
    <w:rsid w:val="000C0872"/>
    <w:rsid w:val="000C15DD"/>
    <w:rsid w:val="000C1BCA"/>
    <w:rsid w:val="000C1CA7"/>
    <w:rsid w:val="000C22D2"/>
    <w:rsid w:val="000C2A42"/>
    <w:rsid w:val="000C35DA"/>
    <w:rsid w:val="000C3646"/>
    <w:rsid w:val="000C3A35"/>
    <w:rsid w:val="000C404B"/>
    <w:rsid w:val="000C4D10"/>
    <w:rsid w:val="000C536E"/>
    <w:rsid w:val="000C5626"/>
    <w:rsid w:val="000C5BFA"/>
    <w:rsid w:val="000C626E"/>
    <w:rsid w:val="000C6579"/>
    <w:rsid w:val="000C6D1E"/>
    <w:rsid w:val="000C70B1"/>
    <w:rsid w:val="000C7208"/>
    <w:rsid w:val="000D09F2"/>
    <w:rsid w:val="000D0A89"/>
    <w:rsid w:val="000D159A"/>
    <w:rsid w:val="000D16C4"/>
    <w:rsid w:val="000D188A"/>
    <w:rsid w:val="000D1F58"/>
    <w:rsid w:val="000D2477"/>
    <w:rsid w:val="000D24AA"/>
    <w:rsid w:val="000D3540"/>
    <w:rsid w:val="000D505C"/>
    <w:rsid w:val="000D55F6"/>
    <w:rsid w:val="000D5AFC"/>
    <w:rsid w:val="000D5F92"/>
    <w:rsid w:val="000D6412"/>
    <w:rsid w:val="000D6429"/>
    <w:rsid w:val="000D69D4"/>
    <w:rsid w:val="000D7981"/>
    <w:rsid w:val="000D7EE4"/>
    <w:rsid w:val="000E0973"/>
    <w:rsid w:val="000E0D1E"/>
    <w:rsid w:val="000E0F48"/>
    <w:rsid w:val="000E1C0A"/>
    <w:rsid w:val="000E29AF"/>
    <w:rsid w:val="000E2A6D"/>
    <w:rsid w:val="000E30B1"/>
    <w:rsid w:val="000E35E2"/>
    <w:rsid w:val="000E3782"/>
    <w:rsid w:val="000E3DC8"/>
    <w:rsid w:val="000E4747"/>
    <w:rsid w:val="000E4BBC"/>
    <w:rsid w:val="000E4E7D"/>
    <w:rsid w:val="000E55A2"/>
    <w:rsid w:val="000E594F"/>
    <w:rsid w:val="000E5F49"/>
    <w:rsid w:val="000E60BC"/>
    <w:rsid w:val="000E6510"/>
    <w:rsid w:val="000E6A63"/>
    <w:rsid w:val="000E6EEE"/>
    <w:rsid w:val="000E7A32"/>
    <w:rsid w:val="000E7A3E"/>
    <w:rsid w:val="000E7B64"/>
    <w:rsid w:val="000F0102"/>
    <w:rsid w:val="000F1380"/>
    <w:rsid w:val="000F1499"/>
    <w:rsid w:val="000F14AB"/>
    <w:rsid w:val="000F15E5"/>
    <w:rsid w:val="000F1674"/>
    <w:rsid w:val="000F1952"/>
    <w:rsid w:val="000F19D2"/>
    <w:rsid w:val="000F1A53"/>
    <w:rsid w:val="000F249E"/>
    <w:rsid w:val="000F25CF"/>
    <w:rsid w:val="000F27E9"/>
    <w:rsid w:val="000F2952"/>
    <w:rsid w:val="000F2A2A"/>
    <w:rsid w:val="000F2AD5"/>
    <w:rsid w:val="000F3E9A"/>
    <w:rsid w:val="000F3F1D"/>
    <w:rsid w:val="000F46E2"/>
    <w:rsid w:val="000F520E"/>
    <w:rsid w:val="000F6100"/>
    <w:rsid w:val="000F6327"/>
    <w:rsid w:val="000F6AEC"/>
    <w:rsid w:val="000F7412"/>
    <w:rsid w:val="000F764D"/>
    <w:rsid w:val="000F7984"/>
    <w:rsid w:val="001010BE"/>
    <w:rsid w:val="00101689"/>
    <w:rsid w:val="0010200D"/>
    <w:rsid w:val="00102246"/>
    <w:rsid w:val="00102D37"/>
    <w:rsid w:val="00102F43"/>
    <w:rsid w:val="0010378E"/>
    <w:rsid w:val="001037D8"/>
    <w:rsid w:val="00103B12"/>
    <w:rsid w:val="00103B81"/>
    <w:rsid w:val="00103D75"/>
    <w:rsid w:val="00104373"/>
    <w:rsid w:val="0010496B"/>
    <w:rsid w:val="00104ABC"/>
    <w:rsid w:val="00105278"/>
    <w:rsid w:val="00105398"/>
    <w:rsid w:val="001053EA"/>
    <w:rsid w:val="001059A1"/>
    <w:rsid w:val="001061A8"/>
    <w:rsid w:val="001061EF"/>
    <w:rsid w:val="001067D4"/>
    <w:rsid w:val="00106D0C"/>
    <w:rsid w:val="00107CAE"/>
    <w:rsid w:val="00110234"/>
    <w:rsid w:val="001109BE"/>
    <w:rsid w:val="00111053"/>
    <w:rsid w:val="00111311"/>
    <w:rsid w:val="0011137E"/>
    <w:rsid w:val="0011143D"/>
    <w:rsid w:val="00111479"/>
    <w:rsid w:val="0011196C"/>
    <w:rsid w:val="00111E8B"/>
    <w:rsid w:val="001125BE"/>
    <w:rsid w:val="001134B9"/>
    <w:rsid w:val="0011358D"/>
    <w:rsid w:val="00113A49"/>
    <w:rsid w:val="0011438E"/>
    <w:rsid w:val="001146E5"/>
    <w:rsid w:val="001147A2"/>
    <w:rsid w:val="00114AF6"/>
    <w:rsid w:val="00114F4E"/>
    <w:rsid w:val="00115045"/>
    <w:rsid w:val="001152E1"/>
    <w:rsid w:val="001153E2"/>
    <w:rsid w:val="00115870"/>
    <w:rsid w:val="0011627D"/>
    <w:rsid w:val="00116648"/>
    <w:rsid w:val="00116831"/>
    <w:rsid w:val="00116A3B"/>
    <w:rsid w:val="00117038"/>
    <w:rsid w:val="0011765F"/>
    <w:rsid w:val="001177E1"/>
    <w:rsid w:val="00117AE9"/>
    <w:rsid w:val="00117D1F"/>
    <w:rsid w:val="00120041"/>
    <w:rsid w:val="0012056A"/>
    <w:rsid w:val="00120CB1"/>
    <w:rsid w:val="00121A1D"/>
    <w:rsid w:val="00121A5A"/>
    <w:rsid w:val="001225AE"/>
    <w:rsid w:val="001229B1"/>
    <w:rsid w:val="001229F5"/>
    <w:rsid w:val="00123335"/>
    <w:rsid w:val="00123357"/>
    <w:rsid w:val="0012336C"/>
    <w:rsid w:val="0012417D"/>
    <w:rsid w:val="001243F3"/>
    <w:rsid w:val="00124663"/>
    <w:rsid w:val="00124856"/>
    <w:rsid w:val="00125222"/>
    <w:rsid w:val="00125307"/>
    <w:rsid w:val="00125678"/>
    <w:rsid w:val="00125E5A"/>
    <w:rsid w:val="00125F41"/>
    <w:rsid w:val="001260A3"/>
    <w:rsid w:val="0012650A"/>
    <w:rsid w:val="001274F4"/>
    <w:rsid w:val="001276F1"/>
    <w:rsid w:val="001277F2"/>
    <w:rsid w:val="00127A32"/>
    <w:rsid w:val="0013044C"/>
    <w:rsid w:val="001307F3"/>
    <w:rsid w:val="00131303"/>
    <w:rsid w:val="0013177C"/>
    <w:rsid w:val="00131F84"/>
    <w:rsid w:val="0013260A"/>
    <w:rsid w:val="00132676"/>
    <w:rsid w:val="0013275F"/>
    <w:rsid w:val="001334BD"/>
    <w:rsid w:val="001334ED"/>
    <w:rsid w:val="001336F7"/>
    <w:rsid w:val="00133F4A"/>
    <w:rsid w:val="00134521"/>
    <w:rsid w:val="00134D11"/>
    <w:rsid w:val="001354D1"/>
    <w:rsid w:val="001354E4"/>
    <w:rsid w:val="001357C7"/>
    <w:rsid w:val="00135A03"/>
    <w:rsid w:val="00135B17"/>
    <w:rsid w:val="00135E20"/>
    <w:rsid w:val="001374E4"/>
    <w:rsid w:val="00137C2C"/>
    <w:rsid w:val="0014030A"/>
    <w:rsid w:val="00140AF8"/>
    <w:rsid w:val="00141067"/>
    <w:rsid w:val="0014166A"/>
    <w:rsid w:val="001433B5"/>
    <w:rsid w:val="00144533"/>
    <w:rsid w:val="00144B73"/>
    <w:rsid w:val="00145597"/>
    <w:rsid w:val="00145B2B"/>
    <w:rsid w:val="00146BC6"/>
    <w:rsid w:val="00146BE8"/>
    <w:rsid w:val="00146BFF"/>
    <w:rsid w:val="0014729B"/>
    <w:rsid w:val="00147636"/>
    <w:rsid w:val="00147A05"/>
    <w:rsid w:val="00150014"/>
    <w:rsid w:val="001503E8"/>
    <w:rsid w:val="00150F43"/>
    <w:rsid w:val="00151C19"/>
    <w:rsid w:val="00152237"/>
    <w:rsid w:val="001526BD"/>
    <w:rsid w:val="00152B9C"/>
    <w:rsid w:val="00152C73"/>
    <w:rsid w:val="00152D32"/>
    <w:rsid w:val="00152D36"/>
    <w:rsid w:val="00153064"/>
    <w:rsid w:val="001537B5"/>
    <w:rsid w:val="00153FA8"/>
    <w:rsid w:val="00154322"/>
    <w:rsid w:val="001546C1"/>
    <w:rsid w:val="00154738"/>
    <w:rsid w:val="00155236"/>
    <w:rsid w:val="00155410"/>
    <w:rsid w:val="0015584B"/>
    <w:rsid w:val="00155CFF"/>
    <w:rsid w:val="0015625B"/>
    <w:rsid w:val="0015691F"/>
    <w:rsid w:val="00156DDE"/>
    <w:rsid w:val="00157770"/>
    <w:rsid w:val="001578C9"/>
    <w:rsid w:val="001579C4"/>
    <w:rsid w:val="00160340"/>
    <w:rsid w:val="001603A1"/>
    <w:rsid w:val="00161B46"/>
    <w:rsid w:val="00161B77"/>
    <w:rsid w:val="00162372"/>
    <w:rsid w:val="001627E7"/>
    <w:rsid w:val="00162B13"/>
    <w:rsid w:val="00162C57"/>
    <w:rsid w:val="00162CEB"/>
    <w:rsid w:val="001632FB"/>
    <w:rsid w:val="00163617"/>
    <w:rsid w:val="00163A34"/>
    <w:rsid w:val="00163CEE"/>
    <w:rsid w:val="00164859"/>
    <w:rsid w:val="00164A17"/>
    <w:rsid w:val="00164DCB"/>
    <w:rsid w:val="0016518D"/>
    <w:rsid w:val="0016520D"/>
    <w:rsid w:val="0016551D"/>
    <w:rsid w:val="00165BFC"/>
    <w:rsid w:val="001663CF"/>
    <w:rsid w:val="0016686E"/>
    <w:rsid w:val="001671BE"/>
    <w:rsid w:val="001673A0"/>
    <w:rsid w:val="00167AE1"/>
    <w:rsid w:val="00170E8F"/>
    <w:rsid w:val="00171234"/>
    <w:rsid w:val="0017196D"/>
    <w:rsid w:val="00172700"/>
    <w:rsid w:val="001732CE"/>
    <w:rsid w:val="00174880"/>
    <w:rsid w:val="00174F93"/>
    <w:rsid w:val="001750C6"/>
    <w:rsid w:val="00175269"/>
    <w:rsid w:val="00175482"/>
    <w:rsid w:val="001766CD"/>
    <w:rsid w:val="0017711F"/>
    <w:rsid w:val="00177672"/>
    <w:rsid w:val="00177857"/>
    <w:rsid w:val="00177A3D"/>
    <w:rsid w:val="00177D0B"/>
    <w:rsid w:val="00180448"/>
    <w:rsid w:val="001805DD"/>
    <w:rsid w:val="00180708"/>
    <w:rsid w:val="00180A47"/>
    <w:rsid w:val="00180D52"/>
    <w:rsid w:val="00180EF9"/>
    <w:rsid w:val="001824C3"/>
    <w:rsid w:val="001827C5"/>
    <w:rsid w:val="00182D5F"/>
    <w:rsid w:val="00182E69"/>
    <w:rsid w:val="00183409"/>
    <w:rsid w:val="001856BD"/>
    <w:rsid w:val="00185E13"/>
    <w:rsid w:val="00186307"/>
    <w:rsid w:val="001864D1"/>
    <w:rsid w:val="00186877"/>
    <w:rsid w:val="001868BD"/>
    <w:rsid w:val="00186D04"/>
    <w:rsid w:val="00186D81"/>
    <w:rsid w:val="00186F54"/>
    <w:rsid w:val="001876E8"/>
    <w:rsid w:val="00190116"/>
    <w:rsid w:val="00190D26"/>
    <w:rsid w:val="00190E73"/>
    <w:rsid w:val="0019138F"/>
    <w:rsid w:val="001928B1"/>
    <w:rsid w:val="0019315E"/>
    <w:rsid w:val="0019394A"/>
    <w:rsid w:val="00194491"/>
    <w:rsid w:val="0019449E"/>
    <w:rsid w:val="00194A77"/>
    <w:rsid w:val="0019565B"/>
    <w:rsid w:val="00195A32"/>
    <w:rsid w:val="00196201"/>
    <w:rsid w:val="00196F04"/>
    <w:rsid w:val="001971E0"/>
    <w:rsid w:val="00197F33"/>
    <w:rsid w:val="001A02D0"/>
    <w:rsid w:val="001A05DC"/>
    <w:rsid w:val="001A0A1B"/>
    <w:rsid w:val="001A0ED3"/>
    <w:rsid w:val="001A10CD"/>
    <w:rsid w:val="001A1DDF"/>
    <w:rsid w:val="001A1E37"/>
    <w:rsid w:val="001A2766"/>
    <w:rsid w:val="001A2841"/>
    <w:rsid w:val="001A3829"/>
    <w:rsid w:val="001A3AE6"/>
    <w:rsid w:val="001A3D41"/>
    <w:rsid w:val="001A3FAF"/>
    <w:rsid w:val="001A4020"/>
    <w:rsid w:val="001A46C5"/>
    <w:rsid w:val="001A4D4C"/>
    <w:rsid w:val="001A5350"/>
    <w:rsid w:val="001A5445"/>
    <w:rsid w:val="001A5780"/>
    <w:rsid w:val="001A61C2"/>
    <w:rsid w:val="001A6411"/>
    <w:rsid w:val="001A6D7A"/>
    <w:rsid w:val="001A733C"/>
    <w:rsid w:val="001A7BC1"/>
    <w:rsid w:val="001B0035"/>
    <w:rsid w:val="001B060B"/>
    <w:rsid w:val="001B0856"/>
    <w:rsid w:val="001B0969"/>
    <w:rsid w:val="001B0B3F"/>
    <w:rsid w:val="001B0F8C"/>
    <w:rsid w:val="001B11ED"/>
    <w:rsid w:val="001B29A6"/>
    <w:rsid w:val="001B2BED"/>
    <w:rsid w:val="001B2D0D"/>
    <w:rsid w:val="001B383B"/>
    <w:rsid w:val="001B43F4"/>
    <w:rsid w:val="001B46A1"/>
    <w:rsid w:val="001B4B53"/>
    <w:rsid w:val="001B4DBD"/>
    <w:rsid w:val="001B55AB"/>
    <w:rsid w:val="001B55EA"/>
    <w:rsid w:val="001B5969"/>
    <w:rsid w:val="001B68B7"/>
    <w:rsid w:val="001B6EF4"/>
    <w:rsid w:val="001B70C9"/>
    <w:rsid w:val="001B755C"/>
    <w:rsid w:val="001B7804"/>
    <w:rsid w:val="001B78C9"/>
    <w:rsid w:val="001C095A"/>
    <w:rsid w:val="001C0D21"/>
    <w:rsid w:val="001C1E21"/>
    <w:rsid w:val="001C20D2"/>
    <w:rsid w:val="001C217E"/>
    <w:rsid w:val="001C22B2"/>
    <w:rsid w:val="001C22C3"/>
    <w:rsid w:val="001C236E"/>
    <w:rsid w:val="001C2B4F"/>
    <w:rsid w:val="001C2D6B"/>
    <w:rsid w:val="001C3532"/>
    <w:rsid w:val="001C4420"/>
    <w:rsid w:val="001C48B8"/>
    <w:rsid w:val="001C4A9A"/>
    <w:rsid w:val="001C5147"/>
    <w:rsid w:val="001C514B"/>
    <w:rsid w:val="001C5958"/>
    <w:rsid w:val="001C5BBD"/>
    <w:rsid w:val="001C5FA3"/>
    <w:rsid w:val="001C71CD"/>
    <w:rsid w:val="001C75E5"/>
    <w:rsid w:val="001C762B"/>
    <w:rsid w:val="001C7BA0"/>
    <w:rsid w:val="001D075F"/>
    <w:rsid w:val="001D082A"/>
    <w:rsid w:val="001D0B67"/>
    <w:rsid w:val="001D1AF1"/>
    <w:rsid w:val="001D1EBF"/>
    <w:rsid w:val="001D22BF"/>
    <w:rsid w:val="001D3461"/>
    <w:rsid w:val="001D39D3"/>
    <w:rsid w:val="001D3E30"/>
    <w:rsid w:val="001D416C"/>
    <w:rsid w:val="001D432E"/>
    <w:rsid w:val="001D4441"/>
    <w:rsid w:val="001D47FE"/>
    <w:rsid w:val="001D4980"/>
    <w:rsid w:val="001D4B97"/>
    <w:rsid w:val="001D4C1A"/>
    <w:rsid w:val="001D4ED3"/>
    <w:rsid w:val="001D564E"/>
    <w:rsid w:val="001D5D70"/>
    <w:rsid w:val="001D64D8"/>
    <w:rsid w:val="001D6A80"/>
    <w:rsid w:val="001D754B"/>
    <w:rsid w:val="001E032A"/>
    <w:rsid w:val="001E0432"/>
    <w:rsid w:val="001E0BCD"/>
    <w:rsid w:val="001E0CEE"/>
    <w:rsid w:val="001E0D6C"/>
    <w:rsid w:val="001E0F7B"/>
    <w:rsid w:val="001E1082"/>
    <w:rsid w:val="001E118C"/>
    <w:rsid w:val="001E1503"/>
    <w:rsid w:val="001E2662"/>
    <w:rsid w:val="001E278C"/>
    <w:rsid w:val="001E3197"/>
    <w:rsid w:val="001E34D8"/>
    <w:rsid w:val="001E37B4"/>
    <w:rsid w:val="001E3837"/>
    <w:rsid w:val="001E38A6"/>
    <w:rsid w:val="001E3AE6"/>
    <w:rsid w:val="001E3D77"/>
    <w:rsid w:val="001E4160"/>
    <w:rsid w:val="001E41E3"/>
    <w:rsid w:val="001E427F"/>
    <w:rsid w:val="001E447E"/>
    <w:rsid w:val="001E46AD"/>
    <w:rsid w:val="001E4DBD"/>
    <w:rsid w:val="001E510E"/>
    <w:rsid w:val="001E520F"/>
    <w:rsid w:val="001E5446"/>
    <w:rsid w:val="001E5573"/>
    <w:rsid w:val="001E61E9"/>
    <w:rsid w:val="001E651B"/>
    <w:rsid w:val="001E6896"/>
    <w:rsid w:val="001E6D61"/>
    <w:rsid w:val="001E77CB"/>
    <w:rsid w:val="001E7ACC"/>
    <w:rsid w:val="001E7F5A"/>
    <w:rsid w:val="001F11A9"/>
    <w:rsid w:val="001F18D3"/>
    <w:rsid w:val="001F22EF"/>
    <w:rsid w:val="001F23E6"/>
    <w:rsid w:val="001F2816"/>
    <w:rsid w:val="001F2980"/>
    <w:rsid w:val="001F2C1A"/>
    <w:rsid w:val="001F3486"/>
    <w:rsid w:val="001F3872"/>
    <w:rsid w:val="001F4004"/>
    <w:rsid w:val="001F4923"/>
    <w:rsid w:val="001F4BD6"/>
    <w:rsid w:val="001F4E02"/>
    <w:rsid w:val="001F523D"/>
    <w:rsid w:val="001F52BD"/>
    <w:rsid w:val="001F6BC7"/>
    <w:rsid w:val="001F7133"/>
    <w:rsid w:val="001F780D"/>
    <w:rsid w:val="001F7BF6"/>
    <w:rsid w:val="001F7EFE"/>
    <w:rsid w:val="001F7FC0"/>
    <w:rsid w:val="0020031D"/>
    <w:rsid w:val="00200478"/>
    <w:rsid w:val="002004B8"/>
    <w:rsid w:val="00200ADF"/>
    <w:rsid w:val="00200BC5"/>
    <w:rsid w:val="00201330"/>
    <w:rsid w:val="002017DB"/>
    <w:rsid w:val="00201A19"/>
    <w:rsid w:val="0020305F"/>
    <w:rsid w:val="00203A47"/>
    <w:rsid w:val="00203C49"/>
    <w:rsid w:val="00203D73"/>
    <w:rsid w:val="00203F84"/>
    <w:rsid w:val="00206F4F"/>
    <w:rsid w:val="00207123"/>
    <w:rsid w:val="00207B5C"/>
    <w:rsid w:val="0021106A"/>
    <w:rsid w:val="0021119E"/>
    <w:rsid w:val="00211C5C"/>
    <w:rsid w:val="0021231F"/>
    <w:rsid w:val="00212334"/>
    <w:rsid w:val="00212798"/>
    <w:rsid w:val="00212888"/>
    <w:rsid w:val="00212B68"/>
    <w:rsid w:val="00213A8C"/>
    <w:rsid w:val="00213F26"/>
    <w:rsid w:val="002149C0"/>
    <w:rsid w:val="00214A01"/>
    <w:rsid w:val="00214EFC"/>
    <w:rsid w:val="00215816"/>
    <w:rsid w:val="00215BC0"/>
    <w:rsid w:val="00216634"/>
    <w:rsid w:val="002168C6"/>
    <w:rsid w:val="00217361"/>
    <w:rsid w:val="002177CF"/>
    <w:rsid w:val="00217AC5"/>
    <w:rsid w:val="0022066F"/>
    <w:rsid w:val="00221396"/>
    <w:rsid w:val="00221A00"/>
    <w:rsid w:val="0022205E"/>
    <w:rsid w:val="002225C9"/>
    <w:rsid w:val="002226B6"/>
    <w:rsid w:val="002226FC"/>
    <w:rsid w:val="00222715"/>
    <w:rsid w:val="00222F18"/>
    <w:rsid w:val="00223453"/>
    <w:rsid w:val="0022348A"/>
    <w:rsid w:val="00223810"/>
    <w:rsid w:val="0022397E"/>
    <w:rsid w:val="00223B5A"/>
    <w:rsid w:val="00224200"/>
    <w:rsid w:val="0022441C"/>
    <w:rsid w:val="0022465F"/>
    <w:rsid w:val="00224A76"/>
    <w:rsid w:val="0022527A"/>
    <w:rsid w:val="002258E1"/>
    <w:rsid w:val="00225C1D"/>
    <w:rsid w:val="00225FED"/>
    <w:rsid w:val="00226294"/>
    <w:rsid w:val="00226685"/>
    <w:rsid w:val="00226A6A"/>
    <w:rsid w:val="00227494"/>
    <w:rsid w:val="0022765A"/>
    <w:rsid w:val="00230287"/>
    <w:rsid w:val="00230C7E"/>
    <w:rsid w:val="00230CF6"/>
    <w:rsid w:val="002310DD"/>
    <w:rsid w:val="002311B9"/>
    <w:rsid w:val="00231D0F"/>
    <w:rsid w:val="00232322"/>
    <w:rsid w:val="002328A5"/>
    <w:rsid w:val="002333E9"/>
    <w:rsid w:val="00233E7A"/>
    <w:rsid w:val="00234644"/>
    <w:rsid w:val="002355E3"/>
    <w:rsid w:val="00235964"/>
    <w:rsid w:val="002375BC"/>
    <w:rsid w:val="00237CB8"/>
    <w:rsid w:val="002402F8"/>
    <w:rsid w:val="00241B50"/>
    <w:rsid w:val="00242400"/>
    <w:rsid w:val="00243508"/>
    <w:rsid w:val="00243737"/>
    <w:rsid w:val="00244449"/>
    <w:rsid w:val="00244B48"/>
    <w:rsid w:val="00244F0D"/>
    <w:rsid w:val="0024529D"/>
    <w:rsid w:val="0024622F"/>
    <w:rsid w:val="00247C1A"/>
    <w:rsid w:val="00250004"/>
    <w:rsid w:val="00250BA6"/>
    <w:rsid w:val="00250C88"/>
    <w:rsid w:val="00250F47"/>
    <w:rsid w:val="002510E3"/>
    <w:rsid w:val="0025166B"/>
    <w:rsid w:val="00251F16"/>
    <w:rsid w:val="002520AA"/>
    <w:rsid w:val="00252958"/>
    <w:rsid w:val="00253168"/>
    <w:rsid w:val="00253A59"/>
    <w:rsid w:val="00254E30"/>
    <w:rsid w:val="002550C0"/>
    <w:rsid w:val="00255147"/>
    <w:rsid w:val="002560D0"/>
    <w:rsid w:val="00256253"/>
    <w:rsid w:val="0025627D"/>
    <w:rsid w:val="00256DF6"/>
    <w:rsid w:val="00257145"/>
    <w:rsid w:val="002577D6"/>
    <w:rsid w:val="0025788E"/>
    <w:rsid w:val="00257B82"/>
    <w:rsid w:val="00257D46"/>
    <w:rsid w:val="002606DD"/>
    <w:rsid w:val="00261860"/>
    <w:rsid w:val="002623C9"/>
    <w:rsid w:val="00262E87"/>
    <w:rsid w:val="00262FD3"/>
    <w:rsid w:val="002632C3"/>
    <w:rsid w:val="002638A4"/>
    <w:rsid w:val="00263A7D"/>
    <w:rsid w:val="00263BA6"/>
    <w:rsid w:val="00263D8D"/>
    <w:rsid w:val="00264609"/>
    <w:rsid w:val="002649FF"/>
    <w:rsid w:val="00266368"/>
    <w:rsid w:val="00266E92"/>
    <w:rsid w:val="00267C73"/>
    <w:rsid w:val="00270342"/>
    <w:rsid w:val="0027086F"/>
    <w:rsid w:val="00270D04"/>
    <w:rsid w:val="00270FD8"/>
    <w:rsid w:val="002711FC"/>
    <w:rsid w:val="00271479"/>
    <w:rsid w:val="002716C5"/>
    <w:rsid w:val="00271749"/>
    <w:rsid w:val="002717DC"/>
    <w:rsid w:val="002718AA"/>
    <w:rsid w:val="0027273E"/>
    <w:rsid w:val="0027341F"/>
    <w:rsid w:val="00274A67"/>
    <w:rsid w:val="0027542E"/>
    <w:rsid w:val="002756D1"/>
    <w:rsid w:val="00275BB5"/>
    <w:rsid w:val="00275CA5"/>
    <w:rsid w:val="00277243"/>
    <w:rsid w:val="002773DB"/>
    <w:rsid w:val="0027755C"/>
    <w:rsid w:val="00277ACD"/>
    <w:rsid w:val="00280576"/>
    <w:rsid w:val="00280E62"/>
    <w:rsid w:val="00281125"/>
    <w:rsid w:val="002813AD"/>
    <w:rsid w:val="002818B9"/>
    <w:rsid w:val="002821DC"/>
    <w:rsid w:val="00282380"/>
    <w:rsid w:val="00282DFA"/>
    <w:rsid w:val="002833BE"/>
    <w:rsid w:val="00283799"/>
    <w:rsid w:val="002838C1"/>
    <w:rsid w:val="00283D5E"/>
    <w:rsid w:val="00283FAF"/>
    <w:rsid w:val="002845CE"/>
    <w:rsid w:val="002848BD"/>
    <w:rsid w:val="002851A0"/>
    <w:rsid w:val="002862BC"/>
    <w:rsid w:val="0028738A"/>
    <w:rsid w:val="00287EDC"/>
    <w:rsid w:val="00287FBF"/>
    <w:rsid w:val="002905EE"/>
    <w:rsid w:val="00290712"/>
    <w:rsid w:val="00292E22"/>
    <w:rsid w:val="0029341B"/>
    <w:rsid w:val="00293F97"/>
    <w:rsid w:val="00294161"/>
    <w:rsid w:val="00294456"/>
    <w:rsid w:val="0029486E"/>
    <w:rsid w:val="00294A82"/>
    <w:rsid w:val="00294CF9"/>
    <w:rsid w:val="0029533A"/>
    <w:rsid w:val="002954B2"/>
    <w:rsid w:val="00295669"/>
    <w:rsid w:val="00295C18"/>
    <w:rsid w:val="00295C24"/>
    <w:rsid w:val="00295D3A"/>
    <w:rsid w:val="00295F2A"/>
    <w:rsid w:val="00296173"/>
    <w:rsid w:val="00296680"/>
    <w:rsid w:val="002968FD"/>
    <w:rsid w:val="00296F9E"/>
    <w:rsid w:val="002A09CC"/>
    <w:rsid w:val="002A104E"/>
    <w:rsid w:val="002A116D"/>
    <w:rsid w:val="002A11AC"/>
    <w:rsid w:val="002A1A23"/>
    <w:rsid w:val="002A1E07"/>
    <w:rsid w:val="002A27AB"/>
    <w:rsid w:val="002A2CA4"/>
    <w:rsid w:val="002A3349"/>
    <w:rsid w:val="002A4629"/>
    <w:rsid w:val="002A46BC"/>
    <w:rsid w:val="002A4F62"/>
    <w:rsid w:val="002A4FC8"/>
    <w:rsid w:val="002A57E1"/>
    <w:rsid w:val="002A5B07"/>
    <w:rsid w:val="002A5C83"/>
    <w:rsid w:val="002A5E8B"/>
    <w:rsid w:val="002A63DC"/>
    <w:rsid w:val="002A66BB"/>
    <w:rsid w:val="002A6B09"/>
    <w:rsid w:val="002A6CB7"/>
    <w:rsid w:val="002A6E8F"/>
    <w:rsid w:val="002A7187"/>
    <w:rsid w:val="002A71E2"/>
    <w:rsid w:val="002A72A2"/>
    <w:rsid w:val="002A778E"/>
    <w:rsid w:val="002A77D3"/>
    <w:rsid w:val="002A7C0B"/>
    <w:rsid w:val="002B0331"/>
    <w:rsid w:val="002B034B"/>
    <w:rsid w:val="002B07A4"/>
    <w:rsid w:val="002B0F32"/>
    <w:rsid w:val="002B17BA"/>
    <w:rsid w:val="002B21B3"/>
    <w:rsid w:val="002B2462"/>
    <w:rsid w:val="002B2721"/>
    <w:rsid w:val="002B2AEF"/>
    <w:rsid w:val="002B4727"/>
    <w:rsid w:val="002B4781"/>
    <w:rsid w:val="002B4DE2"/>
    <w:rsid w:val="002B5150"/>
    <w:rsid w:val="002B6800"/>
    <w:rsid w:val="002B7CBD"/>
    <w:rsid w:val="002C05C2"/>
    <w:rsid w:val="002C13D1"/>
    <w:rsid w:val="002C2957"/>
    <w:rsid w:val="002C2D41"/>
    <w:rsid w:val="002C3056"/>
    <w:rsid w:val="002C3C24"/>
    <w:rsid w:val="002C402E"/>
    <w:rsid w:val="002C466F"/>
    <w:rsid w:val="002C4C03"/>
    <w:rsid w:val="002C5636"/>
    <w:rsid w:val="002C56B4"/>
    <w:rsid w:val="002C5802"/>
    <w:rsid w:val="002C5821"/>
    <w:rsid w:val="002C5836"/>
    <w:rsid w:val="002C5E40"/>
    <w:rsid w:val="002C65FA"/>
    <w:rsid w:val="002C6656"/>
    <w:rsid w:val="002C7897"/>
    <w:rsid w:val="002C7996"/>
    <w:rsid w:val="002C79AD"/>
    <w:rsid w:val="002D1739"/>
    <w:rsid w:val="002D1C3B"/>
    <w:rsid w:val="002D2099"/>
    <w:rsid w:val="002D2D6F"/>
    <w:rsid w:val="002D36F6"/>
    <w:rsid w:val="002D4005"/>
    <w:rsid w:val="002D45E8"/>
    <w:rsid w:val="002D4827"/>
    <w:rsid w:val="002D4D6A"/>
    <w:rsid w:val="002D5645"/>
    <w:rsid w:val="002D6250"/>
    <w:rsid w:val="002D63D9"/>
    <w:rsid w:val="002D68B2"/>
    <w:rsid w:val="002D6AA4"/>
    <w:rsid w:val="002D74B4"/>
    <w:rsid w:val="002E1189"/>
    <w:rsid w:val="002E1605"/>
    <w:rsid w:val="002E1C29"/>
    <w:rsid w:val="002E1CDB"/>
    <w:rsid w:val="002E1D8E"/>
    <w:rsid w:val="002E2E28"/>
    <w:rsid w:val="002E332C"/>
    <w:rsid w:val="002E33C5"/>
    <w:rsid w:val="002E3913"/>
    <w:rsid w:val="002E3CF3"/>
    <w:rsid w:val="002E3E8B"/>
    <w:rsid w:val="002E41C8"/>
    <w:rsid w:val="002E479D"/>
    <w:rsid w:val="002E4E93"/>
    <w:rsid w:val="002E4F75"/>
    <w:rsid w:val="002E5291"/>
    <w:rsid w:val="002E6AC0"/>
    <w:rsid w:val="002E6FB7"/>
    <w:rsid w:val="002E75E2"/>
    <w:rsid w:val="002E7D89"/>
    <w:rsid w:val="002F01CB"/>
    <w:rsid w:val="002F023C"/>
    <w:rsid w:val="002F03C0"/>
    <w:rsid w:val="002F074F"/>
    <w:rsid w:val="002F09D9"/>
    <w:rsid w:val="002F0BC9"/>
    <w:rsid w:val="002F1185"/>
    <w:rsid w:val="002F142E"/>
    <w:rsid w:val="002F14D9"/>
    <w:rsid w:val="002F1B42"/>
    <w:rsid w:val="002F2394"/>
    <w:rsid w:val="002F25B0"/>
    <w:rsid w:val="002F2702"/>
    <w:rsid w:val="002F2AC5"/>
    <w:rsid w:val="002F2B8A"/>
    <w:rsid w:val="002F2BAE"/>
    <w:rsid w:val="002F2DA6"/>
    <w:rsid w:val="002F2DDD"/>
    <w:rsid w:val="002F3E95"/>
    <w:rsid w:val="002F4019"/>
    <w:rsid w:val="002F4140"/>
    <w:rsid w:val="002F47D9"/>
    <w:rsid w:val="002F50F1"/>
    <w:rsid w:val="002F51EA"/>
    <w:rsid w:val="002F52B1"/>
    <w:rsid w:val="002F53AB"/>
    <w:rsid w:val="002F5AF9"/>
    <w:rsid w:val="002F664C"/>
    <w:rsid w:val="002F7AFC"/>
    <w:rsid w:val="002F7E7B"/>
    <w:rsid w:val="00300418"/>
    <w:rsid w:val="00300552"/>
    <w:rsid w:val="0030172E"/>
    <w:rsid w:val="003022E5"/>
    <w:rsid w:val="00302EF7"/>
    <w:rsid w:val="003030DA"/>
    <w:rsid w:val="003033BB"/>
    <w:rsid w:val="00303643"/>
    <w:rsid w:val="0030378C"/>
    <w:rsid w:val="0030379B"/>
    <w:rsid w:val="00303A33"/>
    <w:rsid w:val="00303B5C"/>
    <w:rsid w:val="00303E11"/>
    <w:rsid w:val="0030441C"/>
    <w:rsid w:val="00305F89"/>
    <w:rsid w:val="0030619F"/>
    <w:rsid w:val="00306B33"/>
    <w:rsid w:val="003074F6"/>
    <w:rsid w:val="003107BD"/>
    <w:rsid w:val="00310822"/>
    <w:rsid w:val="00310C49"/>
    <w:rsid w:val="00310CF5"/>
    <w:rsid w:val="00310D61"/>
    <w:rsid w:val="00310D76"/>
    <w:rsid w:val="003114C2"/>
    <w:rsid w:val="00312436"/>
    <w:rsid w:val="003129DF"/>
    <w:rsid w:val="003131D3"/>
    <w:rsid w:val="0031359C"/>
    <w:rsid w:val="00313852"/>
    <w:rsid w:val="00313A45"/>
    <w:rsid w:val="00313BAF"/>
    <w:rsid w:val="00313E5B"/>
    <w:rsid w:val="00314892"/>
    <w:rsid w:val="00315649"/>
    <w:rsid w:val="00316FC6"/>
    <w:rsid w:val="00317744"/>
    <w:rsid w:val="00317E13"/>
    <w:rsid w:val="0032050A"/>
    <w:rsid w:val="00320818"/>
    <w:rsid w:val="00320A1E"/>
    <w:rsid w:val="00320CB2"/>
    <w:rsid w:val="00320E0D"/>
    <w:rsid w:val="00320E37"/>
    <w:rsid w:val="00321364"/>
    <w:rsid w:val="0032168D"/>
    <w:rsid w:val="0032190F"/>
    <w:rsid w:val="00322076"/>
    <w:rsid w:val="00322253"/>
    <w:rsid w:val="0032228A"/>
    <w:rsid w:val="00322796"/>
    <w:rsid w:val="00322F6E"/>
    <w:rsid w:val="00322FB1"/>
    <w:rsid w:val="0032382E"/>
    <w:rsid w:val="00323D5F"/>
    <w:rsid w:val="00323D86"/>
    <w:rsid w:val="00323F2D"/>
    <w:rsid w:val="00323F5F"/>
    <w:rsid w:val="003240DF"/>
    <w:rsid w:val="00324AE5"/>
    <w:rsid w:val="0032544F"/>
    <w:rsid w:val="00325B2A"/>
    <w:rsid w:val="00325E11"/>
    <w:rsid w:val="00330582"/>
    <w:rsid w:val="00330909"/>
    <w:rsid w:val="00330BFD"/>
    <w:rsid w:val="00330DB4"/>
    <w:rsid w:val="003316B1"/>
    <w:rsid w:val="00331B93"/>
    <w:rsid w:val="00331E96"/>
    <w:rsid w:val="00332332"/>
    <w:rsid w:val="0033252A"/>
    <w:rsid w:val="00332ADC"/>
    <w:rsid w:val="00332C17"/>
    <w:rsid w:val="00333124"/>
    <w:rsid w:val="00333143"/>
    <w:rsid w:val="00333808"/>
    <w:rsid w:val="003347CE"/>
    <w:rsid w:val="00334837"/>
    <w:rsid w:val="00334BFC"/>
    <w:rsid w:val="00334C9C"/>
    <w:rsid w:val="00334D86"/>
    <w:rsid w:val="003354A8"/>
    <w:rsid w:val="00335795"/>
    <w:rsid w:val="00335AEA"/>
    <w:rsid w:val="00335DD3"/>
    <w:rsid w:val="00336D05"/>
    <w:rsid w:val="003372D5"/>
    <w:rsid w:val="00340865"/>
    <w:rsid w:val="0034099E"/>
    <w:rsid w:val="00340E37"/>
    <w:rsid w:val="00341BE4"/>
    <w:rsid w:val="00341C8E"/>
    <w:rsid w:val="0034237A"/>
    <w:rsid w:val="00342A78"/>
    <w:rsid w:val="0034314B"/>
    <w:rsid w:val="00343239"/>
    <w:rsid w:val="00343258"/>
    <w:rsid w:val="00343797"/>
    <w:rsid w:val="00344785"/>
    <w:rsid w:val="00344990"/>
    <w:rsid w:val="00344A6C"/>
    <w:rsid w:val="00344D35"/>
    <w:rsid w:val="00344F03"/>
    <w:rsid w:val="00345234"/>
    <w:rsid w:val="00346773"/>
    <w:rsid w:val="00346A3D"/>
    <w:rsid w:val="00347455"/>
    <w:rsid w:val="0034770E"/>
    <w:rsid w:val="00347E99"/>
    <w:rsid w:val="003509AB"/>
    <w:rsid w:val="00350D53"/>
    <w:rsid w:val="0035155D"/>
    <w:rsid w:val="00351B08"/>
    <w:rsid w:val="00351B0F"/>
    <w:rsid w:val="0035311D"/>
    <w:rsid w:val="00353E1F"/>
    <w:rsid w:val="0035466F"/>
    <w:rsid w:val="00354E79"/>
    <w:rsid w:val="00354FC0"/>
    <w:rsid w:val="0035523A"/>
    <w:rsid w:val="003552B7"/>
    <w:rsid w:val="00355BF3"/>
    <w:rsid w:val="00355DA1"/>
    <w:rsid w:val="003560F7"/>
    <w:rsid w:val="003561E2"/>
    <w:rsid w:val="0035687A"/>
    <w:rsid w:val="00356972"/>
    <w:rsid w:val="00356CB6"/>
    <w:rsid w:val="00357797"/>
    <w:rsid w:val="00357D2C"/>
    <w:rsid w:val="00360956"/>
    <w:rsid w:val="00361524"/>
    <w:rsid w:val="003619E1"/>
    <w:rsid w:val="00361F9E"/>
    <w:rsid w:val="00362192"/>
    <w:rsid w:val="00362354"/>
    <w:rsid w:val="0036296E"/>
    <w:rsid w:val="00362AEA"/>
    <w:rsid w:val="003632FC"/>
    <w:rsid w:val="00363953"/>
    <w:rsid w:val="00363B64"/>
    <w:rsid w:val="0036432A"/>
    <w:rsid w:val="0036485D"/>
    <w:rsid w:val="003653F3"/>
    <w:rsid w:val="00365F5B"/>
    <w:rsid w:val="00366C02"/>
    <w:rsid w:val="00367089"/>
    <w:rsid w:val="003672FA"/>
    <w:rsid w:val="00367F6F"/>
    <w:rsid w:val="003708E8"/>
    <w:rsid w:val="003711EF"/>
    <w:rsid w:val="003717FB"/>
    <w:rsid w:val="00371EDE"/>
    <w:rsid w:val="003720E5"/>
    <w:rsid w:val="00372B69"/>
    <w:rsid w:val="00372F34"/>
    <w:rsid w:val="003731D4"/>
    <w:rsid w:val="00374584"/>
    <w:rsid w:val="003751B3"/>
    <w:rsid w:val="003764DC"/>
    <w:rsid w:val="00376680"/>
    <w:rsid w:val="00376B27"/>
    <w:rsid w:val="00376C4F"/>
    <w:rsid w:val="00377020"/>
    <w:rsid w:val="00377049"/>
    <w:rsid w:val="0037748C"/>
    <w:rsid w:val="00377991"/>
    <w:rsid w:val="00380094"/>
    <w:rsid w:val="003803E8"/>
    <w:rsid w:val="0038084F"/>
    <w:rsid w:val="00380908"/>
    <w:rsid w:val="00381091"/>
    <w:rsid w:val="0038134F"/>
    <w:rsid w:val="003818BA"/>
    <w:rsid w:val="00381D55"/>
    <w:rsid w:val="00382FFC"/>
    <w:rsid w:val="00383079"/>
    <w:rsid w:val="003835A8"/>
    <w:rsid w:val="00383859"/>
    <w:rsid w:val="00383FE7"/>
    <w:rsid w:val="00384016"/>
    <w:rsid w:val="0038405D"/>
    <w:rsid w:val="00384091"/>
    <w:rsid w:val="003842B3"/>
    <w:rsid w:val="003845A6"/>
    <w:rsid w:val="00384750"/>
    <w:rsid w:val="0038506A"/>
    <w:rsid w:val="00385081"/>
    <w:rsid w:val="0038541F"/>
    <w:rsid w:val="00385488"/>
    <w:rsid w:val="00385688"/>
    <w:rsid w:val="003860BB"/>
    <w:rsid w:val="003864C8"/>
    <w:rsid w:val="00386572"/>
    <w:rsid w:val="003867CB"/>
    <w:rsid w:val="00386974"/>
    <w:rsid w:val="00386F98"/>
    <w:rsid w:val="003902B1"/>
    <w:rsid w:val="0039076A"/>
    <w:rsid w:val="00391A81"/>
    <w:rsid w:val="00391C85"/>
    <w:rsid w:val="00392207"/>
    <w:rsid w:val="0039268D"/>
    <w:rsid w:val="0039328A"/>
    <w:rsid w:val="00393578"/>
    <w:rsid w:val="00393C72"/>
    <w:rsid w:val="00393F16"/>
    <w:rsid w:val="0039490D"/>
    <w:rsid w:val="00394B06"/>
    <w:rsid w:val="00395694"/>
    <w:rsid w:val="00395D04"/>
    <w:rsid w:val="00396076"/>
    <w:rsid w:val="00396098"/>
    <w:rsid w:val="003962B1"/>
    <w:rsid w:val="00396664"/>
    <w:rsid w:val="00397244"/>
    <w:rsid w:val="003A0342"/>
    <w:rsid w:val="003A05F3"/>
    <w:rsid w:val="003A08BE"/>
    <w:rsid w:val="003A0A4D"/>
    <w:rsid w:val="003A0DDF"/>
    <w:rsid w:val="003A15DC"/>
    <w:rsid w:val="003A17B7"/>
    <w:rsid w:val="003A1805"/>
    <w:rsid w:val="003A1B7B"/>
    <w:rsid w:val="003A1C6A"/>
    <w:rsid w:val="003A1D5B"/>
    <w:rsid w:val="003A1EAB"/>
    <w:rsid w:val="003A21CA"/>
    <w:rsid w:val="003A22F6"/>
    <w:rsid w:val="003A3BE6"/>
    <w:rsid w:val="003A42C1"/>
    <w:rsid w:val="003A4408"/>
    <w:rsid w:val="003A46BC"/>
    <w:rsid w:val="003A4FC5"/>
    <w:rsid w:val="003A5146"/>
    <w:rsid w:val="003A5672"/>
    <w:rsid w:val="003A5ED6"/>
    <w:rsid w:val="003A64D0"/>
    <w:rsid w:val="003A6895"/>
    <w:rsid w:val="003A7494"/>
    <w:rsid w:val="003A751F"/>
    <w:rsid w:val="003A77C1"/>
    <w:rsid w:val="003A77EA"/>
    <w:rsid w:val="003B06EA"/>
    <w:rsid w:val="003B09FD"/>
    <w:rsid w:val="003B0D2F"/>
    <w:rsid w:val="003B21A1"/>
    <w:rsid w:val="003B24F2"/>
    <w:rsid w:val="003B253A"/>
    <w:rsid w:val="003B28F9"/>
    <w:rsid w:val="003B3603"/>
    <w:rsid w:val="003B4583"/>
    <w:rsid w:val="003B47AA"/>
    <w:rsid w:val="003B4C30"/>
    <w:rsid w:val="003B5193"/>
    <w:rsid w:val="003B5646"/>
    <w:rsid w:val="003B60BB"/>
    <w:rsid w:val="003B62A3"/>
    <w:rsid w:val="003B63A3"/>
    <w:rsid w:val="003B6AB6"/>
    <w:rsid w:val="003B6D2D"/>
    <w:rsid w:val="003B71B5"/>
    <w:rsid w:val="003B7265"/>
    <w:rsid w:val="003B742B"/>
    <w:rsid w:val="003B750A"/>
    <w:rsid w:val="003B7836"/>
    <w:rsid w:val="003B7D87"/>
    <w:rsid w:val="003C00B2"/>
    <w:rsid w:val="003C01F9"/>
    <w:rsid w:val="003C0BB8"/>
    <w:rsid w:val="003C0CC3"/>
    <w:rsid w:val="003C0D9C"/>
    <w:rsid w:val="003C0F17"/>
    <w:rsid w:val="003C188A"/>
    <w:rsid w:val="003C1B1F"/>
    <w:rsid w:val="003C1C2A"/>
    <w:rsid w:val="003C220F"/>
    <w:rsid w:val="003C2449"/>
    <w:rsid w:val="003C2A95"/>
    <w:rsid w:val="003C2D5C"/>
    <w:rsid w:val="003C316C"/>
    <w:rsid w:val="003C3292"/>
    <w:rsid w:val="003C3A31"/>
    <w:rsid w:val="003C3D68"/>
    <w:rsid w:val="003C44CC"/>
    <w:rsid w:val="003C46FD"/>
    <w:rsid w:val="003C4FF3"/>
    <w:rsid w:val="003C6E9E"/>
    <w:rsid w:val="003C75A2"/>
    <w:rsid w:val="003C78AF"/>
    <w:rsid w:val="003C7924"/>
    <w:rsid w:val="003C7E3C"/>
    <w:rsid w:val="003D0D2B"/>
    <w:rsid w:val="003D0E2C"/>
    <w:rsid w:val="003D0F3C"/>
    <w:rsid w:val="003D121C"/>
    <w:rsid w:val="003D1240"/>
    <w:rsid w:val="003D1F4F"/>
    <w:rsid w:val="003D22B9"/>
    <w:rsid w:val="003D2A24"/>
    <w:rsid w:val="003D4BE9"/>
    <w:rsid w:val="003D530E"/>
    <w:rsid w:val="003D5CFD"/>
    <w:rsid w:val="003D618C"/>
    <w:rsid w:val="003D6F72"/>
    <w:rsid w:val="003D704D"/>
    <w:rsid w:val="003D7B62"/>
    <w:rsid w:val="003D7CDC"/>
    <w:rsid w:val="003D7DBF"/>
    <w:rsid w:val="003E088D"/>
    <w:rsid w:val="003E09FA"/>
    <w:rsid w:val="003E0CAB"/>
    <w:rsid w:val="003E13D0"/>
    <w:rsid w:val="003E15C7"/>
    <w:rsid w:val="003E1881"/>
    <w:rsid w:val="003E1C91"/>
    <w:rsid w:val="003E1D91"/>
    <w:rsid w:val="003E2B10"/>
    <w:rsid w:val="003E3175"/>
    <w:rsid w:val="003E3453"/>
    <w:rsid w:val="003E3570"/>
    <w:rsid w:val="003E3588"/>
    <w:rsid w:val="003E3C64"/>
    <w:rsid w:val="003E3EAD"/>
    <w:rsid w:val="003E3ED7"/>
    <w:rsid w:val="003E4194"/>
    <w:rsid w:val="003E44B0"/>
    <w:rsid w:val="003E4769"/>
    <w:rsid w:val="003E51AA"/>
    <w:rsid w:val="003E51B0"/>
    <w:rsid w:val="003E560B"/>
    <w:rsid w:val="003E5932"/>
    <w:rsid w:val="003E59BF"/>
    <w:rsid w:val="003E59F0"/>
    <w:rsid w:val="003E5C21"/>
    <w:rsid w:val="003E63A8"/>
    <w:rsid w:val="003E643C"/>
    <w:rsid w:val="003E6B23"/>
    <w:rsid w:val="003E7C9D"/>
    <w:rsid w:val="003F0341"/>
    <w:rsid w:val="003F0504"/>
    <w:rsid w:val="003F0917"/>
    <w:rsid w:val="003F10C8"/>
    <w:rsid w:val="003F2388"/>
    <w:rsid w:val="003F2803"/>
    <w:rsid w:val="003F2AF6"/>
    <w:rsid w:val="003F2CB1"/>
    <w:rsid w:val="003F328F"/>
    <w:rsid w:val="003F34C8"/>
    <w:rsid w:val="003F3B4A"/>
    <w:rsid w:val="003F3DA9"/>
    <w:rsid w:val="003F4120"/>
    <w:rsid w:val="003F4213"/>
    <w:rsid w:val="003F595F"/>
    <w:rsid w:val="003F5E2C"/>
    <w:rsid w:val="003F6510"/>
    <w:rsid w:val="003F66B6"/>
    <w:rsid w:val="003F6BD4"/>
    <w:rsid w:val="003F73A4"/>
    <w:rsid w:val="004003FF"/>
    <w:rsid w:val="00400720"/>
    <w:rsid w:val="00400789"/>
    <w:rsid w:val="0040091F"/>
    <w:rsid w:val="00400F3B"/>
    <w:rsid w:val="0040143D"/>
    <w:rsid w:val="00401B23"/>
    <w:rsid w:val="0040208C"/>
    <w:rsid w:val="00402C02"/>
    <w:rsid w:val="00402CD2"/>
    <w:rsid w:val="00402D28"/>
    <w:rsid w:val="00403F27"/>
    <w:rsid w:val="004040CD"/>
    <w:rsid w:val="004044E9"/>
    <w:rsid w:val="00404A81"/>
    <w:rsid w:val="00404CA3"/>
    <w:rsid w:val="004052A6"/>
    <w:rsid w:val="00405849"/>
    <w:rsid w:val="00405B87"/>
    <w:rsid w:val="00405F60"/>
    <w:rsid w:val="004063A1"/>
    <w:rsid w:val="00406A64"/>
    <w:rsid w:val="00406C44"/>
    <w:rsid w:val="004073E5"/>
    <w:rsid w:val="00407C66"/>
    <w:rsid w:val="00410702"/>
    <w:rsid w:val="00410A1A"/>
    <w:rsid w:val="00411320"/>
    <w:rsid w:val="004115D6"/>
    <w:rsid w:val="004115ED"/>
    <w:rsid w:val="00411B31"/>
    <w:rsid w:val="00411F0B"/>
    <w:rsid w:val="0041225E"/>
    <w:rsid w:val="0041247F"/>
    <w:rsid w:val="00412A0C"/>
    <w:rsid w:val="00412DB6"/>
    <w:rsid w:val="00412F65"/>
    <w:rsid w:val="00412F6D"/>
    <w:rsid w:val="004134AF"/>
    <w:rsid w:val="0041358E"/>
    <w:rsid w:val="0041358F"/>
    <w:rsid w:val="004148D0"/>
    <w:rsid w:val="00415FA8"/>
    <w:rsid w:val="00416421"/>
    <w:rsid w:val="0041655F"/>
    <w:rsid w:val="00417004"/>
    <w:rsid w:val="0041750A"/>
    <w:rsid w:val="00417687"/>
    <w:rsid w:val="004176B4"/>
    <w:rsid w:val="0042030C"/>
    <w:rsid w:val="0042032C"/>
    <w:rsid w:val="004204A2"/>
    <w:rsid w:val="0042064B"/>
    <w:rsid w:val="00420BC4"/>
    <w:rsid w:val="00420BDD"/>
    <w:rsid w:val="00421084"/>
    <w:rsid w:val="00421109"/>
    <w:rsid w:val="004211A4"/>
    <w:rsid w:val="00421619"/>
    <w:rsid w:val="00422031"/>
    <w:rsid w:val="00422AEB"/>
    <w:rsid w:val="00422B8C"/>
    <w:rsid w:val="00423849"/>
    <w:rsid w:val="00423A2C"/>
    <w:rsid w:val="00424A32"/>
    <w:rsid w:val="00425200"/>
    <w:rsid w:val="004257CC"/>
    <w:rsid w:val="00425BA3"/>
    <w:rsid w:val="0042608C"/>
    <w:rsid w:val="00426726"/>
    <w:rsid w:val="00426C6F"/>
    <w:rsid w:val="00427FF6"/>
    <w:rsid w:val="00430361"/>
    <w:rsid w:val="00430A71"/>
    <w:rsid w:val="00430BE1"/>
    <w:rsid w:val="00431509"/>
    <w:rsid w:val="00431985"/>
    <w:rsid w:val="00431DAF"/>
    <w:rsid w:val="00432181"/>
    <w:rsid w:val="00432637"/>
    <w:rsid w:val="004334C8"/>
    <w:rsid w:val="0043357B"/>
    <w:rsid w:val="004357F9"/>
    <w:rsid w:val="00435A3D"/>
    <w:rsid w:val="00436062"/>
    <w:rsid w:val="0043675F"/>
    <w:rsid w:val="004367AC"/>
    <w:rsid w:val="00437383"/>
    <w:rsid w:val="00437635"/>
    <w:rsid w:val="00437C49"/>
    <w:rsid w:val="004401D2"/>
    <w:rsid w:val="0044175D"/>
    <w:rsid w:val="004418F3"/>
    <w:rsid w:val="00441D5A"/>
    <w:rsid w:val="00442505"/>
    <w:rsid w:val="00442BD9"/>
    <w:rsid w:val="004437AA"/>
    <w:rsid w:val="00443BD8"/>
    <w:rsid w:val="00443C79"/>
    <w:rsid w:val="00444657"/>
    <w:rsid w:val="004447D7"/>
    <w:rsid w:val="00444A4C"/>
    <w:rsid w:val="00444C47"/>
    <w:rsid w:val="00446864"/>
    <w:rsid w:val="00446867"/>
    <w:rsid w:val="00446AE0"/>
    <w:rsid w:val="00446CDA"/>
    <w:rsid w:val="00446F7D"/>
    <w:rsid w:val="00447966"/>
    <w:rsid w:val="0045040F"/>
    <w:rsid w:val="00450C9C"/>
    <w:rsid w:val="00450D26"/>
    <w:rsid w:val="00450E29"/>
    <w:rsid w:val="004523A3"/>
    <w:rsid w:val="00452E1B"/>
    <w:rsid w:val="004537D3"/>
    <w:rsid w:val="00454B64"/>
    <w:rsid w:val="00454CBE"/>
    <w:rsid w:val="004555D5"/>
    <w:rsid w:val="004567FD"/>
    <w:rsid w:val="0046063F"/>
    <w:rsid w:val="004606B9"/>
    <w:rsid w:val="004616F0"/>
    <w:rsid w:val="00461D97"/>
    <w:rsid w:val="0046293A"/>
    <w:rsid w:val="00463458"/>
    <w:rsid w:val="00463B62"/>
    <w:rsid w:val="00463D93"/>
    <w:rsid w:val="00464271"/>
    <w:rsid w:val="00464CEE"/>
    <w:rsid w:val="004658B0"/>
    <w:rsid w:val="00465AE3"/>
    <w:rsid w:val="0046702D"/>
    <w:rsid w:val="00467B25"/>
    <w:rsid w:val="00467E47"/>
    <w:rsid w:val="0047033E"/>
    <w:rsid w:val="0047062D"/>
    <w:rsid w:val="00471C56"/>
    <w:rsid w:val="004727EA"/>
    <w:rsid w:val="00473FB6"/>
    <w:rsid w:val="00474031"/>
    <w:rsid w:val="00474C77"/>
    <w:rsid w:val="0047523B"/>
    <w:rsid w:val="00475BB7"/>
    <w:rsid w:val="00476B02"/>
    <w:rsid w:val="0047759E"/>
    <w:rsid w:val="00477925"/>
    <w:rsid w:val="00477B4B"/>
    <w:rsid w:val="004800C6"/>
    <w:rsid w:val="0048010A"/>
    <w:rsid w:val="00480529"/>
    <w:rsid w:val="00480F25"/>
    <w:rsid w:val="0048164B"/>
    <w:rsid w:val="00481C68"/>
    <w:rsid w:val="00481F10"/>
    <w:rsid w:val="004821C0"/>
    <w:rsid w:val="004821C6"/>
    <w:rsid w:val="004827B2"/>
    <w:rsid w:val="00482C25"/>
    <w:rsid w:val="00482FE2"/>
    <w:rsid w:val="004837FB"/>
    <w:rsid w:val="00483E9C"/>
    <w:rsid w:val="00484051"/>
    <w:rsid w:val="004845C1"/>
    <w:rsid w:val="00484749"/>
    <w:rsid w:val="0048476E"/>
    <w:rsid w:val="00484CFF"/>
    <w:rsid w:val="00484FFC"/>
    <w:rsid w:val="004858F4"/>
    <w:rsid w:val="00486171"/>
    <w:rsid w:val="004861B6"/>
    <w:rsid w:val="00486419"/>
    <w:rsid w:val="00486B7C"/>
    <w:rsid w:val="0048700D"/>
    <w:rsid w:val="0048708C"/>
    <w:rsid w:val="004872C7"/>
    <w:rsid w:val="00490172"/>
    <w:rsid w:val="00490272"/>
    <w:rsid w:val="004908CF"/>
    <w:rsid w:val="0049101D"/>
    <w:rsid w:val="0049181C"/>
    <w:rsid w:val="004918FB"/>
    <w:rsid w:val="00492B47"/>
    <w:rsid w:val="00492BBC"/>
    <w:rsid w:val="00493743"/>
    <w:rsid w:val="00493DDB"/>
    <w:rsid w:val="00495082"/>
    <w:rsid w:val="00495134"/>
    <w:rsid w:val="00495805"/>
    <w:rsid w:val="004968F1"/>
    <w:rsid w:val="00496950"/>
    <w:rsid w:val="004969F7"/>
    <w:rsid w:val="00496BFA"/>
    <w:rsid w:val="00497031"/>
    <w:rsid w:val="00497C2A"/>
    <w:rsid w:val="00497CDB"/>
    <w:rsid w:val="00497EB9"/>
    <w:rsid w:val="004A027C"/>
    <w:rsid w:val="004A055E"/>
    <w:rsid w:val="004A1964"/>
    <w:rsid w:val="004A19CA"/>
    <w:rsid w:val="004A29E7"/>
    <w:rsid w:val="004A32BA"/>
    <w:rsid w:val="004A38A9"/>
    <w:rsid w:val="004A3978"/>
    <w:rsid w:val="004A3A61"/>
    <w:rsid w:val="004A3F27"/>
    <w:rsid w:val="004A406C"/>
    <w:rsid w:val="004A48B2"/>
    <w:rsid w:val="004A4DFA"/>
    <w:rsid w:val="004A53B8"/>
    <w:rsid w:val="004A5801"/>
    <w:rsid w:val="004A59F0"/>
    <w:rsid w:val="004A5F92"/>
    <w:rsid w:val="004A61DD"/>
    <w:rsid w:val="004A64C7"/>
    <w:rsid w:val="004A6AB3"/>
    <w:rsid w:val="004A6CEB"/>
    <w:rsid w:val="004A6DCA"/>
    <w:rsid w:val="004A71C9"/>
    <w:rsid w:val="004A7476"/>
    <w:rsid w:val="004A753F"/>
    <w:rsid w:val="004A75A0"/>
    <w:rsid w:val="004A7DB4"/>
    <w:rsid w:val="004B072B"/>
    <w:rsid w:val="004B0B0A"/>
    <w:rsid w:val="004B0C17"/>
    <w:rsid w:val="004B21B5"/>
    <w:rsid w:val="004B2268"/>
    <w:rsid w:val="004B2EFC"/>
    <w:rsid w:val="004B396B"/>
    <w:rsid w:val="004B42A1"/>
    <w:rsid w:val="004B4DEE"/>
    <w:rsid w:val="004B5624"/>
    <w:rsid w:val="004B666F"/>
    <w:rsid w:val="004B667A"/>
    <w:rsid w:val="004B7269"/>
    <w:rsid w:val="004B7518"/>
    <w:rsid w:val="004B76D8"/>
    <w:rsid w:val="004B789D"/>
    <w:rsid w:val="004C035F"/>
    <w:rsid w:val="004C0713"/>
    <w:rsid w:val="004C08F4"/>
    <w:rsid w:val="004C0FD9"/>
    <w:rsid w:val="004C1AA1"/>
    <w:rsid w:val="004C1CB1"/>
    <w:rsid w:val="004C1E8E"/>
    <w:rsid w:val="004C20C6"/>
    <w:rsid w:val="004C2387"/>
    <w:rsid w:val="004C2E91"/>
    <w:rsid w:val="004C322B"/>
    <w:rsid w:val="004C342D"/>
    <w:rsid w:val="004C402C"/>
    <w:rsid w:val="004C483D"/>
    <w:rsid w:val="004C4851"/>
    <w:rsid w:val="004C4D05"/>
    <w:rsid w:val="004C51E3"/>
    <w:rsid w:val="004C5252"/>
    <w:rsid w:val="004C53DC"/>
    <w:rsid w:val="004C581F"/>
    <w:rsid w:val="004C5FFD"/>
    <w:rsid w:val="004C62B8"/>
    <w:rsid w:val="004C6631"/>
    <w:rsid w:val="004C6BB1"/>
    <w:rsid w:val="004C6C78"/>
    <w:rsid w:val="004C72C5"/>
    <w:rsid w:val="004C76F0"/>
    <w:rsid w:val="004D0177"/>
    <w:rsid w:val="004D06AA"/>
    <w:rsid w:val="004D0FA9"/>
    <w:rsid w:val="004D13C2"/>
    <w:rsid w:val="004D13F2"/>
    <w:rsid w:val="004D18EE"/>
    <w:rsid w:val="004D195A"/>
    <w:rsid w:val="004D1A41"/>
    <w:rsid w:val="004D1D5D"/>
    <w:rsid w:val="004D2893"/>
    <w:rsid w:val="004D2A65"/>
    <w:rsid w:val="004D2F11"/>
    <w:rsid w:val="004D43C0"/>
    <w:rsid w:val="004D4442"/>
    <w:rsid w:val="004D4449"/>
    <w:rsid w:val="004D4719"/>
    <w:rsid w:val="004D53B4"/>
    <w:rsid w:val="004D59E1"/>
    <w:rsid w:val="004D59F1"/>
    <w:rsid w:val="004D5DA0"/>
    <w:rsid w:val="004D5E70"/>
    <w:rsid w:val="004D661D"/>
    <w:rsid w:val="004D6837"/>
    <w:rsid w:val="004D6CC2"/>
    <w:rsid w:val="004D6DD4"/>
    <w:rsid w:val="004D6E07"/>
    <w:rsid w:val="004D701D"/>
    <w:rsid w:val="004D7F97"/>
    <w:rsid w:val="004E0841"/>
    <w:rsid w:val="004E08DA"/>
    <w:rsid w:val="004E16EB"/>
    <w:rsid w:val="004E1B69"/>
    <w:rsid w:val="004E2DB1"/>
    <w:rsid w:val="004E2EB9"/>
    <w:rsid w:val="004E36F7"/>
    <w:rsid w:val="004E3A15"/>
    <w:rsid w:val="004E4297"/>
    <w:rsid w:val="004E435A"/>
    <w:rsid w:val="004E4B08"/>
    <w:rsid w:val="004E4DBD"/>
    <w:rsid w:val="004E52C1"/>
    <w:rsid w:val="004E5DF1"/>
    <w:rsid w:val="004E6331"/>
    <w:rsid w:val="004E6DA7"/>
    <w:rsid w:val="004E7BA5"/>
    <w:rsid w:val="004F02F6"/>
    <w:rsid w:val="004F0ABA"/>
    <w:rsid w:val="004F158A"/>
    <w:rsid w:val="004F2638"/>
    <w:rsid w:val="004F282C"/>
    <w:rsid w:val="004F3499"/>
    <w:rsid w:val="004F3B12"/>
    <w:rsid w:val="004F52A4"/>
    <w:rsid w:val="004F62CE"/>
    <w:rsid w:val="004F6C58"/>
    <w:rsid w:val="004F6E09"/>
    <w:rsid w:val="004F71E5"/>
    <w:rsid w:val="004F7633"/>
    <w:rsid w:val="004F7790"/>
    <w:rsid w:val="004F7C78"/>
    <w:rsid w:val="0050054C"/>
    <w:rsid w:val="005009C6"/>
    <w:rsid w:val="00502038"/>
    <w:rsid w:val="00502782"/>
    <w:rsid w:val="00502D8F"/>
    <w:rsid w:val="00503E88"/>
    <w:rsid w:val="00504098"/>
    <w:rsid w:val="0050414C"/>
    <w:rsid w:val="00504ABA"/>
    <w:rsid w:val="0050571C"/>
    <w:rsid w:val="00505C5B"/>
    <w:rsid w:val="00505E8D"/>
    <w:rsid w:val="00505F3E"/>
    <w:rsid w:val="00505FF9"/>
    <w:rsid w:val="00506130"/>
    <w:rsid w:val="00507017"/>
    <w:rsid w:val="00507705"/>
    <w:rsid w:val="00507A61"/>
    <w:rsid w:val="00507AD4"/>
    <w:rsid w:val="00510444"/>
    <w:rsid w:val="00510D8B"/>
    <w:rsid w:val="00511702"/>
    <w:rsid w:val="00511C83"/>
    <w:rsid w:val="005124CF"/>
    <w:rsid w:val="00512ED5"/>
    <w:rsid w:val="00515627"/>
    <w:rsid w:val="005157C9"/>
    <w:rsid w:val="00516EF9"/>
    <w:rsid w:val="0051709D"/>
    <w:rsid w:val="005178F5"/>
    <w:rsid w:val="00517960"/>
    <w:rsid w:val="00517BD7"/>
    <w:rsid w:val="00520A7B"/>
    <w:rsid w:val="00520B88"/>
    <w:rsid w:val="00520CBF"/>
    <w:rsid w:val="00521043"/>
    <w:rsid w:val="005211DD"/>
    <w:rsid w:val="0052157F"/>
    <w:rsid w:val="00522AB3"/>
    <w:rsid w:val="005231B6"/>
    <w:rsid w:val="005232F9"/>
    <w:rsid w:val="00523FE7"/>
    <w:rsid w:val="0052430A"/>
    <w:rsid w:val="00524B0A"/>
    <w:rsid w:val="00524BBE"/>
    <w:rsid w:val="00524E6C"/>
    <w:rsid w:val="005250E8"/>
    <w:rsid w:val="00525270"/>
    <w:rsid w:val="00525B33"/>
    <w:rsid w:val="00525B9A"/>
    <w:rsid w:val="00525F15"/>
    <w:rsid w:val="005260C7"/>
    <w:rsid w:val="00526243"/>
    <w:rsid w:val="00526521"/>
    <w:rsid w:val="0052696D"/>
    <w:rsid w:val="00526D58"/>
    <w:rsid w:val="005273CD"/>
    <w:rsid w:val="00527536"/>
    <w:rsid w:val="00527759"/>
    <w:rsid w:val="005277B2"/>
    <w:rsid w:val="00527C29"/>
    <w:rsid w:val="00530032"/>
    <w:rsid w:val="005300B3"/>
    <w:rsid w:val="00530257"/>
    <w:rsid w:val="00530384"/>
    <w:rsid w:val="00530803"/>
    <w:rsid w:val="00530AB4"/>
    <w:rsid w:val="00530BE4"/>
    <w:rsid w:val="00530F45"/>
    <w:rsid w:val="005312B2"/>
    <w:rsid w:val="00531BA5"/>
    <w:rsid w:val="00532A02"/>
    <w:rsid w:val="00533A12"/>
    <w:rsid w:val="005340CA"/>
    <w:rsid w:val="005345A1"/>
    <w:rsid w:val="00535128"/>
    <w:rsid w:val="00535208"/>
    <w:rsid w:val="005352DE"/>
    <w:rsid w:val="00535591"/>
    <w:rsid w:val="00535C03"/>
    <w:rsid w:val="00536074"/>
    <w:rsid w:val="00536A73"/>
    <w:rsid w:val="0053720E"/>
    <w:rsid w:val="005405B3"/>
    <w:rsid w:val="005406E4"/>
    <w:rsid w:val="005410A7"/>
    <w:rsid w:val="005425B0"/>
    <w:rsid w:val="00543442"/>
    <w:rsid w:val="00543B40"/>
    <w:rsid w:val="00544DE7"/>
    <w:rsid w:val="00544F66"/>
    <w:rsid w:val="00545639"/>
    <w:rsid w:val="00545898"/>
    <w:rsid w:val="005464A1"/>
    <w:rsid w:val="0054751C"/>
    <w:rsid w:val="005479B9"/>
    <w:rsid w:val="00547ACC"/>
    <w:rsid w:val="00547C21"/>
    <w:rsid w:val="00547FF9"/>
    <w:rsid w:val="00551572"/>
    <w:rsid w:val="00551E30"/>
    <w:rsid w:val="0055257C"/>
    <w:rsid w:val="005526C2"/>
    <w:rsid w:val="0055275F"/>
    <w:rsid w:val="0055291F"/>
    <w:rsid w:val="00552F73"/>
    <w:rsid w:val="00553CCC"/>
    <w:rsid w:val="00554055"/>
    <w:rsid w:val="00554E33"/>
    <w:rsid w:val="00554E5A"/>
    <w:rsid w:val="00555990"/>
    <w:rsid w:val="005559E5"/>
    <w:rsid w:val="00555B71"/>
    <w:rsid w:val="0055628E"/>
    <w:rsid w:val="00556613"/>
    <w:rsid w:val="00556836"/>
    <w:rsid w:val="0055687F"/>
    <w:rsid w:val="00556BCA"/>
    <w:rsid w:val="00556E2B"/>
    <w:rsid w:val="00557068"/>
    <w:rsid w:val="0055715B"/>
    <w:rsid w:val="00557CD1"/>
    <w:rsid w:val="00557DF8"/>
    <w:rsid w:val="00561644"/>
    <w:rsid w:val="00562169"/>
    <w:rsid w:val="005633AC"/>
    <w:rsid w:val="0056411B"/>
    <w:rsid w:val="00564652"/>
    <w:rsid w:val="005657C9"/>
    <w:rsid w:val="00565D54"/>
    <w:rsid w:val="00566873"/>
    <w:rsid w:val="00566CCC"/>
    <w:rsid w:val="00567479"/>
    <w:rsid w:val="0056757A"/>
    <w:rsid w:val="005675F4"/>
    <w:rsid w:val="00567673"/>
    <w:rsid w:val="00567DC1"/>
    <w:rsid w:val="005704BD"/>
    <w:rsid w:val="00570C21"/>
    <w:rsid w:val="00570CBC"/>
    <w:rsid w:val="00573205"/>
    <w:rsid w:val="005732C9"/>
    <w:rsid w:val="0057333C"/>
    <w:rsid w:val="005740A6"/>
    <w:rsid w:val="00574270"/>
    <w:rsid w:val="00574857"/>
    <w:rsid w:val="00574B43"/>
    <w:rsid w:val="0057533B"/>
    <w:rsid w:val="00575EB2"/>
    <w:rsid w:val="00575F00"/>
    <w:rsid w:val="005764D0"/>
    <w:rsid w:val="00576D34"/>
    <w:rsid w:val="00577116"/>
    <w:rsid w:val="005805E7"/>
    <w:rsid w:val="0058126F"/>
    <w:rsid w:val="0058160C"/>
    <w:rsid w:val="005816A5"/>
    <w:rsid w:val="00581A3E"/>
    <w:rsid w:val="00581F7F"/>
    <w:rsid w:val="00582F6B"/>
    <w:rsid w:val="00583286"/>
    <w:rsid w:val="005832B0"/>
    <w:rsid w:val="00583717"/>
    <w:rsid w:val="00583A2C"/>
    <w:rsid w:val="00583E29"/>
    <w:rsid w:val="005841F7"/>
    <w:rsid w:val="0058439E"/>
    <w:rsid w:val="0058589D"/>
    <w:rsid w:val="00585DC1"/>
    <w:rsid w:val="00585F71"/>
    <w:rsid w:val="005861DA"/>
    <w:rsid w:val="00586C94"/>
    <w:rsid w:val="00587386"/>
    <w:rsid w:val="00587536"/>
    <w:rsid w:val="00587D96"/>
    <w:rsid w:val="00587DBB"/>
    <w:rsid w:val="00590040"/>
    <w:rsid w:val="00590984"/>
    <w:rsid w:val="00590D66"/>
    <w:rsid w:val="0059128D"/>
    <w:rsid w:val="005919A5"/>
    <w:rsid w:val="00591A11"/>
    <w:rsid w:val="0059226F"/>
    <w:rsid w:val="00592674"/>
    <w:rsid w:val="00592954"/>
    <w:rsid w:val="005929DE"/>
    <w:rsid w:val="005930D4"/>
    <w:rsid w:val="00593326"/>
    <w:rsid w:val="00594142"/>
    <w:rsid w:val="005941C1"/>
    <w:rsid w:val="00594DD7"/>
    <w:rsid w:val="00594FCF"/>
    <w:rsid w:val="00595622"/>
    <w:rsid w:val="00596176"/>
    <w:rsid w:val="00597A23"/>
    <w:rsid w:val="00597A89"/>
    <w:rsid w:val="00597EDA"/>
    <w:rsid w:val="005A0654"/>
    <w:rsid w:val="005A0948"/>
    <w:rsid w:val="005A0B4F"/>
    <w:rsid w:val="005A11DE"/>
    <w:rsid w:val="005A1781"/>
    <w:rsid w:val="005A1FB4"/>
    <w:rsid w:val="005A2941"/>
    <w:rsid w:val="005A2D1D"/>
    <w:rsid w:val="005A3074"/>
    <w:rsid w:val="005A4800"/>
    <w:rsid w:val="005A5146"/>
    <w:rsid w:val="005A545A"/>
    <w:rsid w:val="005A55D1"/>
    <w:rsid w:val="005A5A92"/>
    <w:rsid w:val="005A624A"/>
    <w:rsid w:val="005A728B"/>
    <w:rsid w:val="005B038A"/>
    <w:rsid w:val="005B08C8"/>
    <w:rsid w:val="005B0B84"/>
    <w:rsid w:val="005B0E3B"/>
    <w:rsid w:val="005B1574"/>
    <w:rsid w:val="005B1C27"/>
    <w:rsid w:val="005B1F2F"/>
    <w:rsid w:val="005B2057"/>
    <w:rsid w:val="005B29D2"/>
    <w:rsid w:val="005B2A3C"/>
    <w:rsid w:val="005B3E8F"/>
    <w:rsid w:val="005B40BA"/>
    <w:rsid w:val="005B4273"/>
    <w:rsid w:val="005B49EF"/>
    <w:rsid w:val="005B5D02"/>
    <w:rsid w:val="005B60F3"/>
    <w:rsid w:val="005B6615"/>
    <w:rsid w:val="005B6709"/>
    <w:rsid w:val="005B68BC"/>
    <w:rsid w:val="005C05BA"/>
    <w:rsid w:val="005C081C"/>
    <w:rsid w:val="005C1050"/>
    <w:rsid w:val="005C123F"/>
    <w:rsid w:val="005C1A93"/>
    <w:rsid w:val="005C26E2"/>
    <w:rsid w:val="005C2C7D"/>
    <w:rsid w:val="005C3005"/>
    <w:rsid w:val="005C368D"/>
    <w:rsid w:val="005C3B70"/>
    <w:rsid w:val="005C4649"/>
    <w:rsid w:val="005C4F8D"/>
    <w:rsid w:val="005C610C"/>
    <w:rsid w:val="005C6E15"/>
    <w:rsid w:val="005C7877"/>
    <w:rsid w:val="005C7CCB"/>
    <w:rsid w:val="005D1504"/>
    <w:rsid w:val="005D1A9F"/>
    <w:rsid w:val="005D1EAF"/>
    <w:rsid w:val="005D1FC4"/>
    <w:rsid w:val="005D23C2"/>
    <w:rsid w:val="005D25AB"/>
    <w:rsid w:val="005D2B87"/>
    <w:rsid w:val="005D2EA5"/>
    <w:rsid w:val="005D2F1B"/>
    <w:rsid w:val="005D3306"/>
    <w:rsid w:val="005D374D"/>
    <w:rsid w:val="005D3A8F"/>
    <w:rsid w:val="005D4439"/>
    <w:rsid w:val="005D4AB1"/>
    <w:rsid w:val="005D5ADA"/>
    <w:rsid w:val="005D5C18"/>
    <w:rsid w:val="005D6C42"/>
    <w:rsid w:val="005D7594"/>
    <w:rsid w:val="005D79B5"/>
    <w:rsid w:val="005D7FE1"/>
    <w:rsid w:val="005E015C"/>
    <w:rsid w:val="005E0969"/>
    <w:rsid w:val="005E13F1"/>
    <w:rsid w:val="005E17ED"/>
    <w:rsid w:val="005E1978"/>
    <w:rsid w:val="005E289D"/>
    <w:rsid w:val="005E2B4C"/>
    <w:rsid w:val="005E30EB"/>
    <w:rsid w:val="005E312B"/>
    <w:rsid w:val="005E32F1"/>
    <w:rsid w:val="005E3D57"/>
    <w:rsid w:val="005E5377"/>
    <w:rsid w:val="005E57B6"/>
    <w:rsid w:val="005E6F57"/>
    <w:rsid w:val="005E781E"/>
    <w:rsid w:val="005E7CE3"/>
    <w:rsid w:val="005F0F6C"/>
    <w:rsid w:val="005F11F3"/>
    <w:rsid w:val="005F22F2"/>
    <w:rsid w:val="005F2610"/>
    <w:rsid w:val="005F26E8"/>
    <w:rsid w:val="005F2C3E"/>
    <w:rsid w:val="005F3239"/>
    <w:rsid w:val="005F3425"/>
    <w:rsid w:val="005F3B81"/>
    <w:rsid w:val="005F40BC"/>
    <w:rsid w:val="005F4269"/>
    <w:rsid w:val="005F44AC"/>
    <w:rsid w:val="005F48F0"/>
    <w:rsid w:val="005F4C15"/>
    <w:rsid w:val="005F519F"/>
    <w:rsid w:val="005F52E8"/>
    <w:rsid w:val="005F60D9"/>
    <w:rsid w:val="005F62D3"/>
    <w:rsid w:val="005F6970"/>
    <w:rsid w:val="005F6EAF"/>
    <w:rsid w:val="005F7229"/>
    <w:rsid w:val="005F76B3"/>
    <w:rsid w:val="005F798D"/>
    <w:rsid w:val="006006AE"/>
    <w:rsid w:val="00600C9C"/>
    <w:rsid w:val="00600EFA"/>
    <w:rsid w:val="0060161C"/>
    <w:rsid w:val="00601A4D"/>
    <w:rsid w:val="0060216A"/>
    <w:rsid w:val="006025E0"/>
    <w:rsid w:val="006027C4"/>
    <w:rsid w:val="00603360"/>
    <w:rsid w:val="00603471"/>
    <w:rsid w:val="0060351A"/>
    <w:rsid w:val="00603571"/>
    <w:rsid w:val="00603914"/>
    <w:rsid w:val="00604699"/>
    <w:rsid w:val="006048CD"/>
    <w:rsid w:val="00604CAC"/>
    <w:rsid w:val="0060569C"/>
    <w:rsid w:val="006056D7"/>
    <w:rsid w:val="00605AB5"/>
    <w:rsid w:val="00606CD9"/>
    <w:rsid w:val="00606DDB"/>
    <w:rsid w:val="00607E89"/>
    <w:rsid w:val="006103E5"/>
    <w:rsid w:val="006104CA"/>
    <w:rsid w:val="006107EC"/>
    <w:rsid w:val="0061089F"/>
    <w:rsid w:val="00610D4C"/>
    <w:rsid w:val="00611589"/>
    <w:rsid w:val="00611598"/>
    <w:rsid w:val="006118C4"/>
    <w:rsid w:val="00611C89"/>
    <w:rsid w:val="00613224"/>
    <w:rsid w:val="006137D5"/>
    <w:rsid w:val="006139E3"/>
    <w:rsid w:val="00613C98"/>
    <w:rsid w:val="00614164"/>
    <w:rsid w:val="006143A3"/>
    <w:rsid w:val="00615916"/>
    <w:rsid w:val="006162AC"/>
    <w:rsid w:val="006165FA"/>
    <w:rsid w:val="00617254"/>
    <w:rsid w:val="006173F4"/>
    <w:rsid w:val="00617628"/>
    <w:rsid w:val="00620253"/>
    <w:rsid w:val="0062028A"/>
    <w:rsid w:val="00620689"/>
    <w:rsid w:val="00620FBE"/>
    <w:rsid w:val="0062195C"/>
    <w:rsid w:val="00621E8B"/>
    <w:rsid w:val="00623C26"/>
    <w:rsid w:val="006248EB"/>
    <w:rsid w:val="00624B24"/>
    <w:rsid w:val="00625CA9"/>
    <w:rsid w:val="00625CB6"/>
    <w:rsid w:val="00625CFC"/>
    <w:rsid w:val="00625FBD"/>
    <w:rsid w:val="006261AC"/>
    <w:rsid w:val="0062646B"/>
    <w:rsid w:val="00626670"/>
    <w:rsid w:val="00626B45"/>
    <w:rsid w:val="00630F06"/>
    <w:rsid w:val="00631128"/>
    <w:rsid w:val="006313E4"/>
    <w:rsid w:val="0063160A"/>
    <w:rsid w:val="00631789"/>
    <w:rsid w:val="00631C24"/>
    <w:rsid w:val="006326E5"/>
    <w:rsid w:val="00632C62"/>
    <w:rsid w:val="00633163"/>
    <w:rsid w:val="00633D8B"/>
    <w:rsid w:val="006340FC"/>
    <w:rsid w:val="006344B6"/>
    <w:rsid w:val="00634B9F"/>
    <w:rsid w:val="00635043"/>
    <w:rsid w:val="00635208"/>
    <w:rsid w:val="006352D2"/>
    <w:rsid w:val="00635B52"/>
    <w:rsid w:val="00635F28"/>
    <w:rsid w:val="00636215"/>
    <w:rsid w:val="0063676A"/>
    <w:rsid w:val="00636A96"/>
    <w:rsid w:val="00636C2F"/>
    <w:rsid w:val="00636FD9"/>
    <w:rsid w:val="006375EE"/>
    <w:rsid w:val="00637880"/>
    <w:rsid w:val="00640049"/>
    <w:rsid w:val="00640C1B"/>
    <w:rsid w:val="00641070"/>
    <w:rsid w:val="00641285"/>
    <w:rsid w:val="006414A0"/>
    <w:rsid w:val="006418DC"/>
    <w:rsid w:val="006419C0"/>
    <w:rsid w:val="00642178"/>
    <w:rsid w:val="0064218F"/>
    <w:rsid w:val="00642254"/>
    <w:rsid w:val="00642512"/>
    <w:rsid w:val="00642A63"/>
    <w:rsid w:val="006435E0"/>
    <w:rsid w:val="006437CC"/>
    <w:rsid w:val="00643A32"/>
    <w:rsid w:val="006442F5"/>
    <w:rsid w:val="006443C7"/>
    <w:rsid w:val="00644A95"/>
    <w:rsid w:val="00644AD2"/>
    <w:rsid w:val="00644C1B"/>
    <w:rsid w:val="0064508A"/>
    <w:rsid w:val="00645193"/>
    <w:rsid w:val="00645BCB"/>
    <w:rsid w:val="006477C4"/>
    <w:rsid w:val="00647B64"/>
    <w:rsid w:val="00647C6E"/>
    <w:rsid w:val="00647F68"/>
    <w:rsid w:val="00650099"/>
    <w:rsid w:val="00650258"/>
    <w:rsid w:val="0065081F"/>
    <w:rsid w:val="00650D72"/>
    <w:rsid w:val="00651BA0"/>
    <w:rsid w:val="006520EE"/>
    <w:rsid w:val="0065238E"/>
    <w:rsid w:val="0065299E"/>
    <w:rsid w:val="006529CE"/>
    <w:rsid w:val="00653166"/>
    <w:rsid w:val="00654124"/>
    <w:rsid w:val="0065439F"/>
    <w:rsid w:val="006549F7"/>
    <w:rsid w:val="006557AC"/>
    <w:rsid w:val="00655A47"/>
    <w:rsid w:val="00655BB2"/>
    <w:rsid w:val="006560DE"/>
    <w:rsid w:val="006560FC"/>
    <w:rsid w:val="006564D0"/>
    <w:rsid w:val="00656C29"/>
    <w:rsid w:val="00656EB9"/>
    <w:rsid w:val="006573FC"/>
    <w:rsid w:val="00657704"/>
    <w:rsid w:val="00657BD0"/>
    <w:rsid w:val="00657C96"/>
    <w:rsid w:val="006602FF"/>
    <w:rsid w:val="0066036C"/>
    <w:rsid w:val="00660736"/>
    <w:rsid w:val="00660F0B"/>
    <w:rsid w:val="00660FA6"/>
    <w:rsid w:val="006611F1"/>
    <w:rsid w:val="006616D3"/>
    <w:rsid w:val="006617F6"/>
    <w:rsid w:val="00661F74"/>
    <w:rsid w:val="00662F05"/>
    <w:rsid w:val="00663C9F"/>
    <w:rsid w:val="00664B09"/>
    <w:rsid w:val="00664EA4"/>
    <w:rsid w:val="006656F2"/>
    <w:rsid w:val="00665F55"/>
    <w:rsid w:val="00665FEA"/>
    <w:rsid w:val="0066626A"/>
    <w:rsid w:val="0066645D"/>
    <w:rsid w:val="0066649E"/>
    <w:rsid w:val="006666C9"/>
    <w:rsid w:val="0066675B"/>
    <w:rsid w:val="00666C44"/>
    <w:rsid w:val="00666C8C"/>
    <w:rsid w:val="00666D71"/>
    <w:rsid w:val="006670BF"/>
    <w:rsid w:val="00671A93"/>
    <w:rsid w:val="00672137"/>
    <w:rsid w:val="0067266C"/>
    <w:rsid w:val="00673CAB"/>
    <w:rsid w:val="00674203"/>
    <w:rsid w:val="00674720"/>
    <w:rsid w:val="0067492C"/>
    <w:rsid w:val="00675637"/>
    <w:rsid w:val="006764F7"/>
    <w:rsid w:val="00676987"/>
    <w:rsid w:val="0067699F"/>
    <w:rsid w:val="00676C9C"/>
    <w:rsid w:val="006770E9"/>
    <w:rsid w:val="00677372"/>
    <w:rsid w:val="0067759D"/>
    <w:rsid w:val="006775B9"/>
    <w:rsid w:val="006809A9"/>
    <w:rsid w:val="006812BD"/>
    <w:rsid w:val="00681400"/>
    <w:rsid w:val="00681498"/>
    <w:rsid w:val="00681995"/>
    <w:rsid w:val="00681A5C"/>
    <w:rsid w:val="00682117"/>
    <w:rsid w:val="0068212A"/>
    <w:rsid w:val="00682208"/>
    <w:rsid w:val="00682BF7"/>
    <w:rsid w:val="00682CC9"/>
    <w:rsid w:val="00682E76"/>
    <w:rsid w:val="006834E3"/>
    <w:rsid w:val="00683ACE"/>
    <w:rsid w:val="00683EA7"/>
    <w:rsid w:val="006842B6"/>
    <w:rsid w:val="0068451F"/>
    <w:rsid w:val="00684A29"/>
    <w:rsid w:val="00684A4C"/>
    <w:rsid w:val="00684DBF"/>
    <w:rsid w:val="00684EBE"/>
    <w:rsid w:val="00684FCE"/>
    <w:rsid w:val="006851B4"/>
    <w:rsid w:val="006851EF"/>
    <w:rsid w:val="00685A68"/>
    <w:rsid w:val="00685FC6"/>
    <w:rsid w:val="00686091"/>
    <w:rsid w:val="00686332"/>
    <w:rsid w:val="00686813"/>
    <w:rsid w:val="00686C0F"/>
    <w:rsid w:val="00686F2A"/>
    <w:rsid w:val="00687294"/>
    <w:rsid w:val="006875A4"/>
    <w:rsid w:val="006877A8"/>
    <w:rsid w:val="00687853"/>
    <w:rsid w:val="0069065E"/>
    <w:rsid w:val="00691604"/>
    <w:rsid w:val="006919C7"/>
    <w:rsid w:val="00691A0C"/>
    <w:rsid w:val="00691F44"/>
    <w:rsid w:val="0069239A"/>
    <w:rsid w:val="00693E1B"/>
    <w:rsid w:val="00694174"/>
    <w:rsid w:val="00695370"/>
    <w:rsid w:val="00695CD6"/>
    <w:rsid w:val="00695DEF"/>
    <w:rsid w:val="00696094"/>
    <w:rsid w:val="0069629C"/>
    <w:rsid w:val="006969B5"/>
    <w:rsid w:val="00696EA1"/>
    <w:rsid w:val="0069717C"/>
    <w:rsid w:val="006976AE"/>
    <w:rsid w:val="00697739"/>
    <w:rsid w:val="006A06CA"/>
    <w:rsid w:val="006A1588"/>
    <w:rsid w:val="006A1E0D"/>
    <w:rsid w:val="006A2031"/>
    <w:rsid w:val="006A30E7"/>
    <w:rsid w:val="006A370E"/>
    <w:rsid w:val="006A3856"/>
    <w:rsid w:val="006A3A13"/>
    <w:rsid w:val="006A3B20"/>
    <w:rsid w:val="006A3CBA"/>
    <w:rsid w:val="006A3D33"/>
    <w:rsid w:val="006A3E86"/>
    <w:rsid w:val="006A4022"/>
    <w:rsid w:val="006A411F"/>
    <w:rsid w:val="006A41D3"/>
    <w:rsid w:val="006A50D0"/>
    <w:rsid w:val="006A50FB"/>
    <w:rsid w:val="006A522C"/>
    <w:rsid w:val="006A52BE"/>
    <w:rsid w:val="006A660A"/>
    <w:rsid w:val="006A6703"/>
    <w:rsid w:val="006A77EB"/>
    <w:rsid w:val="006A7D44"/>
    <w:rsid w:val="006A7FE9"/>
    <w:rsid w:val="006B06DB"/>
    <w:rsid w:val="006B0A3B"/>
    <w:rsid w:val="006B0A5B"/>
    <w:rsid w:val="006B11D6"/>
    <w:rsid w:val="006B1707"/>
    <w:rsid w:val="006B1916"/>
    <w:rsid w:val="006B1AF7"/>
    <w:rsid w:val="006B1E99"/>
    <w:rsid w:val="006B22DF"/>
    <w:rsid w:val="006B25D9"/>
    <w:rsid w:val="006B2686"/>
    <w:rsid w:val="006B2893"/>
    <w:rsid w:val="006B3098"/>
    <w:rsid w:val="006B3771"/>
    <w:rsid w:val="006B3E48"/>
    <w:rsid w:val="006B4A58"/>
    <w:rsid w:val="006B4B82"/>
    <w:rsid w:val="006B5586"/>
    <w:rsid w:val="006B5605"/>
    <w:rsid w:val="006B5CEE"/>
    <w:rsid w:val="006B6C2A"/>
    <w:rsid w:val="006B7CC7"/>
    <w:rsid w:val="006C086D"/>
    <w:rsid w:val="006C0B0C"/>
    <w:rsid w:val="006C1309"/>
    <w:rsid w:val="006C1343"/>
    <w:rsid w:val="006C1650"/>
    <w:rsid w:val="006C1699"/>
    <w:rsid w:val="006C1A4B"/>
    <w:rsid w:val="006C1AF7"/>
    <w:rsid w:val="006C1F69"/>
    <w:rsid w:val="006C2775"/>
    <w:rsid w:val="006C3976"/>
    <w:rsid w:val="006C3B58"/>
    <w:rsid w:val="006C3B80"/>
    <w:rsid w:val="006C48A0"/>
    <w:rsid w:val="006C4C83"/>
    <w:rsid w:val="006C4E8E"/>
    <w:rsid w:val="006C5066"/>
    <w:rsid w:val="006C58E9"/>
    <w:rsid w:val="006C62D8"/>
    <w:rsid w:val="006C649D"/>
    <w:rsid w:val="006C69B1"/>
    <w:rsid w:val="006C6AED"/>
    <w:rsid w:val="006C70BE"/>
    <w:rsid w:val="006C7DA2"/>
    <w:rsid w:val="006C7EB2"/>
    <w:rsid w:val="006C7FE8"/>
    <w:rsid w:val="006D02AD"/>
    <w:rsid w:val="006D048B"/>
    <w:rsid w:val="006D0780"/>
    <w:rsid w:val="006D0C00"/>
    <w:rsid w:val="006D13FA"/>
    <w:rsid w:val="006D15E1"/>
    <w:rsid w:val="006D1848"/>
    <w:rsid w:val="006D1F2E"/>
    <w:rsid w:val="006D24C5"/>
    <w:rsid w:val="006D2755"/>
    <w:rsid w:val="006D276E"/>
    <w:rsid w:val="006D2C7B"/>
    <w:rsid w:val="006D30C3"/>
    <w:rsid w:val="006D46B2"/>
    <w:rsid w:val="006D46E9"/>
    <w:rsid w:val="006D4B6F"/>
    <w:rsid w:val="006D526E"/>
    <w:rsid w:val="006D5703"/>
    <w:rsid w:val="006D5C32"/>
    <w:rsid w:val="006D647A"/>
    <w:rsid w:val="006D650E"/>
    <w:rsid w:val="006D6885"/>
    <w:rsid w:val="006D6A65"/>
    <w:rsid w:val="006E0098"/>
    <w:rsid w:val="006E00B6"/>
    <w:rsid w:val="006E05CC"/>
    <w:rsid w:val="006E0D93"/>
    <w:rsid w:val="006E1DF0"/>
    <w:rsid w:val="006E240C"/>
    <w:rsid w:val="006E262E"/>
    <w:rsid w:val="006E2B76"/>
    <w:rsid w:val="006E2DCC"/>
    <w:rsid w:val="006E357F"/>
    <w:rsid w:val="006E4465"/>
    <w:rsid w:val="006E4528"/>
    <w:rsid w:val="006E470B"/>
    <w:rsid w:val="006E4882"/>
    <w:rsid w:val="006E5434"/>
    <w:rsid w:val="006E5C9D"/>
    <w:rsid w:val="006E6BFB"/>
    <w:rsid w:val="006F0806"/>
    <w:rsid w:val="006F1602"/>
    <w:rsid w:val="006F1CEC"/>
    <w:rsid w:val="006F2B00"/>
    <w:rsid w:val="006F2E4A"/>
    <w:rsid w:val="006F38DA"/>
    <w:rsid w:val="006F4416"/>
    <w:rsid w:val="006F4A22"/>
    <w:rsid w:val="006F513C"/>
    <w:rsid w:val="006F5349"/>
    <w:rsid w:val="006F5671"/>
    <w:rsid w:val="006F5811"/>
    <w:rsid w:val="006F5A6C"/>
    <w:rsid w:val="006F5F7C"/>
    <w:rsid w:val="006F6D79"/>
    <w:rsid w:val="006F70D6"/>
    <w:rsid w:val="007003A3"/>
    <w:rsid w:val="0070062B"/>
    <w:rsid w:val="00700B44"/>
    <w:rsid w:val="0070182D"/>
    <w:rsid w:val="00701D4C"/>
    <w:rsid w:val="007020C2"/>
    <w:rsid w:val="00702626"/>
    <w:rsid w:val="00702DF7"/>
    <w:rsid w:val="00703CD2"/>
    <w:rsid w:val="00703EA5"/>
    <w:rsid w:val="007049E2"/>
    <w:rsid w:val="00704D38"/>
    <w:rsid w:val="00704DBD"/>
    <w:rsid w:val="00705B1A"/>
    <w:rsid w:val="007067AF"/>
    <w:rsid w:val="00706C83"/>
    <w:rsid w:val="00707512"/>
    <w:rsid w:val="00710152"/>
    <w:rsid w:val="0071047E"/>
    <w:rsid w:val="00711C7C"/>
    <w:rsid w:val="00711D00"/>
    <w:rsid w:val="00711DB4"/>
    <w:rsid w:val="00711EC5"/>
    <w:rsid w:val="0071228E"/>
    <w:rsid w:val="00712410"/>
    <w:rsid w:val="00712806"/>
    <w:rsid w:val="00712D83"/>
    <w:rsid w:val="00713026"/>
    <w:rsid w:val="00713763"/>
    <w:rsid w:val="00713943"/>
    <w:rsid w:val="00713FA0"/>
    <w:rsid w:val="00715770"/>
    <w:rsid w:val="00715DF7"/>
    <w:rsid w:val="00716F07"/>
    <w:rsid w:val="007170C0"/>
    <w:rsid w:val="00717323"/>
    <w:rsid w:val="00717432"/>
    <w:rsid w:val="007205FC"/>
    <w:rsid w:val="00720956"/>
    <w:rsid w:val="00720F24"/>
    <w:rsid w:val="0072155E"/>
    <w:rsid w:val="00721778"/>
    <w:rsid w:val="00722270"/>
    <w:rsid w:val="00722887"/>
    <w:rsid w:val="007230BF"/>
    <w:rsid w:val="00723463"/>
    <w:rsid w:val="00724C52"/>
    <w:rsid w:val="00725305"/>
    <w:rsid w:val="007255DB"/>
    <w:rsid w:val="007255FF"/>
    <w:rsid w:val="00725795"/>
    <w:rsid w:val="00725B4A"/>
    <w:rsid w:val="0072605B"/>
    <w:rsid w:val="0072623E"/>
    <w:rsid w:val="00726BFC"/>
    <w:rsid w:val="00726DCF"/>
    <w:rsid w:val="00727FED"/>
    <w:rsid w:val="007306C1"/>
    <w:rsid w:val="00730785"/>
    <w:rsid w:val="00730D6F"/>
    <w:rsid w:val="0073100C"/>
    <w:rsid w:val="007315CE"/>
    <w:rsid w:val="00731FD4"/>
    <w:rsid w:val="0073265F"/>
    <w:rsid w:val="00732774"/>
    <w:rsid w:val="007328DF"/>
    <w:rsid w:val="00733090"/>
    <w:rsid w:val="007331DB"/>
    <w:rsid w:val="007337A8"/>
    <w:rsid w:val="0073424B"/>
    <w:rsid w:val="00735388"/>
    <w:rsid w:val="00735601"/>
    <w:rsid w:val="00735B20"/>
    <w:rsid w:val="00736100"/>
    <w:rsid w:val="007361ED"/>
    <w:rsid w:val="0073629E"/>
    <w:rsid w:val="00736358"/>
    <w:rsid w:val="00736D59"/>
    <w:rsid w:val="00737516"/>
    <w:rsid w:val="00740111"/>
    <w:rsid w:val="00740FBB"/>
    <w:rsid w:val="0074106C"/>
    <w:rsid w:val="00741E63"/>
    <w:rsid w:val="00742054"/>
    <w:rsid w:val="00742551"/>
    <w:rsid w:val="00742E71"/>
    <w:rsid w:val="0074336C"/>
    <w:rsid w:val="00743A7D"/>
    <w:rsid w:val="00743BB5"/>
    <w:rsid w:val="00743F77"/>
    <w:rsid w:val="00744304"/>
    <w:rsid w:val="007448F2"/>
    <w:rsid w:val="00744CFA"/>
    <w:rsid w:val="00744DB4"/>
    <w:rsid w:val="00745111"/>
    <w:rsid w:val="0074523E"/>
    <w:rsid w:val="00745567"/>
    <w:rsid w:val="007458D5"/>
    <w:rsid w:val="007461B2"/>
    <w:rsid w:val="00746223"/>
    <w:rsid w:val="007464B3"/>
    <w:rsid w:val="00746F31"/>
    <w:rsid w:val="0074709E"/>
    <w:rsid w:val="007477F5"/>
    <w:rsid w:val="00747F1E"/>
    <w:rsid w:val="00750131"/>
    <w:rsid w:val="007501B6"/>
    <w:rsid w:val="00750B83"/>
    <w:rsid w:val="00750CA8"/>
    <w:rsid w:val="0075144C"/>
    <w:rsid w:val="00751C5A"/>
    <w:rsid w:val="00752087"/>
    <w:rsid w:val="0075291A"/>
    <w:rsid w:val="007529CF"/>
    <w:rsid w:val="00752A06"/>
    <w:rsid w:val="00753241"/>
    <w:rsid w:val="00753670"/>
    <w:rsid w:val="00754315"/>
    <w:rsid w:val="007553AE"/>
    <w:rsid w:val="0075654C"/>
    <w:rsid w:val="00756725"/>
    <w:rsid w:val="00756C16"/>
    <w:rsid w:val="007571C4"/>
    <w:rsid w:val="0075730A"/>
    <w:rsid w:val="00757A67"/>
    <w:rsid w:val="00757DE7"/>
    <w:rsid w:val="00760897"/>
    <w:rsid w:val="0076231F"/>
    <w:rsid w:val="00762628"/>
    <w:rsid w:val="00762808"/>
    <w:rsid w:val="00762AE6"/>
    <w:rsid w:val="00762D1F"/>
    <w:rsid w:val="00762E52"/>
    <w:rsid w:val="00762F7B"/>
    <w:rsid w:val="00763F26"/>
    <w:rsid w:val="00764A2F"/>
    <w:rsid w:val="00764F19"/>
    <w:rsid w:val="00765384"/>
    <w:rsid w:val="007655BA"/>
    <w:rsid w:val="007655EB"/>
    <w:rsid w:val="007655ED"/>
    <w:rsid w:val="00765994"/>
    <w:rsid w:val="00765B65"/>
    <w:rsid w:val="00765C1B"/>
    <w:rsid w:val="007661D8"/>
    <w:rsid w:val="0076665C"/>
    <w:rsid w:val="00766754"/>
    <w:rsid w:val="0076680E"/>
    <w:rsid w:val="007671EB"/>
    <w:rsid w:val="007672F6"/>
    <w:rsid w:val="007675A2"/>
    <w:rsid w:val="00770426"/>
    <w:rsid w:val="00770761"/>
    <w:rsid w:val="00770A5C"/>
    <w:rsid w:val="00770B11"/>
    <w:rsid w:val="00771C8C"/>
    <w:rsid w:val="00773679"/>
    <w:rsid w:val="00773FD1"/>
    <w:rsid w:val="007746D0"/>
    <w:rsid w:val="00774B71"/>
    <w:rsid w:val="00775CFE"/>
    <w:rsid w:val="00775D98"/>
    <w:rsid w:val="00775DBB"/>
    <w:rsid w:val="007760A2"/>
    <w:rsid w:val="00777758"/>
    <w:rsid w:val="007777C7"/>
    <w:rsid w:val="00777C87"/>
    <w:rsid w:val="00780652"/>
    <w:rsid w:val="00780969"/>
    <w:rsid w:val="0078189B"/>
    <w:rsid w:val="00781997"/>
    <w:rsid w:val="007825E5"/>
    <w:rsid w:val="007826A3"/>
    <w:rsid w:val="00782A88"/>
    <w:rsid w:val="00782BA4"/>
    <w:rsid w:val="00782CD7"/>
    <w:rsid w:val="00783836"/>
    <w:rsid w:val="00783C27"/>
    <w:rsid w:val="00783E23"/>
    <w:rsid w:val="007846BE"/>
    <w:rsid w:val="00784A45"/>
    <w:rsid w:val="0078623A"/>
    <w:rsid w:val="00786913"/>
    <w:rsid w:val="00786C1A"/>
    <w:rsid w:val="00786C62"/>
    <w:rsid w:val="00787887"/>
    <w:rsid w:val="00787FE1"/>
    <w:rsid w:val="00790343"/>
    <w:rsid w:val="00790559"/>
    <w:rsid w:val="00790C33"/>
    <w:rsid w:val="00790E4E"/>
    <w:rsid w:val="0079142A"/>
    <w:rsid w:val="0079155B"/>
    <w:rsid w:val="007917ED"/>
    <w:rsid w:val="00791938"/>
    <w:rsid w:val="007920B9"/>
    <w:rsid w:val="007920CB"/>
    <w:rsid w:val="0079292C"/>
    <w:rsid w:val="007933FA"/>
    <w:rsid w:val="00793688"/>
    <w:rsid w:val="00793979"/>
    <w:rsid w:val="00793EDB"/>
    <w:rsid w:val="00794BBA"/>
    <w:rsid w:val="00795089"/>
    <w:rsid w:val="0079569D"/>
    <w:rsid w:val="007961F1"/>
    <w:rsid w:val="007963B5"/>
    <w:rsid w:val="00796646"/>
    <w:rsid w:val="0079676F"/>
    <w:rsid w:val="00796CB9"/>
    <w:rsid w:val="0079769B"/>
    <w:rsid w:val="007976A0"/>
    <w:rsid w:val="007A020D"/>
    <w:rsid w:val="007A06E1"/>
    <w:rsid w:val="007A14EC"/>
    <w:rsid w:val="007A22FA"/>
    <w:rsid w:val="007A268D"/>
    <w:rsid w:val="007A2AFD"/>
    <w:rsid w:val="007A311E"/>
    <w:rsid w:val="007A3417"/>
    <w:rsid w:val="007A35C8"/>
    <w:rsid w:val="007A4746"/>
    <w:rsid w:val="007A475D"/>
    <w:rsid w:val="007A5D04"/>
    <w:rsid w:val="007A5EA1"/>
    <w:rsid w:val="007A6340"/>
    <w:rsid w:val="007A6520"/>
    <w:rsid w:val="007A6937"/>
    <w:rsid w:val="007A6ECD"/>
    <w:rsid w:val="007A703C"/>
    <w:rsid w:val="007A7395"/>
    <w:rsid w:val="007A7F66"/>
    <w:rsid w:val="007B01BC"/>
    <w:rsid w:val="007B099B"/>
    <w:rsid w:val="007B0BEC"/>
    <w:rsid w:val="007B0F96"/>
    <w:rsid w:val="007B1000"/>
    <w:rsid w:val="007B1E00"/>
    <w:rsid w:val="007B209B"/>
    <w:rsid w:val="007B2DDB"/>
    <w:rsid w:val="007B34D6"/>
    <w:rsid w:val="007B41A9"/>
    <w:rsid w:val="007B44D9"/>
    <w:rsid w:val="007B466A"/>
    <w:rsid w:val="007B5052"/>
    <w:rsid w:val="007B5332"/>
    <w:rsid w:val="007B540B"/>
    <w:rsid w:val="007B5415"/>
    <w:rsid w:val="007B6100"/>
    <w:rsid w:val="007B7137"/>
    <w:rsid w:val="007C0293"/>
    <w:rsid w:val="007C0C85"/>
    <w:rsid w:val="007C16A8"/>
    <w:rsid w:val="007C1912"/>
    <w:rsid w:val="007C1E7C"/>
    <w:rsid w:val="007C1EC9"/>
    <w:rsid w:val="007C24C8"/>
    <w:rsid w:val="007C24FD"/>
    <w:rsid w:val="007C26D4"/>
    <w:rsid w:val="007C2766"/>
    <w:rsid w:val="007C2B63"/>
    <w:rsid w:val="007C2B93"/>
    <w:rsid w:val="007C2C6B"/>
    <w:rsid w:val="007C2D73"/>
    <w:rsid w:val="007C2E38"/>
    <w:rsid w:val="007C30D9"/>
    <w:rsid w:val="007C338C"/>
    <w:rsid w:val="007C3EC5"/>
    <w:rsid w:val="007C4087"/>
    <w:rsid w:val="007C4546"/>
    <w:rsid w:val="007C45DF"/>
    <w:rsid w:val="007C47B8"/>
    <w:rsid w:val="007C4993"/>
    <w:rsid w:val="007C60E3"/>
    <w:rsid w:val="007C6CA2"/>
    <w:rsid w:val="007C6F0B"/>
    <w:rsid w:val="007C739A"/>
    <w:rsid w:val="007C751A"/>
    <w:rsid w:val="007C7B2E"/>
    <w:rsid w:val="007C7EED"/>
    <w:rsid w:val="007D0D72"/>
    <w:rsid w:val="007D1165"/>
    <w:rsid w:val="007D1E3A"/>
    <w:rsid w:val="007D2A1B"/>
    <w:rsid w:val="007D35CF"/>
    <w:rsid w:val="007D39C2"/>
    <w:rsid w:val="007D4240"/>
    <w:rsid w:val="007D46E3"/>
    <w:rsid w:val="007D4DAB"/>
    <w:rsid w:val="007D4F01"/>
    <w:rsid w:val="007D53B7"/>
    <w:rsid w:val="007D53F7"/>
    <w:rsid w:val="007D5BC0"/>
    <w:rsid w:val="007D62B1"/>
    <w:rsid w:val="007D6705"/>
    <w:rsid w:val="007D6A88"/>
    <w:rsid w:val="007D6B45"/>
    <w:rsid w:val="007D6F61"/>
    <w:rsid w:val="007D6FEB"/>
    <w:rsid w:val="007D7481"/>
    <w:rsid w:val="007D76EB"/>
    <w:rsid w:val="007D7C09"/>
    <w:rsid w:val="007E00E1"/>
    <w:rsid w:val="007E07B7"/>
    <w:rsid w:val="007E08B9"/>
    <w:rsid w:val="007E0D4F"/>
    <w:rsid w:val="007E0EFB"/>
    <w:rsid w:val="007E100B"/>
    <w:rsid w:val="007E123E"/>
    <w:rsid w:val="007E1431"/>
    <w:rsid w:val="007E16B2"/>
    <w:rsid w:val="007E1CF0"/>
    <w:rsid w:val="007E2202"/>
    <w:rsid w:val="007E24A7"/>
    <w:rsid w:val="007E26B8"/>
    <w:rsid w:val="007E2913"/>
    <w:rsid w:val="007E2CB3"/>
    <w:rsid w:val="007E32A8"/>
    <w:rsid w:val="007E3898"/>
    <w:rsid w:val="007E3C3C"/>
    <w:rsid w:val="007E48B0"/>
    <w:rsid w:val="007E4B08"/>
    <w:rsid w:val="007E4B21"/>
    <w:rsid w:val="007E4C48"/>
    <w:rsid w:val="007E5470"/>
    <w:rsid w:val="007E57C0"/>
    <w:rsid w:val="007E5AC2"/>
    <w:rsid w:val="007E5BAB"/>
    <w:rsid w:val="007E606B"/>
    <w:rsid w:val="007E63E0"/>
    <w:rsid w:val="007E6406"/>
    <w:rsid w:val="007E6F08"/>
    <w:rsid w:val="007E74CB"/>
    <w:rsid w:val="007E79E7"/>
    <w:rsid w:val="007F093B"/>
    <w:rsid w:val="007F112F"/>
    <w:rsid w:val="007F148F"/>
    <w:rsid w:val="007F1762"/>
    <w:rsid w:val="007F17C0"/>
    <w:rsid w:val="007F1AE7"/>
    <w:rsid w:val="007F1BCB"/>
    <w:rsid w:val="007F21AD"/>
    <w:rsid w:val="007F314E"/>
    <w:rsid w:val="007F3AB7"/>
    <w:rsid w:val="007F45F2"/>
    <w:rsid w:val="007F4DC0"/>
    <w:rsid w:val="007F51D5"/>
    <w:rsid w:val="007F54F5"/>
    <w:rsid w:val="007F7282"/>
    <w:rsid w:val="007F72F1"/>
    <w:rsid w:val="007F78AD"/>
    <w:rsid w:val="007F79B0"/>
    <w:rsid w:val="008001B2"/>
    <w:rsid w:val="0080097A"/>
    <w:rsid w:val="00800A34"/>
    <w:rsid w:val="00800DB2"/>
    <w:rsid w:val="00801DA6"/>
    <w:rsid w:val="00801E77"/>
    <w:rsid w:val="00801EDF"/>
    <w:rsid w:val="008023F4"/>
    <w:rsid w:val="008026D3"/>
    <w:rsid w:val="00802A44"/>
    <w:rsid w:val="00803DCE"/>
    <w:rsid w:val="00803E96"/>
    <w:rsid w:val="00804364"/>
    <w:rsid w:val="008043EB"/>
    <w:rsid w:val="00804901"/>
    <w:rsid w:val="00805372"/>
    <w:rsid w:val="00805CEA"/>
    <w:rsid w:val="00805EB3"/>
    <w:rsid w:val="008068A1"/>
    <w:rsid w:val="00806AE3"/>
    <w:rsid w:val="00807152"/>
    <w:rsid w:val="0080715C"/>
    <w:rsid w:val="0080795F"/>
    <w:rsid w:val="00807A95"/>
    <w:rsid w:val="00810E35"/>
    <w:rsid w:val="00811A92"/>
    <w:rsid w:val="00811BA8"/>
    <w:rsid w:val="008122E4"/>
    <w:rsid w:val="008123AB"/>
    <w:rsid w:val="008123D6"/>
    <w:rsid w:val="00812436"/>
    <w:rsid w:val="00812496"/>
    <w:rsid w:val="0081272E"/>
    <w:rsid w:val="00812A5A"/>
    <w:rsid w:val="00812C6F"/>
    <w:rsid w:val="00813564"/>
    <w:rsid w:val="0081420E"/>
    <w:rsid w:val="0081422F"/>
    <w:rsid w:val="008145F9"/>
    <w:rsid w:val="00814AD0"/>
    <w:rsid w:val="00815C59"/>
    <w:rsid w:val="008160D9"/>
    <w:rsid w:val="008161BD"/>
    <w:rsid w:val="008165B3"/>
    <w:rsid w:val="00816F56"/>
    <w:rsid w:val="00817680"/>
    <w:rsid w:val="008178C0"/>
    <w:rsid w:val="00817A36"/>
    <w:rsid w:val="00817C06"/>
    <w:rsid w:val="00817C37"/>
    <w:rsid w:val="00820571"/>
    <w:rsid w:val="00820682"/>
    <w:rsid w:val="00822BCE"/>
    <w:rsid w:val="00824054"/>
    <w:rsid w:val="00824BF5"/>
    <w:rsid w:val="00824CB9"/>
    <w:rsid w:val="00824FE7"/>
    <w:rsid w:val="008250E6"/>
    <w:rsid w:val="008250EB"/>
    <w:rsid w:val="008251FA"/>
    <w:rsid w:val="00825B9A"/>
    <w:rsid w:val="008263C6"/>
    <w:rsid w:val="00826B3B"/>
    <w:rsid w:val="0082714D"/>
    <w:rsid w:val="0082736F"/>
    <w:rsid w:val="008274CB"/>
    <w:rsid w:val="00827B04"/>
    <w:rsid w:val="008305ED"/>
    <w:rsid w:val="0083065D"/>
    <w:rsid w:val="0083189E"/>
    <w:rsid w:val="00832101"/>
    <w:rsid w:val="008322F3"/>
    <w:rsid w:val="0083245D"/>
    <w:rsid w:val="00832A37"/>
    <w:rsid w:val="00833057"/>
    <w:rsid w:val="0083308D"/>
    <w:rsid w:val="008333FF"/>
    <w:rsid w:val="00833DE0"/>
    <w:rsid w:val="00834B2A"/>
    <w:rsid w:val="00835413"/>
    <w:rsid w:val="00835482"/>
    <w:rsid w:val="00835E80"/>
    <w:rsid w:val="008367DA"/>
    <w:rsid w:val="00836A64"/>
    <w:rsid w:val="00837093"/>
    <w:rsid w:val="00837A8D"/>
    <w:rsid w:val="00840078"/>
    <w:rsid w:val="0084118D"/>
    <w:rsid w:val="00841C1C"/>
    <w:rsid w:val="0084224E"/>
    <w:rsid w:val="00842879"/>
    <w:rsid w:val="00843C2A"/>
    <w:rsid w:val="008447A4"/>
    <w:rsid w:val="008448E4"/>
    <w:rsid w:val="00845095"/>
    <w:rsid w:val="008457AE"/>
    <w:rsid w:val="008457D2"/>
    <w:rsid w:val="00845AD4"/>
    <w:rsid w:val="0084600E"/>
    <w:rsid w:val="008460A4"/>
    <w:rsid w:val="0084678F"/>
    <w:rsid w:val="00846AA6"/>
    <w:rsid w:val="00846D1B"/>
    <w:rsid w:val="00847216"/>
    <w:rsid w:val="0084752A"/>
    <w:rsid w:val="00847BEE"/>
    <w:rsid w:val="00847EC6"/>
    <w:rsid w:val="00850171"/>
    <w:rsid w:val="00851940"/>
    <w:rsid w:val="00851A93"/>
    <w:rsid w:val="0085290D"/>
    <w:rsid w:val="0085301D"/>
    <w:rsid w:val="00853232"/>
    <w:rsid w:val="00853960"/>
    <w:rsid w:val="00853EA5"/>
    <w:rsid w:val="008543A6"/>
    <w:rsid w:val="008544A7"/>
    <w:rsid w:val="00854E46"/>
    <w:rsid w:val="0085631D"/>
    <w:rsid w:val="00856578"/>
    <w:rsid w:val="008567E2"/>
    <w:rsid w:val="008570C4"/>
    <w:rsid w:val="008572D2"/>
    <w:rsid w:val="00857471"/>
    <w:rsid w:val="00857887"/>
    <w:rsid w:val="00857C49"/>
    <w:rsid w:val="00862328"/>
    <w:rsid w:val="00862367"/>
    <w:rsid w:val="00862661"/>
    <w:rsid w:val="0086283E"/>
    <w:rsid w:val="008629E0"/>
    <w:rsid w:val="00862E06"/>
    <w:rsid w:val="00863052"/>
    <w:rsid w:val="0086322A"/>
    <w:rsid w:val="008634FF"/>
    <w:rsid w:val="00863545"/>
    <w:rsid w:val="00863CD7"/>
    <w:rsid w:val="008642C5"/>
    <w:rsid w:val="008647F7"/>
    <w:rsid w:val="00864BC6"/>
    <w:rsid w:val="00864E18"/>
    <w:rsid w:val="008653E6"/>
    <w:rsid w:val="0086597B"/>
    <w:rsid w:val="00865BE9"/>
    <w:rsid w:val="0086623F"/>
    <w:rsid w:val="00866443"/>
    <w:rsid w:val="00866E07"/>
    <w:rsid w:val="00866E37"/>
    <w:rsid w:val="00867247"/>
    <w:rsid w:val="0086733B"/>
    <w:rsid w:val="00867ADC"/>
    <w:rsid w:val="00867B27"/>
    <w:rsid w:val="00867FCE"/>
    <w:rsid w:val="00870DDB"/>
    <w:rsid w:val="00871252"/>
    <w:rsid w:val="00871825"/>
    <w:rsid w:val="0087207D"/>
    <w:rsid w:val="008725DC"/>
    <w:rsid w:val="00872B4E"/>
    <w:rsid w:val="00872C28"/>
    <w:rsid w:val="00872F22"/>
    <w:rsid w:val="008734E1"/>
    <w:rsid w:val="00873F86"/>
    <w:rsid w:val="008747E0"/>
    <w:rsid w:val="008752AA"/>
    <w:rsid w:val="00875660"/>
    <w:rsid w:val="00875A44"/>
    <w:rsid w:val="00875B28"/>
    <w:rsid w:val="00876168"/>
    <w:rsid w:val="0087635A"/>
    <w:rsid w:val="00876FE2"/>
    <w:rsid w:val="00877282"/>
    <w:rsid w:val="0087754D"/>
    <w:rsid w:val="00877800"/>
    <w:rsid w:val="00877F51"/>
    <w:rsid w:val="00880579"/>
    <w:rsid w:val="00880676"/>
    <w:rsid w:val="008807A5"/>
    <w:rsid w:val="00881E96"/>
    <w:rsid w:val="00882A62"/>
    <w:rsid w:val="00882C73"/>
    <w:rsid w:val="00883AD0"/>
    <w:rsid w:val="00883B28"/>
    <w:rsid w:val="00883BB9"/>
    <w:rsid w:val="00883FC7"/>
    <w:rsid w:val="0088412A"/>
    <w:rsid w:val="00884DE8"/>
    <w:rsid w:val="0088514A"/>
    <w:rsid w:val="008855EA"/>
    <w:rsid w:val="00885F87"/>
    <w:rsid w:val="008861D7"/>
    <w:rsid w:val="00886BF3"/>
    <w:rsid w:val="00890676"/>
    <w:rsid w:val="008907E7"/>
    <w:rsid w:val="00891095"/>
    <w:rsid w:val="00891929"/>
    <w:rsid w:val="00891F93"/>
    <w:rsid w:val="00892529"/>
    <w:rsid w:val="008935B1"/>
    <w:rsid w:val="008937EC"/>
    <w:rsid w:val="00893ACA"/>
    <w:rsid w:val="00893BDD"/>
    <w:rsid w:val="00893C69"/>
    <w:rsid w:val="00894B83"/>
    <w:rsid w:val="0089548D"/>
    <w:rsid w:val="00895883"/>
    <w:rsid w:val="008958D8"/>
    <w:rsid w:val="0089656E"/>
    <w:rsid w:val="008966BF"/>
    <w:rsid w:val="00897652"/>
    <w:rsid w:val="008A0888"/>
    <w:rsid w:val="008A1E3C"/>
    <w:rsid w:val="008A1FD3"/>
    <w:rsid w:val="008A2073"/>
    <w:rsid w:val="008A28E5"/>
    <w:rsid w:val="008A34C1"/>
    <w:rsid w:val="008A37C8"/>
    <w:rsid w:val="008A3E36"/>
    <w:rsid w:val="008A3ED0"/>
    <w:rsid w:val="008A4456"/>
    <w:rsid w:val="008A4A59"/>
    <w:rsid w:val="008A4B21"/>
    <w:rsid w:val="008A629C"/>
    <w:rsid w:val="008A68BE"/>
    <w:rsid w:val="008A79E2"/>
    <w:rsid w:val="008B004C"/>
    <w:rsid w:val="008B0279"/>
    <w:rsid w:val="008B0C26"/>
    <w:rsid w:val="008B12D0"/>
    <w:rsid w:val="008B1E1A"/>
    <w:rsid w:val="008B2352"/>
    <w:rsid w:val="008B27BA"/>
    <w:rsid w:val="008B290B"/>
    <w:rsid w:val="008B3286"/>
    <w:rsid w:val="008B343A"/>
    <w:rsid w:val="008B35B9"/>
    <w:rsid w:val="008B3722"/>
    <w:rsid w:val="008B474B"/>
    <w:rsid w:val="008B5E0B"/>
    <w:rsid w:val="008B6642"/>
    <w:rsid w:val="008B6ABD"/>
    <w:rsid w:val="008B7408"/>
    <w:rsid w:val="008B7800"/>
    <w:rsid w:val="008B7973"/>
    <w:rsid w:val="008C02B3"/>
    <w:rsid w:val="008C0350"/>
    <w:rsid w:val="008C05E6"/>
    <w:rsid w:val="008C07EF"/>
    <w:rsid w:val="008C0AC9"/>
    <w:rsid w:val="008C15C8"/>
    <w:rsid w:val="008C25EB"/>
    <w:rsid w:val="008C2FC0"/>
    <w:rsid w:val="008C31C6"/>
    <w:rsid w:val="008C45E9"/>
    <w:rsid w:val="008C4FF8"/>
    <w:rsid w:val="008C4FF9"/>
    <w:rsid w:val="008C6064"/>
    <w:rsid w:val="008C6617"/>
    <w:rsid w:val="008C6B0E"/>
    <w:rsid w:val="008C6C45"/>
    <w:rsid w:val="008C6EC7"/>
    <w:rsid w:val="008C6F37"/>
    <w:rsid w:val="008C70E6"/>
    <w:rsid w:val="008D073C"/>
    <w:rsid w:val="008D0923"/>
    <w:rsid w:val="008D095C"/>
    <w:rsid w:val="008D0EE4"/>
    <w:rsid w:val="008D1A40"/>
    <w:rsid w:val="008D314A"/>
    <w:rsid w:val="008D33DD"/>
    <w:rsid w:val="008D380B"/>
    <w:rsid w:val="008D3F9D"/>
    <w:rsid w:val="008D4688"/>
    <w:rsid w:val="008D58CA"/>
    <w:rsid w:val="008D6BDB"/>
    <w:rsid w:val="008D6C91"/>
    <w:rsid w:val="008D75E2"/>
    <w:rsid w:val="008E029F"/>
    <w:rsid w:val="008E1F7E"/>
    <w:rsid w:val="008E213B"/>
    <w:rsid w:val="008E2576"/>
    <w:rsid w:val="008E2A91"/>
    <w:rsid w:val="008E2C70"/>
    <w:rsid w:val="008E2DFE"/>
    <w:rsid w:val="008E3A6C"/>
    <w:rsid w:val="008E3A9C"/>
    <w:rsid w:val="008E4071"/>
    <w:rsid w:val="008E5135"/>
    <w:rsid w:val="008E5167"/>
    <w:rsid w:val="008E5921"/>
    <w:rsid w:val="008E5B7C"/>
    <w:rsid w:val="008E5DA2"/>
    <w:rsid w:val="008E5E1F"/>
    <w:rsid w:val="008E644E"/>
    <w:rsid w:val="008E6EA9"/>
    <w:rsid w:val="008E729A"/>
    <w:rsid w:val="008E73DC"/>
    <w:rsid w:val="008E7502"/>
    <w:rsid w:val="008E75CB"/>
    <w:rsid w:val="008E75F2"/>
    <w:rsid w:val="008E79B3"/>
    <w:rsid w:val="008E7E7F"/>
    <w:rsid w:val="008F01B4"/>
    <w:rsid w:val="008F095A"/>
    <w:rsid w:val="008F147F"/>
    <w:rsid w:val="008F1E98"/>
    <w:rsid w:val="008F26B3"/>
    <w:rsid w:val="008F2AED"/>
    <w:rsid w:val="008F2D49"/>
    <w:rsid w:val="008F416E"/>
    <w:rsid w:val="008F4441"/>
    <w:rsid w:val="008F4A39"/>
    <w:rsid w:val="008F5079"/>
    <w:rsid w:val="008F5D32"/>
    <w:rsid w:val="008F6BB2"/>
    <w:rsid w:val="008F700E"/>
    <w:rsid w:val="009007DE"/>
    <w:rsid w:val="00900DFF"/>
    <w:rsid w:val="009021F8"/>
    <w:rsid w:val="00902418"/>
    <w:rsid w:val="00902E9E"/>
    <w:rsid w:val="00903001"/>
    <w:rsid w:val="009030FD"/>
    <w:rsid w:val="00903701"/>
    <w:rsid w:val="00903BC9"/>
    <w:rsid w:val="00903C93"/>
    <w:rsid w:val="00903D8C"/>
    <w:rsid w:val="00904030"/>
    <w:rsid w:val="009041E4"/>
    <w:rsid w:val="00904DDB"/>
    <w:rsid w:val="0090567F"/>
    <w:rsid w:val="00905D94"/>
    <w:rsid w:val="00906B2F"/>
    <w:rsid w:val="00906DF6"/>
    <w:rsid w:val="00906EB8"/>
    <w:rsid w:val="0090791B"/>
    <w:rsid w:val="009102C9"/>
    <w:rsid w:val="00910617"/>
    <w:rsid w:val="00910A0E"/>
    <w:rsid w:val="00910DD3"/>
    <w:rsid w:val="0091175C"/>
    <w:rsid w:val="00911931"/>
    <w:rsid w:val="00911969"/>
    <w:rsid w:val="0091197B"/>
    <w:rsid w:val="00911C9D"/>
    <w:rsid w:val="00911E1A"/>
    <w:rsid w:val="00913548"/>
    <w:rsid w:val="00913B7E"/>
    <w:rsid w:val="00913D9A"/>
    <w:rsid w:val="00913F83"/>
    <w:rsid w:val="0091432C"/>
    <w:rsid w:val="0091445E"/>
    <w:rsid w:val="00914596"/>
    <w:rsid w:val="009146FE"/>
    <w:rsid w:val="00914FE4"/>
    <w:rsid w:val="009153D4"/>
    <w:rsid w:val="00915436"/>
    <w:rsid w:val="009154EE"/>
    <w:rsid w:val="00915746"/>
    <w:rsid w:val="00917822"/>
    <w:rsid w:val="009178C6"/>
    <w:rsid w:val="0092010E"/>
    <w:rsid w:val="00920145"/>
    <w:rsid w:val="009205C5"/>
    <w:rsid w:val="00920828"/>
    <w:rsid w:val="009216FE"/>
    <w:rsid w:val="00921788"/>
    <w:rsid w:val="00921AEF"/>
    <w:rsid w:val="00921D1E"/>
    <w:rsid w:val="00921D7A"/>
    <w:rsid w:val="00921FF2"/>
    <w:rsid w:val="009222B5"/>
    <w:rsid w:val="00922DB8"/>
    <w:rsid w:val="00923558"/>
    <w:rsid w:val="00924DAE"/>
    <w:rsid w:val="00924E43"/>
    <w:rsid w:val="00925559"/>
    <w:rsid w:val="00925679"/>
    <w:rsid w:val="00925E71"/>
    <w:rsid w:val="00925F22"/>
    <w:rsid w:val="009262A7"/>
    <w:rsid w:val="00926748"/>
    <w:rsid w:val="00926970"/>
    <w:rsid w:val="0092767C"/>
    <w:rsid w:val="00927D7F"/>
    <w:rsid w:val="00927F70"/>
    <w:rsid w:val="009305EF"/>
    <w:rsid w:val="00930AAA"/>
    <w:rsid w:val="00930FE8"/>
    <w:rsid w:val="00931248"/>
    <w:rsid w:val="0093129B"/>
    <w:rsid w:val="00931D1F"/>
    <w:rsid w:val="00932EB5"/>
    <w:rsid w:val="0093304D"/>
    <w:rsid w:val="00933BBC"/>
    <w:rsid w:val="00933E89"/>
    <w:rsid w:val="0093456E"/>
    <w:rsid w:val="00934EB5"/>
    <w:rsid w:val="00935937"/>
    <w:rsid w:val="009359AC"/>
    <w:rsid w:val="009359BB"/>
    <w:rsid w:val="00935FFD"/>
    <w:rsid w:val="009360A5"/>
    <w:rsid w:val="00936237"/>
    <w:rsid w:val="00936A56"/>
    <w:rsid w:val="00936AB0"/>
    <w:rsid w:val="00936B45"/>
    <w:rsid w:val="0094083B"/>
    <w:rsid w:val="00940E6E"/>
    <w:rsid w:val="009413DE"/>
    <w:rsid w:val="009421D4"/>
    <w:rsid w:val="0094234C"/>
    <w:rsid w:val="009428BC"/>
    <w:rsid w:val="00943653"/>
    <w:rsid w:val="00943B68"/>
    <w:rsid w:val="00943D5A"/>
    <w:rsid w:val="00943F58"/>
    <w:rsid w:val="00944095"/>
    <w:rsid w:val="009442D1"/>
    <w:rsid w:val="0094465B"/>
    <w:rsid w:val="009450DD"/>
    <w:rsid w:val="00946799"/>
    <w:rsid w:val="00946B6F"/>
    <w:rsid w:val="00947494"/>
    <w:rsid w:val="00947C34"/>
    <w:rsid w:val="0095046D"/>
    <w:rsid w:val="009506C0"/>
    <w:rsid w:val="009506ED"/>
    <w:rsid w:val="00950AB3"/>
    <w:rsid w:val="0095120E"/>
    <w:rsid w:val="00951857"/>
    <w:rsid w:val="00951876"/>
    <w:rsid w:val="00951A60"/>
    <w:rsid w:val="00951A6D"/>
    <w:rsid w:val="00951EE2"/>
    <w:rsid w:val="009521C3"/>
    <w:rsid w:val="00952462"/>
    <w:rsid w:val="009534E3"/>
    <w:rsid w:val="009535C4"/>
    <w:rsid w:val="00953668"/>
    <w:rsid w:val="0095368F"/>
    <w:rsid w:val="00954184"/>
    <w:rsid w:val="00954454"/>
    <w:rsid w:val="00954A80"/>
    <w:rsid w:val="0095559B"/>
    <w:rsid w:val="009557A0"/>
    <w:rsid w:val="009559C5"/>
    <w:rsid w:val="00955AC3"/>
    <w:rsid w:val="009566E3"/>
    <w:rsid w:val="00956E16"/>
    <w:rsid w:val="00957143"/>
    <w:rsid w:val="009577B2"/>
    <w:rsid w:val="009579C4"/>
    <w:rsid w:val="00957CB1"/>
    <w:rsid w:val="009606AC"/>
    <w:rsid w:val="0096072D"/>
    <w:rsid w:val="009610ED"/>
    <w:rsid w:val="00961E84"/>
    <w:rsid w:val="00961FF3"/>
    <w:rsid w:val="00962405"/>
    <w:rsid w:val="009628B4"/>
    <w:rsid w:val="00962AF0"/>
    <w:rsid w:val="00962D11"/>
    <w:rsid w:val="00962F8C"/>
    <w:rsid w:val="00963586"/>
    <w:rsid w:val="009639A4"/>
    <w:rsid w:val="009640DC"/>
    <w:rsid w:val="009645CA"/>
    <w:rsid w:val="00964698"/>
    <w:rsid w:val="00964714"/>
    <w:rsid w:val="00964B29"/>
    <w:rsid w:val="00964B3A"/>
    <w:rsid w:val="0096507D"/>
    <w:rsid w:val="00966685"/>
    <w:rsid w:val="009668CF"/>
    <w:rsid w:val="00966BE9"/>
    <w:rsid w:val="00966CF1"/>
    <w:rsid w:val="00966F70"/>
    <w:rsid w:val="00967024"/>
    <w:rsid w:val="00967245"/>
    <w:rsid w:val="00970258"/>
    <w:rsid w:val="0097040E"/>
    <w:rsid w:val="0097070E"/>
    <w:rsid w:val="00970796"/>
    <w:rsid w:val="009710DF"/>
    <w:rsid w:val="00971600"/>
    <w:rsid w:val="009724AF"/>
    <w:rsid w:val="009730F5"/>
    <w:rsid w:val="00973545"/>
    <w:rsid w:val="00973C55"/>
    <w:rsid w:val="00973E73"/>
    <w:rsid w:val="009746BE"/>
    <w:rsid w:val="00974771"/>
    <w:rsid w:val="009757D6"/>
    <w:rsid w:val="00975818"/>
    <w:rsid w:val="00975991"/>
    <w:rsid w:val="009766E8"/>
    <w:rsid w:val="0097688A"/>
    <w:rsid w:val="00976990"/>
    <w:rsid w:val="00976C39"/>
    <w:rsid w:val="0097700C"/>
    <w:rsid w:val="009771DE"/>
    <w:rsid w:val="00977435"/>
    <w:rsid w:val="009800A7"/>
    <w:rsid w:val="0098027B"/>
    <w:rsid w:val="009803E2"/>
    <w:rsid w:val="00981962"/>
    <w:rsid w:val="00981D57"/>
    <w:rsid w:val="009827A1"/>
    <w:rsid w:val="009828B7"/>
    <w:rsid w:val="0098343A"/>
    <w:rsid w:val="00983479"/>
    <w:rsid w:val="009834B9"/>
    <w:rsid w:val="009835B9"/>
    <w:rsid w:val="0098395D"/>
    <w:rsid w:val="009839C5"/>
    <w:rsid w:val="00983D72"/>
    <w:rsid w:val="00983D7F"/>
    <w:rsid w:val="00983E0A"/>
    <w:rsid w:val="009848BC"/>
    <w:rsid w:val="00985562"/>
    <w:rsid w:val="00985934"/>
    <w:rsid w:val="00985F69"/>
    <w:rsid w:val="00986091"/>
    <w:rsid w:val="00986599"/>
    <w:rsid w:val="0098723B"/>
    <w:rsid w:val="00987309"/>
    <w:rsid w:val="009876BF"/>
    <w:rsid w:val="0098773E"/>
    <w:rsid w:val="009909E5"/>
    <w:rsid w:val="00990E47"/>
    <w:rsid w:val="00991658"/>
    <w:rsid w:val="00992542"/>
    <w:rsid w:val="0099268F"/>
    <w:rsid w:val="009928EE"/>
    <w:rsid w:val="00992C94"/>
    <w:rsid w:val="00993644"/>
    <w:rsid w:val="009936C8"/>
    <w:rsid w:val="009937CC"/>
    <w:rsid w:val="00993938"/>
    <w:rsid w:val="009939CA"/>
    <w:rsid w:val="00993ABF"/>
    <w:rsid w:val="00993F68"/>
    <w:rsid w:val="00993FA7"/>
    <w:rsid w:val="00994032"/>
    <w:rsid w:val="009946CE"/>
    <w:rsid w:val="009949A2"/>
    <w:rsid w:val="00994A13"/>
    <w:rsid w:val="00994B7D"/>
    <w:rsid w:val="00995374"/>
    <w:rsid w:val="00995815"/>
    <w:rsid w:val="00995EDD"/>
    <w:rsid w:val="00996000"/>
    <w:rsid w:val="00996A8A"/>
    <w:rsid w:val="0099798D"/>
    <w:rsid w:val="00997E56"/>
    <w:rsid w:val="009A03FB"/>
    <w:rsid w:val="009A0508"/>
    <w:rsid w:val="009A1371"/>
    <w:rsid w:val="009A1EAA"/>
    <w:rsid w:val="009A2755"/>
    <w:rsid w:val="009A2B1E"/>
    <w:rsid w:val="009A3157"/>
    <w:rsid w:val="009A3171"/>
    <w:rsid w:val="009A32AA"/>
    <w:rsid w:val="009A56FD"/>
    <w:rsid w:val="009A61D8"/>
    <w:rsid w:val="009A730F"/>
    <w:rsid w:val="009A7EDB"/>
    <w:rsid w:val="009A7FF2"/>
    <w:rsid w:val="009B0031"/>
    <w:rsid w:val="009B01F4"/>
    <w:rsid w:val="009B1686"/>
    <w:rsid w:val="009B1A62"/>
    <w:rsid w:val="009B1BF0"/>
    <w:rsid w:val="009B1D83"/>
    <w:rsid w:val="009B24DA"/>
    <w:rsid w:val="009B49CC"/>
    <w:rsid w:val="009B4E21"/>
    <w:rsid w:val="009B50CB"/>
    <w:rsid w:val="009B57B4"/>
    <w:rsid w:val="009B5BD2"/>
    <w:rsid w:val="009B5FC0"/>
    <w:rsid w:val="009B6167"/>
    <w:rsid w:val="009B6D21"/>
    <w:rsid w:val="009B6EA1"/>
    <w:rsid w:val="009B736B"/>
    <w:rsid w:val="009C00B1"/>
    <w:rsid w:val="009C0199"/>
    <w:rsid w:val="009C0C5B"/>
    <w:rsid w:val="009C0DAC"/>
    <w:rsid w:val="009C0EA2"/>
    <w:rsid w:val="009C107A"/>
    <w:rsid w:val="009C1675"/>
    <w:rsid w:val="009C320A"/>
    <w:rsid w:val="009C3BD7"/>
    <w:rsid w:val="009C3D78"/>
    <w:rsid w:val="009C4242"/>
    <w:rsid w:val="009C425A"/>
    <w:rsid w:val="009C4A5C"/>
    <w:rsid w:val="009C4CD5"/>
    <w:rsid w:val="009C4F47"/>
    <w:rsid w:val="009C54F2"/>
    <w:rsid w:val="009C61B0"/>
    <w:rsid w:val="009C637F"/>
    <w:rsid w:val="009C660F"/>
    <w:rsid w:val="009C6FA7"/>
    <w:rsid w:val="009C749E"/>
    <w:rsid w:val="009C7582"/>
    <w:rsid w:val="009D075E"/>
    <w:rsid w:val="009D098A"/>
    <w:rsid w:val="009D0A0A"/>
    <w:rsid w:val="009D0BC2"/>
    <w:rsid w:val="009D135E"/>
    <w:rsid w:val="009D1613"/>
    <w:rsid w:val="009D1E5F"/>
    <w:rsid w:val="009D285A"/>
    <w:rsid w:val="009D3498"/>
    <w:rsid w:val="009D396A"/>
    <w:rsid w:val="009D47D2"/>
    <w:rsid w:val="009D4E43"/>
    <w:rsid w:val="009D4FFE"/>
    <w:rsid w:val="009D5A49"/>
    <w:rsid w:val="009D5E8A"/>
    <w:rsid w:val="009D6BC8"/>
    <w:rsid w:val="009D749E"/>
    <w:rsid w:val="009D7F65"/>
    <w:rsid w:val="009E01A1"/>
    <w:rsid w:val="009E05A6"/>
    <w:rsid w:val="009E05FF"/>
    <w:rsid w:val="009E06F1"/>
    <w:rsid w:val="009E096E"/>
    <w:rsid w:val="009E0ADD"/>
    <w:rsid w:val="009E2933"/>
    <w:rsid w:val="009E2AB8"/>
    <w:rsid w:val="009E3D39"/>
    <w:rsid w:val="009E4864"/>
    <w:rsid w:val="009E54F3"/>
    <w:rsid w:val="009E57FF"/>
    <w:rsid w:val="009E583D"/>
    <w:rsid w:val="009E5C59"/>
    <w:rsid w:val="009E5C71"/>
    <w:rsid w:val="009E693D"/>
    <w:rsid w:val="009E6DDC"/>
    <w:rsid w:val="009E6E18"/>
    <w:rsid w:val="009E79CA"/>
    <w:rsid w:val="009E7D46"/>
    <w:rsid w:val="009F0A0E"/>
    <w:rsid w:val="009F0B9B"/>
    <w:rsid w:val="009F1C6D"/>
    <w:rsid w:val="009F2D2D"/>
    <w:rsid w:val="009F34AA"/>
    <w:rsid w:val="009F35E7"/>
    <w:rsid w:val="009F37EA"/>
    <w:rsid w:val="009F3E4A"/>
    <w:rsid w:val="009F3ECB"/>
    <w:rsid w:val="009F3FFB"/>
    <w:rsid w:val="009F448A"/>
    <w:rsid w:val="009F4761"/>
    <w:rsid w:val="009F6312"/>
    <w:rsid w:val="009F6E0E"/>
    <w:rsid w:val="009F794F"/>
    <w:rsid w:val="00A004EC"/>
    <w:rsid w:val="00A00A52"/>
    <w:rsid w:val="00A01104"/>
    <w:rsid w:val="00A01792"/>
    <w:rsid w:val="00A017AC"/>
    <w:rsid w:val="00A017CE"/>
    <w:rsid w:val="00A018AA"/>
    <w:rsid w:val="00A01DA6"/>
    <w:rsid w:val="00A020A2"/>
    <w:rsid w:val="00A0262A"/>
    <w:rsid w:val="00A02E73"/>
    <w:rsid w:val="00A02FDD"/>
    <w:rsid w:val="00A043C9"/>
    <w:rsid w:val="00A04529"/>
    <w:rsid w:val="00A04530"/>
    <w:rsid w:val="00A0561D"/>
    <w:rsid w:val="00A05939"/>
    <w:rsid w:val="00A06890"/>
    <w:rsid w:val="00A07683"/>
    <w:rsid w:val="00A07E4E"/>
    <w:rsid w:val="00A101E1"/>
    <w:rsid w:val="00A101FF"/>
    <w:rsid w:val="00A1114A"/>
    <w:rsid w:val="00A11173"/>
    <w:rsid w:val="00A1132E"/>
    <w:rsid w:val="00A11615"/>
    <w:rsid w:val="00A11667"/>
    <w:rsid w:val="00A119B2"/>
    <w:rsid w:val="00A11A23"/>
    <w:rsid w:val="00A11AD7"/>
    <w:rsid w:val="00A11C3A"/>
    <w:rsid w:val="00A1268C"/>
    <w:rsid w:val="00A12763"/>
    <w:rsid w:val="00A13103"/>
    <w:rsid w:val="00A13588"/>
    <w:rsid w:val="00A13643"/>
    <w:rsid w:val="00A138AA"/>
    <w:rsid w:val="00A1454C"/>
    <w:rsid w:val="00A15841"/>
    <w:rsid w:val="00A15A4F"/>
    <w:rsid w:val="00A16056"/>
    <w:rsid w:val="00A1692E"/>
    <w:rsid w:val="00A201BD"/>
    <w:rsid w:val="00A2025B"/>
    <w:rsid w:val="00A20F2D"/>
    <w:rsid w:val="00A21DA3"/>
    <w:rsid w:val="00A21FA4"/>
    <w:rsid w:val="00A2249C"/>
    <w:rsid w:val="00A22BF6"/>
    <w:rsid w:val="00A237DE"/>
    <w:rsid w:val="00A24070"/>
    <w:rsid w:val="00A2469D"/>
    <w:rsid w:val="00A24702"/>
    <w:rsid w:val="00A24A8F"/>
    <w:rsid w:val="00A24B0B"/>
    <w:rsid w:val="00A25045"/>
    <w:rsid w:val="00A25DFF"/>
    <w:rsid w:val="00A25FE9"/>
    <w:rsid w:val="00A26187"/>
    <w:rsid w:val="00A2633D"/>
    <w:rsid w:val="00A2769F"/>
    <w:rsid w:val="00A277D2"/>
    <w:rsid w:val="00A2797F"/>
    <w:rsid w:val="00A27D30"/>
    <w:rsid w:val="00A30A71"/>
    <w:rsid w:val="00A30A8A"/>
    <w:rsid w:val="00A30DB4"/>
    <w:rsid w:val="00A31466"/>
    <w:rsid w:val="00A318F5"/>
    <w:rsid w:val="00A31C5A"/>
    <w:rsid w:val="00A3232D"/>
    <w:rsid w:val="00A329AD"/>
    <w:rsid w:val="00A32C4E"/>
    <w:rsid w:val="00A32E34"/>
    <w:rsid w:val="00A33639"/>
    <w:rsid w:val="00A3481D"/>
    <w:rsid w:val="00A34B8F"/>
    <w:rsid w:val="00A35AD8"/>
    <w:rsid w:val="00A3621E"/>
    <w:rsid w:val="00A36D1C"/>
    <w:rsid w:val="00A37041"/>
    <w:rsid w:val="00A37370"/>
    <w:rsid w:val="00A406B6"/>
    <w:rsid w:val="00A41662"/>
    <w:rsid w:val="00A41BA7"/>
    <w:rsid w:val="00A433BB"/>
    <w:rsid w:val="00A439D0"/>
    <w:rsid w:val="00A4575A"/>
    <w:rsid w:val="00A45FD4"/>
    <w:rsid w:val="00A462AE"/>
    <w:rsid w:val="00A4776D"/>
    <w:rsid w:val="00A47D0A"/>
    <w:rsid w:val="00A47DED"/>
    <w:rsid w:val="00A47EA7"/>
    <w:rsid w:val="00A500A2"/>
    <w:rsid w:val="00A508D1"/>
    <w:rsid w:val="00A50E66"/>
    <w:rsid w:val="00A51BFD"/>
    <w:rsid w:val="00A53398"/>
    <w:rsid w:val="00A54D5F"/>
    <w:rsid w:val="00A55580"/>
    <w:rsid w:val="00A55874"/>
    <w:rsid w:val="00A55D3E"/>
    <w:rsid w:val="00A60632"/>
    <w:rsid w:val="00A60654"/>
    <w:rsid w:val="00A6077E"/>
    <w:rsid w:val="00A61F40"/>
    <w:rsid w:val="00A625EB"/>
    <w:rsid w:val="00A62906"/>
    <w:rsid w:val="00A629C3"/>
    <w:rsid w:val="00A6390B"/>
    <w:rsid w:val="00A63EA7"/>
    <w:rsid w:val="00A644CA"/>
    <w:rsid w:val="00A64848"/>
    <w:rsid w:val="00A649C5"/>
    <w:rsid w:val="00A64F0D"/>
    <w:rsid w:val="00A65C33"/>
    <w:rsid w:val="00A6632C"/>
    <w:rsid w:val="00A675DE"/>
    <w:rsid w:val="00A70018"/>
    <w:rsid w:val="00A70192"/>
    <w:rsid w:val="00A7080B"/>
    <w:rsid w:val="00A70829"/>
    <w:rsid w:val="00A70BBF"/>
    <w:rsid w:val="00A71017"/>
    <w:rsid w:val="00A7181F"/>
    <w:rsid w:val="00A71B53"/>
    <w:rsid w:val="00A71D65"/>
    <w:rsid w:val="00A71F01"/>
    <w:rsid w:val="00A7210A"/>
    <w:rsid w:val="00A72225"/>
    <w:rsid w:val="00A72239"/>
    <w:rsid w:val="00A72960"/>
    <w:rsid w:val="00A74530"/>
    <w:rsid w:val="00A7471A"/>
    <w:rsid w:val="00A74DE2"/>
    <w:rsid w:val="00A74E64"/>
    <w:rsid w:val="00A75FDD"/>
    <w:rsid w:val="00A762DC"/>
    <w:rsid w:val="00A76C96"/>
    <w:rsid w:val="00A76E70"/>
    <w:rsid w:val="00A77AD8"/>
    <w:rsid w:val="00A77EC9"/>
    <w:rsid w:val="00A80589"/>
    <w:rsid w:val="00A80C67"/>
    <w:rsid w:val="00A80C7A"/>
    <w:rsid w:val="00A81347"/>
    <w:rsid w:val="00A81A06"/>
    <w:rsid w:val="00A81AA0"/>
    <w:rsid w:val="00A81D6E"/>
    <w:rsid w:val="00A83235"/>
    <w:rsid w:val="00A83428"/>
    <w:rsid w:val="00A834AE"/>
    <w:rsid w:val="00A83E62"/>
    <w:rsid w:val="00A83E6D"/>
    <w:rsid w:val="00A84054"/>
    <w:rsid w:val="00A85334"/>
    <w:rsid w:val="00A85506"/>
    <w:rsid w:val="00A85715"/>
    <w:rsid w:val="00A85AA1"/>
    <w:rsid w:val="00A85CC0"/>
    <w:rsid w:val="00A867AB"/>
    <w:rsid w:val="00A874EC"/>
    <w:rsid w:val="00A87555"/>
    <w:rsid w:val="00A87FF5"/>
    <w:rsid w:val="00A903A0"/>
    <w:rsid w:val="00A90530"/>
    <w:rsid w:val="00A906BC"/>
    <w:rsid w:val="00A90BA6"/>
    <w:rsid w:val="00A91154"/>
    <w:rsid w:val="00A91726"/>
    <w:rsid w:val="00A91C73"/>
    <w:rsid w:val="00A91EA7"/>
    <w:rsid w:val="00A92811"/>
    <w:rsid w:val="00A92A12"/>
    <w:rsid w:val="00A92B74"/>
    <w:rsid w:val="00A930FE"/>
    <w:rsid w:val="00A93846"/>
    <w:rsid w:val="00A9457B"/>
    <w:rsid w:val="00A94CBC"/>
    <w:rsid w:val="00A95542"/>
    <w:rsid w:val="00A958BA"/>
    <w:rsid w:val="00A958C9"/>
    <w:rsid w:val="00A965A0"/>
    <w:rsid w:val="00A968EF"/>
    <w:rsid w:val="00A97580"/>
    <w:rsid w:val="00A97F26"/>
    <w:rsid w:val="00AA01EF"/>
    <w:rsid w:val="00AA0788"/>
    <w:rsid w:val="00AA17E9"/>
    <w:rsid w:val="00AA222B"/>
    <w:rsid w:val="00AA2958"/>
    <w:rsid w:val="00AA2AAC"/>
    <w:rsid w:val="00AA2F62"/>
    <w:rsid w:val="00AA3254"/>
    <w:rsid w:val="00AA333A"/>
    <w:rsid w:val="00AA33CF"/>
    <w:rsid w:val="00AA36FA"/>
    <w:rsid w:val="00AA3789"/>
    <w:rsid w:val="00AA38D3"/>
    <w:rsid w:val="00AA3C1F"/>
    <w:rsid w:val="00AA3FB7"/>
    <w:rsid w:val="00AA3FD0"/>
    <w:rsid w:val="00AA47DD"/>
    <w:rsid w:val="00AA5CC6"/>
    <w:rsid w:val="00AA5EB6"/>
    <w:rsid w:val="00AA61D3"/>
    <w:rsid w:val="00AA76BB"/>
    <w:rsid w:val="00AA7CE4"/>
    <w:rsid w:val="00AB07B5"/>
    <w:rsid w:val="00AB0DDB"/>
    <w:rsid w:val="00AB13A8"/>
    <w:rsid w:val="00AB14C6"/>
    <w:rsid w:val="00AB1623"/>
    <w:rsid w:val="00AB16A2"/>
    <w:rsid w:val="00AB17A5"/>
    <w:rsid w:val="00AB19DE"/>
    <w:rsid w:val="00AB1DDD"/>
    <w:rsid w:val="00AB2007"/>
    <w:rsid w:val="00AB2035"/>
    <w:rsid w:val="00AB273D"/>
    <w:rsid w:val="00AB29EB"/>
    <w:rsid w:val="00AB2D56"/>
    <w:rsid w:val="00AB3DD8"/>
    <w:rsid w:val="00AB416A"/>
    <w:rsid w:val="00AB4671"/>
    <w:rsid w:val="00AB46CB"/>
    <w:rsid w:val="00AB5619"/>
    <w:rsid w:val="00AB5F0D"/>
    <w:rsid w:val="00AB6259"/>
    <w:rsid w:val="00AB6AC1"/>
    <w:rsid w:val="00AB6DE8"/>
    <w:rsid w:val="00AB7327"/>
    <w:rsid w:val="00AB7BB3"/>
    <w:rsid w:val="00AB7EFB"/>
    <w:rsid w:val="00AC05FD"/>
    <w:rsid w:val="00AC07D2"/>
    <w:rsid w:val="00AC0C47"/>
    <w:rsid w:val="00AC0F8F"/>
    <w:rsid w:val="00AC1046"/>
    <w:rsid w:val="00AC17B1"/>
    <w:rsid w:val="00AC2228"/>
    <w:rsid w:val="00AC232D"/>
    <w:rsid w:val="00AC2439"/>
    <w:rsid w:val="00AC4157"/>
    <w:rsid w:val="00AC51D2"/>
    <w:rsid w:val="00AC5480"/>
    <w:rsid w:val="00AC554E"/>
    <w:rsid w:val="00AC55D6"/>
    <w:rsid w:val="00AC5717"/>
    <w:rsid w:val="00AC5D2C"/>
    <w:rsid w:val="00AC5F72"/>
    <w:rsid w:val="00AC602A"/>
    <w:rsid w:val="00AC67E2"/>
    <w:rsid w:val="00AC6AFE"/>
    <w:rsid w:val="00AD014A"/>
    <w:rsid w:val="00AD01B3"/>
    <w:rsid w:val="00AD049E"/>
    <w:rsid w:val="00AD08F0"/>
    <w:rsid w:val="00AD0939"/>
    <w:rsid w:val="00AD1655"/>
    <w:rsid w:val="00AD1BE9"/>
    <w:rsid w:val="00AD25A3"/>
    <w:rsid w:val="00AD32F9"/>
    <w:rsid w:val="00AD3547"/>
    <w:rsid w:val="00AD36BF"/>
    <w:rsid w:val="00AD37E3"/>
    <w:rsid w:val="00AD4068"/>
    <w:rsid w:val="00AD4672"/>
    <w:rsid w:val="00AD4ADB"/>
    <w:rsid w:val="00AD515D"/>
    <w:rsid w:val="00AD5A87"/>
    <w:rsid w:val="00AD5B9F"/>
    <w:rsid w:val="00AD6035"/>
    <w:rsid w:val="00AD6854"/>
    <w:rsid w:val="00AD6CFC"/>
    <w:rsid w:val="00AD6E2E"/>
    <w:rsid w:val="00AD70B9"/>
    <w:rsid w:val="00AD75A8"/>
    <w:rsid w:val="00AD7837"/>
    <w:rsid w:val="00AE02B2"/>
    <w:rsid w:val="00AE083B"/>
    <w:rsid w:val="00AE0AAB"/>
    <w:rsid w:val="00AE333D"/>
    <w:rsid w:val="00AE36C9"/>
    <w:rsid w:val="00AE4B00"/>
    <w:rsid w:val="00AE529A"/>
    <w:rsid w:val="00AE52D3"/>
    <w:rsid w:val="00AE5626"/>
    <w:rsid w:val="00AE5DD4"/>
    <w:rsid w:val="00AE6180"/>
    <w:rsid w:val="00AE68A2"/>
    <w:rsid w:val="00AE6E47"/>
    <w:rsid w:val="00AE6F03"/>
    <w:rsid w:val="00AE759E"/>
    <w:rsid w:val="00AE7619"/>
    <w:rsid w:val="00AF037E"/>
    <w:rsid w:val="00AF0657"/>
    <w:rsid w:val="00AF0727"/>
    <w:rsid w:val="00AF0998"/>
    <w:rsid w:val="00AF10D5"/>
    <w:rsid w:val="00AF1357"/>
    <w:rsid w:val="00AF2006"/>
    <w:rsid w:val="00AF22B8"/>
    <w:rsid w:val="00AF26D1"/>
    <w:rsid w:val="00AF310B"/>
    <w:rsid w:val="00AF354F"/>
    <w:rsid w:val="00AF36DA"/>
    <w:rsid w:val="00AF3821"/>
    <w:rsid w:val="00AF3EC1"/>
    <w:rsid w:val="00AF413E"/>
    <w:rsid w:val="00AF44E4"/>
    <w:rsid w:val="00AF50C4"/>
    <w:rsid w:val="00AF53B6"/>
    <w:rsid w:val="00AF5ECF"/>
    <w:rsid w:val="00AF6115"/>
    <w:rsid w:val="00AF67B6"/>
    <w:rsid w:val="00AF696B"/>
    <w:rsid w:val="00AF6A23"/>
    <w:rsid w:val="00AF6A59"/>
    <w:rsid w:val="00AF6E36"/>
    <w:rsid w:val="00AF721A"/>
    <w:rsid w:val="00AF7B4F"/>
    <w:rsid w:val="00AF7BE6"/>
    <w:rsid w:val="00AF7C9B"/>
    <w:rsid w:val="00B0010E"/>
    <w:rsid w:val="00B00757"/>
    <w:rsid w:val="00B0108B"/>
    <w:rsid w:val="00B01A35"/>
    <w:rsid w:val="00B01B38"/>
    <w:rsid w:val="00B01C62"/>
    <w:rsid w:val="00B01ED1"/>
    <w:rsid w:val="00B02460"/>
    <w:rsid w:val="00B02F95"/>
    <w:rsid w:val="00B0303B"/>
    <w:rsid w:val="00B032F5"/>
    <w:rsid w:val="00B03E1A"/>
    <w:rsid w:val="00B04BAD"/>
    <w:rsid w:val="00B05A55"/>
    <w:rsid w:val="00B060DB"/>
    <w:rsid w:val="00B060E9"/>
    <w:rsid w:val="00B060EB"/>
    <w:rsid w:val="00B06164"/>
    <w:rsid w:val="00B06297"/>
    <w:rsid w:val="00B062B1"/>
    <w:rsid w:val="00B06C52"/>
    <w:rsid w:val="00B07945"/>
    <w:rsid w:val="00B07F9D"/>
    <w:rsid w:val="00B10206"/>
    <w:rsid w:val="00B10209"/>
    <w:rsid w:val="00B10264"/>
    <w:rsid w:val="00B10527"/>
    <w:rsid w:val="00B118A6"/>
    <w:rsid w:val="00B118BB"/>
    <w:rsid w:val="00B119EA"/>
    <w:rsid w:val="00B12388"/>
    <w:rsid w:val="00B13021"/>
    <w:rsid w:val="00B1382B"/>
    <w:rsid w:val="00B13863"/>
    <w:rsid w:val="00B13CFF"/>
    <w:rsid w:val="00B145E3"/>
    <w:rsid w:val="00B14653"/>
    <w:rsid w:val="00B147B6"/>
    <w:rsid w:val="00B14912"/>
    <w:rsid w:val="00B14FE4"/>
    <w:rsid w:val="00B15B83"/>
    <w:rsid w:val="00B163BA"/>
    <w:rsid w:val="00B170BC"/>
    <w:rsid w:val="00B17845"/>
    <w:rsid w:val="00B17F05"/>
    <w:rsid w:val="00B20235"/>
    <w:rsid w:val="00B20C94"/>
    <w:rsid w:val="00B21896"/>
    <w:rsid w:val="00B22016"/>
    <w:rsid w:val="00B221B4"/>
    <w:rsid w:val="00B2259C"/>
    <w:rsid w:val="00B226AA"/>
    <w:rsid w:val="00B226EF"/>
    <w:rsid w:val="00B2317D"/>
    <w:rsid w:val="00B2400E"/>
    <w:rsid w:val="00B240A2"/>
    <w:rsid w:val="00B24439"/>
    <w:rsid w:val="00B24557"/>
    <w:rsid w:val="00B24BED"/>
    <w:rsid w:val="00B251FA"/>
    <w:rsid w:val="00B2534A"/>
    <w:rsid w:val="00B26483"/>
    <w:rsid w:val="00B2674C"/>
    <w:rsid w:val="00B2725D"/>
    <w:rsid w:val="00B275D8"/>
    <w:rsid w:val="00B27835"/>
    <w:rsid w:val="00B27BFF"/>
    <w:rsid w:val="00B308B6"/>
    <w:rsid w:val="00B30921"/>
    <w:rsid w:val="00B30AAF"/>
    <w:rsid w:val="00B30DAA"/>
    <w:rsid w:val="00B311A8"/>
    <w:rsid w:val="00B317F3"/>
    <w:rsid w:val="00B32164"/>
    <w:rsid w:val="00B32262"/>
    <w:rsid w:val="00B327F3"/>
    <w:rsid w:val="00B32980"/>
    <w:rsid w:val="00B33288"/>
    <w:rsid w:val="00B3366C"/>
    <w:rsid w:val="00B3376F"/>
    <w:rsid w:val="00B346AE"/>
    <w:rsid w:val="00B34E7F"/>
    <w:rsid w:val="00B35686"/>
    <w:rsid w:val="00B36128"/>
    <w:rsid w:val="00B36829"/>
    <w:rsid w:val="00B369A9"/>
    <w:rsid w:val="00B369F3"/>
    <w:rsid w:val="00B36B1D"/>
    <w:rsid w:val="00B36CC7"/>
    <w:rsid w:val="00B370DB"/>
    <w:rsid w:val="00B37A5B"/>
    <w:rsid w:val="00B40154"/>
    <w:rsid w:val="00B406C1"/>
    <w:rsid w:val="00B40719"/>
    <w:rsid w:val="00B40EAB"/>
    <w:rsid w:val="00B41A3B"/>
    <w:rsid w:val="00B41B17"/>
    <w:rsid w:val="00B41DB3"/>
    <w:rsid w:val="00B41FE0"/>
    <w:rsid w:val="00B4238F"/>
    <w:rsid w:val="00B426B3"/>
    <w:rsid w:val="00B428C7"/>
    <w:rsid w:val="00B42D87"/>
    <w:rsid w:val="00B4342C"/>
    <w:rsid w:val="00B4386C"/>
    <w:rsid w:val="00B43A1A"/>
    <w:rsid w:val="00B43C94"/>
    <w:rsid w:val="00B445E0"/>
    <w:rsid w:val="00B44831"/>
    <w:rsid w:val="00B44C73"/>
    <w:rsid w:val="00B4616B"/>
    <w:rsid w:val="00B46C87"/>
    <w:rsid w:val="00B46D29"/>
    <w:rsid w:val="00B46E6B"/>
    <w:rsid w:val="00B472A8"/>
    <w:rsid w:val="00B473C9"/>
    <w:rsid w:val="00B47800"/>
    <w:rsid w:val="00B5006D"/>
    <w:rsid w:val="00B50229"/>
    <w:rsid w:val="00B503DF"/>
    <w:rsid w:val="00B50E04"/>
    <w:rsid w:val="00B514B8"/>
    <w:rsid w:val="00B51709"/>
    <w:rsid w:val="00B51D03"/>
    <w:rsid w:val="00B51E88"/>
    <w:rsid w:val="00B5311E"/>
    <w:rsid w:val="00B53B8A"/>
    <w:rsid w:val="00B5466F"/>
    <w:rsid w:val="00B54B78"/>
    <w:rsid w:val="00B55601"/>
    <w:rsid w:val="00B55AEA"/>
    <w:rsid w:val="00B55E39"/>
    <w:rsid w:val="00B56448"/>
    <w:rsid w:val="00B56457"/>
    <w:rsid w:val="00B56D32"/>
    <w:rsid w:val="00B57434"/>
    <w:rsid w:val="00B601EA"/>
    <w:rsid w:val="00B60385"/>
    <w:rsid w:val="00B60A1E"/>
    <w:rsid w:val="00B60B0A"/>
    <w:rsid w:val="00B60E2E"/>
    <w:rsid w:val="00B61F93"/>
    <w:rsid w:val="00B6258A"/>
    <w:rsid w:val="00B628E1"/>
    <w:rsid w:val="00B62B8F"/>
    <w:rsid w:val="00B62E04"/>
    <w:rsid w:val="00B62EFE"/>
    <w:rsid w:val="00B630BE"/>
    <w:rsid w:val="00B63752"/>
    <w:rsid w:val="00B63813"/>
    <w:rsid w:val="00B63A39"/>
    <w:rsid w:val="00B6441E"/>
    <w:rsid w:val="00B64FE7"/>
    <w:rsid w:val="00B6514F"/>
    <w:rsid w:val="00B65364"/>
    <w:rsid w:val="00B65687"/>
    <w:rsid w:val="00B663CE"/>
    <w:rsid w:val="00B6677D"/>
    <w:rsid w:val="00B66B84"/>
    <w:rsid w:val="00B66B9A"/>
    <w:rsid w:val="00B6759C"/>
    <w:rsid w:val="00B67A34"/>
    <w:rsid w:val="00B70329"/>
    <w:rsid w:val="00B7083E"/>
    <w:rsid w:val="00B7100D"/>
    <w:rsid w:val="00B713D8"/>
    <w:rsid w:val="00B71837"/>
    <w:rsid w:val="00B71E61"/>
    <w:rsid w:val="00B72110"/>
    <w:rsid w:val="00B728D8"/>
    <w:rsid w:val="00B729EA"/>
    <w:rsid w:val="00B730F3"/>
    <w:rsid w:val="00B7335D"/>
    <w:rsid w:val="00B734E8"/>
    <w:rsid w:val="00B73712"/>
    <w:rsid w:val="00B73EE0"/>
    <w:rsid w:val="00B74B92"/>
    <w:rsid w:val="00B7582C"/>
    <w:rsid w:val="00B75AE4"/>
    <w:rsid w:val="00B75BA2"/>
    <w:rsid w:val="00B75F0F"/>
    <w:rsid w:val="00B75FC0"/>
    <w:rsid w:val="00B76B56"/>
    <w:rsid w:val="00B7774F"/>
    <w:rsid w:val="00B77CD3"/>
    <w:rsid w:val="00B803BE"/>
    <w:rsid w:val="00B80D0B"/>
    <w:rsid w:val="00B80F41"/>
    <w:rsid w:val="00B812F8"/>
    <w:rsid w:val="00B818B5"/>
    <w:rsid w:val="00B82396"/>
    <w:rsid w:val="00B82495"/>
    <w:rsid w:val="00B82696"/>
    <w:rsid w:val="00B82C08"/>
    <w:rsid w:val="00B82CE3"/>
    <w:rsid w:val="00B82DA3"/>
    <w:rsid w:val="00B84524"/>
    <w:rsid w:val="00B8500E"/>
    <w:rsid w:val="00B853DE"/>
    <w:rsid w:val="00B855DF"/>
    <w:rsid w:val="00B86C66"/>
    <w:rsid w:val="00B86EA8"/>
    <w:rsid w:val="00B8750F"/>
    <w:rsid w:val="00B90525"/>
    <w:rsid w:val="00B909CB"/>
    <w:rsid w:val="00B90DD6"/>
    <w:rsid w:val="00B91D45"/>
    <w:rsid w:val="00B91E2D"/>
    <w:rsid w:val="00B93767"/>
    <w:rsid w:val="00B938FB"/>
    <w:rsid w:val="00B94396"/>
    <w:rsid w:val="00B9440A"/>
    <w:rsid w:val="00B94C18"/>
    <w:rsid w:val="00B94E34"/>
    <w:rsid w:val="00B95831"/>
    <w:rsid w:val="00B963BB"/>
    <w:rsid w:val="00B965A1"/>
    <w:rsid w:val="00B965F8"/>
    <w:rsid w:val="00B96EA4"/>
    <w:rsid w:val="00B9770C"/>
    <w:rsid w:val="00BA0046"/>
    <w:rsid w:val="00BA05D6"/>
    <w:rsid w:val="00BA06C7"/>
    <w:rsid w:val="00BA0CB0"/>
    <w:rsid w:val="00BA1BAC"/>
    <w:rsid w:val="00BA1D50"/>
    <w:rsid w:val="00BA1F11"/>
    <w:rsid w:val="00BA24F4"/>
    <w:rsid w:val="00BA25F1"/>
    <w:rsid w:val="00BA298E"/>
    <w:rsid w:val="00BA4218"/>
    <w:rsid w:val="00BA44CF"/>
    <w:rsid w:val="00BA4549"/>
    <w:rsid w:val="00BA4A03"/>
    <w:rsid w:val="00BA4AD2"/>
    <w:rsid w:val="00BA4BC2"/>
    <w:rsid w:val="00BA52B6"/>
    <w:rsid w:val="00BA578D"/>
    <w:rsid w:val="00BA5F2B"/>
    <w:rsid w:val="00BA78AD"/>
    <w:rsid w:val="00BB01D5"/>
    <w:rsid w:val="00BB025C"/>
    <w:rsid w:val="00BB0ACB"/>
    <w:rsid w:val="00BB15BD"/>
    <w:rsid w:val="00BB1695"/>
    <w:rsid w:val="00BB1FEE"/>
    <w:rsid w:val="00BB24B1"/>
    <w:rsid w:val="00BB324B"/>
    <w:rsid w:val="00BB34AD"/>
    <w:rsid w:val="00BB38A4"/>
    <w:rsid w:val="00BB39F4"/>
    <w:rsid w:val="00BB45DA"/>
    <w:rsid w:val="00BB4974"/>
    <w:rsid w:val="00BB5323"/>
    <w:rsid w:val="00BB618C"/>
    <w:rsid w:val="00BB64C1"/>
    <w:rsid w:val="00BB6868"/>
    <w:rsid w:val="00BB6979"/>
    <w:rsid w:val="00BB6A8B"/>
    <w:rsid w:val="00BC0122"/>
    <w:rsid w:val="00BC0AAC"/>
    <w:rsid w:val="00BC0EB5"/>
    <w:rsid w:val="00BC1417"/>
    <w:rsid w:val="00BC2442"/>
    <w:rsid w:val="00BC29D6"/>
    <w:rsid w:val="00BC3725"/>
    <w:rsid w:val="00BC3792"/>
    <w:rsid w:val="00BC451E"/>
    <w:rsid w:val="00BC4DFA"/>
    <w:rsid w:val="00BC4EF2"/>
    <w:rsid w:val="00BC4FB2"/>
    <w:rsid w:val="00BC5516"/>
    <w:rsid w:val="00BC5B93"/>
    <w:rsid w:val="00BC5C9D"/>
    <w:rsid w:val="00BC6045"/>
    <w:rsid w:val="00BC610A"/>
    <w:rsid w:val="00BC6498"/>
    <w:rsid w:val="00BC6AD9"/>
    <w:rsid w:val="00BD02C1"/>
    <w:rsid w:val="00BD04F5"/>
    <w:rsid w:val="00BD0514"/>
    <w:rsid w:val="00BD0AF9"/>
    <w:rsid w:val="00BD21D5"/>
    <w:rsid w:val="00BD2276"/>
    <w:rsid w:val="00BD28C6"/>
    <w:rsid w:val="00BD2E29"/>
    <w:rsid w:val="00BD34B8"/>
    <w:rsid w:val="00BD37FC"/>
    <w:rsid w:val="00BD3B38"/>
    <w:rsid w:val="00BD3F7A"/>
    <w:rsid w:val="00BD45D5"/>
    <w:rsid w:val="00BD55CC"/>
    <w:rsid w:val="00BD5929"/>
    <w:rsid w:val="00BD5E84"/>
    <w:rsid w:val="00BD5FC6"/>
    <w:rsid w:val="00BD6A3B"/>
    <w:rsid w:val="00BD71C9"/>
    <w:rsid w:val="00BD76BE"/>
    <w:rsid w:val="00BD7739"/>
    <w:rsid w:val="00BD785F"/>
    <w:rsid w:val="00BD7D32"/>
    <w:rsid w:val="00BD7DF6"/>
    <w:rsid w:val="00BE03D7"/>
    <w:rsid w:val="00BE061B"/>
    <w:rsid w:val="00BE0AC0"/>
    <w:rsid w:val="00BE182C"/>
    <w:rsid w:val="00BE1CEC"/>
    <w:rsid w:val="00BE1FC7"/>
    <w:rsid w:val="00BE2493"/>
    <w:rsid w:val="00BE2AAC"/>
    <w:rsid w:val="00BE2D9D"/>
    <w:rsid w:val="00BE2FBA"/>
    <w:rsid w:val="00BE41E3"/>
    <w:rsid w:val="00BE4890"/>
    <w:rsid w:val="00BE51CB"/>
    <w:rsid w:val="00BE54F6"/>
    <w:rsid w:val="00BE5C4D"/>
    <w:rsid w:val="00BE5DC5"/>
    <w:rsid w:val="00BE6734"/>
    <w:rsid w:val="00BE6EEA"/>
    <w:rsid w:val="00BE7019"/>
    <w:rsid w:val="00BE788C"/>
    <w:rsid w:val="00BE798B"/>
    <w:rsid w:val="00BE7DB9"/>
    <w:rsid w:val="00BF00D8"/>
    <w:rsid w:val="00BF0D48"/>
    <w:rsid w:val="00BF14FC"/>
    <w:rsid w:val="00BF29B5"/>
    <w:rsid w:val="00BF2AF5"/>
    <w:rsid w:val="00BF3751"/>
    <w:rsid w:val="00BF38BA"/>
    <w:rsid w:val="00BF3ECD"/>
    <w:rsid w:val="00BF464B"/>
    <w:rsid w:val="00BF4CB7"/>
    <w:rsid w:val="00BF4E39"/>
    <w:rsid w:val="00BF4EC4"/>
    <w:rsid w:val="00BF576A"/>
    <w:rsid w:val="00BF614A"/>
    <w:rsid w:val="00BF697B"/>
    <w:rsid w:val="00BF7FA9"/>
    <w:rsid w:val="00C0037C"/>
    <w:rsid w:val="00C00CB8"/>
    <w:rsid w:val="00C01C38"/>
    <w:rsid w:val="00C02069"/>
    <w:rsid w:val="00C029A8"/>
    <w:rsid w:val="00C029D3"/>
    <w:rsid w:val="00C05291"/>
    <w:rsid w:val="00C052AC"/>
    <w:rsid w:val="00C05384"/>
    <w:rsid w:val="00C053D8"/>
    <w:rsid w:val="00C059B0"/>
    <w:rsid w:val="00C05DAD"/>
    <w:rsid w:val="00C06022"/>
    <w:rsid w:val="00C062B4"/>
    <w:rsid w:val="00C063C9"/>
    <w:rsid w:val="00C065D6"/>
    <w:rsid w:val="00C0670C"/>
    <w:rsid w:val="00C0676C"/>
    <w:rsid w:val="00C06FB0"/>
    <w:rsid w:val="00C070BC"/>
    <w:rsid w:val="00C071D1"/>
    <w:rsid w:val="00C0784E"/>
    <w:rsid w:val="00C078B4"/>
    <w:rsid w:val="00C07FED"/>
    <w:rsid w:val="00C10318"/>
    <w:rsid w:val="00C104DF"/>
    <w:rsid w:val="00C105FD"/>
    <w:rsid w:val="00C12689"/>
    <w:rsid w:val="00C12A71"/>
    <w:rsid w:val="00C12BB5"/>
    <w:rsid w:val="00C137A8"/>
    <w:rsid w:val="00C145B3"/>
    <w:rsid w:val="00C14985"/>
    <w:rsid w:val="00C14A3A"/>
    <w:rsid w:val="00C14CCA"/>
    <w:rsid w:val="00C14CE1"/>
    <w:rsid w:val="00C15103"/>
    <w:rsid w:val="00C1538D"/>
    <w:rsid w:val="00C16084"/>
    <w:rsid w:val="00C16B0B"/>
    <w:rsid w:val="00C16F06"/>
    <w:rsid w:val="00C17314"/>
    <w:rsid w:val="00C17772"/>
    <w:rsid w:val="00C179FB"/>
    <w:rsid w:val="00C20246"/>
    <w:rsid w:val="00C2025D"/>
    <w:rsid w:val="00C204AC"/>
    <w:rsid w:val="00C20647"/>
    <w:rsid w:val="00C20E7F"/>
    <w:rsid w:val="00C20F3C"/>
    <w:rsid w:val="00C20F42"/>
    <w:rsid w:val="00C21167"/>
    <w:rsid w:val="00C2130E"/>
    <w:rsid w:val="00C21927"/>
    <w:rsid w:val="00C21981"/>
    <w:rsid w:val="00C219CC"/>
    <w:rsid w:val="00C224DE"/>
    <w:rsid w:val="00C22627"/>
    <w:rsid w:val="00C226DD"/>
    <w:rsid w:val="00C22F08"/>
    <w:rsid w:val="00C22F29"/>
    <w:rsid w:val="00C230E8"/>
    <w:rsid w:val="00C2320C"/>
    <w:rsid w:val="00C23691"/>
    <w:rsid w:val="00C23946"/>
    <w:rsid w:val="00C23960"/>
    <w:rsid w:val="00C239B7"/>
    <w:rsid w:val="00C23E1E"/>
    <w:rsid w:val="00C24075"/>
    <w:rsid w:val="00C248FE"/>
    <w:rsid w:val="00C24A7D"/>
    <w:rsid w:val="00C24B7D"/>
    <w:rsid w:val="00C25622"/>
    <w:rsid w:val="00C256DF"/>
    <w:rsid w:val="00C266A2"/>
    <w:rsid w:val="00C2677B"/>
    <w:rsid w:val="00C267E2"/>
    <w:rsid w:val="00C269AE"/>
    <w:rsid w:val="00C269B6"/>
    <w:rsid w:val="00C26D92"/>
    <w:rsid w:val="00C26E05"/>
    <w:rsid w:val="00C274CC"/>
    <w:rsid w:val="00C274E9"/>
    <w:rsid w:val="00C279FF"/>
    <w:rsid w:val="00C27C8F"/>
    <w:rsid w:val="00C27EFB"/>
    <w:rsid w:val="00C30114"/>
    <w:rsid w:val="00C30128"/>
    <w:rsid w:val="00C30878"/>
    <w:rsid w:val="00C30F28"/>
    <w:rsid w:val="00C31E10"/>
    <w:rsid w:val="00C31FA6"/>
    <w:rsid w:val="00C32178"/>
    <w:rsid w:val="00C329EE"/>
    <w:rsid w:val="00C32ECD"/>
    <w:rsid w:val="00C33058"/>
    <w:rsid w:val="00C333F4"/>
    <w:rsid w:val="00C33520"/>
    <w:rsid w:val="00C335C0"/>
    <w:rsid w:val="00C336ED"/>
    <w:rsid w:val="00C33A1C"/>
    <w:rsid w:val="00C34D48"/>
    <w:rsid w:val="00C353CC"/>
    <w:rsid w:val="00C3615F"/>
    <w:rsid w:val="00C362E3"/>
    <w:rsid w:val="00C377F3"/>
    <w:rsid w:val="00C379A0"/>
    <w:rsid w:val="00C40695"/>
    <w:rsid w:val="00C406A0"/>
    <w:rsid w:val="00C406DF"/>
    <w:rsid w:val="00C40D42"/>
    <w:rsid w:val="00C417BC"/>
    <w:rsid w:val="00C420D4"/>
    <w:rsid w:val="00C42192"/>
    <w:rsid w:val="00C422B9"/>
    <w:rsid w:val="00C424A6"/>
    <w:rsid w:val="00C42B77"/>
    <w:rsid w:val="00C431CD"/>
    <w:rsid w:val="00C4344A"/>
    <w:rsid w:val="00C439D9"/>
    <w:rsid w:val="00C43F81"/>
    <w:rsid w:val="00C44548"/>
    <w:rsid w:val="00C449B2"/>
    <w:rsid w:val="00C4572E"/>
    <w:rsid w:val="00C45E1A"/>
    <w:rsid w:val="00C4665B"/>
    <w:rsid w:val="00C46F09"/>
    <w:rsid w:val="00C472F7"/>
    <w:rsid w:val="00C50109"/>
    <w:rsid w:val="00C502BD"/>
    <w:rsid w:val="00C504CE"/>
    <w:rsid w:val="00C505B4"/>
    <w:rsid w:val="00C5102C"/>
    <w:rsid w:val="00C51116"/>
    <w:rsid w:val="00C51FE4"/>
    <w:rsid w:val="00C5339D"/>
    <w:rsid w:val="00C534CF"/>
    <w:rsid w:val="00C53781"/>
    <w:rsid w:val="00C5397F"/>
    <w:rsid w:val="00C54575"/>
    <w:rsid w:val="00C546DB"/>
    <w:rsid w:val="00C54D07"/>
    <w:rsid w:val="00C555A4"/>
    <w:rsid w:val="00C55AC5"/>
    <w:rsid w:val="00C55AFB"/>
    <w:rsid w:val="00C55B30"/>
    <w:rsid w:val="00C55C7A"/>
    <w:rsid w:val="00C562BA"/>
    <w:rsid w:val="00C562E6"/>
    <w:rsid w:val="00C5648A"/>
    <w:rsid w:val="00C56546"/>
    <w:rsid w:val="00C565A3"/>
    <w:rsid w:val="00C56BF3"/>
    <w:rsid w:val="00C56D4A"/>
    <w:rsid w:val="00C570A6"/>
    <w:rsid w:val="00C57C01"/>
    <w:rsid w:val="00C57D6C"/>
    <w:rsid w:val="00C60F41"/>
    <w:rsid w:val="00C61906"/>
    <w:rsid w:val="00C62726"/>
    <w:rsid w:val="00C638C1"/>
    <w:rsid w:val="00C63EDC"/>
    <w:rsid w:val="00C64875"/>
    <w:rsid w:val="00C648EF"/>
    <w:rsid w:val="00C64B64"/>
    <w:rsid w:val="00C64BA4"/>
    <w:rsid w:val="00C65BFF"/>
    <w:rsid w:val="00C66232"/>
    <w:rsid w:val="00C66450"/>
    <w:rsid w:val="00C66EBB"/>
    <w:rsid w:val="00C67358"/>
    <w:rsid w:val="00C67D35"/>
    <w:rsid w:val="00C70740"/>
    <w:rsid w:val="00C70AC2"/>
    <w:rsid w:val="00C70D5E"/>
    <w:rsid w:val="00C71036"/>
    <w:rsid w:val="00C71308"/>
    <w:rsid w:val="00C716A8"/>
    <w:rsid w:val="00C718C5"/>
    <w:rsid w:val="00C723C9"/>
    <w:rsid w:val="00C727D3"/>
    <w:rsid w:val="00C727F5"/>
    <w:rsid w:val="00C73067"/>
    <w:rsid w:val="00C73C6B"/>
    <w:rsid w:val="00C7443C"/>
    <w:rsid w:val="00C745D0"/>
    <w:rsid w:val="00C748A8"/>
    <w:rsid w:val="00C74B71"/>
    <w:rsid w:val="00C75192"/>
    <w:rsid w:val="00C75633"/>
    <w:rsid w:val="00C75AD4"/>
    <w:rsid w:val="00C75B5B"/>
    <w:rsid w:val="00C75FC5"/>
    <w:rsid w:val="00C7604F"/>
    <w:rsid w:val="00C761B1"/>
    <w:rsid w:val="00C76290"/>
    <w:rsid w:val="00C763B8"/>
    <w:rsid w:val="00C77457"/>
    <w:rsid w:val="00C80889"/>
    <w:rsid w:val="00C818A7"/>
    <w:rsid w:val="00C81945"/>
    <w:rsid w:val="00C83656"/>
    <w:rsid w:val="00C83B44"/>
    <w:rsid w:val="00C84E82"/>
    <w:rsid w:val="00C853CB"/>
    <w:rsid w:val="00C85484"/>
    <w:rsid w:val="00C856C6"/>
    <w:rsid w:val="00C85848"/>
    <w:rsid w:val="00C87B2F"/>
    <w:rsid w:val="00C903F0"/>
    <w:rsid w:val="00C90FF7"/>
    <w:rsid w:val="00C91B5A"/>
    <w:rsid w:val="00C91C17"/>
    <w:rsid w:val="00C9241D"/>
    <w:rsid w:val="00C926F5"/>
    <w:rsid w:val="00C931CA"/>
    <w:rsid w:val="00C933B7"/>
    <w:rsid w:val="00C93700"/>
    <w:rsid w:val="00C93905"/>
    <w:rsid w:val="00C93B4B"/>
    <w:rsid w:val="00C94160"/>
    <w:rsid w:val="00C948E9"/>
    <w:rsid w:val="00C952AB"/>
    <w:rsid w:val="00C95A8A"/>
    <w:rsid w:val="00C96849"/>
    <w:rsid w:val="00C96F4C"/>
    <w:rsid w:val="00C9708C"/>
    <w:rsid w:val="00C973C2"/>
    <w:rsid w:val="00C9764B"/>
    <w:rsid w:val="00C97BC0"/>
    <w:rsid w:val="00CA022E"/>
    <w:rsid w:val="00CA0A9F"/>
    <w:rsid w:val="00CA138A"/>
    <w:rsid w:val="00CA1524"/>
    <w:rsid w:val="00CA167B"/>
    <w:rsid w:val="00CA1B96"/>
    <w:rsid w:val="00CA2532"/>
    <w:rsid w:val="00CA269B"/>
    <w:rsid w:val="00CA31A7"/>
    <w:rsid w:val="00CA3527"/>
    <w:rsid w:val="00CA451B"/>
    <w:rsid w:val="00CA4B8C"/>
    <w:rsid w:val="00CA4D6B"/>
    <w:rsid w:val="00CA5278"/>
    <w:rsid w:val="00CA5830"/>
    <w:rsid w:val="00CA5F09"/>
    <w:rsid w:val="00CA6435"/>
    <w:rsid w:val="00CA7ED3"/>
    <w:rsid w:val="00CB0108"/>
    <w:rsid w:val="00CB046A"/>
    <w:rsid w:val="00CB0485"/>
    <w:rsid w:val="00CB0B30"/>
    <w:rsid w:val="00CB1541"/>
    <w:rsid w:val="00CB2D42"/>
    <w:rsid w:val="00CB2E43"/>
    <w:rsid w:val="00CB2E9F"/>
    <w:rsid w:val="00CB33E2"/>
    <w:rsid w:val="00CB398B"/>
    <w:rsid w:val="00CB3C89"/>
    <w:rsid w:val="00CB40EF"/>
    <w:rsid w:val="00CB4334"/>
    <w:rsid w:val="00CB5987"/>
    <w:rsid w:val="00CB5F10"/>
    <w:rsid w:val="00CB7319"/>
    <w:rsid w:val="00CB76E3"/>
    <w:rsid w:val="00CC1E7F"/>
    <w:rsid w:val="00CC2400"/>
    <w:rsid w:val="00CC2A42"/>
    <w:rsid w:val="00CC2ECD"/>
    <w:rsid w:val="00CC3574"/>
    <w:rsid w:val="00CC3628"/>
    <w:rsid w:val="00CC4100"/>
    <w:rsid w:val="00CC459F"/>
    <w:rsid w:val="00CC499A"/>
    <w:rsid w:val="00CC5AB0"/>
    <w:rsid w:val="00CC6D3D"/>
    <w:rsid w:val="00CC724E"/>
    <w:rsid w:val="00CC752A"/>
    <w:rsid w:val="00CC75EA"/>
    <w:rsid w:val="00CC7BA3"/>
    <w:rsid w:val="00CD0B32"/>
    <w:rsid w:val="00CD0B9B"/>
    <w:rsid w:val="00CD12F4"/>
    <w:rsid w:val="00CD1359"/>
    <w:rsid w:val="00CD142D"/>
    <w:rsid w:val="00CD1C8E"/>
    <w:rsid w:val="00CD1DBD"/>
    <w:rsid w:val="00CD1DDA"/>
    <w:rsid w:val="00CD25C5"/>
    <w:rsid w:val="00CD260F"/>
    <w:rsid w:val="00CD2BEA"/>
    <w:rsid w:val="00CD3A9A"/>
    <w:rsid w:val="00CD40DC"/>
    <w:rsid w:val="00CD46C6"/>
    <w:rsid w:val="00CD4ADD"/>
    <w:rsid w:val="00CD5375"/>
    <w:rsid w:val="00CD595B"/>
    <w:rsid w:val="00CD5B5B"/>
    <w:rsid w:val="00CD5BA1"/>
    <w:rsid w:val="00CD6A30"/>
    <w:rsid w:val="00CD7033"/>
    <w:rsid w:val="00CD79A7"/>
    <w:rsid w:val="00CE0C7A"/>
    <w:rsid w:val="00CE0D2D"/>
    <w:rsid w:val="00CE11B9"/>
    <w:rsid w:val="00CE1730"/>
    <w:rsid w:val="00CE1845"/>
    <w:rsid w:val="00CE18AC"/>
    <w:rsid w:val="00CE19C0"/>
    <w:rsid w:val="00CE21A5"/>
    <w:rsid w:val="00CE2326"/>
    <w:rsid w:val="00CE2D64"/>
    <w:rsid w:val="00CE2E6A"/>
    <w:rsid w:val="00CE3430"/>
    <w:rsid w:val="00CE38EE"/>
    <w:rsid w:val="00CE4127"/>
    <w:rsid w:val="00CE4229"/>
    <w:rsid w:val="00CE44A1"/>
    <w:rsid w:val="00CE54C1"/>
    <w:rsid w:val="00CE58AD"/>
    <w:rsid w:val="00CE5DB2"/>
    <w:rsid w:val="00CE6453"/>
    <w:rsid w:val="00CE6DED"/>
    <w:rsid w:val="00CE754E"/>
    <w:rsid w:val="00CE7797"/>
    <w:rsid w:val="00CF06B6"/>
    <w:rsid w:val="00CF075B"/>
    <w:rsid w:val="00CF162E"/>
    <w:rsid w:val="00CF17AF"/>
    <w:rsid w:val="00CF1C45"/>
    <w:rsid w:val="00CF2A1F"/>
    <w:rsid w:val="00CF3BD3"/>
    <w:rsid w:val="00CF3CCC"/>
    <w:rsid w:val="00CF437A"/>
    <w:rsid w:val="00CF4385"/>
    <w:rsid w:val="00CF4973"/>
    <w:rsid w:val="00CF4FE1"/>
    <w:rsid w:val="00CF5387"/>
    <w:rsid w:val="00CF6358"/>
    <w:rsid w:val="00CF6D9D"/>
    <w:rsid w:val="00CF6ED2"/>
    <w:rsid w:val="00CF7984"/>
    <w:rsid w:val="00CF7EB2"/>
    <w:rsid w:val="00D00B43"/>
    <w:rsid w:val="00D00BA6"/>
    <w:rsid w:val="00D00E85"/>
    <w:rsid w:val="00D0120C"/>
    <w:rsid w:val="00D01F4E"/>
    <w:rsid w:val="00D02D61"/>
    <w:rsid w:val="00D02EE8"/>
    <w:rsid w:val="00D03539"/>
    <w:rsid w:val="00D036A2"/>
    <w:rsid w:val="00D038A0"/>
    <w:rsid w:val="00D03CE0"/>
    <w:rsid w:val="00D040FB"/>
    <w:rsid w:val="00D04457"/>
    <w:rsid w:val="00D04642"/>
    <w:rsid w:val="00D04895"/>
    <w:rsid w:val="00D04D27"/>
    <w:rsid w:val="00D0511F"/>
    <w:rsid w:val="00D05785"/>
    <w:rsid w:val="00D065AD"/>
    <w:rsid w:val="00D0711B"/>
    <w:rsid w:val="00D07125"/>
    <w:rsid w:val="00D0722D"/>
    <w:rsid w:val="00D075DF"/>
    <w:rsid w:val="00D1059A"/>
    <w:rsid w:val="00D10B77"/>
    <w:rsid w:val="00D10C66"/>
    <w:rsid w:val="00D10F8C"/>
    <w:rsid w:val="00D112DA"/>
    <w:rsid w:val="00D12327"/>
    <w:rsid w:val="00D12646"/>
    <w:rsid w:val="00D12A7A"/>
    <w:rsid w:val="00D136AE"/>
    <w:rsid w:val="00D13DBF"/>
    <w:rsid w:val="00D141FB"/>
    <w:rsid w:val="00D1431C"/>
    <w:rsid w:val="00D14798"/>
    <w:rsid w:val="00D14B13"/>
    <w:rsid w:val="00D150AC"/>
    <w:rsid w:val="00D15122"/>
    <w:rsid w:val="00D156E8"/>
    <w:rsid w:val="00D15ED4"/>
    <w:rsid w:val="00D162FD"/>
    <w:rsid w:val="00D167D9"/>
    <w:rsid w:val="00D205B7"/>
    <w:rsid w:val="00D2085B"/>
    <w:rsid w:val="00D209A4"/>
    <w:rsid w:val="00D20C4A"/>
    <w:rsid w:val="00D20F52"/>
    <w:rsid w:val="00D21F31"/>
    <w:rsid w:val="00D22167"/>
    <w:rsid w:val="00D22967"/>
    <w:rsid w:val="00D22FAA"/>
    <w:rsid w:val="00D231C1"/>
    <w:rsid w:val="00D23A61"/>
    <w:rsid w:val="00D244C7"/>
    <w:rsid w:val="00D2525D"/>
    <w:rsid w:val="00D25872"/>
    <w:rsid w:val="00D26696"/>
    <w:rsid w:val="00D26CAB"/>
    <w:rsid w:val="00D278C7"/>
    <w:rsid w:val="00D27DBF"/>
    <w:rsid w:val="00D3009E"/>
    <w:rsid w:val="00D30A53"/>
    <w:rsid w:val="00D316B7"/>
    <w:rsid w:val="00D32446"/>
    <w:rsid w:val="00D3273C"/>
    <w:rsid w:val="00D336B5"/>
    <w:rsid w:val="00D34CA7"/>
    <w:rsid w:val="00D34F48"/>
    <w:rsid w:val="00D36142"/>
    <w:rsid w:val="00D36354"/>
    <w:rsid w:val="00D36410"/>
    <w:rsid w:val="00D367CA"/>
    <w:rsid w:val="00D36EB4"/>
    <w:rsid w:val="00D37395"/>
    <w:rsid w:val="00D37E76"/>
    <w:rsid w:val="00D37F05"/>
    <w:rsid w:val="00D4067E"/>
    <w:rsid w:val="00D40C6D"/>
    <w:rsid w:val="00D415F2"/>
    <w:rsid w:val="00D41A23"/>
    <w:rsid w:val="00D41CCB"/>
    <w:rsid w:val="00D42375"/>
    <w:rsid w:val="00D42621"/>
    <w:rsid w:val="00D4263E"/>
    <w:rsid w:val="00D43C74"/>
    <w:rsid w:val="00D43CC8"/>
    <w:rsid w:val="00D44464"/>
    <w:rsid w:val="00D4452E"/>
    <w:rsid w:val="00D447A0"/>
    <w:rsid w:val="00D449F3"/>
    <w:rsid w:val="00D44CFA"/>
    <w:rsid w:val="00D44E1B"/>
    <w:rsid w:val="00D451AA"/>
    <w:rsid w:val="00D45996"/>
    <w:rsid w:val="00D4619E"/>
    <w:rsid w:val="00D50865"/>
    <w:rsid w:val="00D50D9D"/>
    <w:rsid w:val="00D50F5F"/>
    <w:rsid w:val="00D51309"/>
    <w:rsid w:val="00D51526"/>
    <w:rsid w:val="00D51C58"/>
    <w:rsid w:val="00D51DD0"/>
    <w:rsid w:val="00D520BF"/>
    <w:rsid w:val="00D524DE"/>
    <w:rsid w:val="00D52F2A"/>
    <w:rsid w:val="00D5350E"/>
    <w:rsid w:val="00D535BC"/>
    <w:rsid w:val="00D53BF5"/>
    <w:rsid w:val="00D5542E"/>
    <w:rsid w:val="00D558D6"/>
    <w:rsid w:val="00D5612D"/>
    <w:rsid w:val="00D561B0"/>
    <w:rsid w:val="00D564B0"/>
    <w:rsid w:val="00D56E2F"/>
    <w:rsid w:val="00D56F46"/>
    <w:rsid w:val="00D570CB"/>
    <w:rsid w:val="00D5777C"/>
    <w:rsid w:val="00D605BA"/>
    <w:rsid w:val="00D6077D"/>
    <w:rsid w:val="00D60865"/>
    <w:rsid w:val="00D60D47"/>
    <w:rsid w:val="00D61646"/>
    <w:rsid w:val="00D61654"/>
    <w:rsid w:val="00D618A4"/>
    <w:rsid w:val="00D61AC1"/>
    <w:rsid w:val="00D62A8D"/>
    <w:rsid w:val="00D62C9A"/>
    <w:rsid w:val="00D62EE6"/>
    <w:rsid w:val="00D63236"/>
    <w:rsid w:val="00D6338F"/>
    <w:rsid w:val="00D6380D"/>
    <w:rsid w:val="00D639CB"/>
    <w:rsid w:val="00D63B35"/>
    <w:rsid w:val="00D64A3E"/>
    <w:rsid w:val="00D64BC3"/>
    <w:rsid w:val="00D65219"/>
    <w:rsid w:val="00D6581A"/>
    <w:rsid w:val="00D65AAA"/>
    <w:rsid w:val="00D65BC7"/>
    <w:rsid w:val="00D6621F"/>
    <w:rsid w:val="00D66D3A"/>
    <w:rsid w:val="00D671AD"/>
    <w:rsid w:val="00D67297"/>
    <w:rsid w:val="00D6772A"/>
    <w:rsid w:val="00D7009E"/>
    <w:rsid w:val="00D7035E"/>
    <w:rsid w:val="00D7049E"/>
    <w:rsid w:val="00D70622"/>
    <w:rsid w:val="00D70727"/>
    <w:rsid w:val="00D70C14"/>
    <w:rsid w:val="00D70FDD"/>
    <w:rsid w:val="00D71101"/>
    <w:rsid w:val="00D71596"/>
    <w:rsid w:val="00D7205A"/>
    <w:rsid w:val="00D7366F"/>
    <w:rsid w:val="00D7433C"/>
    <w:rsid w:val="00D74800"/>
    <w:rsid w:val="00D74CD5"/>
    <w:rsid w:val="00D752B3"/>
    <w:rsid w:val="00D76427"/>
    <w:rsid w:val="00D76CA3"/>
    <w:rsid w:val="00D76D65"/>
    <w:rsid w:val="00D77028"/>
    <w:rsid w:val="00D770E2"/>
    <w:rsid w:val="00D773F6"/>
    <w:rsid w:val="00D77A97"/>
    <w:rsid w:val="00D77C6D"/>
    <w:rsid w:val="00D8090B"/>
    <w:rsid w:val="00D80BAE"/>
    <w:rsid w:val="00D80E74"/>
    <w:rsid w:val="00D817F3"/>
    <w:rsid w:val="00D81DCE"/>
    <w:rsid w:val="00D824A7"/>
    <w:rsid w:val="00D82894"/>
    <w:rsid w:val="00D82A16"/>
    <w:rsid w:val="00D82E8F"/>
    <w:rsid w:val="00D843D8"/>
    <w:rsid w:val="00D847E3"/>
    <w:rsid w:val="00D85229"/>
    <w:rsid w:val="00D85383"/>
    <w:rsid w:val="00D85742"/>
    <w:rsid w:val="00D85BCE"/>
    <w:rsid w:val="00D85ED7"/>
    <w:rsid w:val="00D8668E"/>
    <w:rsid w:val="00D87056"/>
    <w:rsid w:val="00D87881"/>
    <w:rsid w:val="00D87EB1"/>
    <w:rsid w:val="00D9142D"/>
    <w:rsid w:val="00D91456"/>
    <w:rsid w:val="00D914A0"/>
    <w:rsid w:val="00D9188D"/>
    <w:rsid w:val="00D91D3A"/>
    <w:rsid w:val="00D924E5"/>
    <w:rsid w:val="00D930FB"/>
    <w:rsid w:val="00D93D18"/>
    <w:rsid w:val="00D93DC8"/>
    <w:rsid w:val="00D9595C"/>
    <w:rsid w:val="00D95B23"/>
    <w:rsid w:val="00D96101"/>
    <w:rsid w:val="00D9676B"/>
    <w:rsid w:val="00D96FF3"/>
    <w:rsid w:val="00D974A5"/>
    <w:rsid w:val="00DA0427"/>
    <w:rsid w:val="00DA0685"/>
    <w:rsid w:val="00DA14EC"/>
    <w:rsid w:val="00DA1C24"/>
    <w:rsid w:val="00DA1C6D"/>
    <w:rsid w:val="00DA23CE"/>
    <w:rsid w:val="00DA2459"/>
    <w:rsid w:val="00DA251D"/>
    <w:rsid w:val="00DA3A4D"/>
    <w:rsid w:val="00DA41E4"/>
    <w:rsid w:val="00DA52FF"/>
    <w:rsid w:val="00DA59DD"/>
    <w:rsid w:val="00DA5BB1"/>
    <w:rsid w:val="00DA6067"/>
    <w:rsid w:val="00DA6216"/>
    <w:rsid w:val="00DA62E1"/>
    <w:rsid w:val="00DA6766"/>
    <w:rsid w:val="00DA6FB4"/>
    <w:rsid w:val="00DA7000"/>
    <w:rsid w:val="00DA7783"/>
    <w:rsid w:val="00DB0046"/>
    <w:rsid w:val="00DB0235"/>
    <w:rsid w:val="00DB03E0"/>
    <w:rsid w:val="00DB073A"/>
    <w:rsid w:val="00DB0CBC"/>
    <w:rsid w:val="00DB0D0A"/>
    <w:rsid w:val="00DB0ED1"/>
    <w:rsid w:val="00DB1F7F"/>
    <w:rsid w:val="00DB2191"/>
    <w:rsid w:val="00DB21FC"/>
    <w:rsid w:val="00DB2247"/>
    <w:rsid w:val="00DB2DD1"/>
    <w:rsid w:val="00DB3269"/>
    <w:rsid w:val="00DB3727"/>
    <w:rsid w:val="00DB39AD"/>
    <w:rsid w:val="00DB3CB0"/>
    <w:rsid w:val="00DB3FFB"/>
    <w:rsid w:val="00DB547B"/>
    <w:rsid w:val="00DB5775"/>
    <w:rsid w:val="00DB60A4"/>
    <w:rsid w:val="00DB65C6"/>
    <w:rsid w:val="00DB70E3"/>
    <w:rsid w:val="00DB763E"/>
    <w:rsid w:val="00DB786C"/>
    <w:rsid w:val="00DB79A6"/>
    <w:rsid w:val="00DC0662"/>
    <w:rsid w:val="00DC080E"/>
    <w:rsid w:val="00DC0ADB"/>
    <w:rsid w:val="00DC0DD6"/>
    <w:rsid w:val="00DC0EC7"/>
    <w:rsid w:val="00DC10F0"/>
    <w:rsid w:val="00DC1758"/>
    <w:rsid w:val="00DC23F6"/>
    <w:rsid w:val="00DC2CD7"/>
    <w:rsid w:val="00DC3072"/>
    <w:rsid w:val="00DC30FE"/>
    <w:rsid w:val="00DC31FF"/>
    <w:rsid w:val="00DC34F9"/>
    <w:rsid w:val="00DC352F"/>
    <w:rsid w:val="00DC3DB2"/>
    <w:rsid w:val="00DC3F0D"/>
    <w:rsid w:val="00DC40BD"/>
    <w:rsid w:val="00DC4962"/>
    <w:rsid w:val="00DC55DF"/>
    <w:rsid w:val="00DC5AE1"/>
    <w:rsid w:val="00DC5B56"/>
    <w:rsid w:val="00DC6234"/>
    <w:rsid w:val="00DC6332"/>
    <w:rsid w:val="00DC67A9"/>
    <w:rsid w:val="00DC7257"/>
    <w:rsid w:val="00DC7DEE"/>
    <w:rsid w:val="00DC7F28"/>
    <w:rsid w:val="00DD04E1"/>
    <w:rsid w:val="00DD108D"/>
    <w:rsid w:val="00DD1665"/>
    <w:rsid w:val="00DD1D61"/>
    <w:rsid w:val="00DD1E8E"/>
    <w:rsid w:val="00DD22DD"/>
    <w:rsid w:val="00DD2797"/>
    <w:rsid w:val="00DD2CF5"/>
    <w:rsid w:val="00DD2E06"/>
    <w:rsid w:val="00DD2F84"/>
    <w:rsid w:val="00DD38D2"/>
    <w:rsid w:val="00DD3C26"/>
    <w:rsid w:val="00DD3FA5"/>
    <w:rsid w:val="00DD40DC"/>
    <w:rsid w:val="00DD452D"/>
    <w:rsid w:val="00DD4E4F"/>
    <w:rsid w:val="00DD5300"/>
    <w:rsid w:val="00DD5D33"/>
    <w:rsid w:val="00DD5D71"/>
    <w:rsid w:val="00DD60D9"/>
    <w:rsid w:val="00DD61B6"/>
    <w:rsid w:val="00DD65F4"/>
    <w:rsid w:val="00DD66AB"/>
    <w:rsid w:val="00DD6BDE"/>
    <w:rsid w:val="00DD7596"/>
    <w:rsid w:val="00DD7D22"/>
    <w:rsid w:val="00DE0DE5"/>
    <w:rsid w:val="00DE0EF2"/>
    <w:rsid w:val="00DE1083"/>
    <w:rsid w:val="00DE14F8"/>
    <w:rsid w:val="00DE2261"/>
    <w:rsid w:val="00DE2C64"/>
    <w:rsid w:val="00DE35E9"/>
    <w:rsid w:val="00DE3E5A"/>
    <w:rsid w:val="00DE5534"/>
    <w:rsid w:val="00DE56A4"/>
    <w:rsid w:val="00DE5E04"/>
    <w:rsid w:val="00DE6C21"/>
    <w:rsid w:val="00DE7001"/>
    <w:rsid w:val="00DE7265"/>
    <w:rsid w:val="00DE7B93"/>
    <w:rsid w:val="00DF044B"/>
    <w:rsid w:val="00DF0666"/>
    <w:rsid w:val="00DF08A5"/>
    <w:rsid w:val="00DF17BD"/>
    <w:rsid w:val="00DF1BD0"/>
    <w:rsid w:val="00DF2376"/>
    <w:rsid w:val="00DF326D"/>
    <w:rsid w:val="00DF4798"/>
    <w:rsid w:val="00DF480A"/>
    <w:rsid w:val="00DF56E5"/>
    <w:rsid w:val="00DF5A5E"/>
    <w:rsid w:val="00DF5F4D"/>
    <w:rsid w:val="00DF61CA"/>
    <w:rsid w:val="00DF659A"/>
    <w:rsid w:val="00DF6704"/>
    <w:rsid w:val="00DF6912"/>
    <w:rsid w:val="00DF6CDD"/>
    <w:rsid w:val="00DF71EE"/>
    <w:rsid w:val="00DF73F1"/>
    <w:rsid w:val="00E00336"/>
    <w:rsid w:val="00E003B8"/>
    <w:rsid w:val="00E00855"/>
    <w:rsid w:val="00E01350"/>
    <w:rsid w:val="00E01440"/>
    <w:rsid w:val="00E01B2E"/>
    <w:rsid w:val="00E01D82"/>
    <w:rsid w:val="00E02E62"/>
    <w:rsid w:val="00E02F56"/>
    <w:rsid w:val="00E030CB"/>
    <w:rsid w:val="00E03368"/>
    <w:rsid w:val="00E03A8D"/>
    <w:rsid w:val="00E047B8"/>
    <w:rsid w:val="00E06517"/>
    <w:rsid w:val="00E0668E"/>
    <w:rsid w:val="00E069D9"/>
    <w:rsid w:val="00E06A29"/>
    <w:rsid w:val="00E06B18"/>
    <w:rsid w:val="00E070A1"/>
    <w:rsid w:val="00E0713C"/>
    <w:rsid w:val="00E071EB"/>
    <w:rsid w:val="00E0765D"/>
    <w:rsid w:val="00E077B2"/>
    <w:rsid w:val="00E07879"/>
    <w:rsid w:val="00E07FAD"/>
    <w:rsid w:val="00E10272"/>
    <w:rsid w:val="00E1076D"/>
    <w:rsid w:val="00E10A98"/>
    <w:rsid w:val="00E10D78"/>
    <w:rsid w:val="00E10DA5"/>
    <w:rsid w:val="00E10FC5"/>
    <w:rsid w:val="00E116C9"/>
    <w:rsid w:val="00E11C94"/>
    <w:rsid w:val="00E12FC1"/>
    <w:rsid w:val="00E13220"/>
    <w:rsid w:val="00E133C3"/>
    <w:rsid w:val="00E13865"/>
    <w:rsid w:val="00E148F9"/>
    <w:rsid w:val="00E14D20"/>
    <w:rsid w:val="00E14FE2"/>
    <w:rsid w:val="00E15334"/>
    <w:rsid w:val="00E15468"/>
    <w:rsid w:val="00E159FB"/>
    <w:rsid w:val="00E15D5B"/>
    <w:rsid w:val="00E165B3"/>
    <w:rsid w:val="00E165BF"/>
    <w:rsid w:val="00E165D0"/>
    <w:rsid w:val="00E1750A"/>
    <w:rsid w:val="00E179BB"/>
    <w:rsid w:val="00E20066"/>
    <w:rsid w:val="00E21D92"/>
    <w:rsid w:val="00E226F6"/>
    <w:rsid w:val="00E2382B"/>
    <w:rsid w:val="00E23D93"/>
    <w:rsid w:val="00E23E72"/>
    <w:rsid w:val="00E23F86"/>
    <w:rsid w:val="00E24280"/>
    <w:rsid w:val="00E24914"/>
    <w:rsid w:val="00E24A08"/>
    <w:rsid w:val="00E24E92"/>
    <w:rsid w:val="00E2503B"/>
    <w:rsid w:val="00E25CF2"/>
    <w:rsid w:val="00E25E0E"/>
    <w:rsid w:val="00E25EAF"/>
    <w:rsid w:val="00E261B9"/>
    <w:rsid w:val="00E261BD"/>
    <w:rsid w:val="00E27644"/>
    <w:rsid w:val="00E27882"/>
    <w:rsid w:val="00E30EA1"/>
    <w:rsid w:val="00E31BE4"/>
    <w:rsid w:val="00E31D8E"/>
    <w:rsid w:val="00E326F4"/>
    <w:rsid w:val="00E32762"/>
    <w:rsid w:val="00E331EF"/>
    <w:rsid w:val="00E33528"/>
    <w:rsid w:val="00E338B8"/>
    <w:rsid w:val="00E33941"/>
    <w:rsid w:val="00E33F19"/>
    <w:rsid w:val="00E34502"/>
    <w:rsid w:val="00E3503F"/>
    <w:rsid w:val="00E351F9"/>
    <w:rsid w:val="00E35D4E"/>
    <w:rsid w:val="00E37038"/>
    <w:rsid w:val="00E407E7"/>
    <w:rsid w:val="00E4090C"/>
    <w:rsid w:val="00E411C0"/>
    <w:rsid w:val="00E41769"/>
    <w:rsid w:val="00E41993"/>
    <w:rsid w:val="00E41AE7"/>
    <w:rsid w:val="00E42551"/>
    <w:rsid w:val="00E42592"/>
    <w:rsid w:val="00E42A18"/>
    <w:rsid w:val="00E435C1"/>
    <w:rsid w:val="00E43AEC"/>
    <w:rsid w:val="00E43BFC"/>
    <w:rsid w:val="00E43D84"/>
    <w:rsid w:val="00E44404"/>
    <w:rsid w:val="00E444C6"/>
    <w:rsid w:val="00E4549B"/>
    <w:rsid w:val="00E454BF"/>
    <w:rsid w:val="00E45CA6"/>
    <w:rsid w:val="00E4651C"/>
    <w:rsid w:val="00E46752"/>
    <w:rsid w:val="00E46A24"/>
    <w:rsid w:val="00E4733A"/>
    <w:rsid w:val="00E4737D"/>
    <w:rsid w:val="00E47760"/>
    <w:rsid w:val="00E479AD"/>
    <w:rsid w:val="00E47D94"/>
    <w:rsid w:val="00E5056B"/>
    <w:rsid w:val="00E51B99"/>
    <w:rsid w:val="00E51C8E"/>
    <w:rsid w:val="00E52FF1"/>
    <w:rsid w:val="00E53522"/>
    <w:rsid w:val="00E53C9A"/>
    <w:rsid w:val="00E54447"/>
    <w:rsid w:val="00E55325"/>
    <w:rsid w:val="00E55849"/>
    <w:rsid w:val="00E55C19"/>
    <w:rsid w:val="00E55DEC"/>
    <w:rsid w:val="00E5620B"/>
    <w:rsid w:val="00E60237"/>
    <w:rsid w:val="00E607C4"/>
    <w:rsid w:val="00E60C93"/>
    <w:rsid w:val="00E61198"/>
    <w:rsid w:val="00E61C9A"/>
    <w:rsid w:val="00E61DFA"/>
    <w:rsid w:val="00E61E7A"/>
    <w:rsid w:val="00E628EF"/>
    <w:rsid w:val="00E62FBC"/>
    <w:rsid w:val="00E63022"/>
    <w:rsid w:val="00E6302F"/>
    <w:rsid w:val="00E63494"/>
    <w:rsid w:val="00E6461B"/>
    <w:rsid w:val="00E648F3"/>
    <w:rsid w:val="00E64CD1"/>
    <w:rsid w:val="00E64EA6"/>
    <w:rsid w:val="00E6563C"/>
    <w:rsid w:val="00E670F2"/>
    <w:rsid w:val="00E702B7"/>
    <w:rsid w:val="00E70DFF"/>
    <w:rsid w:val="00E7129C"/>
    <w:rsid w:val="00E71BF1"/>
    <w:rsid w:val="00E71CD1"/>
    <w:rsid w:val="00E72170"/>
    <w:rsid w:val="00E72710"/>
    <w:rsid w:val="00E73048"/>
    <w:rsid w:val="00E733AA"/>
    <w:rsid w:val="00E73918"/>
    <w:rsid w:val="00E747B4"/>
    <w:rsid w:val="00E749BC"/>
    <w:rsid w:val="00E749EC"/>
    <w:rsid w:val="00E75056"/>
    <w:rsid w:val="00E75087"/>
    <w:rsid w:val="00E75177"/>
    <w:rsid w:val="00E75287"/>
    <w:rsid w:val="00E758BB"/>
    <w:rsid w:val="00E76673"/>
    <w:rsid w:val="00E766EA"/>
    <w:rsid w:val="00E76962"/>
    <w:rsid w:val="00E769B7"/>
    <w:rsid w:val="00E76BAF"/>
    <w:rsid w:val="00E7735D"/>
    <w:rsid w:val="00E77433"/>
    <w:rsid w:val="00E7762A"/>
    <w:rsid w:val="00E77732"/>
    <w:rsid w:val="00E7792A"/>
    <w:rsid w:val="00E77A21"/>
    <w:rsid w:val="00E80C3F"/>
    <w:rsid w:val="00E8110B"/>
    <w:rsid w:val="00E81ADC"/>
    <w:rsid w:val="00E826C0"/>
    <w:rsid w:val="00E82F95"/>
    <w:rsid w:val="00E83351"/>
    <w:rsid w:val="00E838A4"/>
    <w:rsid w:val="00E83BD2"/>
    <w:rsid w:val="00E83EA4"/>
    <w:rsid w:val="00E84971"/>
    <w:rsid w:val="00E84BDE"/>
    <w:rsid w:val="00E84EFE"/>
    <w:rsid w:val="00E84FEB"/>
    <w:rsid w:val="00E854F4"/>
    <w:rsid w:val="00E85992"/>
    <w:rsid w:val="00E869A1"/>
    <w:rsid w:val="00E86A44"/>
    <w:rsid w:val="00E875D2"/>
    <w:rsid w:val="00E90A76"/>
    <w:rsid w:val="00E91067"/>
    <w:rsid w:val="00E91125"/>
    <w:rsid w:val="00E91529"/>
    <w:rsid w:val="00E9160B"/>
    <w:rsid w:val="00E9161E"/>
    <w:rsid w:val="00E92024"/>
    <w:rsid w:val="00E92472"/>
    <w:rsid w:val="00E92524"/>
    <w:rsid w:val="00E92A30"/>
    <w:rsid w:val="00E93B6C"/>
    <w:rsid w:val="00E9430B"/>
    <w:rsid w:val="00E95488"/>
    <w:rsid w:val="00E959E3"/>
    <w:rsid w:val="00E95B77"/>
    <w:rsid w:val="00E9627F"/>
    <w:rsid w:val="00E9633E"/>
    <w:rsid w:val="00E963F4"/>
    <w:rsid w:val="00E96692"/>
    <w:rsid w:val="00E96D05"/>
    <w:rsid w:val="00EA020E"/>
    <w:rsid w:val="00EA07A2"/>
    <w:rsid w:val="00EA13A7"/>
    <w:rsid w:val="00EA1DE6"/>
    <w:rsid w:val="00EA1EA0"/>
    <w:rsid w:val="00EA1F56"/>
    <w:rsid w:val="00EA3265"/>
    <w:rsid w:val="00EA32C3"/>
    <w:rsid w:val="00EA350F"/>
    <w:rsid w:val="00EA3611"/>
    <w:rsid w:val="00EA3A2C"/>
    <w:rsid w:val="00EA3E90"/>
    <w:rsid w:val="00EA4348"/>
    <w:rsid w:val="00EA44D9"/>
    <w:rsid w:val="00EA4CEE"/>
    <w:rsid w:val="00EA667B"/>
    <w:rsid w:val="00EA6E49"/>
    <w:rsid w:val="00EA6F83"/>
    <w:rsid w:val="00EA7588"/>
    <w:rsid w:val="00EA7677"/>
    <w:rsid w:val="00EA76C3"/>
    <w:rsid w:val="00EA78A4"/>
    <w:rsid w:val="00EA7CEC"/>
    <w:rsid w:val="00EA7DDA"/>
    <w:rsid w:val="00EA7E73"/>
    <w:rsid w:val="00EB07C7"/>
    <w:rsid w:val="00EB142E"/>
    <w:rsid w:val="00EB19FC"/>
    <w:rsid w:val="00EB208B"/>
    <w:rsid w:val="00EB242C"/>
    <w:rsid w:val="00EB28A8"/>
    <w:rsid w:val="00EB3339"/>
    <w:rsid w:val="00EB35AF"/>
    <w:rsid w:val="00EB371D"/>
    <w:rsid w:val="00EB4D04"/>
    <w:rsid w:val="00EB4EAA"/>
    <w:rsid w:val="00EB53C2"/>
    <w:rsid w:val="00EB55DA"/>
    <w:rsid w:val="00EB5C12"/>
    <w:rsid w:val="00EB6685"/>
    <w:rsid w:val="00EB66F1"/>
    <w:rsid w:val="00EB6B23"/>
    <w:rsid w:val="00EB703B"/>
    <w:rsid w:val="00EB7413"/>
    <w:rsid w:val="00EB796F"/>
    <w:rsid w:val="00EB7F24"/>
    <w:rsid w:val="00EC2B86"/>
    <w:rsid w:val="00EC2E78"/>
    <w:rsid w:val="00EC36D6"/>
    <w:rsid w:val="00EC3E7E"/>
    <w:rsid w:val="00EC41F1"/>
    <w:rsid w:val="00EC4A22"/>
    <w:rsid w:val="00EC4CC3"/>
    <w:rsid w:val="00EC4EDF"/>
    <w:rsid w:val="00EC55C4"/>
    <w:rsid w:val="00EC5F30"/>
    <w:rsid w:val="00EC603F"/>
    <w:rsid w:val="00EC62BE"/>
    <w:rsid w:val="00EC69C4"/>
    <w:rsid w:val="00EC78F4"/>
    <w:rsid w:val="00EC7D4A"/>
    <w:rsid w:val="00ED0038"/>
    <w:rsid w:val="00ED0536"/>
    <w:rsid w:val="00ED0700"/>
    <w:rsid w:val="00ED07AD"/>
    <w:rsid w:val="00ED0BCC"/>
    <w:rsid w:val="00ED0BFB"/>
    <w:rsid w:val="00ED195D"/>
    <w:rsid w:val="00ED1B9F"/>
    <w:rsid w:val="00ED220F"/>
    <w:rsid w:val="00ED2903"/>
    <w:rsid w:val="00ED2FD2"/>
    <w:rsid w:val="00ED3483"/>
    <w:rsid w:val="00ED35BD"/>
    <w:rsid w:val="00ED3625"/>
    <w:rsid w:val="00ED3756"/>
    <w:rsid w:val="00ED3FEC"/>
    <w:rsid w:val="00ED407A"/>
    <w:rsid w:val="00ED40FE"/>
    <w:rsid w:val="00ED4211"/>
    <w:rsid w:val="00ED43CA"/>
    <w:rsid w:val="00ED4589"/>
    <w:rsid w:val="00ED4D2A"/>
    <w:rsid w:val="00ED58EC"/>
    <w:rsid w:val="00ED5DA6"/>
    <w:rsid w:val="00ED6AB0"/>
    <w:rsid w:val="00ED6EE8"/>
    <w:rsid w:val="00ED78A4"/>
    <w:rsid w:val="00ED7A2C"/>
    <w:rsid w:val="00EE010D"/>
    <w:rsid w:val="00EE01D4"/>
    <w:rsid w:val="00EE077D"/>
    <w:rsid w:val="00EE1EF0"/>
    <w:rsid w:val="00EE28EE"/>
    <w:rsid w:val="00EE2E34"/>
    <w:rsid w:val="00EE30B4"/>
    <w:rsid w:val="00EE3D51"/>
    <w:rsid w:val="00EE4164"/>
    <w:rsid w:val="00EE5737"/>
    <w:rsid w:val="00EE5A06"/>
    <w:rsid w:val="00EE5BAC"/>
    <w:rsid w:val="00EE5BCA"/>
    <w:rsid w:val="00EE60A4"/>
    <w:rsid w:val="00EE60B9"/>
    <w:rsid w:val="00EE6B12"/>
    <w:rsid w:val="00EE7855"/>
    <w:rsid w:val="00EE78AD"/>
    <w:rsid w:val="00EE7B9A"/>
    <w:rsid w:val="00EE7C66"/>
    <w:rsid w:val="00EE7FD2"/>
    <w:rsid w:val="00EF01F3"/>
    <w:rsid w:val="00EF0A96"/>
    <w:rsid w:val="00EF18C2"/>
    <w:rsid w:val="00EF1CE8"/>
    <w:rsid w:val="00EF2974"/>
    <w:rsid w:val="00EF2C07"/>
    <w:rsid w:val="00EF31F5"/>
    <w:rsid w:val="00EF3479"/>
    <w:rsid w:val="00EF396E"/>
    <w:rsid w:val="00EF3BD4"/>
    <w:rsid w:val="00EF4B92"/>
    <w:rsid w:val="00EF511D"/>
    <w:rsid w:val="00EF5570"/>
    <w:rsid w:val="00EF580E"/>
    <w:rsid w:val="00EF5FD6"/>
    <w:rsid w:val="00EF6BD2"/>
    <w:rsid w:val="00EF6E3E"/>
    <w:rsid w:val="00EF6E6D"/>
    <w:rsid w:val="00EF7221"/>
    <w:rsid w:val="00EF7C3D"/>
    <w:rsid w:val="00EF7D6C"/>
    <w:rsid w:val="00F004C8"/>
    <w:rsid w:val="00F00CFD"/>
    <w:rsid w:val="00F00E51"/>
    <w:rsid w:val="00F01EFA"/>
    <w:rsid w:val="00F0227F"/>
    <w:rsid w:val="00F022D7"/>
    <w:rsid w:val="00F02595"/>
    <w:rsid w:val="00F029E5"/>
    <w:rsid w:val="00F044D4"/>
    <w:rsid w:val="00F047B9"/>
    <w:rsid w:val="00F048B5"/>
    <w:rsid w:val="00F04C74"/>
    <w:rsid w:val="00F04DD5"/>
    <w:rsid w:val="00F0514E"/>
    <w:rsid w:val="00F0527D"/>
    <w:rsid w:val="00F05BB9"/>
    <w:rsid w:val="00F05C2C"/>
    <w:rsid w:val="00F061D7"/>
    <w:rsid w:val="00F063B1"/>
    <w:rsid w:val="00F06DC2"/>
    <w:rsid w:val="00F06DD6"/>
    <w:rsid w:val="00F06F13"/>
    <w:rsid w:val="00F06FB9"/>
    <w:rsid w:val="00F10D7B"/>
    <w:rsid w:val="00F119AF"/>
    <w:rsid w:val="00F11E15"/>
    <w:rsid w:val="00F12258"/>
    <w:rsid w:val="00F123B7"/>
    <w:rsid w:val="00F12615"/>
    <w:rsid w:val="00F12A5F"/>
    <w:rsid w:val="00F12D2A"/>
    <w:rsid w:val="00F139B5"/>
    <w:rsid w:val="00F14149"/>
    <w:rsid w:val="00F1439B"/>
    <w:rsid w:val="00F144E1"/>
    <w:rsid w:val="00F14A58"/>
    <w:rsid w:val="00F15487"/>
    <w:rsid w:val="00F15872"/>
    <w:rsid w:val="00F1674D"/>
    <w:rsid w:val="00F16792"/>
    <w:rsid w:val="00F174D4"/>
    <w:rsid w:val="00F17647"/>
    <w:rsid w:val="00F17843"/>
    <w:rsid w:val="00F17C40"/>
    <w:rsid w:val="00F17CEC"/>
    <w:rsid w:val="00F206C8"/>
    <w:rsid w:val="00F208CF"/>
    <w:rsid w:val="00F20F10"/>
    <w:rsid w:val="00F21464"/>
    <w:rsid w:val="00F215BC"/>
    <w:rsid w:val="00F21DDA"/>
    <w:rsid w:val="00F23227"/>
    <w:rsid w:val="00F236B4"/>
    <w:rsid w:val="00F25C0F"/>
    <w:rsid w:val="00F262C6"/>
    <w:rsid w:val="00F2635D"/>
    <w:rsid w:val="00F2682A"/>
    <w:rsid w:val="00F26961"/>
    <w:rsid w:val="00F26F02"/>
    <w:rsid w:val="00F2736E"/>
    <w:rsid w:val="00F27918"/>
    <w:rsid w:val="00F27B22"/>
    <w:rsid w:val="00F3059C"/>
    <w:rsid w:val="00F30719"/>
    <w:rsid w:val="00F30B0E"/>
    <w:rsid w:val="00F30B43"/>
    <w:rsid w:val="00F311BB"/>
    <w:rsid w:val="00F31478"/>
    <w:rsid w:val="00F31EE9"/>
    <w:rsid w:val="00F32550"/>
    <w:rsid w:val="00F32823"/>
    <w:rsid w:val="00F328BC"/>
    <w:rsid w:val="00F32C07"/>
    <w:rsid w:val="00F33228"/>
    <w:rsid w:val="00F332C6"/>
    <w:rsid w:val="00F333F1"/>
    <w:rsid w:val="00F34084"/>
    <w:rsid w:val="00F340D6"/>
    <w:rsid w:val="00F341F8"/>
    <w:rsid w:val="00F34600"/>
    <w:rsid w:val="00F35597"/>
    <w:rsid w:val="00F36120"/>
    <w:rsid w:val="00F36231"/>
    <w:rsid w:val="00F3659B"/>
    <w:rsid w:val="00F36919"/>
    <w:rsid w:val="00F36C73"/>
    <w:rsid w:val="00F36EA7"/>
    <w:rsid w:val="00F37134"/>
    <w:rsid w:val="00F371ED"/>
    <w:rsid w:val="00F3733D"/>
    <w:rsid w:val="00F37397"/>
    <w:rsid w:val="00F403B3"/>
    <w:rsid w:val="00F40C4B"/>
    <w:rsid w:val="00F41375"/>
    <w:rsid w:val="00F415A9"/>
    <w:rsid w:val="00F41B08"/>
    <w:rsid w:val="00F41C5F"/>
    <w:rsid w:val="00F41D55"/>
    <w:rsid w:val="00F43037"/>
    <w:rsid w:val="00F43A67"/>
    <w:rsid w:val="00F43B3D"/>
    <w:rsid w:val="00F4415C"/>
    <w:rsid w:val="00F443E8"/>
    <w:rsid w:val="00F4474D"/>
    <w:rsid w:val="00F4503C"/>
    <w:rsid w:val="00F45152"/>
    <w:rsid w:val="00F46378"/>
    <w:rsid w:val="00F46AD7"/>
    <w:rsid w:val="00F46C5A"/>
    <w:rsid w:val="00F47083"/>
    <w:rsid w:val="00F47297"/>
    <w:rsid w:val="00F472FD"/>
    <w:rsid w:val="00F47AD5"/>
    <w:rsid w:val="00F47B0B"/>
    <w:rsid w:val="00F47F74"/>
    <w:rsid w:val="00F50498"/>
    <w:rsid w:val="00F50B34"/>
    <w:rsid w:val="00F50E0D"/>
    <w:rsid w:val="00F5105C"/>
    <w:rsid w:val="00F5126A"/>
    <w:rsid w:val="00F51360"/>
    <w:rsid w:val="00F51447"/>
    <w:rsid w:val="00F51737"/>
    <w:rsid w:val="00F51791"/>
    <w:rsid w:val="00F51BC4"/>
    <w:rsid w:val="00F51F16"/>
    <w:rsid w:val="00F5236D"/>
    <w:rsid w:val="00F52446"/>
    <w:rsid w:val="00F529A4"/>
    <w:rsid w:val="00F52DE6"/>
    <w:rsid w:val="00F540C2"/>
    <w:rsid w:val="00F544FE"/>
    <w:rsid w:val="00F54C8C"/>
    <w:rsid w:val="00F555CE"/>
    <w:rsid w:val="00F558E8"/>
    <w:rsid w:val="00F55D9B"/>
    <w:rsid w:val="00F560BD"/>
    <w:rsid w:val="00F560F9"/>
    <w:rsid w:val="00F56326"/>
    <w:rsid w:val="00F56570"/>
    <w:rsid w:val="00F5657D"/>
    <w:rsid w:val="00F56FDF"/>
    <w:rsid w:val="00F5707E"/>
    <w:rsid w:val="00F5787C"/>
    <w:rsid w:val="00F57AAC"/>
    <w:rsid w:val="00F6029E"/>
    <w:rsid w:val="00F60306"/>
    <w:rsid w:val="00F60494"/>
    <w:rsid w:val="00F6057C"/>
    <w:rsid w:val="00F60789"/>
    <w:rsid w:val="00F607B2"/>
    <w:rsid w:val="00F60929"/>
    <w:rsid w:val="00F60C4F"/>
    <w:rsid w:val="00F60D2C"/>
    <w:rsid w:val="00F61160"/>
    <w:rsid w:val="00F614C7"/>
    <w:rsid w:val="00F61A28"/>
    <w:rsid w:val="00F61F40"/>
    <w:rsid w:val="00F61FFA"/>
    <w:rsid w:val="00F620C3"/>
    <w:rsid w:val="00F624E8"/>
    <w:rsid w:val="00F62C3B"/>
    <w:rsid w:val="00F62E20"/>
    <w:rsid w:val="00F63124"/>
    <w:rsid w:val="00F637C7"/>
    <w:rsid w:val="00F63F37"/>
    <w:rsid w:val="00F64359"/>
    <w:rsid w:val="00F647D4"/>
    <w:rsid w:val="00F64A9D"/>
    <w:rsid w:val="00F6517C"/>
    <w:rsid w:val="00F6535B"/>
    <w:rsid w:val="00F659F0"/>
    <w:rsid w:val="00F663B9"/>
    <w:rsid w:val="00F669CB"/>
    <w:rsid w:val="00F675E7"/>
    <w:rsid w:val="00F676A9"/>
    <w:rsid w:val="00F700F7"/>
    <w:rsid w:val="00F70341"/>
    <w:rsid w:val="00F7044E"/>
    <w:rsid w:val="00F709F7"/>
    <w:rsid w:val="00F70B94"/>
    <w:rsid w:val="00F70CA2"/>
    <w:rsid w:val="00F70F06"/>
    <w:rsid w:val="00F712D9"/>
    <w:rsid w:val="00F71DF1"/>
    <w:rsid w:val="00F71ED0"/>
    <w:rsid w:val="00F728F7"/>
    <w:rsid w:val="00F72B2E"/>
    <w:rsid w:val="00F72D30"/>
    <w:rsid w:val="00F72D60"/>
    <w:rsid w:val="00F730CD"/>
    <w:rsid w:val="00F73726"/>
    <w:rsid w:val="00F74433"/>
    <w:rsid w:val="00F746B3"/>
    <w:rsid w:val="00F7501B"/>
    <w:rsid w:val="00F7570D"/>
    <w:rsid w:val="00F75D3C"/>
    <w:rsid w:val="00F75D7A"/>
    <w:rsid w:val="00F76061"/>
    <w:rsid w:val="00F764FC"/>
    <w:rsid w:val="00F767F0"/>
    <w:rsid w:val="00F80745"/>
    <w:rsid w:val="00F80F11"/>
    <w:rsid w:val="00F81ADC"/>
    <w:rsid w:val="00F8304A"/>
    <w:rsid w:val="00F83102"/>
    <w:rsid w:val="00F83625"/>
    <w:rsid w:val="00F83C8E"/>
    <w:rsid w:val="00F83DF4"/>
    <w:rsid w:val="00F84340"/>
    <w:rsid w:val="00F85882"/>
    <w:rsid w:val="00F85BC5"/>
    <w:rsid w:val="00F86304"/>
    <w:rsid w:val="00F8798F"/>
    <w:rsid w:val="00F90409"/>
    <w:rsid w:val="00F90876"/>
    <w:rsid w:val="00F909A3"/>
    <w:rsid w:val="00F90BEB"/>
    <w:rsid w:val="00F90D96"/>
    <w:rsid w:val="00F90E9F"/>
    <w:rsid w:val="00F9160C"/>
    <w:rsid w:val="00F91824"/>
    <w:rsid w:val="00F92062"/>
    <w:rsid w:val="00F927CC"/>
    <w:rsid w:val="00F92C27"/>
    <w:rsid w:val="00F92CBA"/>
    <w:rsid w:val="00F9313D"/>
    <w:rsid w:val="00F93751"/>
    <w:rsid w:val="00F93BE3"/>
    <w:rsid w:val="00F94A9D"/>
    <w:rsid w:val="00F9581E"/>
    <w:rsid w:val="00F95F57"/>
    <w:rsid w:val="00F9626F"/>
    <w:rsid w:val="00F9670C"/>
    <w:rsid w:val="00F969B2"/>
    <w:rsid w:val="00F96A06"/>
    <w:rsid w:val="00F96AAC"/>
    <w:rsid w:val="00F972E2"/>
    <w:rsid w:val="00F976A5"/>
    <w:rsid w:val="00F9788F"/>
    <w:rsid w:val="00F97919"/>
    <w:rsid w:val="00F97B47"/>
    <w:rsid w:val="00FA0180"/>
    <w:rsid w:val="00FA15B0"/>
    <w:rsid w:val="00FA1F14"/>
    <w:rsid w:val="00FA2232"/>
    <w:rsid w:val="00FA23B7"/>
    <w:rsid w:val="00FA2B03"/>
    <w:rsid w:val="00FA343B"/>
    <w:rsid w:val="00FA36D2"/>
    <w:rsid w:val="00FA3DA9"/>
    <w:rsid w:val="00FA42A8"/>
    <w:rsid w:val="00FA5739"/>
    <w:rsid w:val="00FA5BCE"/>
    <w:rsid w:val="00FA5C24"/>
    <w:rsid w:val="00FA67BC"/>
    <w:rsid w:val="00FA6BE7"/>
    <w:rsid w:val="00FA756E"/>
    <w:rsid w:val="00FA7ADD"/>
    <w:rsid w:val="00FB01B3"/>
    <w:rsid w:val="00FB0885"/>
    <w:rsid w:val="00FB0C1D"/>
    <w:rsid w:val="00FB1209"/>
    <w:rsid w:val="00FB1766"/>
    <w:rsid w:val="00FB1893"/>
    <w:rsid w:val="00FB2236"/>
    <w:rsid w:val="00FB2550"/>
    <w:rsid w:val="00FB28BF"/>
    <w:rsid w:val="00FB306B"/>
    <w:rsid w:val="00FB3458"/>
    <w:rsid w:val="00FB3CC6"/>
    <w:rsid w:val="00FB4160"/>
    <w:rsid w:val="00FB419D"/>
    <w:rsid w:val="00FB4CD1"/>
    <w:rsid w:val="00FB54D6"/>
    <w:rsid w:val="00FB5984"/>
    <w:rsid w:val="00FB5B19"/>
    <w:rsid w:val="00FB5F85"/>
    <w:rsid w:val="00FB642E"/>
    <w:rsid w:val="00FB6539"/>
    <w:rsid w:val="00FB7227"/>
    <w:rsid w:val="00FC015C"/>
    <w:rsid w:val="00FC0184"/>
    <w:rsid w:val="00FC042E"/>
    <w:rsid w:val="00FC06C9"/>
    <w:rsid w:val="00FC0755"/>
    <w:rsid w:val="00FC0A9D"/>
    <w:rsid w:val="00FC0E97"/>
    <w:rsid w:val="00FC10A0"/>
    <w:rsid w:val="00FC1186"/>
    <w:rsid w:val="00FC1BD2"/>
    <w:rsid w:val="00FC267A"/>
    <w:rsid w:val="00FC2AB6"/>
    <w:rsid w:val="00FC2BBC"/>
    <w:rsid w:val="00FC4568"/>
    <w:rsid w:val="00FC4B61"/>
    <w:rsid w:val="00FC551B"/>
    <w:rsid w:val="00FC6AD6"/>
    <w:rsid w:val="00FC6B99"/>
    <w:rsid w:val="00FC7602"/>
    <w:rsid w:val="00FC78CC"/>
    <w:rsid w:val="00FC7A1B"/>
    <w:rsid w:val="00FC7A56"/>
    <w:rsid w:val="00FC7C1F"/>
    <w:rsid w:val="00FD00E8"/>
    <w:rsid w:val="00FD0FE4"/>
    <w:rsid w:val="00FD168A"/>
    <w:rsid w:val="00FD2340"/>
    <w:rsid w:val="00FD2457"/>
    <w:rsid w:val="00FD280F"/>
    <w:rsid w:val="00FD283E"/>
    <w:rsid w:val="00FD37AD"/>
    <w:rsid w:val="00FD3B36"/>
    <w:rsid w:val="00FD3CFB"/>
    <w:rsid w:val="00FD4279"/>
    <w:rsid w:val="00FD45C1"/>
    <w:rsid w:val="00FD5560"/>
    <w:rsid w:val="00FD59F1"/>
    <w:rsid w:val="00FD5B10"/>
    <w:rsid w:val="00FD5FDB"/>
    <w:rsid w:val="00FD6262"/>
    <w:rsid w:val="00FD6A6B"/>
    <w:rsid w:val="00FD70F3"/>
    <w:rsid w:val="00FD714A"/>
    <w:rsid w:val="00FD77D0"/>
    <w:rsid w:val="00FD785F"/>
    <w:rsid w:val="00FD7E89"/>
    <w:rsid w:val="00FE0604"/>
    <w:rsid w:val="00FE064C"/>
    <w:rsid w:val="00FE0DCD"/>
    <w:rsid w:val="00FE0DEC"/>
    <w:rsid w:val="00FE107A"/>
    <w:rsid w:val="00FE15B8"/>
    <w:rsid w:val="00FE16B0"/>
    <w:rsid w:val="00FE1EEB"/>
    <w:rsid w:val="00FE2635"/>
    <w:rsid w:val="00FE345E"/>
    <w:rsid w:val="00FE3F7F"/>
    <w:rsid w:val="00FE45DD"/>
    <w:rsid w:val="00FE4A2D"/>
    <w:rsid w:val="00FE4CC1"/>
    <w:rsid w:val="00FE544B"/>
    <w:rsid w:val="00FE5921"/>
    <w:rsid w:val="00FE60E2"/>
    <w:rsid w:val="00FE6EAF"/>
    <w:rsid w:val="00FE6EEB"/>
    <w:rsid w:val="00FE7126"/>
    <w:rsid w:val="00FE7A15"/>
    <w:rsid w:val="00FE7BC6"/>
    <w:rsid w:val="00FF0996"/>
    <w:rsid w:val="00FF1133"/>
    <w:rsid w:val="00FF210A"/>
    <w:rsid w:val="00FF29AF"/>
    <w:rsid w:val="00FF311E"/>
    <w:rsid w:val="00FF3223"/>
    <w:rsid w:val="00FF3394"/>
    <w:rsid w:val="00FF342B"/>
    <w:rsid w:val="00FF39AD"/>
    <w:rsid w:val="00FF4293"/>
    <w:rsid w:val="00FF4516"/>
    <w:rsid w:val="00FF45CF"/>
    <w:rsid w:val="00FF50D9"/>
    <w:rsid w:val="00FF55A4"/>
    <w:rsid w:val="00FF55C2"/>
    <w:rsid w:val="00FF5946"/>
    <w:rsid w:val="00FF6549"/>
    <w:rsid w:val="00FF6E3C"/>
    <w:rsid w:val="00FF7009"/>
    <w:rsid w:val="00FF7275"/>
    <w:rsid w:val="00FF72CF"/>
    <w:rsid w:val="00FF738E"/>
    <w:rsid w:val="00FF7546"/>
    <w:rsid w:val="00FF7733"/>
    <w:rsid w:val="00FF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384"/>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12FC1"/>
    <w:pPr>
      <w:ind w:left="720"/>
      <w:contextualSpacing/>
    </w:pPr>
  </w:style>
  <w:style w:type="paragraph" w:styleId="NormalWeb">
    <w:name w:val="Normal (Web)"/>
    <w:basedOn w:val="Normal"/>
    <w:uiPriority w:val="99"/>
    <w:unhideWhenUsed/>
    <w:rsid w:val="00A36D1C"/>
    <w:pPr>
      <w:spacing w:before="100" w:beforeAutospacing="1" w:after="100" w:afterAutospacing="1" w:line="240" w:lineRule="auto"/>
    </w:pPr>
    <w:rPr>
      <w:rFonts w:ascii="Times New Roman" w:eastAsia="Times New Roman" w:hAnsi="Times New Roman"/>
      <w:sz w:val="24"/>
      <w:szCs w:val="24"/>
      <w:lang w:eastAsia="pt-BR"/>
    </w:rPr>
  </w:style>
  <w:style w:type="table" w:styleId="TableGrid">
    <w:name w:val="Table Grid"/>
    <w:basedOn w:val="TableNormal"/>
    <w:uiPriority w:val="59"/>
    <w:rsid w:val="00BD7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477F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477F5"/>
    <w:rPr>
      <w:rFonts w:ascii="Tahoma" w:hAnsi="Tahoma" w:cs="Tahoma"/>
      <w:sz w:val="16"/>
      <w:szCs w:val="16"/>
    </w:rPr>
  </w:style>
  <w:style w:type="character" w:styleId="CommentReference">
    <w:name w:val="annotation reference"/>
    <w:uiPriority w:val="99"/>
    <w:semiHidden/>
    <w:unhideWhenUsed/>
    <w:rsid w:val="005124CF"/>
    <w:rPr>
      <w:sz w:val="16"/>
      <w:szCs w:val="16"/>
    </w:rPr>
  </w:style>
  <w:style w:type="paragraph" w:styleId="CommentText">
    <w:name w:val="annotation text"/>
    <w:basedOn w:val="Normal"/>
    <w:link w:val="CommentTextChar"/>
    <w:uiPriority w:val="99"/>
    <w:unhideWhenUsed/>
    <w:rsid w:val="005124CF"/>
    <w:pPr>
      <w:spacing w:line="240" w:lineRule="auto"/>
    </w:pPr>
    <w:rPr>
      <w:sz w:val="20"/>
      <w:szCs w:val="20"/>
    </w:rPr>
  </w:style>
  <w:style w:type="character" w:customStyle="1" w:styleId="CommentTextChar">
    <w:name w:val="Comment Text Char"/>
    <w:link w:val="CommentText"/>
    <w:uiPriority w:val="99"/>
    <w:rsid w:val="005124CF"/>
    <w:rPr>
      <w:sz w:val="20"/>
      <w:szCs w:val="20"/>
    </w:rPr>
  </w:style>
  <w:style w:type="paragraph" w:styleId="CommentSubject">
    <w:name w:val="annotation subject"/>
    <w:basedOn w:val="CommentText"/>
    <w:next w:val="CommentText"/>
    <w:link w:val="CommentSubjectChar"/>
    <w:uiPriority w:val="99"/>
    <w:semiHidden/>
    <w:unhideWhenUsed/>
    <w:rsid w:val="005124CF"/>
    <w:rPr>
      <w:b/>
      <w:bCs/>
    </w:rPr>
  </w:style>
  <w:style w:type="character" w:customStyle="1" w:styleId="CommentSubjectChar">
    <w:name w:val="Comment Subject Char"/>
    <w:link w:val="CommentSubject"/>
    <w:uiPriority w:val="99"/>
    <w:semiHidden/>
    <w:rsid w:val="005124CF"/>
    <w:rPr>
      <w:b/>
      <w:bCs/>
      <w:sz w:val="20"/>
      <w:szCs w:val="20"/>
    </w:rPr>
  </w:style>
  <w:style w:type="character" w:styleId="Hyperlink">
    <w:name w:val="Hyperlink"/>
    <w:uiPriority w:val="99"/>
    <w:unhideWhenUsed/>
    <w:rsid w:val="00147A05"/>
    <w:rPr>
      <w:color w:val="0000FF"/>
      <w:u w:val="single"/>
    </w:rPr>
  </w:style>
  <w:style w:type="character" w:customStyle="1" w:styleId="apple-converted-space">
    <w:name w:val="apple-converted-space"/>
    <w:basedOn w:val="DefaultParagraphFont"/>
    <w:rsid w:val="00147A05"/>
  </w:style>
  <w:style w:type="paragraph" w:styleId="Header">
    <w:name w:val="header"/>
    <w:basedOn w:val="Normal"/>
    <w:link w:val="HeaderChar"/>
    <w:uiPriority w:val="99"/>
    <w:unhideWhenUsed/>
    <w:rsid w:val="004C76F0"/>
    <w:pPr>
      <w:tabs>
        <w:tab w:val="center" w:pos="4536"/>
        <w:tab w:val="right" w:pos="9072"/>
      </w:tabs>
    </w:pPr>
  </w:style>
  <w:style w:type="character" w:customStyle="1" w:styleId="HeaderChar">
    <w:name w:val="Header Char"/>
    <w:link w:val="Header"/>
    <w:uiPriority w:val="99"/>
    <w:rsid w:val="004C76F0"/>
    <w:rPr>
      <w:sz w:val="22"/>
      <w:szCs w:val="22"/>
      <w:lang w:val="pt-BR" w:eastAsia="en-US"/>
    </w:rPr>
  </w:style>
  <w:style w:type="paragraph" w:styleId="Footer">
    <w:name w:val="footer"/>
    <w:basedOn w:val="Normal"/>
    <w:link w:val="FooterChar"/>
    <w:uiPriority w:val="99"/>
    <w:unhideWhenUsed/>
    <w:rsid w:val="004C76F0"/>
    <w:pPr>
      <w:tabs>
        <w:tab w:val="center" w:pos="4536"/>
        <w:tab w:val="right" w:pos="9072"/>
      </w:tabs>
    </w:pPr>
  </w:style>
  <w:style w:type="character" w:customStyle="1" w:styleId="FooterChar">
    <w:name w:val="Footer Char"/>
    <w:link w:val="Footer"/>
    <w:uiPriority w:val="99"/>
    <w:rsid w:val="004C76F0"/>
    <w:rPr>
      <w:sz w:val="22"/>
      <w:szCs w:val="22"/>
      <w:lang w:val="pt-BR" w:eastAsia="en-US"/>
    </w:rPr>
  </w:style>
  <w:style w:type="paragraph" w:styleId="Revision">
    <w:name w:val="Revision"/>
    <w:hidden/>
    <w:uiPriority w:val="99"/>
    <w:semiHidden/>
    <w:rsid w:val="0097700C"/>
    <w:rPr>
      <w:sz w:val="22"/>
      <w:szCs w:val="22"/>
      <w:lang w:val="pt-BR"/>
    </w:rPr>
  </w:style>
  <w:style w:type="paragraph" w:styleId="EndnoteText">
    <w:name w:val="endnote text"/>
    <w:basedOn w:val="Normal"/>
    <w:link w:val="EndnoteTextChar"/>
    <w:uiPriority w:val="99"/>
    <w:semiHidden/>
    <w:unhideWhenUsed/>
    <w:rsid w:val="005D4AB1"/>
    <w:rPr>
      <w:sz w:val="20"/>
      <w:szCs w:val="20"/>
    </w:rPr>
  </w:style>
  <w:style w:type="character" w:customStyle="1" w:styleId="EndnoteTextChar">
    <w:name w:val="Endnote Text Char"/>
    <w:link w:val="EndnoteText"/>
    <w:uiPriority w:val="99"/>
    <w:semiHidden/>
    <w:rsid w:val="005D4AB1"/>
    <w:rPr>
      <w:lang w:val="pt-BR" w:eastAsia="en-US"/>
    </w:rPr>
  </w:style>
  <w:style w:type="character" w:styleId="EndnoteReference">
    <w:name w:val="endnote reference"/>
    <w:uiPriority w:val="99"/>
    <w:semiHidden/>
    <w:unhideWhenUsed/>
    <w:rsid w:val="005D4AB1"/>
    <w:rPr>
      <w:vertAlign w:val="superscript"/>
    </w:rPr>
  </w:style>
  <w:style w:type="character" w:customStyle="1" w:styleId="TextodecomentrioChar1">
    <w:name w:val="Texto de comentário Char1"/>
    <w:basedOn w:val="DefaultParagraphFont"/>
    <w:uiPriority w:val="99"/>
    <w:semiHidden/>
    <w:rsid w:val="00C17772"/>
    <w:rPr>
      <w:rFonts w:cs="Mangal"/>
      <w:sz w:val="20"/>
      <w:szCs w:val="18"/>
    </w:rPr>
  </w:style>
  <w:style w:type="character" w:styleId="LineNumber">
    <w:name w:val="line number"/>
    <w:basedOn w:val="DefaultParagraphFont"/>
    <w:uiPriority w:val="99"/>
    <w:semiHidden/>
    <w:unhideWhenUsed/>
    <w:rsid w:val="00C12A71"/>
  </w:style>
  <w:style w:type="character" w:styleId="Strong">
    <w:name w:val="Strong"/>
    <w:basedOn w:val="DefaultParagraphFont"/>
    <w:uiPriority w:val="22"/>
    <w:qFormat/>
    <w:rsid w:val="00FF72CF"/>
    <w:rPr>
      <w:b/>
      <w:bCs/>
    </w:rPr>
  </w:style>
  <w:style w:type="paragraph" w:customStyle="1" w:styleId="EndNoteBibliographyTitle">
    <w:name w:val="EndNote Bibliography Title"/>
    <w:basedOn w:val="Normal"/>
    <w:link w:val="EndNoteBibliographyTitleChar"/>
    <w:rsid w:val="00C9241D"/>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C9241D"/>
    <w:rPr>
      <w:noProof/>
      <w:sz w:val="22"/>
      <w:szCs w:val="22"/>
    </w:rPr>
  </w:style>
  <w:style w:type="paragraph" w:customStyle="1" w:styleId="EndNoteBibliography">
    <w:name w:val="EndNote Bibliography"/>
    <w:basedOn w:val="Normal"/>
    <w:link w:val="EndNoteBibliographyChar"/>
    <w:rsid w:val="00C9241D"/>
    <w:pPr>
      <w:spacing w:line="240" w:lineRule="auto"/>
    </w:pPr>
    <w:rPr>
      <w:noProof/>
      <w:lang w:val="en-US"/>
    </w:rPr>
  </w:style>
  <w:style w:type="character" w:customStyle="1" w:styleId="EndNoteBibliographyChar">
    <w:name w:val="EndNote Bibliography Char"/>
    <w:basedOn w:val="DefaultParagraphFont"/>
    <w:link w:val="EndNoteBibliography"/>
    <w:rsid w:val="00C9241D"/>
    <w:rP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7167">
      <w:bodyDiv w:val="1"/>
      <w:marLeft w:val="0"/>
      <w:marRight w:val="0"/>
      <w:marTop w:val="0"/>
      <w:marBottom w:val="0"/>
      <w:divBdr>
        <w:top w:val="none" w:sz="0" w:space="0" w:color="auto"/>
        <w:left w:val="none" w:sz="0" w:space="0" w:color="auto"/>
        <w:bottom w:val="none" w:sz="0" w:space="0" w:color="auto"/>
        <w:right w:val="none" w:sz="0" w:space="0" w:color="auto"/>
      </w:divBdr>
      <w:divsChild>
        <w:div w:id="1089960893">
          <w:marLeft w:val="0"/>
          <w:marRight w:val="0"/>
          <w:marTop w:val="280"/>
          <w:marBottom w:val="280"/>
          <w:divBdr>
            <w:top w:val="none" w:sz="0" w:space="0" w:color="auto"/>
            <w:left w:val="none" w:sz="0" w:space="0" w:color="auto"/>
            <w:bottom w:val="none" w:sz="0" w:space="0" w:color="auto"/>
            <w:right w:val="none" w:sz="0" w:space="0" w:color="auto"/>
          </w:divBdr>
        </w:div>
        <w:div w:id="493492329">
          <w:marLeft w:val="0"/>
          <w:marRight w:val="0"/>
          <w:marTop w:val="280"/>
          <w:marBottom w:val="280"/>
          <w:divBdr>
            <w:top w:val="none" w:sz="0" w:space="0" w:color="auto"/>
            <w:left w:val="none" w:sz="0" w:space="0" w:color="auto"/>
            <w:bottom w:val="none" w:sz="0" w:space="0" w:color="auto"/>
            <w:right w:val="none" w:sz="0" w:space="0" w:color="auto"/>
          </w:divBdr>
        </w:div>
        <w:div w:id="1923678865">
          <w:marLeft w:val="0"/>
          <w:marRight w:val="0"/>
          <w:marTop w:val="280"/>
          <w:marBottom w:val="280"/>
          <w:divBdr>
            <w:top w:val="none" w:sz="0" w:space="0" w:color="auto"/>
            <w:left w:val="none" w:sz="0" w:space="0" w:color="auto"/>
            <w:bottom w:val="none" w:sz="0" w:space="0" w:color="auto"/>
            <w:right w:val="none" w:sz="0" w:space="0" w:color="auto"/>
          </w:divBdr>
        </w:div>
      </w:divsChild>
    </w:div>
    <w:div w:id="120345999">
      <w:bodyDiv w:val="1"/>
      <w:marLeft w:val="0"/>
      <w:marRight w:val="0"/>
      <w:marTop w:val="0"/>
      <w:marBottom w:val="0"/>
      <w:divBdr>
        <w:top w:val="none" w:sz="0" w:space="0" w:color="auto"/>
        <w:left w:val="none" w:sz="0" w:space="0" w:color="auto"/>
        <w:bottom w:val="none" w:sz="0" w:space="0" w:color="auto"/>
        <w:right w:val="none" w:sz="0" w:space="0" w:color="auto"/>
      </w:divBdr>
      <w:divsChild>
        <w:div w:id="2054231448">
          <w:marLeft w:val="0"/>
          <w:marRight w:val="0"/>
          <w:marTop w:val="0"/>
          <w:marBottom w:val="0"/>
          <w:divBdr>
            <w:top w:val="none" w:sz="0" w:space="0" w:color="auto"/>
            <w:left w:val="none" w:sz="0" w:space="0" w:color="auto"/>
            <w:bottom w:val="none" w:sz="0" w:space="0" w:color="auto"/>
            <w:right w:val="none" w:sz="0" w:space="0" w:color="auto"/>
          </w:divBdr>
          <w:divsChild>
            <w:div w:id="889194857">
              <w:marLeft w:val="0"/>
              <w:marRight w:val="0"/>
              <w:marTop w:val="0"/>
              <w:marBottom w:val="0"/>
              <w:divBdr>
                <w:top w:val="none" w:sz="0" w:space="0" w:color="auto"/>
                <w:left w:val="none" w:sz="0" w:space="0" w:color="auto"/>
                <w:bottom w:val="none" w:sz="0" w:space="0" w:color="auto"/>
                <w:right w:val="none" w:sz="0" w:space="0" w:color="auto"/>
              </w:divBdr>
              <w:divsChild>
                <w:div w:id="1343623868">
                  <w:marLeft w:val="0"/>
                  <w:marRight w:val="0"/>
                  <w:marTop w:val="0"/>
                  <w:marBottom w:val="0"/>
                  <w:divBdr>
                    <w:top w:val="none" w:sz="0" w:space="0" w:color="auto"/>
                    <w:left w:val="none" w:sz="0" w:space="0" w:color="auto"/>
                    <w:bottom w:val="none" w:sz="0" w:space="0" w:color="auto"/>
                    <w:right w:val="none" w:sz="0" w:space="0" w:color="auto"/>
                  </w:divBdr>
                  <w:divsChild>
                    <w:div w:id="1989893632">
                      <w:marLeft w:val="0"/>
                      <w:marRight w:val="0"/>
                      <w:marTop w:val="0"/>
                      <w:marBottom w:val="132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sChild>
                            <w:div w:id="451554429">
                              <w:marLeft w:val="0"/>
                              <w:marRight w:val="0"/>
                              <w:marTop w:val="0"/>
                              <w:marBottom w:val="0"/>
                              <w:divBdr>
                                <w:top w:val="none" w:sz="0" w:space="0" w:color="auto"/>
                                <w:left w:val="none" w:sz="0" w:space="0" w:color="auto"/>
                                <w:bottom w:val="none" w:sz="0" w:space="0" w:color="auto"/>
                                <w:right w:val="none" w:sz="0" w:space="0" w:color="auto"/>
                              </w:divBdr>
                              <w:divsChild>
                                <w:div w:id="1450197132">
                                  <w:marLeft w:val="0"/>
                                  <w:marRight w:val="0"/>
                                  <w:marTop w:val="0"/>
                                  <w:marBottom w:val="0"/>
                                  <w:divBdr>
                                    <w:top w:val="none" w:sz="0" w:space="0" w:color="auto"/>
                                    <w:left w:val="none" w:sz="0" w:space="0" w:color="auto"/>
                                    <w:bottom w:val="none" w:sz="0" w:space="0" w:color="auto"/>
                                    <w:right w:val="none" w:sz="0" w:space="0" w:color="auto"/>
                                  </w:divBdr>
                                </w:div>
                                <w:div w:id="1395272814">
                                  <w:marLeft w:val="0"/>
                                  <w:marRight w:val="0"/>
                                  <w:marTop w:val="0"/>
                                  <w:marBottom w:val="0"/>
                                  <w:divBdr>
                                    <w:top w:val="none" w:sz="0" w:space="0" w:color="auto"/>
                                    <w:left w:val="none" w:sz="0" w:space="0" w:color="auto"/>
                                    <w:bottom w:val="none" w:sz="0" w:space="0" w:color="auto"/>
                                    <w:right w:val="none" w:sz="0" w:space="0" w:color="auto"/>
                                  </w:divBdr>
                                </w:div>
                                <w:div w:id="4556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31714">
      <w:bodyDiv w:val="1"/>
      <w:marLeft w:val="0"/>
      <w:marRight w:val="0"/>
      <w:marTop w:val="0"/>
      <w:marBottom w:val="0"/>
      <w:divBdr>
        <w:top w:val="none" w:sz="0" w:space="0" w:color="auto"/>
        <w:left w:val="none" w:sz="0" w:space="0" w:color="auto"/>
        <w:bottom w:val="none" w:sz="0" w:space="0" w:color="auto"/>
        <w:right w:val="none" w:sz="0" w:space="0" w:color="auto"/>
      </w:divBdr>
    </w:div>
    <w:div w:id="480968742">
      <w:bodyDiv w:val="1"/>
      <w:marLeft w:val="0"/>
      <w:marRight w:val="0"/>
      <w:marTop w:val="0"/>
      <w:marBottom w:val="0"/>
      <w:divBdr>
        <w:top w:val="none" w:sz="0" w:space="0" w:color="auto"/>
        <w:left w:val="none" w:sz="0" w:space="0" w:color="auto"/>
        <w:bottom w:val="none" w:sz="0" w:space="0" w:color="auto"/>
        <w:right w:val="none" w:sz="0" w:space="0" w:color="auto"/>
      </w:divBdr>
      <w:divsChild>
        <w:div w:id="771629903">
          <w:marLeft w:val="0"/>
          <w:marRight w:val="0"/>
          <w:marTop w:val="280"/>
          <w:marBottom w:val="280"/>
          <w:divBdr>
            <w:top w:val="none" w:sz="0" w:space="0" w:color="auto"/>
            <w:left w:val="none" w:sz="0" w:space="0" w:color="auto"/>
            <w:bottom w:val="none" w:sz="0" w:space="0" w:color="auto"/>
            <w:right w:val="none" w:sz="0" w:space="0" w:color="auto"/>
          </w:divBdr>
        </w:div>
        <w:div w:id="583535585">
          <w:marLeft w:val="0"/>
          <w:marRight w:val="0"/>
          <w:marTop w:val="280"/>
          <w:marBottom w:val="280"/>
          <w:divBdr>
            <w:top w:val="none" w:sz="0" w:space="0" w:color="auto"/>
            <w:left w:val="none" w:sz="0" w:space="0" w:color="auto"/>
            <w:bottom w:val="none" w:sz="0" w:space="0" w:color="auto"/>
            <w:right w:val="none" w:sz="0" w:space="0" w:color="auto"/>
          </w:divBdr>
        </w:div>
        <w:div w:id="1179925989">
          <w:marLeft w:val="0"/>
          <w:marRight w:val="0"/>
          <w:marTop w:val="280"/>
          <w:marBottom w:val="280"/>
          <w:divBdr>
            <w:top w:val="none" w:sz="0" w:space="0" w:color="auto"/>
            <w:left w:val="none" w:sz="0" w:space="0" w:color="auto"/>
            <w:bottom w:val="none" w:sz="0" w:space="0" w:color="auto"/>
            <w:right w:val="none" w:sz="0" w:space="0" w:color="auto"/>
          </w:divBdr>
        </w:div>
      </w:divsChild>
    </w:div>
    <w:div w:id="901410272">
      <w:bodyDiv w:val="1"/>
      <w:marLeft w:val="0"/>
      <w:marRight w:val="0"/>
      <w:marTop w:val="0"/>
      <w:marBottom w:val="0"/>
      <w:divBdr>
        <w:top w:val="none" w:sz="0" w:space="0" w:color="auto"/>
        <w:left w:val="none" w:sz="0" w:space="0" w:color="auto"/>
        <w:bottom w:val="none" w:sz="0" w:space="0" w:color="auto"/>
        <w:right w:val="none" w:sz="0" w:space="0" w:color="auto"/>
      </w:divBdr>
    </w:div>
    <w:div w:id="975528760">
      <w:bodyDiv w:val="1"/>
      <w:marLeft w:val="0"/>
      <w:marRight w:val="0"/>
      <w:marTop w:val="0"/>
      <w:marBottom w:val="0"/>
      <w:divBdr>
        <w:top w:val="none" w:sz="0" w:space="0" w:color="auto"/>
        <w:left w:val="none" w:sz="0" w:space="0" w:color="auto"/>
        <w:bottom w:val="none" w:sz="0" w:space="0" w:color="auto"/>
        <w:right w:val="none" w:sz="0" w:space="0" w:color="auto"/>
      </w:divBdr>
      <w:divsChild>
        <w:div w:id="384839019">
          <w:marLeft w:val="1440"/>
          <w:marRight w:val="0"/>
          <w:marTop w:val="0"/>
          <w:marBottom w:val="0"/>
          <w:divBdr>
            <w:top w:val="none" w:sz="0" w:space="0" w:color="auto"/>
            <w:left w:val="none" w:sz="0" w:space="0" w:color="auto"/>
            <w:bottom w:val="none" w:sz="0" w:space="0" w:color="auto"/>
            <w:right w:val="none" w:sz="0" w:space="0" w:color="auto"/>
          </w:divBdr>
        </w:div>
        <w:div w:id="1487238376">
          <w:marLeft w:val="1440"/>
          <w:marRight w:val="0"/>
          <w:marTop w:val="0"/>
          <w:marBottom w:val="0"/>
          <w:divBdr>
            <w:top w:val="none" w:sz="0" w:space="0" w:color="auto"/>
            <w:left w:val="none" w:sz="0" w:space="0" w:color="auto"/>
            <w:bottom w:val="none" w:sz="0" w:space="0" w:color="auto"/>
            <w:right w:val="none" w:sz="0" w:space="0" w:color="auto"/>
          </w:divBdr>
        </w:div>
        <w:div w:id="1712611366">
          <w:marLeft w:val="1440"/>
          <w:marRight w:val="0"/>
          <w:marTop w:val="0"/>
          <w:marBottom w:val="0"/>
          <w:divBdr>
            <w:top w:val="none" w:sz="0" w:space="0" w:color="auto"/>
            <w:left w:val="none" w:sz="0" w:space="0" w:color="auto"/>
            <w:bottom w:val="none" w:sz="0" w:space="0" w:color="auto"/>
            <w:right w:val="none" w:sz="0" w:space="0" w:color="auto"/>
          </w:divBdr>
        </w:div>
      </w:divsChild>
    </w:div>
    <w:div w:id="1214540888">
      <w:bodyDiv w:val="1"/>
      <w:marLeft w:val="0"/>
      <w:marRight w:val="0"/>
      <w:marTop w:val="0"/>
      <w:marBottom w:val="0"/>
      <w:divBdr>
        <w:top w:val="none" w:sz="0" w:space="0" w:color="auto"/>
        <w:left w:val="none" w:sz="0" w:space="0" w:color="auto"/>
        <w:bottom w:val="none" w:sz="0" w:space="0" w:color="auto"/>
        <w:right w:val="none" w:sz="0" w:space="0" w:color="auto"/>
      </w:divBdr>
    </w:div>
    <w:div w:id="1582640079">
      <w:bodyDiv w:val="1"/>
      <w:marLeft w:val="0"/>
      <w:marRight w:val="0"/>
      <w:marTop w:val="0"/>
      <w:marBottom w:val="0"/>
      <w:divBdr>
        <w:top w:val="none" w:sz="0" w:space="0" w:color="auto"/>
        <w:left w:val="none" w:sz="0" w:space="0" w:color="auto"/>
        <w:bottom w:val="none" w:sz="0" w:space="0" w:color="auto"/>
        <w:right w:val="none" w:sz="0" w:space="0" w:color="auto"/>
      </w:divBdr>
    </w:div>
    <w:div w:id="1683898579">
      <w:bodyDiv w:val="1"/>
      <w:marLeft w:val="0"/>
      <w:marRight w:val="0"/>
      <w:marTop w:val="0"/>
      <w:marBottom w:val="0"/>
      <w:divBdr>
        <w:top w:val="none" w:sz="0" w:space="0" w:color="auto"/>
        <w:left w:val="none" w:sz="0" w:space="0" w:color="auto"/>
        <w:bottom w:val="none" w:sz="0" w:space="0" w:color="auto"/>
        <w:right w:val="none" w:sz="0" w:space="0" w:color="auto"/>
      </w:divBdr>
    </w:div>
    <w:div w:id="1892225122">
      <w:bodyDiv w:val="1"/>
      <w:marLeft w:val="0"/>
      <w:marRight w:val="0"/>
      <w:marTop w:val="0"/>
      <w:marBottom w:val="0"/>
      <w:divBdr>
        <w:top w:val="none" w:sz="0" w:space="0" w:color="auto"/>
        <w:left w:val="none" w:sz="0" w:space="0" w:color="auto"/>
        <w:bottom w:val="none" w:sz="0" w:space="0" w:color="auto"/>
        <w:right w:val="none" w:sz="0" w:space="0" w:color="auto"/>
      </w:divBdr>
    </w:div>
    <w:div w:id="1895778607">
      <w:bodyDiv w:val="1"/>
      <w:marLeft w:val="0"/>
      <w:marRight w:val="0"/>
      <w:marTop w:val="0"/>
      <w:marBottom w:val="0"/>
      <w:divBdr>
        <w:top w:val="none" w:sz="0" w:space="0" w:color="auto"/>
        <w:left w:val="none" w:sz="0" w:space="0" w:color="auto"/>
        <w:bottom w:val="none" w:sz="0" w:space="0" w:color="auto"/>
        <w:right w:val="none" w:sz="0" w:space="0" w:color="auto"/>
      </w:divBdr>
    </w:div>
    <w:div w:id="1908223225">
      <w:bodyDiv w:val="1"/>
      <w:marLeft w:val="0"/>
      <w:marRight w:val="0"/>
      <w:marTop w:val="0"/>
      <w:marBottom w:val="0"/>
      <w:divBdr>
        <w:top w:val="none" w:sz="0" w:space="0" w:color="auto"/>
        <w:left w:val="none" w:sz="0" w:space="0" w:color="auto"/>
        <w:bottom w:val="none" w:sz="0" w:space="0" w:color="auto"/>
        <w:right w:val="none" w:sz="0" w:space="0" w:color="auto"/>
      </w:divBdr>
      <w:divsChild>
        <w:div w:id="556090656">
          <w:marLeft w:val="0"/>
          <w:marRight w:val="0"/>
          <w:marTop w:val="0"/>
          <w:marBottom w:val="0"/>
          <w:divBdr>
            <w:top w:val="none" w:sz="0" w:space="0" w:color="auto"/>
            <w:left w:val="none" w:sz="0" w:space="0" w:color="auto"/>
            <w:bottom w:val="none" w:sz="0" w:space="0" w:color="auto"/>
            <w:right w:val="none" w:sz="0" w:space="0" w:color="auto"/>
          </w:divBdr>
          <w:divsChild>
            <w:div w:id="185682967">
              <w:marLeft w:val="0"/>
              <w:marRight w:val="0"/>
              <w:marTop w:val="0"/>
              <w:marBottom w:val="0"/>
              <w:divBdr>
                <w:top w:val="none" w:sz="0" w:space="0" w:color="auto"/>
                <w:left w:val="none" w:sz="0" w:space="0" w:color="auto"/>
                <w:bottom w:val="none" w:sz="0" w:space="0" w:color="auto"/>
                <w:right w:val="none" w:sz="0" w:space="0" w:color="auto"/>
              </w:divBdr>
              <w:divsChild>
                <w:div w:id="1893925541">
                  <w:marLeft w:val="0"/>
                  <w:marRight w:val="0"/>
                  <w:marTop w:val="0"/>
                  <w:marBottom w:val="0"/>
                  <w:divBdr>
                    <w:top w:val="none" w:sz="0" w:space="0" w:color="auto"/>
                    <w:left w:val="none" w:sz="0" w:space="0" w:color="auto"/>
                    <w:bottom w:val="none" w:sz="0" w:space="0" w:color="auto"/>
                    <w:right w:val="none" w:sz="0" w:space="0" w:color="auto"/>
                  </w:divBdr>
                  <w:divsChild>
                    <w:div w:id="1504736904">
                      <w:marLeft w:val="0"/>
                      <w:marRight w:val="0"/>
                      <w:marTop w:val="0"/>
                      <w:marBottom w:val="1320"/>
                      <w:divBdr>
                        <w:top w:val="none" w:sz="0" w:space="0" w:color="auto"/>
                        <w:left w:val="none" w:sz="0" w:space="0" w:color="auto"/>
                        <w:bottom w:val="none" w:sz="0" w:space="0" w:color="auto"/>
                        <w:right w:val="none" w:sz="0" w:space="0" w:color="auto"/>
                      </w:divBdr>
                      <w:divsChild>
                        <w:div w:id="390539839">
                          <w:marLeft w:val="0"/>
                          <w:marRight w:val="0"/>
                          <w:marTop w:val="0"/>
                          <w:marBottom w:val="0"/>
                          <w:divBdr>
                            <w:top w:val="none" w:sz="0" w:space="0" w:color="auto"/>
                            <w:left w:val="none" w:sz="0" w:space="0" w:color="auto"/>
                            <w:bottom w:val="none" w:sz="0" w:space="0" w:color="auto"/>
                            <w:right w:val="none" w:sz="0" w:space="0" w:color="auto"/>
                          </w:divBdr>
                          <w:divsChild>
                            <w:div w:id="1677802217">
                              <w:marLeft w:val="0"/>
                              <w:marRight w:val="0"/>
                              <w:marTop w:val="0"/>
                              <w:marBottom w:val="0"/>
                              <w:divBdr>
                                <w:top w:val="none" w:sz="0" w:space="0" w:color="auto"/>
                                <w:left w:val="none" w:sz="0" w:space="0" w:color="auto"/>
                                <w:bottom w:val="none" w:sz="0" w:space="0" w:color="auto"/>
                                <w:right w:val="none" w:sz="0" w:space="0" w:color="auto"/>
                              </w:divBdr>
                              <w:divsChild>
                                <w:div w:id="905190562">
                                  <w:marLeft w:val="0"/>
                                  <w:marRight w:val="0"/>
                                  <w:marTop w:val="0"/>
                                  <w:marBottom w:val="0"/>
                                  <w:divBdr>
                                    <w:top w:val="none" w:sz="0" w:space="0" w:color="auto"/>
                                    <w:left w:val="none" w:sz="0" w:space="0" w:color="auto"/>
                                    <w:bottom w:val="none" w:sz="0" w:space="0" w:color="auto"/>
                                    <w:right w:val="none" w:sz="0" w:space="0" w:color="auto"/>
                                  </w:divBdr>
                                </w:div>
                                <w:div w:id="2064479288">
                                  <w:marLeft w:val="0"/>
                                  <w:marRight w:val="0"/>
                                  <w:marTop w:val="0"/>
                                  <w:marBottom w:val="0"/>
                                  <w:divBdr>
                                    <w:top w:val="none" w:sz="0" w:space="0" w:color="auto"/>
                                    <w:left w:val="none" w:sz="0" w:space="0" w:color="auto"/>
                                    <w:bottom w:val="none" w:sz="0" w:space="0" w:color="auto"/>
                                    <w:right w:val="none" w:sz="0" w:space="0" w:color="auto"/>
                                  </w:divBdr>
                                </w:div>
                                <w:div w:id="607812078">
                                  <w:marLeft w:val="0"/>
                                  <w:marRight w:val="0"/>
                                  <w:marTop w:val="0"/>
                                  <w:marBottom w:val="0"/>
                                  <w:divBdr>
                                    <w:top w:val="none" w:sz="0" w:space="0" w:color="auto"/>
                                    <w:left w:val="none" w:sz="0" w:space="0" w:color="auto"/>
                                    <w:bottom w:val="none" w:sz="0" w:space="0" w:color="auto"/>
                                    <w:right w:val="none" w:sz="0" w:space="0" w:color="auto"/>
                                  </w:divBdr>
                                </w:div>
                                <w:div w:id="1506090523">
                                  <w:marLeft w:val="0"/>
                                  <w:marRight w:val="0"/>
                                  <w:marTop w:val="0"/>
                                  <w:marBottom w:val="0"/>
                                  <w:divBdr>
                                    <w:top w:val="none" w:sz="0" w:space="0" w:color="auto"/>
                                    <w:left w:val="none" w:sz="0" w:space="0" w:color="auto"/>
                                    <w:bottom w:val="none" w:sz="0" w:space="0" w:color="auto"/>
                                    <w:right w:val="none" w:sz="0" w:space="0" w:color="auto"/>
                                  </w:divBdr>
                                </w:div>
                                <w:div w:id="2042898933">
                                  <w:marLeft w:val="0"/>
                                  <w:marRight w:val="0"/>
                                  <w:marTop w:val="0"/>
                                  <w:marBottom w:val="0"/>
                                  <w:divBdr>
                                    <w:top w:val="none" w:sz="0" w:space="0" w:color="auto"/>
                                    <w:left w:val="none" w:sz="0" w:space="0" w:color="auto"/>
                                    <w:bottom w:val="none" w:sz="0" w:space="0" w:color="auto"/>
                                    <w:right w:val="none" w:sz="0" w:space="0" w:color="auto"/>
                                  </w:divBdr>
                                </w:div>
                                <w:div w:id="1092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117218">
      <w:bodyDiv w:val="1"/>
      <w:marLeft w:val="0"/>
      <w:marRight w:val="0"/>
      <w:marTop w:val="0"/>
      <w:marBottom w:val="0"/>
      <w:divBdr>
        <w:top w:val="none" w:sz="0" w:space="0" w:color="auto"/>
        <w:left w:val="none" w:sz="0" w:space="0" w:color="auto"/>
        <w:bottom w:val="none" w:sz="0" w:space="0" w:color="auto"/>
        <w:right w:val="none" w:sz="0" w:space="0" w:color="auto"/>
      </w:divBdr>
    </w:div>
    <w:div w:id="2072271456">
      <w:bodyDiv w:val="1"/>
      <w:marLeft w:val="0"/>
      <w:marRight w:val="0"/>
      <w:marTop w:val="0"/>
      <w:marBottom w:val="0"/>
      <w:divBdr>
        <w:top w:val="none" w:sz="0" w:space="0" w:color="auto"/>
        <w:left w:val="none" w:sz="0" w:space="0" w:color="auto"/>
        <w:bottom w:val="none" w:sz="0" w:space="0" w:color="auto"/>
        <w:right w:val="none" w:sz="0" w:space="0" w:color="auto"/>
      </w:divBdr>
      <w:divsChild>
        <w:div w:id="1136096894">
          <w:marLeft w:val="0"/>
          <w:marRight w:val="0"/>
          <w:marTop w:val="0"/>
          <w:marBottom w:val="0"/>
          <w:divBdr>
            <w:top w:val="none" w:sz="0" w:space="0" w:color="auto"/>
            <w:left w:val="none" w:sz="0" w:space="0" w:color="auto"/>
            <w:bottom w:val="none" w:sz="0" w:space="0" w:color="auto"/>
            <w:right w:val="none" w:sz="0" w:space="0" w:color="auto"/>
          </w:divBdr>
          <w:divsChild>
            <w:div w:id="627204601">
              <w:marLeft w:val="0"/>
              <w:marRight w:val="0"/>
              <w:marTop w:val="0"/>
              <w:marBottom w:val="0"/>
              <w:divBdr>
                <w:top w:val="none" w:sz="0" w:space="0" w:color="auto"/>
                <w:left w:val="none" w:sz="0" w:space="0" w:color="auto"/>
                <w:bottom w:val="none" w:sz="0" w:space="0" w:color="auto"/>
                <w:right w:val="none" w:sz="0" w:space="0" w:color="auto"/>
              </w:divBdr>
              <w:divsChild>
                <w:div w:id="385839953">
                  <w:marLeft w:val="0"/>
                  <w:marRight w:val="0"/>
                  <w:marTop w:val="0"/>
                  <w:marBottom w:val="0"/>
                  <w:divBdr>
                    <w:top w:val="none" w:sz="0" w:space="0" w:color="auto"/>
                    <w:left w:val="none" w:sz="0" w:space="0" w:color="auto"/>
                    <w:bottom w:val="none" w:sz="0" w:space="0" w:color="auto"/>
                    <w:right w:val="none" w:sz="0" w:space="0" w:color="auto"/>
                  </w:divBdr>
                  <w:divsChild>
                    <w:div w:id="295649845">
                      <w:marLeft w:val="0"/>
                      <w:marRight w:val="0"/>
                      <w:marTop w:val="0"/>
                      <w:marBottom w:val="0"/>
                      <w:divBdr>
                        <w:top w:val="none" w:sz="0" w:space="0" w:color="auto"/>
                        <w:left w:val="none" w:sz="0" w:space="0" w:color="auto"/>
                        <w:bottom w:val="none" w:sz="0" w:space="0" w:color="auto"/>
                        <w:right w:val="none" w:sz="0" w:space="0" w:color="auto"/>
                      </w:divBdr>
                      <w:divsChild>
                        <w:div w:id="1278372021">
                          <w:marLeft w:val="0"/>
                          <w:marRight w:val="0"/>
                          <w:marTop w:val="0"/>
                          <w:marBottom w:val="0"/>
                          <w:divBdr>
                            <w:top w:val="none" w:sz="0" w:space="0" w:color="auto"/>
                            <w:left w:val="none" w:sz="0" w:space="0" w:color="auto"/>
                            <w:bottom w:val="none" w:sz="0" w:space="0" w:color="auto"/>
                            <w:right w:val="none" w:sz="0" w:space="0" w:color="auto"/>
                          </w:divBdr>
                          <w:divsChild>
                            <w:div w:id="450975889">
                              <w:marLeft w:val="0"/>
                              <w:marRight w:val="0"/>
                              <w:marTop w:val="0"/>
                              <w:marBottom w:val="0"/>
                              <w:divBdr>
                                <w:top w:val="none" w:sz="0" w:space="0" w:color="auto"/>
                                <w:left w:val="none" w:sz="0" w:space="0" w:color="auto"/>
                                <w:bottom w:val="none" w:sz="0" w:space="0" w:color="auto"/>
                                <w:right w:val="none" w:sz="0" w:space="0" w:color="auto"/>
                              </w:divBdr>
                              <w:divsChild>
                                <w:div w:id="727072253">
                                  <w:marLeft w:val="0"/>
                                  <w:marRight w:val="0"/>
                                  <w:marTop w:val="0"/>
                                  <w:marBottom w:val="0"/>
                                  <w:divBdr>
                                    <w:top w:val="none" w:sz="0" w:space="0" w:color="auto"/>
                                    <w:left w:val="none" w:sz="0" w:space="0" w:color="auto"/>
                                    <w:bottom w:val="none" w:sz="0" w:space="0" w:color="auto"/>
                                    <w:right w:val="none" w:sz="0" w:space="0" w:color="auto"/>
                                  </w:divBdr>
                                  <w:divsChild>
                                    <w:div w:id="225730518">
                                      <w:marLeft w:val="0"/>
                                      <w:marRight w:val="0"/>
                                      <w:marTop w:val="0"/>
                                      <w:marBottom w:val="0"/>
                                      <w:divBdr>
                                        <w:top w:val="none" w:sz="0" w:space="0" w:color="auto"/>
                                        <w:left w:val="none" w:sz="0" w:space="0" w:color="auto"/>
                                        <w:bottom w:val="none" w:sz="0" w:space="0" w:color="auto"/>
                                        <w:right w:val="none" w:sz="0" w:space="0" w:color="auto"/>
                                      </w:divBdr>
                                      <w:divsChild>
                                        <w:div w:id="64540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0E970-A609-4A70-B540-365B706D0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1</Pages>
  <Words>11894</Words>
  <Characters>67801</Characters>
  <Application>Microsoft Office Word</Application>
  <DocSecurity>0</DocSecurity>
  <Lines>565</Lines>
  <Paragraphs>159</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Proteion</Company>
  <LinksUpToDate>false</LinksUpToDate>
  <CharactersWithSpaces>79536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rafael</dc:creator>
  <cp:lastModifiedBy>Philips</cp:lastModifiedBy>
  <cp:revision>396</cp:revision>
  <cp:lastPrinted>2015-11-13T14:00:00Z</cp:lastPrinted>
  <dcterms:created xsi:type="dcterms:W3CDTF">2015-11-04T08:07:00Z</dcterms:created>
  <dcterms:modified xsi:type="dcterms:W3CDTF">2015-11-13T15:59:00Z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-1563308784</vt:i4>
  </property>
  <property fmtid="{D5CDD505-2E9C-101B-9397-08002B2CF9AE}" pid="4" name="_EmailSubject">
    <vt:lpwstr>Paper</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PreviousAdHocReviewCycleID">
    <vt:i4>-429962752</vt:i4>
  </property>
  <property fmtid="{D5CDD505-2E9C-101B-9397-08002B2CF9AE}" pid="8" name="_ReviewingToolsShownOnce">
    <vt:lpwstr/>
  </property>
</Properties>
</file>